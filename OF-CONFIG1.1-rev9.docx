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629043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A4B1B" w14:paraId="64C8EB9E" w14:textId="77777777">
            <w:trPr>
              <w:trHeight w:val="2880"/>
              <w:jc w:val="center"/>
            </w:trPr>
            <w:tc>
              <w:tcPr>
                <w:tcW w:w="5000" w:type="pct"/>
              </w:tcPr>
              <w:p w14:paraId="7BCF8FB4" w14:textId="77777777" w:rsidR="001A4B1B" w:rsidRDefault="001A4B1B" w:rsidP="001A4B1B">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14:anchorId="099EC6EC" wp14:editId="2B41F519">
                      <wp:extent cx="4096512" cy="1200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type-right-med.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512" cy="1200912"/>
                              </a:xfrm>
                              <a:prstGeom prst="rect">
                                <a:avLst/>
                              </a:prstGeom>
                            </pic:spPr>
                          </pic:pic>
                        </a:graphicData>
                      </a:graphic>
                    </wp:inline>
                  </w:drawing>
                </w:r>
              </w:p>
            </w:tc>
          </w:tr>
          <w:tr w:rsidR="001A4B1B" w14:paraId="321CE762" w14:textId="77777777">
            <w:trPr>
              <w:trHeight w:val="1440"/>
              <w:jc w:val="center"/>
            </w:trPr>
            <w:sdt>
              <w:sdtPr>
                <w:rPr>
                  <w:rStyle w:val="TitleChar"/>
                </w:rPr>
                <w:alias w:val="Title"/>
                <w:tag w:val="Title"/>
                <w:id w:val="15524250"/>
                <w:dataBinding w:prefixMappings="xmlns:ns0='http://schemas.openxmlformats.org/package/2006/metadata/core-properties' xmlns:ns1='http://purl.org/dc/elements/1.1/'" w:xpath="/ns0:coreProperties[1]/ns1:title[1]" w:storeItemID="{6C3C8BC8-F283-45AE-878A-BAB7291924A1}"/>
                <w:text/>
              </w:sdtPr>
              <w:sdtEndPr>
                <w:rPr>
                  <w:rStyle w:val="DefaultParagraphFont"/>
                  <w:b/>
                </w:rPr>
              </w:sdtEndPr>
              <w:sdtContent>
                <w:tc>
                  <w:tcPr>
                    <w:tcW w:w="5000" w:type="pct"/>
                    <w:tcBorders>
                      <w:bottom w:val="single" w:sz="4" w:space="0" w:color="4F81BD" w:themeColor="accent1"/>
                    </w:tcBorders>
                    <w:vAlign w:val="center"/>
                  </w:tcPr>
                  <w:p w14:paraId="0B03F6BA" w14:textId="77777777" w:rsidR="001A4B1B" w:rsidRDefault="00E64B71" w:rsidP="00E64B71">
                    <w:pPr>
                      <w:pStyle w:val="Title"/>
                    </w:pPr>
                    <w:r>
                      <w:rPr>
                        <w:rStyle w:val="TitleChar"/>
                      </w:rPr>
                      <w:t>OF-CONFIG 1.1</w:t>
                    </w:r>
                  </w:p>
                </w:tc>
              </w:sdtContent>
            </w:sdt>
          </w:tr>
          <w:tr w:rsidR="001A4B1B" w14:paraId="0EFC4F67" w14:textId="77777777" w:rsidTr="00985A11">
            <w:trPr>
              <w:trHeight w:val="720"/>
              <w:jc w:val="center"/>
            </w:trPr>
            <w:sdt>
              <w:sdtPr>
                <w:rPr>
                  <w:rStyle w:val="SubtitleChar"/>
                </w:rPr>
                <w:alias w:val="Subtitle"/>
                <w:tag w:val="Subtitle"/>
                <w:id w:val="15524255"/>
                <w:dataBinding w:prefixMappings="xmlns:ns0='http://schemas.openxmlformats.org/package/2006/metadata/core-properties' xmlns:ns1='http://purl.org/dc/elements/1.1/'" w:xpath="/ns0:coreProperties[1]/ns1:subject[1]" w:storeItemID="{6C3C8BC8-F283-45AE-878A-BAB7291924A1}"/>
                <w:text/>
              </w:sdtPr>
              <w:sdtEndPr>
                <w:rPr>
                  <w:rStyle w:val="DefaultParagraphFont"/>
                  <w:rFonts w:asciiTheme="minorHAnsi" w:eastAsiaTheme="minorEastAsia" w:hAnsiTheme="minorHAnsi" w:cstheme="minorBidi"/>
                  <w:i w:val="0"/>
                  <w:iCs w:val="0"/>
                  <w:spacing w:val="0"/>
                  <w:sz w:val="22"/>
                  <w:szCs w:val="44"/>
                </w:rPr>
              </w:sdtEndPr>
              <w:sdtContent>
                <w:tc>
                  <w:tcPr>
                    <w:tcW w:w="5000" w:type="pct"/>
                    <w:tcBorders>
                      <w:top w:val="single" w:sz="4" w:space="0" w:color="4F81BD" w:themeColor="accent1"/>
                    </w:tcBorders>
                    <w:vAlign w:val="center"/>
                  </w:tcPr>
                  <w:p w14:paraId="19E55BB8" w14:textId="77777777" w:rsidR="001A4B1B" w:rsidRDefault="00E64B71" w:rsidP="00E64B71">
                    <w:pPr>
                      <w:pStyle w:val="NoSpacing"/>
                      <w:rPr>
                        <w:rFonts w:asciiTheme="majorHAnsi" w:eastAsiaTheme="majorEastAsia" w:hAnsiTheme="majorHAnsi" w:cstheme="majorBidi"/>
                        <w:sz w:val="44"/>
                        <w:szCs w:val="44"/>
                      </w:rPr>
                    </w:pPr>
                    <w:r>
                      <w:rPr>
                        <w:rStyle w:val="SubtitleChar"/>
                      </w:rPr>
                      <w:t>OpenFlow Management and Configuration Protocol</w:t>
                    </w:r>
                  </w:p>
                </w:tc>
              </w:sdtContent>
            </w:sdt>
          </w:tr>
          <w:tr w:rsidR="001A4B1B" w:rsidRPr="000D08C8" w14:paraId="69CC362F" w14:textId="77777777">
            <w:trPr>
              <w:trHeight w:val="360"/>
              <w:jc w:val="center"/>
            </w:trPr>
            <w:tc>
              <w:tcPr>
                <w:tcW w:w="5000" w:type="pct"/>
                <w:vAlign w:val="center"/>
              </w:tcPr>
              <w:p w14:paraId="007EE6AF" w14:textId="77777777" w:rsidR="000D08C8" w:rsidRDefault="000D08C8" w:rsidP="000D08C8">
                <w:pPr>
                  <w:rPr>
                    <w:sz w:val="28"/>
                    <w:szCs w:val="28"/>
                  </w:rPr>
                </w:pPr>
                <w:bookmarkStart w:id="0" w:name="_GoBack"/>
                <w:bookmarkEnd w:id="0"/>
              </w:p>
              <w:p w14:paraId="1F6466E6" w14:textId="0111D7CA" w:rsidR="001A4B1B" w:rsidRPr="000D08C8" w:rsidRDefault="00811ADE" w:rsidP="000D08C8">
                <w:pPr>
                  <w:rPr>
                    <w:sz w:val="28"/>
                    <w:szCs w:val="28"/>
                  </w:rPr>
                </w:pPr>
                <w:r w:rsidRPr="000D08C8">
                  <w:rPr>
                    <w:sz w:val="28"/>
                    <w:szCs w:val="28"/>
                  </w:rPr>
                  <w:t>Document V</w:t>
                </w:r>
                <w:r w:rsidR="000D08C8" w:rsidRPr="000D08C8">
                  <w:rPr>
                    <w:sz w:val="28"/>
                    <w:szCs w:val="28"/>
                  </w:rPr>
                  <w:t xml:space="preserve">ersion </w:t>
                </w:r>
                <w:r w:rsidR="003234D5">
                  <w:rPr>
                    <w:sz w:val="28"/>
                    <w:szCs w:val="28"/>
                  </w:rPr>
                  <w:t>.0</w:t>
                </w:r>
                <w:r w:rsidR="0019250C">
                  <w:rPr>
                    <w:sz w:val="28"/>
                    <w:szCs w:val="28"/>
                  </w:rPr>
                  <w:t>9</w:t>
                </w:r>
              </w:p>
            </w:tc>
          </w:tr>
          <w:tr w:rsidR="001A4B1B" w14:paraId="0585C06D" w14:textId="77777777">
            <w:trPr>
              <w:trHeight w:val="360"/>
              <w:jc w:val="center"/>
            </w:trPr>
            <w:tc>
              <w:tcPr>
                <w:tcW w:w="5000" w:type="pct"/>
                <w:vAlign w:val="center"/>
              </w:tcPr>
              <w:p w14:paraId="5A4789FE" w14:textId="77777777" w:rsidR="001A4B1B" w:rsidRDefault="001A4B1B">
                <w:pPr>
                  <w:pStyle w:val="NoSpacing"/>
                  <w:jc w:val="center"/>
                  <w:rPr>
                    <w:b/>
                    <w:bCs/>
                  </w:rPr>
                </w:pPr>
              </w:p>
            </w:tc>
          </w:tr>
          <w:tr w:rsidR="001A4B1B" w14:paraId="17400064" w14:textId="77777777">
            <w:trPr>
              <w:trHeight w:val="360"/>
              <w:jc w:val="center"/>
            </w:trPr>
            <w:tc>
              <w:tcPr>
                <w:tcW w:w="5000" w:type="pct"/>
                <w:vAlign w:val="center"/>
              </w:tcPr>
              <w:p w14:paraId="7733BF54" w14:textId="77777777" w:rsidR="001A4B1B" w:rsidRDefault="001A4B1B">
                <w:pPr>
                  <w:pStyle w:val="NoSpacing"/>
                  <w:jc w:val="center"/>
                  <w:rPr>
                    <w:b/>
                    <w:bCs/>
                  </w:rPr>
                </w:pPr>
              </w:p>
            </w:tc>
          </w:tr>
        </w:tbl>
        <w:p w14:paraId="0D5BAE02" w14:textId="77777777" w:rsidR="001A4B1B" w:rsidRDefault="001A4B1B"/>
        <w:p w14:paraId="112F469D" w14:textId="77777777" w:rsidR="001A4B1B" w:rsidRDefault="001A4B1B"/>
        <w:p w14:paraId="5DB4BE3D" w14:textId="77777777" w:rsidR="001A4B1B" w:rsidRDefault="001A4B1B"/>
        <w:p w14:paraId="79F315C1" w14:textId="77777777" w:rsidR="000E7F98" w:rsidRDefault="000E7F98"/>
        <w:p w14:paraId="7D968705" w14:textId="77777777" w:rsidR="000E7F98" w:rsidRDefault="000E7F98"/>
        <w:p w14:paraId="12C6B90A" w14:textId="77777777" w:rsidR="000E7F98" w:rsidRDefault="000E7F98">
          <w:r>
            <w:t>Contact: [email address</w:t>
          </w:r>
          <w:r w:rsidR="000D08C8">
            <w:t>es</w:t>
          </w:r>
          <w:r>
            <w:t xml:space="preserve"> of people to contact]</w:t>
          </w:r>
        </w:p>
        <w:p w14:paraId="6CB56F99" w14:textId="77777777" w:rsidR="00871775" w:rsidRPr="00871775" w:rsidRDefault="001A4B1B" w:rsidP="00871775">
          <w:pPr>
            <w:rPr>
              <w:rFonts w:eastAsiaTheme="majorEastAsia"/>
            </w:rPr>
          </w:pPr>
          <w:r>
            <w:br w:type="page"/>
          </w:r>
          <w:r w:rsidR="00871775" w:rsidRPr="00871775">
            <w:rPr>
              <w:rFonts w:eastAsiaTheme="majorEastAsia"/>
            </w:rPr>
            <w:lastRenderedPageBreak/>
            <w:t>Copyright © 2012 Open Networking Foundation</w:t>
          </w:r>
        </w:p>
        <w:p w14:paraId="07873EEA" w14:textId="77777777" w:rsidR="00871775" w:rsidRPr="00871775" w:rsidRDefault="00871775" w:rsidP="00871775">
          <w:pPr>
            <w:rPr>
              <w:rFonts w:eastAsiaTheme="majorEastAsia"/>
            </w:rPr>
          </w:pPr>
          <w:r w:rsidRPr="00871775">
            <w:rPr>
              <w:rFonts w:eastAsiaTheme="majorEastAsia"/>
            </w:rPr>
            <w:t>Disclaimer</w:t>
          </w:r>
        </w:p>
        <w:p w14:paraId="6A855412" w14:textId="77777777" w:rsidR="00871775" w:rsidRPr="00871775" w:rsidRDefault="00871775" w:rsidP="00871775">
          <w:pPr>
            <w:rPr>
              <w:rFonts w:eastAsiaTheme="majorEastAsia"/>
            </w:rPr>
          </w:pPr>
          <w:r w:rsidRPr="00871775">
            <w:rPr>
              <w:rFonts w:eastAsiaTheme="majorEastAsia"/>
            </w:rPr>
            <w:t>THIS SPECIFICATION IS PROVIDED "AS IS" WITH NO WARRANTIES WHATSOEVER, INCLUDING ANY WARRANTY OF MERCHANTABILITY, NONINFRINGEMENT, FITNESS FOR ANY PARTICULAR PURPOSE, OR ANY WARRANTY OTHERWISE ARISING OUT OF ANY PROPOSAL, SPECIFICATION OR SAMPLE.  Without limitation, ONF disclaims all liability, including liability for infringement of any proprietary rights, relating to use of information in this specification and to the implementation of this specification, and ONF disclaims all liability for cost of procurement of substitute goods or services, lost profits, loss of use, loss of data or any incidental, consequential, direct, indirect, or special damages, whether under contract, tort, warranty or otherwise, arising in any way out of use or reliance upon this specification or any information herein.</w:t>
          </w:r>
        </w:p>
        <w:p w14:paraId="17F7382B" w14:textId="77777777" w:rsidR="00871775" w:rsidRPr="00871775" w:rsidRDefault="00871775" w:rsidP="00871775">
          <w:pPr>
            <w:rPr>
              <w:rFonts w:eastAsiaTheme="majorEastAsia"/>
            </w:rPr>
          </w:pPr>
          <w:r w:rsidRPr="00871775">
            <w:rPr>
              <w:rFonts w:eastAsiaTheme="majorEastAsia"/>
            </w:rPr>
            <w:t>No license, express or implied, by estoppel or otherwise, to any Open Networking Foundation or Open Networking Foundation member intellectual property rights is granted herein.</w:t>
          </w:r>
        </w:p>
        <w:p w14:paraId="0232863E" w14:textId="77777777" w:rsidR="00871775" w:rsidRPr="00871775" w:rsidRDefault="00871775" w:rsidP="00871775">
          <w:pPr>
            <w:rPr>
              <w:rFonts w:eastAsiaTheme="majorEastAsia"/>
            </w:rPr>
          </w:pPr>
          <w:r w:rsidRPr="00871775">
            <w:rPr>
              <w:rFonts w:eastAsiaTheme="majorEastAsia"/>
            </w:rPr>
            <w:t>Except that a license is hereby granted by ONF to copy and reproduce this specification for internal use only.</w:t>
          </w:r>
        </w:p>
        <w:p w14:paraId="6754A9F9" w14:textId="77777777" w:rsidR="00871775" w:rsidRPr="00871775" w:rsidRDefault="00871775" w:rsidP="00871775">
          <w:pPr>
            <w:rPr>
              <w:rFonts w:eastAsiaTheme="majorEastAsia"/>
            </w:rPr>
          </w:pPr>
          <w:r w:rsidRPr="00871775">
            <w:rPr>
              <w:rFonts w:eastAsiaTheme="majorEastAsia"/>
            </w:rPr>
            <w:t xml:space="preserve">Contact the Open Networking Foundation at </w:t>
          </w:r>
          <w:hyperlink r:id="rId10" w:history="1">
            <w:r w:rsidR="009D5242" w:rsidRPr="009D5242">
              <w:rPr>
                <w:rStyle w:val="Hyperlink"/>
                <w:rFonts w:eastAsiaTheme="majorEastAsia"/>
              </w:rPr>
              <w:t>http://www.opennetworking.org</w:t>
            </w:r>
          </w:hyperlink>
          <w:r w:rsidRPr="00871775">
            <w:rPr>
              <w:rFonts w:eastAsiaTheme="majorEastAsia"/>
            </w:rPr>
            <w:t xml:space="preserve">for information on specification licensing through membership agreements. </w:t>
          </w:r>
        </w:p>
        <w:p w14:paraId="3609B12B" w14:textId="77777777" w:rsidR="001A4B1B" w:rsidRDefault="00871775" w:rsidP="00871775">
          <w:r w:rsidRPr="00871775">
            <w:rPr>
              <w:rFonts w:eastAsiaTheme="majorEastAsia"/>
            </w:rPr>
            <w:t>Any marks and brands contained herein are the property of their respective owners.</w:t>
          </w:r>
        </w:p>
      </w:sdtContent>
    </w:sdt>
    <w:p w14:paraId="2CDE84D5" w14:textId="77777777" w:rsidR="000478FA" w:rsidRDefault="000478FA"/>
    <w:p w14:paraId="6F9A9A6B" w14:textId="77777777" w:rsidR="000E7F98" w:rsidRDefault="00A921AB">
      <w:r>
        <w:br w:type="page"/>
      </w:r>
    </w:p>
    <w:sdt>
      <w:sdtPr>
        <w:rPr>
          <w:rFonts w:asciiTheme="minorHAnsi" w:eastAsiaTheme="minorHAnsi" w:hAnsiTheme="minorHAnsi" w:cstheme="minorBidi"/>
          <w:b w:val="0"/>
          <w:bCs w:val="0"/>
          <w:color w:val="auto"/>
          <w:sz w:val="22"/>
          <w:szCs w:val="22"/>
          <w:lang w:eastAsia="en-US"/>
        </w:rPr>
        <w:id w:val="1928064841"/>
        <w:docPartObj>
          <w:docPartGallery w:val="Table of Contents"/>
          <w:docPartUnique/>
        </w:docPartObj>
      </w:sdtPr>
      <w:sdtEndPr>
        <w:rPr>
          <w:noProof/>
        </w:rPr>
      </w:sdtEndPr>
      <w:sdtContent>
        <w:p w14:paraId="1923002C" w14:textId="77777777" w:rsidR="00FF734B" w:rsidRDefault="00FF734B" w:rsidP="003A0B13">
          <w:pPr>
            <w:pStyle w:val="TOCHeading"/>
          </w:pPr>
          <w:r>
            <w:t>Contents</w:t>
          </w:r>
        </w:p>
        <w:p w14:paraId="6E20F8F5" w14:textId="77777777" w:rsidR="002C0E22" w:rsidRDefault="00554195">
          <w:pPr>
            <w:pStyle w:val="TOC1"/>
            <w:tabs>
              <w:tab w:val="left" w:pos="440"/>
              <w:tab w:val="right" w:leader="dot" w:pos="9350"/>
            </w:tabs>
            <w:rPr>
              <w:rFonts w:eastAsiaTheme="minorEastAsia"/>
              <w:noProof/>
            </w:rPr>
          </w:pPr>
          <w:r>
            <w:fldChar w:fldCharType="begin"/>
          </w:r>
          <w:r w:rsidR="00FF734B">
            <w:instrText xml:space="preserve"> TOC \o "1-3" \h \z \u </w:instrText>
          </w:r>
          <w:r>
            <w:fldChar w:fldCharType="separate"/>
          </w:r>
          <w:hyperlink w:anchor="_Toc318908474" w:history="1">
            <w:r w:rsidR="002C0E22" w:rsidRPr="003559FC">
              <w:rPr>
                <w:rStyle w:val="Hyperlink"/>
                <w:noProof/>
              </w:rPr>
              <w:t>1</w:t>
            </w:r>
            <w:r w:rsidR="002C0E22">
              <w:rPr>
                <w:rFonts w:eastAsiaTheme="minorEastAsia"/>
                <w:noProof/>
              </w:rPr>
              <w:tab/>
            </w:r>
            <w:r w:rsidR="002C0E22" w:rsidRPr="003559FC">
              <w:rPr>
                <w:rStyle w:val="Hyperlink"/>
                <w:noProof/>
              </w:rPr>
              <w:t>Introduction</w:t>
            </w:r>
            <w:r w:rsidR="002C0E22">
              <w:rPr>
                <w:noProof/>
                <w:webHidden/>
              </w:rPr>
              <w:tab/>
            </w:r>
            <w:r w:rsidR="002C0E22">
              <w:rPr>
                <w:noProof/>
                <w:webHidden/>
              </w:rPr>
              <w:fldChar w:fldCharType="begin"/>
            </w:r>
            <w:r w:rsidR="002C0E22">
              <w:rPr>
                <w:noProof/>
                <w:webHidden/>
              </w:rPr>
              <w:instrText xml:space="preserve"> PAGEREF _Toc318908474 \h </w:instrText>
            </w:r>
            <w:r w:rsidR="002C0E22">
              <w:rPr>
                <w:noProof/>
                <w:webHidden/>
              </w:rPr>
            </w:r>
            <w:r w:rsidR="002C0E22">
              <w:rPr>
                <w:noProof/>
                <w:webHidden/>
              </w:rPr>
              <w:fldChar w:fldCharType="separate"/>
            </w:r>
            <w:r w:rsidR="002C0E22">
              <w:rPr>
                <w:noProof/>
                <w:webHidden/>
              </w:rPr>
              <w:t>6</w:t>
            </w:r>
            <w:r w:rsidR="002C0E22">
              <w:rPr>
                <w:noProof/>
                <w:webHidden/>
              </w:rPr>
              <w:fldChar w:fldCharType="end"/>
            </w:r>
          </w:hyperlink>
        </w:p>
        <w:p w14:paraId="01FBBA15" w14:textId="77777777" w:rsidR="002C0E22" w:rsidRDefault="007032C6">
          <w:pPr>
            <w:pStyle w:val="TOC1"/>
            <w:tabs>
              <w:tab w:val="left" w:pos="440"/>
              <w:tab w:val="right" w:leader="dot" w:pos="9350"/>
            </w:tabs>
            <w:rPr>
              <w:rFonts w:eastAsiaTheme="minorEastAsia"/>
              <w:noProof/>
            </w:rPr>
          </w:pPr>
          <w:hyperlink w:anchor="_Toc318908475" w:history="1">
            <w:r w:rsidR="002C0E22" w:rsidRPr="003559FC">
              <w:rPr>
                <w:rStyle w:val="Hyperlink"/>
                <w:noProof/>
              </w:rPr>
              <w:t>2</w:t>
            </w:r>
            <w:r w:rsidR="002C0E22">
              <w:rPr>
                <w:rFonts w:eastAsiaTheme="minorEastAsia"/>
                <w:noProof/>
              </w:rPr>
              <w:tab/>
            </w:r>
            <w:r w:rsidR="002C0E22" w:rsidRPr="003559FC">
              <w:rPr>
                <w:rStyle w:val="Hyperlink"/>
                <w:noProof/>
              </w:rPr>
              <w:t>Motivation</w:t>
            </w:r>
            <w:r w:rsidR="002C0E22">
              <w:rPr>
                <w:noProof/>
                <w:webHidden/>
              </w:rPr>
              <w:tab/>
            </w:r>
            <w:r w:rsidR="002C0E22">
              <w:rPr>
                <w:noProof/>
                <w:webHidden/>
              </w:rPr>
              <w:fldChar w:fldCharType="begin"/>
            </w:r>
            <w:r w:rsidR="002C0E22">
              <w:rPr>
                <w:noProof/>
                <w:webHidden/>
              </w:rPr>
              <w:instrText xml:space="preserve"> PAGEREF _Toc318908475 \h </w:instrText>
            </w:r>
            <w:r w:rsidR="002C0E22">
              <w:rPr>
                <w:noProof/>
                <w:webHidden/>
              </w:rPr>
            </w:r>
            <w:r w:rsidR="002C0E22">
              <w:rPr>
                <w:noProof/>
                <w:webHidden/>
              </w:rPr>
              <w:fldChar w:fldCharType="separate"/>
            </w:r>
            <w:r w:rsidR="002C0E22">
              <w:rPr>
                <w:noProof/>
                <w:webHidden/>
              </w:rPr>
              <w:t>6</w:t>
            </w:r>
            <w:r w:rsidR="002C0E22">
              <w:rPr>
                <w:noProof/>
                <w:webHidden/>
              </w:rPr>
              <w:fldChar w:fldCharType="end"/>
            </w:r>
          </w:hyperlink>
        </w:p>
        <w:p w14:paraId="311E5A79" w14:textId="77777777" w:rsidR="002C0E22" w:rsidRDefault="007032C6">
          <w:pPr>
            <w:pStyle w:val="TOC1"/>
            <w:tabs>
              <w:tab w:val="left" w:pos="440"/>
              <w:tab w:val="right" w:leader="dot" w:pos="9350"/>
            </w:tabs>
            <w:rPr>
              <w:rFonts w:eastAsiaTheme="minorEastAsia"/>
              <w:noProof/>
            </w:rPr>
          </w:pPr>
          <w:hyperlink w:anchor="_Toc318908476" w:history="1">
            <w:r w:rsidR="002C0E22" w:rsidRPr="003559FC">
              <w:rPr>
                <w:rStyle w:val="Hyperlink"/>
                <w:noProof/>
              </w:rPr>
              <w:t>3</w:t>
            </w:r>
            <w:r w:rsidR="002C0E22">
              <w:rPr>
                <w:rFonts w:eastAsiaTheme="minorEastAsia"/>
                <w:noProof/>
              </w:rPr>
              <w:tab/>
            </w:r>
            <w:r w:rsidR="002C0E22" w:rsidRPr="003559FC">
              <w:rPr>
                <w:rStyle w:val="Hyperlink"/>
                <w:noProof/>
              </w:rPr>
              <w:t>Scope</w:t>
            </w:r>
            <w:r w:rsidR="002C0E22">
              <w:rPr>
                <w:noProof/>
                <w:webHidden/>
              </w:rPr>
              <w:tab/>
            </w:r>
            <w:r w:rsidR="002C0E22">
              <w:rPr>
                <w:noProof/>
                <w:webHidden/>
              </w:rPr>
              <w:fldChar w:fldCharType="begin"/>
            </w:r>
            <w:r w:rsidR="002C0E22">
              <w:rPr>
                <w:noProof/>
                <w:webHidden/>
              </w:rPr>
              <w:instrText xml:space="preserve"> PAGEREF _Toc318908476 \h </w:instrText>
            </w:r>
            <w:r w:rsidR="002C0E22">
              <w:rPr>
                <w:noProof/>
                <w:webHidden/>
              </w:rPr>
            </w:r>
            <w:r w:rsidR="002C0E22">
              <w:rPr>
                <w:noProof/>
                <w:webHidden/>
              </w:rPr>
              <w:fldChar w:fldCharType="separate"/>
            </w:r>
            <w:r w:rsidR="002C0E22">
              <w:rPr>
                <w:noProof/>
                <w:webHidden/>
              </w:rPr>
              <w:t>8</w:t>
            </w:r>
            <w:r w:rsidR="002C0E22">
              <w:rPr>
                <w:noProof/>
                <w:webHidden/>
              </w:rPr>
              <w:fldChar w:fldCharType="end"/>
            </w:r>
          </w:hyperlink>
        </w:p>
        <w:p w14:paraId="74819931" w14:textId="77777777" w:rsidR="002C0E22" w:rsidRDefault="007032C6">
          <w:pPr>
            <w:pStyle w:val="TOC1"/>
            <w:tabs>
              <w:tab w:val="left" w:pos="440"/>
              <w:tab w:val="right" w:leader="dot" w:pos="9350"/>
            </w:tabs>
            <w:rPr>
              <w:rFonts w:eastAsiaTheme="minorEastAsia"/>
              <w:noProof/>
            </w:rPr>
          </w:pPr>
          <w:hyperlink w:anchor="_Toc318908477" w:history="1">
            <w:r w:rsidR="002C0E22" w:rsidRPr="003559FC">
              <w:rPr>
                <w:rStyle w:val="Hyperlink"/>
                <w:noProof/>
              </w:rPr>
              <w:t>4</w:t>
            </w:r>
            <w:r w:rsidR="002C0E22">
              <w:rPr>
                <w:rFonts w:eastAsiaTheme="minorEastAsia"/>
                <w:noProof/>
              </w:rPr>
              <w:tab/>
            </w:r>
            <w:r w:rsidR="002C0E22" w:rsidRPr="003559FC">
              <w:rPr>
                <w:rStyle w:val="Hyperlink"/>
                <w:noProof/>
              </w:rPr>
              <w:t>Normative Language</w:t>
            </w:r>
            <w:r w:rsidR="002C0E22">
              <w:rPr>
                <w:noProof/>
                <w:webHidden/>
              </w:rPr>
              <w:tab/>
            </w:r>
            <w:r w:rsidR="002C0E22">
              <w:rPr>
                <w:noProof/>
                <w:webHidden/>
              </w:rPr>
              <w:fldChar w:fldCharType="begin"/>
            </w:r>
            <w:r w:rsidR="002C0E22">
              <w:rPr>
                <w:noProof/>
                <w:webHidden/>
              </w:rPr>
              <w:instrText xml:space="preserve"> PAGEREF _Toc318908477 \h </w:instrText>
            </w:r>
            <w:r w:rsidR="002C0E22">
              <w:rPr>
                <w:noProof/>
                <w:webHidden/>
              </w:rPr>
            </w:r>
            <w:r w:rsidR="002C0E22">
              <w:rPr>
                <w:noProof/>
                <w:webHidden/>
              </w:rPr>
              <w:fldChar w:fldCharType="separate"/>
            </w:r>
            <w:r w:rsidR="002C0E22">
              <w:rPr>
                <w:noProof/>
                <w:webHidden/>
              </w:rPr>
              <w:t>8</w:t>
            </w:r>
            <w:r w:rsidR="002C0E22">
              <w:rPr>
                <w:noProof/>
                <w:webHidden/>
              </w:rPr>
              <w:fldChar w:fldCharType="end"/>
            </w:r>
          </w:hyperlink>
        </w:p>
        <w:p w14:paraId="2ADED75A" w14:textId="77777777" w:rsidR="002C0E22" w:rsidRDefault="007032C6">
          <w:pPr>
            <w:pStyle w:val="TOC1"/>
            <w:tabs>
              <w:tab w:val="left" w:pos="440"/>
              <w:tab w:val="right" w:leader="dot" w:pos="9350"/>
            </w:tabs>
            <w:rPr>
              <w:rFonts w:eastAsiaTheme="minorEastAsia"/>
              <w:noProof/>
            </w:rPr>
          </w:pPr>
          <w:hyperlink w:anchor="_Toc318908478" w:history="1">
            <w:r w:rsidR="002C0E22" w:rsidRPr="003559FC">
              <w:rPr>
                <w:rStyle w:val="Hyperlink"/>
                <w:noProof/>
              </w:rPr>
              <w:t>5</w:t>
            </w:r>
            <w:r w:rsidR="002C0E22">
              <w:rPr>
                <w:rFonts w:eastAsiaTheme="minorEastAsia"/>
                <w:noProof/>
              </w:rPr>
              <w:tab/>
            </w:r>
            <w:r w:rsidR="002C0E22" w:rsidRPr="003559FC">
              <w:rPr>
                <w:rStyle w:val="Hyperlink"/>
                <w:noProof/>
              </w:rPr>
              <w:t>Terms</w:t>
            </w:r>
            <w:r w:rsidR="002C0E22">
              <w:rPr>
                <w:noProof/>
                <w:webHidden/>
              </w:rPr>
              <w:tab/>
            </w:r>
            <w:r w:rsidR="002C0E22">
              <w:rPr>
                <w:noProof/>
                <w:webHidden/>
              </w:rPr>
              <w:fldChar w:fldCharType="begin"/>
            </w:r>
            <w:r w:rsidR="002C0E22">
              <w:rPr>
                <w:noProof/>
                <w:webHidden/>
              </w:rPr>
              <w:instrText xml:space="preserve"> PAGEREF _Toc318908478 \h </w:instrText>
            </w:r>
            <w:r w:rsidR="002C0E22">
              <w:rPr>
                <w:noProof/>
                <w:webHidden/>
              </w:rPr>
            </w:r>
            <w:r w:rsidR="002C0E22">
              <w:rPr>
                <w:noProof/>
                <w:webHidden/>
              </w:rPr>
              <w:fldChar w:fldCharType="separate"/>
            </w:r>
            <w:r w:rsidR="002C0E22">
              <w:rPr>
                <w:noProof/>
                <w:webHidden/>
              </w:rPr>
              <w:t>8</w:t>
            </w:r>
            <w:r w:rsidR="002C0E22">
              <w:rPr>
                <w:noProof/>
                <w:webHidden/>
              </w:rPr>
              <w:fldChar w:fldCharType="end"/>
            </w:r>
          </w:hyperlink>
        </w:p>
        <w:p w14:paraId="41F8568F" w14:textId="77777777" w:rsidR="002C0E22" w:rsidRDefault="007032C6">
          <w:pPr>
            <w:pStyle w:val="TOC2"/>
            <w:tabs>
              <w:tab w:val="left" w:pos="880"/>
              <w:tab w:val="right" w:leader="dot" w:pos="9350"/>
            </w:tabs>
            <w:rPr>
              <w:rFonts w:eastAsiaTheme="minorEastAsia"/>
              <w:noProof/>
            </w:rPr>
          </w:pPr>
          <w:hyperlink w:anchor="_Toc318908479" w:history="1">
            <w:r w:rsidR="002C0E22" w:rsidRPr="003559FC">
              <w:rPr>
                <w:rStyle w:val="Hyperlink"/>
                <w:noProof/>
              </w:rPr>
              <w:t>5.1</w:t>
            </w:r>
            <w:r w:rsidR="002C0E22">
              <w:rPr>
                <w:rFonts w:eastAsiaTheme="minorEastAsia"/>
                <w:noProof/>
              </w:rPr>
              <w:tab/>
            </w:r>
            <w:r w:rsidR="002C0E22" w:rsidRPr="003559FC">
              <w:rPr>
                <w:rStyle w:val="Hyperlink"/>
                <w:noProof/>
              </w:rPr>
              <w:t>OpenFlow Capable Switch</w:t>
            </w:r>
            <w:r w:rsidR="002C0E22">
              <w:rPr>
                <w:noProof/>
                <w:webHidden/>
              </w:rPr>
              <w:tab/>
            </w:r>
            <w:r w:rsidR="002C0E22">
              <w:rPr>
                <w:noProof/>
                <w:webHidden/>
              </w:rPr>
              <w:fldChar w:fldCharType="begin"/>
            </w:r>
            <w:r w:rsidR="002C0E22">
              <w:rPr>
                <w:noProof/>
                <w:webHidden/>
              </w:rPr>
              <w:instrText xml:space="preserve"> PAGEREF _Toc318908479 \h </w:instrText>
            </w:r>
            <w:r w:rsidR="002C0E22">
              <w:rPr>
                <w:noProof/>
                <w:webHidden/>
              </w:rPr>
            </w:r>
            <w:r w:rsidR="002C0E22">
              <w:rPr>
                <w:noProof/>
                <w:webHidden/>
              </w:rPr>
              <w:fldChar w:fldCharType="separate"/>
            </w:r>
            <w:r w:rsidR="002C0E22">
              <w:rPr>
                <w:noProof/>
                <w:webHidden/>
              </w:rPr>
              <w:t>8</w:t>
            </w:r>
            <w:r w:rsidR="002C0E22">
              <w:rPr>
                <w:noProof/>
                <w:webHidden/>
              </w:rPr>
              <w:fldChar w:fldCharType="end"/>
            </w:r>
          </w:hyperlink>
        </w:p>
        <w:p w14:paraId="6F1D94FF" w14:textId="77777777" w:rsidR="002C0E22" w:rsidRDefault="007032C6">
          <w:pPr>
            <w:pStyle w:val="TOC2"/>
            <w:tabs>
              <w:tab w:val="left" w:pos="880"/>
              <w:tab w:val="right" w:leader="dot" w:pos="9350"/>
            </w:tabs>
            <w:rPr>
              <w:rFonts w:eastAsiaTheme="minorEastAsia"/>
              <w:noProof/>
            </w:rPr>
          </w:pPr>
          <w:hyperlink w:anchor="_Toc318908480" w:history="1">
            <w:r w:rsidR="002C0E22" w:rsidRPr="003559FC">
              <w:rPr>
                <w:rStyle w:val="Hyperlink"/>
                <w:noProof/>
              </w:rPr>
              <w:t>5.2</w:t>
            </w:r>
            <w:r w:rsidR="002C0E22">
              <w:rPr>
                <w:rFonts w:eastAsiaTheme="minorEastAsia"/>
                <w:noProof/>
              </w:rPr>
              <w:tab/>
            </w:r>
            <w:r w:rsidR="002C0E22" w:rsidRPr="003559FC">
              <w:rPr>
                <w:rStyle w:val="Hyperlink"/>
                <w:noProof/>
              </w:rPr>
              <w:t>OpenFlow Configuration Point</w:t>
            </w:r>
            <w:r w:rsidR="002C0E22">
              <w:rPr>
                <w:noProof/>
                <w:webHidden/>
              </w:rPr>
              <w:tab/>
            </w:r>
            <w:r w:rsidR="002C0E22">
              <w:rPr>
                <w:noProof/>
                <w:webHidden/>
              </w:rPr>
              <w:fldChar w:fldCharType="begin"/>
            </w:r>
            <w:r w:rsidR="002C0E22">
              <w:rPr>
                <w:noProof/>
                <w:webHidden/>
              </w:rPr>
              <w:instrText xml:space="preserve"> PAGEREF _Toc318908480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5CE9EDCD" w14:textId="77777777" w:rsidR="002C0E22" w:rsidRDefault="007032C6">
          <w:pPr>
            <w:pStyle w:val="TOC2"/>
            <w:tabs>
              <w:tab w:val="left" w:pos="880"/>
              <w:tab w:val="right" w:leader="dot" w:pos="9350"/>
            </w:tabs>
            <w:rPr>
              <w:rFonts w:eastAsiaTheme="minorEastAsia"/>
              <w:noProof/>
            </w:rPr>
          </w:pPr>
          <w:hyperlink w:anchor="_Toc318908481" w:history="1">
            <w:r w:rsidR="002C0E22" w:rsidRPr="003559FC">
              <w:rPr>
                <w:rStyle w:val="Hyperlink"/>
                <w:noProof/>
              </w:rPr>
              <w:t>5.3</w:t>
            </w:r>
            <w:r w:rsidR="002C0E22">
              <w:rPr>
                <w:rFonts w:eastAsiaTheme="minorEastAsia"/>
                <w:noProof/>
              </w:rPr>
              <w:tab/>
            </w:r>
            <w:r w:rsidR="002C0E22" w:rsidRPr="003559FC">
              <w:rPr>
                <w:rStyle w:val="Hyperlink"/>
                <w:noProof/>
              </w:rPr>
              <w:t>OpenFlow Logical Switch</w:t>
            </w:r>
            <w:r w:rsidR="002C0E22">
              <w:rPr>
                <w:noProof/>
                <w:webHidden/>
              </w:rPr>
              <w:tab/>
            </w:r>
            <w:r w:rsidR="002C0E22">
              <w:rPr>
                <w:noProof/>
                <w:webHidden/>
              </w:rPr>
              <w:fldChar w:fldCharType="begin"/>
            </w:r>
            <w:r w:rsidR="002C0E22">
              <w:rPr>
                <w:noProof/>
                <w:webHidden/>
              </w:rPr>
              <w:instrText xml:space="preserve"> PAGEREF _Toc318908481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1554B25C" w14:textId="77777777" w:rsidR="002C0E22" w:rsidRDefault="007032C6">
          <w:pPr>
            <w:pStyle w:val="TOC2"/>
            <w:tabs>
              <w:tab w:val="left" w:pos="880"/>
              <w:tab w:val="right" w:leader="dot" w:pos="9350"/>
            </w:tabs>
            <w:rPr>
              <w:rFonts w:eastAsiaTheme="minorEastAsia"/>
              <w:noProof/>
            </w:rPr>
          </w:pPr>
          <w:hyperlink w:anchor="_Toc318908482" w:history="1">
            <w:r w:rsidR="002C0E22" w:rsidRPr="003559FC">
              <w:rPr>
                <w:rStyle w:val="Hyperlink"/>
                <w:noProof/>
              </w:rPr>
              <w:t>5.4</w:t>
            </w:r>
            <w:r w:rsidR="002C0E22">
              <w:rPr>
                <w:rFonts w:eastAsiaTheme="minorEastAsia"/>
                <w:noProof/>
              </w:rPr>
              <w:tab/>
            </w:r>
            <w:r w:rsidR="002C0E22" w:rsidRPr="003559FC">
              <w:rPr>
                <w:rStyle w:val="Hyperlink"/>
                <w:noProof/>
              </w:rPr>
              <w:t>OpenFlow Resource</w:t>
            </w:r>
            <w:r w:rsidR="002C0E22">
              <w:rPr>
                <w:noProof/>
                <w:webHidden/>
              </w:rPr>
              <w:tab/>
            </w:r>
            <w:r w:rsidR="002C0E22">
              <w:rPr>
                <w:noProof/>
                <w:webHidden/>
              </w:rPr>
              <w:fldChar w:fldCharType="begin"/>
            </w:r>
            <w:r w:rsidR="002C0E22">
              <w:rPr>
                <w:noProof/>
                <w:webHidden/>
              </w:rPr>
              <w:instrText xml:space="preserve"> PAGEREF _Toc318908482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6D4B2193" w14:textId="77777777" w:rsidR="002C0E22" w:rsidRDefault="007032C6">
          <w:pPr>
            <w:pStyle w:val="TOC3"/>
            <w:tabs>
              <w:tab w:val="left" w:pos="1320"/>
              <w:tab w:val="right" w:leader="dot" w:pos="9350"/>
            </w:tabs>
            <w:rPr>
              <w:rFonts w:eastAsiaTheme="minorEastAsia"/>
              <w:noProof/>
            </w:rPr>
          </w:pPr>
          <w:hyperlink w:anchor="_Toc318908483" w:history="1">
            <w:r w:rsidR="002C0E22" w:rsidRPr="003559FC">
              <w:rPr>
                <w:rStyle w:val="Hyperlink"/>
                <w:noProof/>
              </w:rPr>
              <w:t>5.4.1</w:t>
            </w:r>
            <w:r w:rsidR="002C0E22">
              <w:rPr>
                <w:rFonts w:eastAsiaTheme="minorEastAsia"/>
                <w:noProof/>
              </w:rPr>
              <w:tab/>
            </w:r>
            <w:r w:rsidR="002C0E22" w:rsidRPr="003559FC">
              <w:rPr>
                <w:rStyle w:val="Hyperlink"/>
                <w:noProof/>
              </w:rPr>
              <w:t>OpenFlow Queue</w:t>
            </w:r>
            <w:r w:rsidR="002C0E22">
              <w:rPr>
                <w:noProof/>
                <w:webHidden/>
              </w:rPr>
              <w:tab/>
            </w:r>
            <w:r w:rsidR="002C0E22">
              <w:rPr>
                <w:noProof/>
                <w:webHidden/>
              </w:rPr>
              <w:fldChar w:fldCharType="begin"/>
            </w:r>
            <w:r w:rsidR="002C0E22">
              <w:rPr>
                <w:noProof/>
                <w:webHidden/>
              </w:rPr>
              <w:instrText xml:space="preserve"> PAGEREF _Toc318908483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76540068" w14:textId="77777777" w:rsidR="002C0E22" w:rsidRDefault="007032C6">
          <w:pPr>
            <w:pStyle w:val="TOC3"/>
            <w:tabs>
              <w:tab w:val="left" w:pos="1320"/>
              <w:tab w:val="right" w:leader="dot" w:pos="9350"/>
            </w:tabs>
            <w:rPr>
              <w:rFonts w:eastAsiaTheme="minorEastAsia"/>
              <w:noProof/>
            </w:rPr>
          </w:pPr>
          <w:hyperlink w:anchor="_Toc318908484" w:history="1">
            <w:r w:rsidR="002C0E22" w:rsidRPr="003559FC">
              <w:rPr>
                <w:rStyle w:val="Hyperlink"/>
                <w:noProof/>
              </w:rPr>
              <w:t>5.4.2</w:t>
            </w:r>
            <w:r w:rsidR="002C0E22">
              <w:rPr>
                <w:rFonts w:eastAsiaTheme="minorEastAsia"/>
                <w:noProof/>
              </w:rPr>
              <w:tab/>
            </w:r>
            <w:r w:rsidR="002C0E22" w:rsidRPr="003559FC">
              <w:rPr>
                <w:rStyle w:val="Hyperlink"/>
                <w:noProof/>
              </w:rPr>
              <w:t>OpenFlow Port</w:t>
            </w:r>
            <w:r w:rsidR="002C0E22">
              <w:rPr>
                <w:noProof/>
                <w:webHidden/>
              </w:rPr>
              <w:tab/>
            </w:r>
            <w:r w:rsidR="002C0E22">
              <w:rPr>
                <w:noProof/>
                <w:webHidden/>
              </w:rPr>
              <w:fldChar w:fldCharType="begin"/>
            </w:r>
            <w:r w:rsidR="002C0E22">
              <w:rPr>
                <w:noProof/>
                <w:webHidden/>
              </w:rPr>
              <w:instrText xml:space="preserve"> PAGEREF _Toc318908484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0FA0874D" w14:textId="77777777" w:rsidR="002C0E22" w:rsidRDefault="007032C6">
          <w:pPr>
            <w:pStyle w:val="TOC2"/>
            <w:tabs>
              <w:tab w:val="left" w:pos="880"/>
              <w:tab w:val="right" w:leader="dot" w:pos="9350"/>
            </w:tabs>
            <w:rPr>
              <w:rFonts w:eastAsiaTheme="minorEastAsia"/>
              <w:noProof/>
            </w:rPr>
          </w:pPr>
          <w:hyperlink w:anchor="_Toc318908485" w:history="1">
            <w:r w:rsidR="002C0E22" w:rsidRPr="003559FC">
              <w:rPr>
                <w:rStyle w:val="Hyperlink"/>
                <w:noProof/>
              </w:rPr>
              <w:t>5.5</w:t>
            </w:r>
            <w:r w:rsidR="002C0E22">
              <w:rPr>
                <w:rFonts w:eastAsiaTheme="minorEastAsia"/>
                <w:noProof/>
              </w:rPr>
              <w:tab/>
            </w:r>
            <w:r w:rsidR="002C0E22" w:rsidRPr="003559FC">
              <w:rPr>
                <w:rStyle w:val="Hyperlink"/>
                <w:noProof/>
              </w:rPr>
              <w:t>OpenFlow Controller</w:t>
            </w:r>
            <w:r w:rsidR="002C0E22">
              <w:rPr>
                <w:noProof/>
                <w:webHidden/>
              </w:rPr>
              <w:tab/>
            </w:r>
            <w:r w:rsidR="002C0E22">
              <w:rPr>
                <w:noProof/>
                <w:webHidden/>
              </w:rPr>
              <w:fldChar w:fldCharType="begin"/>
            </w:r>
            <w:r w:rsidR="002C0E22">
              <w:rPr>
                <w:noProof/>
                <w:webHidden/>
              </w:rPr>
              <w:instrText xml:space="preserve"> PAGEREF _Toc318908485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1C734FA5" w14:textId="77777777" w:rsidR="002C0E22" w:rsidRDefault="007032C6">
          <w:pPr>
            <w:pStyle w:val="TOC1"/>
            <w:tabs>
              <w:tab w:val="left" w:pos="440"/>
              <w:tab w:val="right" w:leader="dot" w:pos="9350"/>
            </w:tabs>
            <w:rPr>
              <w:rFonts w:eastAsiaTheme="minorEastAsia"/>
              <w:noProof/>
            </w:rPr>
          </w:pPr>
          <w:hyperlink w:anchor="_Toc318908486" w:history="1">
            <w:r w:rsidR="002C0E22" w:rsidRPr="003559FC">
              <w:rPr>
                <w:rStyle w:val="Hyperlink"/>
                <w:noProof/>
              </w:rPr>
              <w:t>6</w:t>
            </w:r>
            <w:r w:rsidR="002C0E22">
              <w:rPr>
                <w:rFonts w:eastAsiaTheme="minorEastAsia"/>
                <w:noProof/>
              </w:rPr>
              <w:tab/>
            </w:r>
            <w:r w:rsidR="002C0E22" w:rsidRPr="003559FC">
              <w:rPr>
                <w:rStyle w:val="Hyperlink"/>
                <w:noProof/>
              </w:rPr>
              <w:t>Requirements</w:t>
            </w:r>
            <w:r w:rsidR="002C0E22">
              <w:rPr>
                <w:noProof/>
                <w:webHidden/>
              </w:rPr>
              <w:tab/>
            </w:r>
            <w:r w:rsidR="002C0E22">
              <w:rPr>
                <w:noProof/>
                <w:webHidden/>
              </w:rPr>
              <w:fldChar w:fldCharType="begin"/>
            </w:r>
            <w:r w:rsidR="002C0E22">
              <w:rPr>
                <w:noProof/>
                <w:webHidden/>
              </w:rPr>
              <w:instrText xml:space="preserve"> PAGEREF _Toc318908486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0EC3290A" w14:textId="77777777" w:rsidR="002C0E22" w:rsidRDefault="007032C6">
          <w:pPr>
            <w:pStyle w:val="TOC2"/>
            <w:tabs>
              <w:tab w:val="left" w:pos="880"/>
              <w:tab w:val="right" w:leader="dot" w:pos="9350"/>
            </w:tabs>
            <w:rPr>
              <w:rFonts w:eastAsiaTheme="minorEastAsia"/>
              <w:noProof/>
            </w:rPr>
          </w:pPr>
          <w:hyperlink w:anchor="_Toc318908487" w:history="1">
            <w:r w:rsidR="002C0E22" w:rsidRPr="003559FC">
              <w:rPr>
                <w:rStyle w:val="Hyperlink"/>
                <w:noProof/>
              </w:rPr>
              <w:t>6.1</w:t>
            </w:r>
            <w:r w:rsidR="002C0E22">
              <w:rPr>
                <w:rFonts w:eastAsiaTheme="minorEastAsia"/>
                <w:noProof/>
              </w:rPr>
              <w:tab/>
            </w:r>
            <w:r w:rsidR="002C0E22" w:rsidRPr="003559FC">
              <w:rPr>
                <w:rStyle w:val="Hyperlink"/>
                <w:noProof/>
              </w:rPr>
              <w:t>Requirements from the OpenFlow 1.2 Protocol Specification</w:t>
            </w:r>
            <w:r w:rsidR="002C0E22">
              <w:rPr>
                <w:noProof/>
                <w:webHidden/>
              </w:rPr>
              <w:tab/>
            </w:r>
            <w:r w:rsidR="002C0E22">
              <w:rPr>
                <w:noProof/>
                <w:webHidden/>
              </w:rPr>
              <w:fldChar w:fldCharType="begin"/>
            </w:r>
            <w:r w:rsidR="002C0E22">
              <w:rPr>
                <w:noProof/>
                <w:webHidden/>
              </w:rPr>
              <w:instrText xml:space="preserve"> PAGEREF _Toc318908487 \h </w:instrText>
            </w:r>
            <w:r w:rsidR="002C0E22">
              <w:rPr>
                <w:noProof/>
                <w:webHidden/>
              </w:rPr>
            </w:r>
            <w:r w:rsidR="002C0E22">
              <w:rPr>
                <w:noProof/>
                <w:webHidden/>
              </w:rPr>
              <w:fldChar w:fldCharType="separate"/>
            </w:r>
            <w:r w:rsidR="002C0E22">
              <w:rPr>
                <w:noProof/>
                <w:webHidden/>
              </w:rPr>
              <w:t>9</w:t>
            </w:r>
            <w:r w:rsidR="002C0E22">
              <w:rPr>
                <w:noProof/>
                <w:webHidden/>
              </w:rPr>
              <w:fldChar w:fldCharType="end"/>
            </w:r>
          </w:hyperlink>
        </w:p>
        <w:p w14:paraId="700A0BAB" w14:textId="77777777" w:rsidR="002C0E22" w:rsidRDefault="007032C6">
          <w:pPr>
            <w:pStyle w:val="TOC3"/>
            <w:tabs>
              <w:tab w:val="left" w:pos="1320"/>
              <w:tab w:val="right" w:leader="dot" w:pos="9350"/>
            </w:tabs>
            <w:rPr>
              <w:rFonts w:eastAsiaTheme="minorEastAsia"/>
              <w:noProof/>
            </w:rPr>
          </w:pPr>
          <w:hyperlink w:anchor="_Toc318908488" w:history="1">
            <w:r w:rsidR="002C0E22" w:rsidRPr="003559FC">
              <w:rPr>
                <w:rStyle w:val="Hyperlink"/>
                <w:noProof/>
              </w:rPr>
              <w:t>6.1.1</w:t>
            </w:r>
            <w:r w:rsidR="002C0E22">
              <w:rPr>
                <w:rFonts w:eastAsiaTheme="minorEastAsia"/>
                <w:noProof/>
              </w:rPr>
              <w:tab/>
            </w:r>
            <w:r w:rsidR="002C0E22" w:rsidRPr="003559FC">
              <w:rPr>
                <w:rStyle w:val="Hyperlink"/>
                <w:noProof/>
              </w:rPr>
              <w:t>Connection Setup to a Controller</w:t>
            </w:r>
            <w:r w:rsidR="002C0E22">
              <w:rPr>
                <w:noProof/>
                <w:webHidden/>
              </w:rPr>
              <w:tab/>
            </w:r>
            <w:r w:rsidR="002C0E22">
              <w:rPr>
                <w:noProof/>
                <w:webHidden/>
              </w:rPr>
              <w:fldChar w:fldCharType="begin"/>
            </w:r>
            <w:r w:rsidR="002C0E22">
              <w:rPr>
                <w:noProof/>
                <w:webHidden/>
              </w:rPr>
              <w:instrText xml:space="preserve"> PAGEREF _Toc318908488 \h </w:instrText>
            </w:r>
            <w:r w:rsidR="002C0E22">
              <w:rPr>
                <w:noProof/>
                <w:webHidden/>
              </w:rPr>
            </w:r>
            <w:r w:rsidR="002C0E22">
              <w:rPr>
                <w:noProof/>
                <w:webHidden/>
              </w:rPr>
              <w:fldChar w:fldCharType="separate"/>
            </w:r>
            <w:r w:rsidR="002C0E22">
              <w:rPr>
                <w:noProof/>
                <w:webHidden/>
              </w:rPr>
              <w:t>10</w:t>
            </w:r>
            <w:r w:rsidR="002C0E22">
              <w:rPr>
                <w:noProof/>
                <w:webHidden/>
              </w:rPr>
              <w:fldChar w:fldCharType="end"/>
            </w:r>
          </w:hyperlink>
        </w:p>
        <w:p w14:paraId="4C6E9150" w14:textId="77777777" w:rsidR="002C0E22" w:rsidRDefault="007032C6">
          <w:pPr>
            <w:pStyle w:val="TOC3"/>
            <w:tabs>
              <w:tab w:val="left" w:pos="1320"/>
              <w:tab w:val="right" w:leader="dot" w:pos="9350"/>
            </w:tabs>
            <w:rPr>
              <w:rFonts w:eastAsiaTheme="minorEastAsia"/>
              <w:noProof/>
            </w:rPr>
          </w:pPr>
          <w:hyperlink w:anchor="_Toc318908489" w:history="1">
            <w:r w:rsidR="002C0E22" w:rsidRPr="003559FC">
              <w:rPr>
                <w:rStyle w:val="Hyperlink"/>
                <w:noProof/>
              </w:rPr>
              <w:t>6.1.2</w:t>
            </w:r>
            <w:r w:rsidR="002C0E22">
              <w:rPr>
                <w:rFonts w:eastAsiaTheme="minorEastAsia"/>
                <w:noProof/>
              </w:rPr>
              <w:tab/>
            </w:r>
            <w:r w:rsidR="002C0E22" w:rsidRPr="003559FC">
              <w:rPr>
                <w:rStyle w:val="Hyperlink"/>
                <w:noProof/>
              </w:rPr>
              <w:t>Multiple Controllers</w:t>
            </w:r>
            <w:r w:rsidR="002C0E22">
              <w:rPr>
                <w:noProof/>
                <w:webHidden/>
              </w:rPr>
              <w:tab/>
            </w:r>
            <w:r w:rsidR="002C0E22">
              <w:rPr>
                <w:noProof/>
                <w:webHidden/>
              </w:rPr>
              <w:fldChar w:fldCharType="begin"/>
            </w:r>
            <w:r w:rsidR="002C0E22">
              <w:rPr>
                <w:noProof/>
                <w:webHidden/>
              </w:rPr>
              <w:instrText xml:space="preserve"> PAGEREF _Toc318908489 \h </w:instrText>
            </w:r>
            <w:r w:rsidR="002C0E22">
              <w:rPr>
                <w:noProof/>
                <w:webHidden/>
              </w:rPr>
            </w:r>
            <w:r w:rsidR="002C0E22">
              <w:rPr>
                <w:noProof/>
                <w:webHidden/>
              </w:rPr>
              <w:fldChar w:fldCharType="separate"/>
            </w:r>
            <w:r w:rsidR="002C0E22">
              <w:rPr>
                <w:noProof/>
                <w:webHidden/>
              </w:rPr>
              <w:t>10</w:t>
            </w:r>
            <w:r w:rsidR="002C0E22">
              <w:rPr>
                <w:noProof/>
                <w:webHidden/>
              </w:rPr>
              <w:fldChar w:fldCharType="end"/>
            </w:r>
          </w:hyperlink>
        </w:p>
        <w:p w14:paraId="48C97D02" w14:textId="77777777" w:rsidR="002C0E22" w:rsidRDefault="007032C6">
          <w:pPr>
            <w:pStyle w:val="TOC3"/>
            <w:tabs>
              <w:tab w:val="left" w:pos="1320"/>
              <w:tab w:val="right" w:leader="dot" w:pos="9350"/>
            </w:tabs>
            <w:rPr>
              <w:rFonts w:eastAsiaTheme="minorEastAsia"/>
              <w:noProof/>
            </w:rPr>
          </w:pPr>
          <w:hyperlink w:anchor="_Toc318908490" w:history="1">
            <w:r w:rsidR="002C0E22" w:rsidRPr="003559FC">
              <w:rPr>
                <w:rStyle w:val="Hyperlink"/>
                <w:noProof/>
              </w:rPr>
              <w:t>6.1.3</w:t>
            </w:r>
            <w:r w:rsidR="002C0E22">
              <w:rPr>
                <w:rFonts w:eastAsiaTheme="minorEastAsia"/>
                <w:noProof/>
              </w:rPr>
              <w:tab/>
            </w:r>
            <w:r w:rsidR="002C0E22" w:rsidRPr="003559FC">
              <w:rPr>
                <w:rStyle w:val="Hyperlink"/>
                <w:noProof/>
              </w:rPr>
              <w:t>OpenFlow Logical Switches</w:t>
            </w:r>
            <w:r w:rsidR="002C0E22">
              <w:rPr>
                <w:noProof/>
                <w:webHidden/>
              </w:rPr>
              <w:tab/>
            </w:r>
            <w:r w:rsidR="002C0E22">
              <w:rPr>
                <w:noProof/>
                <w:webHidden/>
              </w:rPr>
              <w:fldChar w:fldCharType="begin"/>
            </w:r>
            <w:r w:rsidR="002C0E22">
              <w:rPr>
                <w:noProof/>
                <w:webHidden/>
              </w:rPr>
              <w:instrText xml:space="preserve"> PAGEREF _Toc318908490 \h </w:instrText>
            </w:r>
            <w:r w:rsidR="002C0E22">
              <w:rPr>
                <w:noProof/>
                <w:webHidden/>
              </w:rPr>
            </w:r>
            <w:r w:rsidR="002C0E22">
              <w:rPr>
                <w:noProof/>
                <w:webHidden/>
              </w:rPr>
              <w:fldChar w:fldCharType="separate"/>
            </w:r>
            <w:r w:rsidR="002C0E22">
              <w:rPr>
                <w:noProof/>
                <w:webHidden/>
              </w:rPr>
              <w:t>10</w:t>
            </w:r>
            <w:r w:rsidR="002C0E22">
              <w:rPr>
                <w:noProof/>
                <w:webHidden/>
              </w:rPr>
              <w:fldChar w:fldCharType="end"/>
            </w:r>
          </w:hyperlink>
        </w:p>
        <w:p w14:paraId="74CD927C" w14:textId="77777777" w:rsidR="002C0E22" w:rsidRDefault="007032C6">
          <w:pPr>
            <w:pStyle w:val="TOC3"/>
            <w:tabs>
              <w:tab w:val="left" w:pos="1320"/>
              <w:tab w:val="right" w:leader="dot" w:pos="9350"/>
            </w:tabs>
            <w:rPr>
              <w:rFonts w:eastAsiaTheme="minorEastAsia"/>
              <w:noProof/>
            </w:rPr>
          </w:pPr>
          <w:hyperlink w:anchor="_Toc318908491" w:history="1">
            <w:r w:rsidR="002C0E22" w:rsidRPr="003559FC">
              <w:rPr>
                <w:rStyle w:val="Hyperlink"/>
                <w:noProof/>
              </w:rPr>
              <w:t>6.1.4</w:t>
            </w:r>
            <w:r w:rsidR="002C0E22">
              <w:rPr>
                <w:rFonts w:eastAsiaTheme="minorEastAsia"/>
                <w:noProof/>
              </w:rPr>
              <w:tab/>
            </w:r>
            <w:r w:rsidR="002C0E22" w:rsidRPr="003559FC">
              <w:rPr>
                <w:rStyle w:val="Hyperlink"/>
                <w:noProof/>
              </w:rPr>
              <w:t>Connection Interruption</w:t>
            </w:r>
            <w:r w:rsidR="002C0E22">
              <w:rPr>
                <w:noProof/>
                <w:webHidden/>
              </w:rPr>
              <w:tab/>
            </w:r>
            <w:r w:rsidR="002C0E22">
              <w:rPr>
                <w:noProof/>
                <w:webHidden/>
              </w:rPr>
              <w:fldChar w:fldCharType="begin"/>
            </w:r>
            <w:r w:rsidR="002C0E22">
              <w:rPr>
                <w:noProof/>
                <w:webHidden/>
              </w:rPr>
              <w:instrText xml:space="preserve"> PAGEREF _Toc318908491 \h </w:instrText>
            </w:r>
            <w:r w:rsidR="002C0E22">
              <w:rPr>
                <w:noProof/>
                <w:webHidden/>
              </w:rPr>
            </w:r>
            <w:r w:rsidR="002C0E22">
              <w:rPr>
                <w:noProof/>
                <w:webHidden/>
              </w:rPr>
              <w:fldChar w:fldCharType="separate"/>
            </w:r>
            <w:r w:rsidR="002C0E22">
              <w:rPr>
                <w:noProof/>
                <w:webHidden/>
              </w:rPr>
              <w:t>10</w:t>
            </w:r>
            <w:r w:rsidR="002C0E22">
              <w:rPr>
                <w:noProof/>
                <w:webHidden/>
              </w:rPr>
              <w:fldChar w:fldCharType="end"/>
            </w:r>
          </w:hyperlink>
        </w:p>
        <w:p w14:paraId="0D799A4F" w14:textId="77777777" w:rsidR="002C0E22" w:rsidRDefault="007032C6">
          <w:pPr>
            <w:pStyle w:val="TOC3"/>
            <w:tabs>
              <w:tab w:val="left" w:pos="1320"/>
              <w:tab w:val="right" w:leader="dot" w:pos="9350"/>
            </w:tabs>
            <w:rPr>
              <w:rFonts w:eastAsiaTheme="minorEastAsia"/>
              <w:noProof/>
            </w:rPr>
          </w:pPr>
          <w:hyperlink w:anchor="_Toc318908492" w:history="1">
            <w:r w:rsidR="002C0E22" w:rsidRPr="003559FC">
              <w:rPr>
                <w:rStyle w:val="Hyperlink"/>
                <w:noProof/>
              </w:rPr>
              <w:t>6.1.5</w:t>
            </w:r>
            <w:r w:rsidR="002C0E22">
              <w:rPr>
                <w:rFonts w:eastAsiaTheme="minorEastAsia"/>
                <w:noProof/>
              </w:rPr>
              <w:tab/>
            </w:r>
            <w:r w:rsidR="002C0E22" w:rsidRPr="003559FC">
              <w:rPr>
                <w:rStyle w:val="Hyperlink"/>
                <w:noProof/>
              </w:rPr>
              <w:t>Encryption</w:t>
            </w:r>
            <w:r w:rsidR="002C0E22">
              <w:rPr>
                <w:noProof/>
                <w:webHidden/>
              </w:rPr>
              <w:tab/>
            </w:r>
            <w:r w:rsidR="002C0E22">
              <w:rPr>
                <w:noProof/>
                <w:webHidden/>
              </w:rPr>
              <w:fldChar w:fldCharType="begin"/>
            </w:r>
            <w:r w:rsidR="002C0E22">
              <w:rPr>
                <w:noProof/>
                <w:webHidden/>
              </w:rPr>
              <w:instrText xml:space="preserve"> PAGEREF _Toc318908492 \h </w:instrText>
            </w:r>
            <w:r w:rsidR="002C0E22">
              <w:rPr>
                <w:noProof/>
                <w:webHidden/>
              </w:rPr>
            </w:r>
            <w:r w:rsidR="002C0E22">
              <w:rPr>
                <w:noProof/>
                <w:webHidden/>
              </w:rPr>
              <w:fldChar w:fldCharType="separate"/>
            </w:r>
            <w:r w:rsidR="002C0E22">
              <w:rPr>
                <w:noProof/>
                <w:webHidden/>
              </w:rPr>
              <w:t>10</w:t>
            </w:r>
            <w:r w:rsidR="002C0E22">
              <w:rPr>
                <w:noProof/>
                <w:webHidden/>
              </w:rPr>
              <w:fldChar w:fldCharType="end"/>
            </w:r>
          </w:hyperlink>
        </w:p>
        <w:p w14:paraId="0D217489" w14:textId="77777777" w:rsidR="002C0E22" w:rsidRDefault="007032C6">
          <w:pPr>
            <w:pStyle w:val="TOC3"/>
            <w:tabs>
              <w:tab w:val="left" w:pos="1320"/>
              <w:tab w:val="right" w:leader="dot" w:pos="9350"/>
            </w:tabs>
            <w:rPr>
              <w:rFonts w:eastAsiaTheme="minorEastAsia"/>
              <w:noProof/>
            </w:rPr>
          </w:pPr>
          <w:hyperlink w:anchor="_Toc318908493" w:history="1">
            <w:r w:rsidR="002C0E22" w:rsidRPr="003559FC">
              <w:rPr>
                <w:rStyle w:val="Hyperlink"/>
                <w:noProof/>
              </w:rPr>
              <w:t>6.1.6</w:t>
            </w:r>
            <w:r w:rsidR="002C0E22">
              <w:rPr>
                <w:rFonts w:eastAsiaTheme="minorEastAsia"/>
                <w:noProof/>
              </w:rPr>
              <w:tab/>
            </w:r>
            <w:r w:rsidR="002C0E22" w:rsidRPr="003559FC">
              <w:rPr>
                <w:rStyle w:val="Hyperlink"/>
                <w:noProof/>
              </w:rPr>
              <w:t>Queues</w:t>
            </w:r>
            <w:r w:rsidR="002C0E22">
              <w:rPr>
                <w:noProof/>
                <w:webHidden/>
              </w:rPr>
              <w:tab/>
            </w:r>
            <w:r w:rsidR="002C0E22">
              <w:rPr>
                <w:noProof/>
                <w:webHidden/>
              </w:rPr>
              <w:fldChar w:fldCharType="begin"/>
            </w:r>
            <w:r w:rsidR="002C0E22">
              <w:rPr>
                <w:noProof/>
                <w:webHidden/>
              </w:rPr>
              <w:instrText xml:space="preserve"> PAGEREF _Toc318908493 \h </w:instrText>
            </w:r>
            <w:r w:rsidR="002C0E22">
              <w:rPr>
                <w:noProof/>
                <w:webHidden/>
              </w:rPr>
            </w:r>
            <w:r w:rsidR="002C0E22">
              <w:rPr>
                <w:noProof/>
                <w:webHidden/>
              </w:rPr>
              <w:fldChar w:fldCharType="separate"/>
            </w:r>
            <w:r w:rsidR="002C0E22">
              <w:rPr>
                <w:noProof/>
                <w:webHidden/>
              </w:rPr>
              <w:t>11</w:t>
            </w:r>
            <w:r w:rsidR="002C0E22">
              <w:rPr>
                <w:noProof/>
                <w:webHidden/>
              </w:rPr>
              <w:fldChar w:fldCharType="end"/>
            </w:r>
          </w:hyperlink>
        </w:p>
        <w:p w14:paraId="57806936" w14:textId="77777777" w:rsidR="002C0E22" w:rsidRDefault="007032C6">
          <w:pPr>
            <w:pStyle w:val="TOC3"/>
            <w:tabs>
              <w:tab w:val="left" w:pos="1320"/>
              <w:tab w:val="right" w:leader="dot" w:pos="9350"/>
            </w:tabs>
            <w:rPr>
              <w:rFonts w:eastAsiaTheme="minorEastAsia"/>
              <w:noProof/>
            </w:rPr>
          </w:pPr>
          <w:hyperlink w:anchor="_Toc318908494" w:history="1">
            <w:r w:rsidR="002C0E22" w:rsidRPr="003559FC">
              <w:rPr>
                <w:rStyle w:val="Hyperlink"/>
                <w:noProof/>
              </w:rPr>
              <w:t>6.1.7</w:t>
            </w:r>
            <w:r w:rsidR="002C0E22">
              <w:rPr>
                <w:rFonts w:eastAsiaTheme="minorEastAsia"/>
                <w:noProof/>
              </w:rPr>
              <w:tab/>
            </w:r>
            <w:r w:rsidR="002C0E22" w:rsidRPr="003559FC">
              <w:rPr>
                <w:rStyle w:val="Hyperlink"/>
                <w:noProof/>
              </w:rPr>
              <w:t>Ports</w:t>
            </w:r>
            <w:r w:rsidR="002C0E22">
              <w:rPr>
                <w:noProof/>
                <w:webHidden/>
              </w:rPr>
              <w:tab/>
            </w:r>
            <w:r w:rsidR="002C0E22">
              <w:rPr>
                <w:noProof/>
                <w:webHidden/>
              </w:rPr>
              <w:fldChar w:fldCharType="begin"/>
            </w:r>
            <w:r w:rsidR="002C0E22">
              <w:rPr>
                <w:noProof/>
                <w:webHidden/>
              </w:rPr>
              <w:instrText xml:space="preserve"> PAGEREF _Toc318908494 \h </w:instrText>
            </w:r>
            <w:r w:rsidR="002C0E22">
              <w:rPr>
                <w:noProof/>
                <w:webHidden/>
              </w:rPr>
            </w:r>
            <w:r w:rsidR="002C0E22">
              <w:rPr>
                <w:noProof/>
                <w:webHidden/>
              </w:rPr>
              <w:fldChar w:fldCharType="separate"/>
            </w:r>
            <w:r w:rsidR="002C0E22">
              <w:rPr>
                <w:noProof/>
                <w:webHidden/>
              </w:rPr>
              <w:t>11</w:t>
            </w:r>
            <w:r w:rsidR="002C0E22">
              <w:rPr>
                <w:noProof/>
                <w:webHidden/>
              </w:rPr>
              <w:fldChar w:fldCharType="end"/>
            </w:r>
          </w:hyperlink>
        </w:p>
        <w:p w14:paraId="7451145B" w14:textId="77777777" w:rsidR="002C0E22" w:rsidRDefault="007032C6">
          <w:pPr>
            <w:pStyle w:val="TOC3"/>
            <w:tabs>
              <w:tab w:val="left" w:pos="1320"/>
              <w:tab w:val="right" w:leader="dot" w:pos="9350"/>
            </w:tabs>
            <w:rPr>
              <w:rFonts w:eastAsiaTheme="minorEastAsia"/>
              <w:noProof/>
            </w:rPr>
          </w:pPr>
          <w:hyperlink w:anchor="_Toc318908495" w:history="1">
            <w:r w:rsidR="002C0E22" w:rsidRPr="003559FC">
              <w:rPr>
                <w:rStyle w:val="Hyperlink"/>
                <w:noProof/>
              </w:rPr>
              <w:t>6.1.8</w:t>
            </w:r>
            <w:r w:rsidR="002C0E22">
              <w:rPr>
                <w:rFonts w:eastAsiaTheme="minorEastAsia"/>
                <w:noProof/>
              </w:rPr>
              <w:tab/>
            </w:r>
            <w:r w:rsidR="002C0E22" w:rsidRPr="003559FC">
              <w:rPr>
                <w:rStyle w:val="Hyperlink"/>
                <w:noProof/>
              </w:rPr>
              <w:t>Datapath ID</w:t>
            </w:r>
            <w:r w:rsidR="002C0E22">
              <w:rPr>
                <w:noProof/>
                <w:webHidden/>
              </w:rPr>
              <w:tab/>
            </w:r>
            <w:r w:rsidR="002C0E22">
              <w:rPr>
                <w:noProof/>
                <w:webHidden/>
              </w:rPr>
              <w:fldChar w:fldCharType="begin"/>
            </w:r>
            <w:r w:rsidR="002C0E22">
              <w:rPr>
                <w:noProof/>
                <w:webHidden/>
              </w:rPr>
              <w:instrText xml:space="preserve"> PAGEREF _Toc318908495 \h </w:instrText>
            </w:r>
            <w:r w:rsidR="002C0E22">
              <w:rPr>
                <w:noProof/>
                <w:webHidden/>
              </w:rPr>
            </w:r>
            <w:r w:rsidR="002C0E22">
              <w:rPr>
                <w:noProof/>
                <w:webHidden/>
              </w:rPr>
              <w:fldChar w:fldCharType="separate"/>
            </w:r>
            <w:r w:rsidR="002C0E22">
              <w:rPr>
                <w:noProof/>
                <w:webHidden/>
              </w:rPr>
              <w:t>12</w:t>
            </w:r>
            <w:r w:rsidR="002C0E22">
              <w:rPr>
                <w:noProof/>
                <w:webHidden/>
              </w:rPr>
              <w:fldChar w:fldCharType="end"/>
            </w:r>
          </w:hyperlink>
        </w:p>
        <w:p w14:paraId="6586DBCB" w14:textId="77777777" w:rsidR="002C0E22" w:rsidRDefault="007032C6">
          <w:pPr>
            <w:pStyle w:val="TOC2"/>
            <w:tabs>
              <w:tab w:val="left" w:pos="880"/>
              <w:tab w:val="right" w:leader="dot" w:pos="9350"/>
            </w:tabs>
            <w:rPr>
              <w:rFonts w:eastAsiaTheme="minorEastAsia"/>
              <w:noProof/>
            </w:rPr>
          </w:pPr>
          <w:hyperlink w:anchor="_Toc318908496" w:history="1">
            <w:r w:rsidR="002C0E22" w:rsidRPr="003559FC">
              <w:rPr>
                <w:rStyle w:val="Hyperlink"/>
                <w:noProof/>
              </w:rPr>
              <w:t>6.2</w:t>
            </w:r>
            <w:r w:rsidR="002C0E22">
              <w:rPr>
                <w:rFonts w:eastAsiaTheme="minorEastAsia"/>
                <w:noProof/>
              </w:rPr>
              <w:tab/>
            </w:r>
            <w:r w:rsidR="002C0E22" w:rsidRPr="003559FC">
              <w:rPr>
                <w:rStyle w:val="Hyperlink"/>
                <w:noProof/>
              </w:rPr>
              <w:t>Operational Requirements</w:t>
            </w:r>
            <w:r w:rsidR="002C0E22">
              <w:rPr>
                <w:noProof/>
                <w:webHidden/>
              </w:rPr>
              <w:tab/>
            </w:r>
            <w:r w:rsidR="002C0E22">
              <w:rPr>
                <w:noProof/>
                <w:webHidden/>
              </w:rPr>
              <w:fldChar w:fldCharType="begin"/>
            </w:r>
            <w:r w:rsidR="002C0E22">
              <w:rPr>
                <w:noProof/>
                <w:webHidden/>
              </w:rPr>
              <w:instrText xml:space="preserve"> PAGEREF _Toc318908496 \h </w:instrText>
            </w:r>
            <w:r w:rsidR="002C0E22">
              <w:rPr>
                <w:noProof/>
                <w:webHidden/>
              </w:rPr>
            </w:r>
            <w:r w:rsidR="002C0E22">
              <w:rPr>
                <w:noProof/>
                <w:webHidden/>
              </w:rPr>
              <w:fldChar w:fldCharType="separate"/>
            </w:r>
            <w:r w:rsidR="002C0E22">
              <w:rPr>
                <w:noProof/>
                <w:webHidden/>
              </w:rPr>
              <w:t>12</w:t>
            </w:r>
            <w:r w:rsidR="002C0E22">
              <w:rPr>
                <w:noProof/>
                <w:webHidden/>
              </w:rPr>
              <w:fldChar w:fldCharType="end"/>
            </w:r>
          </w:hyperlink>
        </w:p>
        <w:p w14:paraId="01AAFAF4" w14:textId="77777777" w:rsidR="002C0E22" w:rsidRDefault="007032C6">
          <w:pPr>
            <w:pStyle w:val="TOC2"/>
            <w:tabs>
              <w:tab w:val="left" w:pos="880"/>
              <w:tab w:val="right" w:leader="dot" w:pos="9350"/>
            </w:tabs>
            <w:rPr>
              <w:rFonts w:eastAsiaTheme="minorEastAsia"/>
              <w:noProof/>
            </w:rPr>
          </w:pPr>
          <w:hyperlink w:anchor="_Toc318908497" w:history="1">
            <w:r w:rsidR="002C0E22" w:rsidRPr="003559FC">
              <w:rPr>
                <w:rStyle w:val="Hyperlink"/>
                <w:noProof/>
              </w:rPr>
              <w:t>6.3</w:t>
            </w:r>
            <w:r w:rsidR="002C0E22">
              <w:rPr>
                <w:rFonts w:eastAsiaTheme="minorEastAsia"/>
                <w:noProof/>
              </w:rPr>
              <w:tab/>
            </w:r>
            <w:r w:rsidR="002C0E22" w:rsidRPr="003559FC">
              <w:rPr>
                <w:rStyle w:val="Hyperlink"/>
                <w:noProof/>
              </w:rPr>
              <w:t>Requirements for the Switch Management Protocol</w:t>
            </w:r>
            <w:r w:rsidR="002C0E22">
              <w:rPr>
                <w:noProof/>
                <w:webHidden/>
              </w:rPr>
              <w:tab/>
            </w:r>
            <w:r w:rsidR="002C0E22">
              <w:rPr>
                <w:noProof/>
                <w:webHidden/>
              </w:rPr>
              <w:fldChar w:fldCharType="begin"/>
            </w:r>
            <w:r w:rsidR="002C0E22">
              <w:rPr>
                <w:noProof/>
                <w:webHidden/>
              </w:rPr>
              <w:instrText xml:space="preserve"> PAGEREF _Toc318908497 \h </w:instrText>
            </w:r>
            <w:r w:rsidR="002C0E22">
              <w:rPr>
                <w:noProof/>
                <w:webHidden/>
              </w:rPr>
            </w:r>
            <w:r w:rsidR="002C0E22">
              <w:rPr>
                <w:noProof/>
                <w:webHidden/>
              </w:rPr>
              <w:fldChar w:fldCharType="separate"/>
            </w:r>
            <w:r w:rsidR="002C0E22">
              <w:rPr>
                <w:noProof/>
                <w:webHidden/>
              </w:rPr>
              <w:t>12</w:t>
            </w:r>
            <w:r w:rsidR="002C0E22">
              <w:rPr>
                <w:noProof/>
                <w:webHidden/>
              </w:rPr>
              <w:fldChar w:fldCharType="end"/>
            </w:r>
          </w:hyperlink>
        </w:p>
        <w:p w14:paraId="176A0DF4" w14:textId="77777777" w:rsidR="002C0E22" w:rsidRDefault="007032C6">
          <w:pPr>
            <w:pStyle w:val="TOC1"/>
            <w:tabs>
              <w:tab w:val="left" w:pos="440"/>
              <w:tab w:val="right" w:leader="dot" w:pos="9350"/>
            </w:tabs>
            <w:rPr>
              <w:rFonts w:eastAsiaTheme="minorEastAsia"/>
              <w:noProof/>
            </w:rPr>
          </w:pPr>
          <w:hyperlink w:anchor="_Toc318908498" w:history="1">
            <w:r w:rsidR="002C0E22" w:rsidRPr="003559FC">
              <w:rPr>
                <w:rStyle w:val="Hyperlink"/>
                <w:noProof/>
              </w:rPr>
              <w:t>7</w:t>
            </w:r>
            <w:r w:rsidR="002C0E22">
              <w:rPr>
                <w:rFonts w:eastAsiaTheme="minorEastAsia"/>
                <w:noProof/>
              </w:rPr>
              <w:tab/>
            </w:r>
            <w:r w:rsidR="002C0E22" w:rsidRPr="003559FC">
              <w:rPr>
                <w:rStyle w:val="Hyperlink"/>
                <w:noProof/>
              </w:rPr>
              <w:t>Data Model</w:t>
            </w:r>
            <w:r w:rsidR="002C0E22">
              <w:rPr>
                <w:noProof/>
                <w:webHidden/>
              </w:rPr>
              <w:tab/>
            </w:r>
            <w:r w:rsidR="002C0E22">
              <w:rPr>
                <w:noProof/>
                <w:webHidden/>
              </w:rPr>
              <w:fldChar w:fldCharType="begin"/>
            </w:r>
            <w:r w:rsidR="002C0E22">
              <w:rPr>
                <w:noProof/>
                <w:webHidden/>
              </w:rPr>
              <w:instrText xml:space="preserve"> PAGEREF _Toc318908498 \h </w:instrText>
            </w:r>
            <w:r w:rsidR="002C0E22">
              <w:rPr>
                <w:noProof/>
                <w:webHidden/>
              </w:rPr>
            </w:r>
            <w:r w:rsidR="002C0E22">
              <w:rPr>
                <w:noProof/>
                <w:webHidden/>
              </w:rPr>
              <w:fldChar w:fldCharType="separate"/>
            </w:r>
            <w:r w:rsidR="002C0E22">
              <w:rPr>
                <w:noProof/>
                <w:webHidden/>
              </w:rPr>
              <w:t>13</w:t>
            </w:r>
            <w:r w:rsidR="002C0E22">
              <w:rPr>
                <w:noProof/>
                <w:webHidden/>
              </w:rPr>
              <w:fldChar w:fldCharType="end"/>
            </w:r>
          </w:hyperlink>
        </w:p>
        <w:p w14:paraId="5AA5FCAB" w14:textId="77777777" w:rsidR="002C0E22" w:rsidRDefault="007032C6">
          <w:pPr>
            <w:pStyle w:val="TOC2"/>
            <w:tabs>
              <w:tab w:val="left" w:pos="880"/>
              <w:tab w:val="right" w:leader="dot" w:pos="9350"/>
            </w:tabs>
            <w:rPr>
              <w:rFonts w:eastAsiaTheme="minorEastAsia"/>
              <w:noProof/>
            </w:rPr>
          </w:pPr>
          <w:hyperlink w:anchor="_Toc318908499" w:history="1">
            <w:r w:rsidR="002C0E22" w:rsidRPr="003559FC">
              <w:rPr>
                <w:rStyle w:val="Hyperlink"/>
                <w:noProof/>
              </w:rPr>
              <w:t>7.1</w:t>
            </w:r>
            <w:r w:rsidR="002C0E22">
              <w:rPr>
                <w:rFonts w:eastAsiaTheme="minorEastAsia"/>
                <w:noProof/>
              </w:rPr>
              <w:tab/>
            </w:r>
            <w:r w:rsidR="002C0E22" w:rsidRPr="003559FC">
              <w:rPr>
                <w:rStyle w:val="Hyperlink"/>
                <w:noProof/>
              </w:rPr>
              <w:t>OpenFlow Capable Switch</w:t>
            </w:r>
            <w:r w:rsidR="002C0E22">
              <w:rPr>
                <w:noProof/>
                <w:webHidden/>
              </w:rPr>
              <w:tab/>
            </w:r>
            <w:r w:rsidR="002C0E22">
              <w:rPr>
                <w:noProof/>
                <w:webHidden/>
              </w:rPr>
              <w:fldChar w:fldCharType="begin"/>
            </w:r>
            <w:r w:rsidR="002C0E22">
              <w:rPr>
                <w:noProof/>
                <w:webHidden/>
              </w:rPr>
              <w:instrText xml:space="preserve"> PAGEREF _Toc318908499 \h </w:instrText>
            </w:r>
            <w:r w:rsidR="002C0E22">
              <w:rPr>
                <w:noProof/>
                <w:webHidden/>
              </w:rPr>
            </w:r>
            <w:r w:rsidR="002C0E22">
              <w:rPr>
                <w:noProof/>
                <w:webHidden/>
              </w:rPr>
              <w:fldChar w:fldCharType="separate"/>
            </w:r>
            <w:r w:rsidR="002C0E22">
              <w:rPr>
                <w:noProof/>
                <w:webHidden/>
              </w:rPr>
              <w:t>15</w:t>
            </w:r>
            <w:r w:rsidR="002C0E22">
              <w:rPr>
                <w:noProof/>
                <w:webHidden/>
              </w:rPr>
              <w:fldChar w:fldCharType="end"/>
            </w:r>
          </w:hyperlink>
        </w:p>
        <w:p w14:paraId="2CDB115A" w14:textId="77777777" w:rsidR="002C0E22" w:rsidRDefault="007032C6">
          <w:pPr>
            <w:pStyle w:val="TOC3"/>
            <w:tabs>
              <w:tab w:val="left" w:pos="1320"/>
              <w:tab w:val="right" w:leader="dot" w:pos="9350"/>
            </w:tabs>
            <w:rPr>
              <w:rFonts w:eastAsiaTheme="minorEastAsia"/>
              <w:noProof/>
            </w:rPr>
          </w:pPr>
          <w:hyperlink w:anchor="_Toc318908500" w:history="1">
            <w:r w:rsidR="002C0E22" w:rsidRPr="003559FC">
              <w:rPr>
                <w:rStyle w:val="Hyperlink"/>
                <w:noProof/>
              </w:rPr>
              <w:t>7.1.1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_Toc318908500 \h </w:instrText>
            </w:r>
            <w:r w:rsidR="002C0E22">
              <w:rPr>
                <w:noProof/>
                <w:webHidden/>
              </w:rPr>
            </w:r>
            <w:r w:rsidR="002C0E22">
              <w:rPr>
                <w:noProof/>
                <w:webHidden/>
              </w:rPr>
              <w:fldChar w:fldCharType="separate"/>
            </w:r>
            <w:r w:rsidR="002C0E22">
              <w:rPr>
                <w:noProof/>
                <w:webHidden/>
              </w:rPr>
              <w:t>15</w:t>
            </w:r>
            <w:r w:rsidR="002C0E22">
              <w:rPr>
                <w:noProof/>
                <w:webHidden/>
              </w:rPr>
              <w:fldChar w:fldCharType="end"/>
            </w:r>
          </w:hyperlink>
        </w:p>
        <w:p w14:paraId="6B356C61" w14:textId="77777777" w:rsidR="002C0E22" w:rsidRDefault="007032C6">
          <w:pPr>
            <w:pStyle w:val="TOC3"/>
            <w:tabs>
              <w:tab w:val="left" w:pos="1320"/>
              <w:tab w:val="right" w:leader="dot" w:pos="9350"/>
            </w:tabs>
            <w:rPr>
              <w:rFonts w:eastAsiaTheme="minorEastAsia"/>
              <w:noProof/>
            </w:rPr>
          </w:pPr>
          <w:hyperlink w:anchor="_Toc318908501" w:history="1">
            <w:r w:rsidR="002C0E22" w:rsidRPr="003559FC">
              <w:rPr>
                <w:rStyle w:val="Hyperlink"/>
                <w:noProof/>
              </w:rPr>
              <w:t>7.1.2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_Toc318908501 \h </w:instrText>
            </w:r>
            <w:r w:rsidR="002C0E22">
              <w:rPr>
                <w:noProof/>
                <w:webHidden/>
              </w:rPr>
            </w:r>
            <w:r w:rsidR="002C0E22">
              <w:rPr>
                <w:noProof/>
                <w:webHidden/>
              </w:rPr>
              <w:fldChar w:fldCharType="separate"/>
            </w:r>
            <w:r w:rsidR="002C0E22">
              <w:rPr>
                <w:noProof/>
                <w:webHidden/>
              </w:rPr>
              <w:t>15</w:t>
            </w:r>
            <w:r w:rsidR="002C0E22">
              <w:rPr>
                <w:noProof/>
                <w:webHidden/>
              </w:rPr>
              <w:fldChar w:fldCharType="end"/>
            </w:r>
          </w:hyperlink>
        </w:p>
        <w:p w14:paraId="7B8BB866" w14:textId="77777777" w:rsidR="002C0E22" w:rsidRDefault="007032C6">
          <w:pPr>
            <w:pStyle w:val="TOC3"/>
            <w:tabs>
              <w:tab w:val="left" w:pos="1320"/>
              <w:tab w:val="right" w:leader="dot" w:pos="9350"/>
            </w:tabs>
            <w:rPr>
              <w:rFonts w:eastAsiaTheme="minorEastAsia"/>
              <w:noProof/>
            </w:rPr>
          </w:pPr>
          <w:hyperlink w:anchor="_Toc318908502" w:history="1">
            <w:r w:rsidR="002C0E22" w:rsidRPr="003559FC">
              <w:rPr>
                <w:rStyle w:val="Hyperlink"/>
                <w:noProof/>
              </w:rPr>
              <w:t>7.1.3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_Toc318908502 \h </w:instrText>
            </w:r>
            <w:r w:rsidR="002C0E22">
              <w:rPr>
                <w:noProof/>
                <w:webHidden/>
              </w:rPr>
            </w:r>
            <w:r w:rsidR="002C0E22">
              <w:rPr>
                <w:noProof/>
                <w:webHidden/>
              </w:rPr>
              <w:fldChar w:fldCharType="separate"/>
            </w:r>
            <w:r w:rsidR="002C0E22">
              <w:rPr>
                <w:noProof/>
                <w:webHidden/>
              </w:rPr>
              <w:t>16</w:t>
            </w:r>
            <w:r w:rsidR="002C0E22">
              <w:rPr>
                <w:noProof/>
                <w:webHidden/>
              </w:rPr>
              <w:fldChar w:fldCharType="end"/>
            </w:r>
          </w:hyperlink>
        </w:p>
        <w:p w14:paraId="3A2E284D" w14:textId="77777777" w:rsidR="002C0E22" w:rsidRDefault="007032C6">
          <w:pPr>
            <w:pStyle w:val="TOC3"/>
            <w:tabs>
              <w:tab w:val="left" w:pos="1320"/>
              <w:tab w:val="right" w:leader="dot" w:pos="9350"/>
            </w:tabs>
            <w:rPr>
              <w:rFonts w:eastAsiaTheme="minorEastAsia"/>
              <w:noProof/>
            </w:rPr>
          </w:pPr>
          <w:hyperlink w:anchor="_Toc318908503" w:history="1">
            <w:r w:rsidR="002C0E22" w:rsidRPr="003559FC">
              <w:rPr>
                <w:rStyle w:val="Hyperlink"/>
                <w:noProof/>
              </w:rPr>
              <w:t>7.1.4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_Toc318908503 \h </w:instrText>
            </w:r>
            <w:r w:rsidR="002C0E22">
              <w:rPr>
                <w:noProof/>
                <w:webHidden/>
              </w:rPr>
            </w:r>
            <w:r w:rsidR="002C0E22">
              <w:rPr>
                <w:noProof/>
                <w:webHidden/>
              </w:rPr>
              <w:fldChar w:fldCharType="separate"/>
            </w:r>
            <w:r w:rsidR="002C0E22">
              <w:rPr>
                <w:noProof/>
                <w:webHidden/>
              </w:rPr>
              <w:t>17</w:t>
            </w:r>
            <w:r w:rsidR="002C0E22">
              <w:rPr>
                <w:noProof/>
                <w:webHidden/>
              </w:rPr>
              <w:fldChar w:fldCharType="end"/>
            </w:r>
          </w:hyperlink>
        </w:p>
        <w:p w14:paraId="17CCE692" w14:textId="77777777" w:rsidR="002C0E22" w:rsidRDefault="007032C6">
          <w:pPr>
            <w:pStyle w:val="TOC3"/>
            <w:tabs>
              <w:tab w:val="left" w:pos="1320"/>
              <w:tab w:val="right" w:leader="dot" w:pos="9350"/>
            </w:tabs>
            <w:rPr>
              <w:rFonts w:eastAsiaTheme="minorEastAsia"/>
              <w:noProof/>
            </w:rPr>
          </w:pPr>
          <w:hyperlink w:anchor="_Toc318908504" w:history="1">
            <w:r w:rsidR="002C0E22" w:rsidRPr="003559FC">
              <w:rPr>
                <w:rStyle w:val="Hyperlink"/>
                <w:noProof/>
              </w:rPr>
              <w:t>7.1.5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_Toc318908504 \h </w:instrText>
            </w:r>
            <w:r w:rsidR="002C0E22">
              <w:rPr>
                <w:noProof/>
                <w:webHidden/>
              </w:rPr>
            </w:r>
            <w:r w:rsidR="002C0E22">
              <w:rPr>
                <w:noProof/>
                <w:webHidden/>
              </w:rPr>
              <w:fldChar w:fldCharType="separate"/>
            </w:r>
            <w:r w:rsidR="002C0E22">
              <w:rPr>
                <w:noProof/>
                <w:webHidden/>
              </w:rPr>
              <w:t>17</w:t>
            </w:r>
            <w:r w:rsidR="002C0E22">
              <w:rPr>
                <w:noProof/>
                <w:webHidden/>
              </w:rPr>
              <w:fldChar w:fldCharType="end"/>
            </w:r>
          </w:hyperlink>
        </w:p>
        <w:p w14:paraId="2AB6254A" w14:textId="77777777" w:rsidR="002C0E22" w:rsidRDefault="007032C6">
          <w:pPr>
            <w:pStyle w:val="TOC2"/>
            <w:tabs>
              <w:tab w:val="left" w:pos="880"/>
              <w:tab w:val="right" w:leader="dot" w:pos="9350"/>
            </w:tabs>
            <w:rPr>
              <w:rFonts w:eastAsiaTheme="minorEastAsia"/>
              <w:noProof/>
            </w:rPr>
          </w:pPr>
          <w:hyperlink w:anchor="_Toc318908505" w:history="1">
            <w:r w:rsidR="002C0E22" w:rsidRPr="003559FC">
              <w:rPr>
                <w:rStyle w:val="Hyperlink"/>
                <w:noProof/>
              </w:rPr>
              <w:t>7.2</w:t>
            </w:r>
            <w:r w:rsidR="002C0E22">
              <w:rPr>
                <w:rFonts w:eastAsiaTheme="minorEastAsia"/>
                <w:noProof/>
              </w:rPr>
              <w:tab/>
            </w:r>
            <w:r w:rsidR="002C0E22" w:rsidRPr="003559FC">
              <w:rPr>
                <w:rStyle w:val="Hyperlink"/>
                <w:noProof/>
              </w:rPr>
              <w:t>OpenFlow Configuration Point</w:t>
            </w:r>
            <w:r w:rsidR="002C0E22">
              <w:rPr>
                <w:noProof/>
                <w:webHidden/>
              </w:rPr>
              <w:tab/>
            </w:r>
            <w:r w:rsidR="002C0E22">
              <w:rPr>
                <w:noProof/>
                <w:webHidden/>
              </w:rPr>
              <w:fldChar w:fldCharType="begin"/>
            </w:r>
            <w:r w:rsidR="002C0E22">
              <w:rPr>
                <w:noProof/>
                <w:webHidden/>
              </w:rPr>
              <w:instrText xml:space="preserve"> PAGEREF _Toc318908505 \h </w:instrText>
            </w:r>
            <w:r w:rsidR="002C0E22">
              <w:rPr>
                <w:noProof/>
                <w:webHidden/>
              </w:rPr>
            </w:r>
            <w:r w:rsidR="002C0E22">
              <w:rPr>
                <w:noProof/>
                <w:webHidden/>
              </w:rPr>
              <w:fldChar w:fldCharType="separate"/>
            </w:r>
            <w:r w:rsidR="002C0E22">
              <w:rPr>
                <w:noProof/>
                <w:webHidden/>
              </w:rPr>
              <w:t>18</w:t>
            </w:r>
            <w:r w:rsidR="002C0E22">
              <w:rPr>
                <w:noProof/>
                <w:webHidden/>
              </w:rPr>
              <w:fldChar w:fldCharType="end"/>
            </w:r>
          </w:hyperlink>
        </w:p>
        <w:p w14:paraId="28C14ED7" w14:textId="77777777" w:rsidR="002C0E22" w:rsidRDefault="007032C6">
          <w:pPr>
            <w:pStyle w:val="TOC3"/>
            <w:tabs>
              <w:tab w:val="left" w:pos="1320"/>
              <w:tab w:val="right" w:leader="dot" w:pos="9350"/>
            </w:tabs>
            <w:rPr>
              <w:rFonts w:eastAsiaTheme="minorEastAsia"/>
              <w:noProof/>
            </w:rPr>
          </w:pPr>
          <w:hyperlink w:anchor="_Toc318908506" w:history="1">
            <w:r w:rsidR="002C0E22" w:rsidRPr="003559FC">
              <w:rPr>
                <w:rStyle w:val="Hyperlink"/>
                <w:noProof/>
              </w:rPr>
              <w:t>7.2.1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_Toc318908506 \h </w:instrText>
            </w:r>
            <w:r w:rsidR="002C0E22">
              <w:rPr>
                <w:noProof/>
                <w:webHidden/>
              </w:rPr>
            </w:r>
            <w:r w:rsidR="002C0E22">
              <w:rPr>
                <w:noProof/>
                <w:webHidden/>
              </w:rPr>
              <w:fldChar w:fldCharType="separate"/>
            </w:r>
            <w:r w:rsidR="002C0E22">
              <w:rPr>
                <w:noProof/>
                <w:webHidden/>
              </w:rPr>
              <w:t>18</w:t>
            </w:r>
            <w:r w:rsidR="002C0E22">
              <w:rPr>
                <w:noProof/>
                <w:webHidden/>
              </w:rPr>
              <w:fldChar w:fldCharType="end"/>
            </w:r>
          </w:hyperlink>
        </w:p>
        <w:p w14:paraId="1AFA6879" w14:textId="77777777" w:rsidR="002C0E22" w:rsidRDefault="007032C6">
          <w:pPr>
            <w:pStyle w:val="TOC3"/>
            <w:tabs>
              <w:tab w:val="left" w:pos="1320"/>
              <w:tab w:val="right" w:leader="dot" w:pos="9350"/>
            </w:tabs>
            <w:rPr>
              <w:rFonts w:eastAsiaTheme="minorEastAsia"/>
              <w:noProof/>
            </w:rPr>
          </w:pPr>
          <w:hyperlink w:anchor="_Toc318908507" w:history="1">
            <w:r w:rsidR="002C0E22" w:rsidRPr="003559FC">
              <w:rPr>
                <w:rStyle w:val="Hyperlink"/>
                <w:noProof/>
              </w:rPr>
              <w:t>7.2.2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_Toc318908507 \h </w:instrText>
            </w:r>
            <w:r w:rsidR="002C0E22">
              <w:rPr>
                <w:noProof/>
                <w:webHidden/>
              </w:rPr>
            </w:r>
            <w:r w:rsidR="002C0E22">
              <w:rPr>
                <w:noProof/>
                <w:webHidden/>
              </w:rPr>
              <w:fldChar w:fldCharType="separate"/>
            </w:r>
            <w:r w:rsidR="002C0E22">
              <w:rPr>
                <w:noProof/>
                <w:webHidden/>
              </w:rPr>
              <w:t>18</w:t>
            </w:r>
            <w:r w:rsidR="002C0E22">
              <w:rPr>
                <w:noProof/>
                <w:webHidden/>
              </w:rPr>
              <w:fldChar w:fldCharType="end"/>
            </w:r>
          </w:hyperlink>
        </w:p>
        <w:p w14:paraId="13869FAF" w14:textId="77777777" w:rsidR="002C0E22" w:rsidRDefault="007032C6">
          <w:pPr>
            <w:pStyle w:val="TOC3"/>
            <w:tabs>
              <w:tab w:val="left" w:pos="1320"/>
              <w:tab w:val="right" w:leader="dot" w:pos="9350"/>
            </w:tabs>
            <w:rPr>
              <w:rFonts w:eastAsiaTheme="minorEastAsia"/>
              <w:noProof/>
            </w:rPr>
          </w:pPr>
          <w:hyperlink w:anchor="_Toc318908508" w:history="1">
            <w:r w:rsidR="002C0E22" w:rsidRPr="003559FC">
              <w:rPr>
                <w:rStyle w:val="Hyperlink"/>
                <w:noProof/>
              </w:rPr>
              <w:t>7.2.3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_Toc318908508 \h </w:instrText>
            </w:r>
            <w:r w:rsidR="002C0E22">
              <w:rPr>
                <w:noProof/>
                <w:webHidden/>
              </w:rPr>
            </w:r>
            <w:r w:rsidR="002C0E22">
              <w:rPr>
                <w:noProof/>
                <w:webHidden/>
              </w:rPr>
              <w:fldChar w:fldCharType="separate"/>
            </w:r>
            <w:r w:rsidR="002C0E22">
              <w:rPr>
                <w:noProof/>
                <w:webHidden/>
              </w:rPr>
              <w:t>19</w:t>
            </w:r>
            <w:r w:rsidR="002C0E22">
              <w:rPr>
                <w:noProof/>
                <w:webHidden/>
              </w:rPr>
              <w:fldChar w:fldCharType="end"/>
            </w:r>
          </w:hyperlink>
        </w:p>
        <w:p w14:paraId="2EA8B91E" w14:textId="77777777" w:rsidR="002C0E22" w:rsidRDefault="007032C6">
          <w:pPr>
            <w:pStyle w:val="TOC3"/>
            <w:tabs>
              <w:tab w:val="left" w:pos="1320"/>
              <w:tab w:val="right" w:leader="dot" w:pos="9350"/>
            </w:tabs>
            <w:rPr>
              <w:rFonts w:eastAsiaTheme="minorEastAsia"/>
              <w:noProof/>
            </w:rPr>
          </w:pPr>
          <w:hyperlink w:anchor="_Toc318908509" w:history="1">
            <w:r w:rsidR="002C0E22" w:rsidRPr="003559FC">
              <w:rPr>
                <w:rStyle w:val="Hyperlink"/>
                <w:noProof/>
              </w:rPr>
              <w:t>7.2.4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_Toc318908509 \h </w:instrText>
            </w:r>
            <w:r w:rsidR="002C0E22">
              <w:rPr>
                <w:noProof/>
                <w:webHidden/>
              </w:rPr>
            </w:r>
            <w:r w:rsidR="002C0E22">
              <w:rPr>
                <w:noProof/>
                <w:webHidden/>
              </w:rPr>
              <w:fldChar w:fldCharType="separate"/>
            </w:r>
            <w:r w:rsidR="002C0E22">
              <w:rPr>
                <w:noProof/>
                <w:webHidden/>
              </w:rPr>
              <w:t>19</w:t>
            </w:r>
            <w:r w:rsidR="002C0E22">
              <w:rPr>
                <w:noProof/>
                <w:webHidden/>
              </w:rPr>
              <w:fldChar w:fldCharType="end"/>
            </w:r>
          </w:hyperlink>
        </w:p>
        <w:p w14:paraId="19D284C0" w14:textId="77777777" w:rsidR="002C0E22" w:rsidRDefault="007032C6">
          <w:pPr>
            <w:pStyle w:val="TOC3"/>
            <w:tabs>
              <w:tab w:val="left" w:pos="1320"/>
              <w:tab w:val="right" w:leader="dot" w:pos="9350"/>
            </w:tabs>
            <w:rPr>
              <w:rFonts w:eastAsiaTheme="minorEastAsia"/>
              <w:noProof/>
            </w:rPr>
          </w:pPr>
          <w:hyperlink w:anchor="_Toc318908510" w:history="1">
            <w:r w:rsidR="002C0E22" w:rsidRPr="003559FC">
              <w:rPr>
                <w:rStyle w:val="Hyperlink"/>
                <w:noProof/>
              </w:rPr>
              <w:t>7.2.5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_Toc318908510 \h </w:instrText>
            </w:r>
            <w:r w:rsidR="002C0E22">
              <w:rPr>
                <w:noProof/>
                <w:webHidden/>
              </w:rPr>
            </w:r>
            <w:r w:rsidR="002C0E22">
              <w:rPr>
                <w:noProof/>
                <w:webHidden/>
              </w:rPr>
              <w:fldChar w:fldCharType="separate"/>
            </w:r>
            <w:r w:rsidR="002C0E22">
              <w:rPr>
                <w:noProof/>
                <w:webHidden/>
              </w:rPr>
              <w:t>19</w:t>
            </w:r>
            <w:r w:rsidR="002C0E22">
              <w:rPr>
                <w:noProof/>
                <w:webHidden/>
              </w:rPr>
              <w:fldChar w:fldCharType="end"/>
            </w:r>
          </w:hyperlink>
        </w:p>
        <w:p w14:paraId="3C3B6CDA" w14:textId="77777777" w:rsidR="002C0E22" w:rsidRDefault="007032C6">
          <w:pPr>
            <w:pStyle w:val="TOC2"/>
            <w:tabs>
              <w:tab w:val="left" w:pos="880"/>
              <w:tab w:val="right" w:leader="dot" w:pos="9350"/>
            </w:tabs>
            <w:rPr>
              <w:rFonts w:eastAsiaTheme="minorEastAsia"/>
              <w:noProof/>
            </w:rPr>
          </w:pPr>
          <w:hyperlink w:anchor="_Toc318908511" w:history="1">
            <w:r w:rsidR="002C0E22" w:rsidRPr="003559FC">
              <w:rPr>
                <w:rStyle w:val="Hyperlink"/>
                <w:noProof/>
              </w:rPr>
              <w:t>7.3</w:t>
            </w:r>
            <w:r w:rsidR="002C0E22">
              <w:rPr>
                <w:rFonts w:eastAsiaTheme="minorEastAsia"/>
                <w:noProof/>
              </w:rPr>
              <w:tab/>
            </w:r>
            <w:r w:rsidR="002C0E22" w:rsidRPr="003559FC">
              <w:rPr>
                <w:rStyle w:val="Hyperlink"/>
                <w:noProof/>
              </w:rPr>
              <w:t>OpenFlow Logical Switch</w:t>
            </w:r>
            <w:r w:rsidR="002C0E22">
              <w:rPr>
                <w:noProof/>
                <w:webHidden/>
              </w:rPr>
              <w:tab/>
            </w:r>
            <w:r w:rsidR="002C0E22">
              <w:rPr>
                <w:noProof/>
                <w:webHidden/>
              </w:rPr>
              <w:fldChar w:fldCharType="begin"/>
            </w:r>
            <w:r w:rsidR="002C0E22">
              <w:rPr>
                <w:noProof/>
                <w:webHidden/>
              </w:rPr>
              <w:instrText xml:space="preserve"> PAGEREF _Toc318908511 \h </w:instrText>
            </w:r>
            <w:r w:rsidR="002C0E22">
              <w:rPr>
                <w:noProof/>
                <w:webHidden/>
              </w:rPr>
            </w:r>
            <w:r w:rsidR="002C0E22">
              <w:rPr>
                <w:noProof/>
                <w:webHidden/>
              </w:rPr>
              <w:fldChar w:fldCharType="separate"/>
            </w:r>
            <w:r w:rsidR="002C0E22">
              <w:rPr>
                <w:noProof/>
                <w:webHidden/>
              </w:rPr>
              <w:t>20</w:t>
            </w:r>
            <w:r w:rsidR="002C0E22">
              <w:rPr>
                <w:noProof/>
                <w:webHidden/>
              </w:rPr>
              <w:fldChar w:fldCharType="end"/>
            </w:r>
          </w:hyperlink>
        </w:p>
        <w:p w14:paraId="4ECBBC63" w14:textId="77777777" w:rsidR="002C0E22" w:rsidRDefault="007032C6">
          <w:pPr>
            <w:pStyle w:val="TOC3"/>
            <w:tabs>
              <w:tab w:val="left" w:pos="1320"/>
              <w:tab w:val="right" w:leader="dot" w:pos="9350"/>
            </w:tabs>
            <w:rPr>
              <w:rFonts w:eastAsiaTheme="minorEastAsia"/>
              <w:noProof/>
            </w:rPr>
          </w:pPr>
          <w:hyperlink w:anchor="_Toc318908512" w:history="1">
            <w:r w:rsidR="002C0E22" w:rsidRPr="003559FC">
              <w:rPr>
                <w:rStyle w:val="Hyperlink"/>
                <w:noProof/>
              </w:rPr>
              <w:t>7.3.1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_Toc318908512 \h </w:instrText>
            </w:r>
            <w:r w:rsidR="002C0E22">
              <w:rPr>
                <w:noProof/>
                <w:webHidden/>
              </w:rPr>
            </w:r>
            <w:r w:rsidR="002C0E22">
              <w:rPr>
                <w:noProof/>
                <w:webHidden/>
              </w:rPr>
              <w:fldChar w:fldCharType="separate"/>
            </w:r>
            <w:r w:rsidR="002C0E22">
              <w:rPr>
                <w:noProof/>
                <w:webHidden/>
              </w:rPr>
              <w:t>21</w:t>
            </w:r>
            <w:r w:rsidR="002C0E22">
              <w:rPr>
                <w:noProof/>
                <w:webHidden/>
              </w:rPr>
              <w:fldChar w:fldCharType="end"/>
            </w:r>
          </w:hyperlink>
        </w:p>
        <w:p w14:paraId="79070FF5" w14:textId="77777777" w:rsidR="002C0E22" w:rsidRDefault="007032C6">
          <w:pPr>
            <w:pStyle w:val="TOC3"/>
            <w:tabs>
              <w:tab w:val="left" w:pos="1320"/>
              <w:tab w:val="right" w:leader="dot" w:pos="9350"/>
            </w:tabs>
            <w:rPr>
              <w:rFonts w:eastAsiaTheme="minorEastAsia"/>
              <w:noProof/>
            </w:rPr>
          </w:pPr>
          <w:hyperlink w:anchor="_Toc318908513" w:history="1">
            <w:r w:rsidR="002C0E22" w:rsidRPr="003559FC">
              <w:rPr>
                <w:rStyle w:val="Hyperlink"/>
                <w:noProof/>
              </w:rPr>
              <w:t>7.3.2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_Toc318908513 \h </w:instrText>
            </w:r>
            <w:r w:rsidR="002C0E22">
              <w:rPr>
                <w:noProof/>
                <w:webHidden/>
              </w:rPr>
            </w:r>
            <w:r w:rsidR="002C0E22">
              <w:rPr>
                <w:noProof/>
                <w:webHidden/>
              </w:rPr>
              <w:fldChar w:fldCharType="separate"/>
            </w:r>
            <w:r w:rsidR="002C0E22">
              <w:rPr>
                <w:noProof/>
                <w:webHidden/>
              </w:rPr>
              <w:t>21</w:t>
            </w:r>
            <w:r w:rsidR="002C0E22">
              <w:rPr>
                <w:noProof/>
                <w:webHidden/>
              </w:rPr>
              <w:fldChar w:fldCharType="end"/>
            </w:r>
          </w:hyperlink>
        </w:p>
        <w:p w14:paraId="1EFC1CB9" w14:textId="77777777" w:rsidR="002C0E22" w:rsidRDefault="007032C6">
          <w:pPr>
            <w:pStyle w:val="TOC3"/>
            <w:tabs>
              <w:tab w:val="left" w:pos="1320"/>
              <w:tab w:val="right" w:leader="dot" w:pos="9350"/>
            </w:tabs>
            <w:rPr>
              <w:rFonts w:eastAsiaTheme="minorEastAsia"/>
              <w:noProof/>
            </w:rPr>
          </w:pPr>
          <w:hyperlink w:anchor="_Toc318908514" w:history="1">
            <w:r w:rsidR="002C0E22" w:rsidRPr="003559FC">
              <w:rPr>
                <w:rStyle w:val="Hyperlink"/>
                <w:noProof/>
              </w:rPr>
              <w:t>7.3.3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_Toc318908514 \h </w:instrText>
            </w:r>
            <w:r w:rsidR="002C0E22">
              <w:rPr>
                <w:noProof/>
                <w:webHidden/>
              </w:rPr>
            </w:r>
            <w:r w:rsidR="002C0E22">
              <w:rPr>
                <w:noProof/>
                <w:webHidden/>
              </w:rPr>
              <w:fldChar w:fldCharType="separate"/>
            </w:r>
            <w:r w:rsidR="002C0E22">
              <w:rPr>
                <w:noProof/>
                <w:webHidden/>
              </w:rPr>
              <w:t>22</w:t>
            </w:r>
            <w:r w:rsidR="002C0E22">
              <w:rPr>
                <w:noProof/>
                <w:webHidden/>
              </w:rPr>
              <w:fldChar w:fldCharType="end"/>
            </w:r>
          </w:hyperlink>
        </w:p>
        <w:p w14:paraId="48E69C47" w14:textId="77777777" w:rsidR="002C0E22" w:rsidRDefault="007032C6">
          <w:pPr>
            <w:pStyle w:val="TOC3"/>
            <w:tabs>
              <w:tab w:val="left" w:pos="1320"/>
              <w:tab w:val="right" w:leader="dot" w:pos="9350"/>
            </w:tabs>
            <w:rPr>
              <w:rFonts w:eastAsiaTheme="minorEastAsia"/>
              <w:noProof/>
            </w:rPr>
          </w:pPr>
          <w:hyperlink w:anchor="_Toc318908515" w:history="1">
            <w:r w:rsidR="002C0E22" w:rsidRPr="003559FC">
              <w:rPr>
                <w:rStyle w:val="Hyperlink"/>
                <w:noProof/>
              </w:rPr>
              <w:t>7.3.4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_Toc318908515 \h </w:instrText>
            </w:r>
            <w:r w:rsidR="002C0E22">
              <w:rPr>
                <w:noProof/>
                <w:webHidden/>
              </w:rPr>
            </w:r>
            <w:r w:rsidR="002C0E22">
              <w:rPr>
                <w:noProof/>
                <w:webHidden/>
              </w:rPr>
              <w:fldChar w:fldCharType="separate"/>
            </w:r>
            <w:r w:rsidR="002C0E22">
              <w:rPr>
                <w:noProof/>
                <w:webHidden/>
              </w:rPr>
              <w:t>22</w:t>
            </w:r>
            <w:r w:rsidR="002C0E22">
              <w:rPr>
                <w:noProof/>
                <w:webHidden/>
              </w:rPr>
              <w:fldChar w:fldCharType="end"/>
            </w:r>
          </w:hyperlink>
        </w:p>
        <w:p w14:paraId="52063D0A" w14:textId="77777777" w:rsidR="002C0E22" w:rsidRDefault="007032C6">
          <w:pPr>
            <w:pStyle w:val="TOC3"/>
            <w:tabs>
              <w:tab w:val="left" w:pos="1320"/>
              <w:tab w:val="right" w:leader="dot" w:pos="9350"/>
            </w:tabs>
            <w:rPr>
              <w:rFonts w:eastAsiaTheme="minorEastAsia"/>
              <w:noProof/>
            </w:rPr>
          </w:pPr>
          <w:hyperlink w:anchor="_Toc318908516" w:history="1">
            <w:r w:rsidR="002C0E22" w:rsidRPr="003559FC">
              <w:rPr>
                <w:rStyle w:val="Hyperlink"/>
                <w:noProof/>
              </w:rPr>
              <w:t>7.3.5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_Toc318908516 \h </w:instrText>
            </w:r>
            <w:r w:rsidR="002C0E22">
              <w:rPr>
                <w:noProof/>
                <w:webHidden/>
              </w:rPr>
            </w:r>
            <w:r w:rsidR="002C0E22">
              <w:rPr>
                <w:noProof/>
                <w:webHidden/>
              </w:rPr>
              <w:fldChar w:fldCharType="separate"/>
            </w:r>
            <w:r w:rsidR="002C0E22">
              <w:rPr>
                <w:noProof/>
                <w:webHidden/>
              </w:rPr>
              <w:t>23</w:t>
            </w:r>
            <w:r w:rsidR="002C0E22">
              <w:rPr>
                <w:noProof/>
                <w:webHidden/>
              </w:rPr>
              <w:fldChar w:fldCharType="end"/>
            </w:r>
          </w:hyperlink>
        </w:p>
        <w:p w14:paraId="54607C07" w14:textId="77777777" w:rsidR="002C0E22" w:rsidRDefault="007032C6">
          <w:pPr>
            <w:pStyle w:val="TOC2"/>
            <w:tabs>
              <w:tab w:val="left" w:pos="880"/>
              <w:tab w:val="right" w:leader="dot" w:pos="9350"/>
            </w:tabs>
            <w:rPr>
              <w:rFonts w:eastAsiaTheme="minorEastAsia"/>
              <w:noProof/>
            </w:rPr>
          </w:pPr>
          <w:hyperlink w:anchor="_Toc318908517" w:history="1">
            <w:r w:rsidR="002C0E22" w:rsidRPr="003559FC">
              <w:rPr>
                <w:rStyle w:val="Hyperlink"/>
                <w:noProof/>
              </w:rPr>
              <w:t>7.4</w:t>
            </w:r>
            <w:r w:rsidR="002C0E22">
              <w:rPr>
                <w:rFonts w:eastAsiaTheme="minorEastAsia"/>
                <w:noProof/>
              </w:rPr>
              <w:tab/>
            </w:r>
            <w:r w:rsidR="002C0E22" w:rsidRPr="003559FC">
              <w:rPr>
                <w:rStyle w:val="Hyperlink"/>
                <w:noProof/>
              </w:rPr>
              <w:t>Logical Switch Capabilities</w:t>
            </w:r>
            <w:r w:rsidR="002C0E22">
              <w:rPr>
                <w:noProof/>
                <w:webHidden/>
              </w:rPr>
              <w:tab/>
            </w:r>
            <w:r w:rsidR="002C0E22">
              <w:rPr>
                <w:noProof/>
                <w:webHidden/>
              </w:rPr>
              <w:fldChar w:fldCharType="begin"/>
            </w:r>
            <w:r w:rsidR="002C0E22">
              <w:rPr>
                <w:noProof/>
                <w:webHidden/>
              </w:rPr>
              <w:instrText xml:space="preserve"> PAGEREF _Toc318908517 \h </w:instrText>
            </w:r>
            <w:r w:rsidR="002C0E22">
              <w:rPr>
                <w:noProof/>
                <w:webHidden/>
              </w:rPr>
            </w:r>
            <w:r w:rsidR="002C0E22">
              <w:rPr>
                <w:noProof/>
                <w:webHidden/>
              </w:rPr>
              <w:fldChar w:fldCharType="separate"/>
            </w:r>
            <w:r w:rsidR="002C0E22">
              <w:rPr>
                <w:noProof/>
                <w:webHidden/>
              </w:rPr>
              <w:t>24</w:t>
            </w:r>
            <w:r w:rsidR="002C0E22">
              <w:rPr>
                <w:noProof/>
                <w:webHidden/>
              </w:rPr>
              <w:fldChar w:fldCharType="end"/>
            </w:r>
          </w:hyperlink>
        </w:p>
        <w:p w14:paraId="1482F8C1" w14:textId="77777777" w:rsidR="002C0E22" w:rsidRDefault="007032C6">
          <w:pPr>
            <w:pStyle w:val="TOC3"/>
            <w:tabs>
              <w:tab w:val="left" w:pos="1320"/>
              <w:tab w:val="right" w:leader="dot" w:pos="9350"/>
            </w:tabs>
            <w:rPr>
              <w:rFonts w:eastAsiaTheme="minorEastAsia"/>
              <w:noProof/>
            </w:rPr>
          </w:pPr>
          <w:hyperlink w:anchor="_Toc318908518" w:history="1">
            <w:r w:rsidR="002C0E22" w:rsidRPr="003559FC">
              <w:rPr>
                <w:rStyle w:val="Hyperlink"/>
                <w:noProof/>
              </w:rPr>
              <w:t>7.4.1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_Toc318908518 \h </w:instrText>
            </w:r>
            <w:r w:rsidR="002C0E22">
              <w:rPr>
                <w:noProof/>
                <w:webHidden/>
              </w:rPr>
            </w:r>
            <w:r w:rsidR="002C0E22">
              <w:rPr>
                <w:noProof/>
                <w:webHidden/>
              </w:rPr>
              <w:fldChar w:fldCharType="separate"/>
            </w:r>
            <w:r w:rsidR="002C0E22">
              <w:rPr>
                <w:noProof/>
                <w:webHidden/>
              </w:rPr>
              <w:t>24</w:t>
            </w:r>
            <w:r w:rsidR="002C0E22">
              <w:rPr>
                <w:noProof/>
                <w:webHidden/>
              </w:rPr>
              <w:fldChar w:fldCharType="end"/>
            </w:r>
          </w:hyperlink>
        </w:p>
        <w:p w14:paraId="7F8DC047" w14:textId="77777777" w:rsidR="002C0E22" w:rsidRDefault="007032C6">
          <w:pPr>
            <w:pStyle w:val="TOC3"/>
            <w:tabs>
              <w:tab w:val="left" w:pos="1320"/>
              <w:tab w:val="right" w:leader="dot" w:pos="9350"/>
            </w:tabs>
            <w:rPr>
              <w:rFonts w:eastAsiaTheme="minorEastAsia"/>
              <w:noProof/>
            </w:rPr>
          </w:pPr>
          <w:hyperlink w:anchor="_Toc318908519" w:history="1">
            <w:r w:rsidR="002C0E22" w:rsidRPr="003559FC">
              <w:rPr>
                <w:rStyle w:val="Hyperlink"/>
                <w:noProof/>
              </w:rPr>
              <w:t>7.4.2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_Toc318908519 \h </w:instrText>
            </w:r>
            <w:r w:rsidR="002C0E22">
              <w:rPr>
                <w:noProof/>
                <w:webHidden/>
              </w:rPr>
            </w:r>
            <w:r w:rsidR="002C0E22">
              <w:rPr>
                <w:noProof/>
                <w:webHidden/>
              </w:rPr>
              <w:fldChar w:fldCharType="separate"/>
            </w:r>
            <w:r w:rsidR="002C0E22">
              <w:rPr>
                <w:noProof/>
                <w:webHidden/>
              </w:rPr>
              <w:t>24</w:t>
            </w:r>
            <w:r w:rsidR="002C0E22">
              <w:rPr>
                <w:noProof/>
                <w:webHidden/>
              </w:rPr>
              <w:fldChar w:fldCharType="end"/>
            </w:r>
          </w:hyperlink>
        </w:p>
        <w:p w14:paraId="7C165E86" w14:textId="77777777" w:rsidR="002C0E22" w:rsidRDefault="007032C6">
          <w:pPr>
            <w:pStyle w:val="TOC3"/>
            <w:tabs>
              <w:tab w:val="left" w:pos="1320"/>
              <w:tab w:val="right" w:leader="dot" w:pos="9350"/>
            </w:tabs>
            <w:rPr>
              <w:rFonts w:eastAsiaTheme="minorEastAsia"/>
              <w:noProof/>
            </w:rPr>
          </w:pPr>
          <w:hyperlink w:anchor="_Toc318908520" w:history="1">
            <w:r w:rsidR="002C0E22" w:rsidRPr="003559FC">
              <w:rPr>
                <w:rStyle w:val="Hyperlink"/>
                <w:noProof/>
              </w:rPr>
              <w:t>7.4.3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_Toc318908520 \h </w:instrText>
            </w:r>
            <w:r w:rsidR="002C0E22">
              <w:rPr>
                <w:noProof/>
                <w:webHidden/>
              </w:rPr>
            </w:r>
            <w:r w:rsidR="002C0E22">
              <w:rPr>
                <w:noProof/>
                <w:webHidden/>
              </w:rPr>
              <w:fldChar w:fldCharType="separate"/>
            </w:r>
            <w:r w:rsidR="002C0E22">
              <w:rPr>
                <w:noProof/>
                <w:webHidden/>
              </w:rPr>
              <w:t>30</w:t>
            </w:r>
            <w:r w:rsidR="002C0E22">
              <w:rPr>
                <w:noProof/>
                <w:webHidden/>
              </w:rPr>
              <w:fldChar w:fldCharType="end"/>
            </w:r>
          </w:hyperlink>
        </w:p>
        <w:p w14:paraId="013528E7" w14:textId="77777777" w:rsidR="002C0E22" w:rsidRDefault="007032C6">
          <w:pPr>
            <w:pStyle w:val="TOC3"/>
            <w:tabs>
              <w:tab w:val="left" w:pos="1320"/>
              <w:tab w:val="right" w:leader="dot" w:pos="9350"/>
            </w:tabs>
            <w:rPr>
              <w:rFonts w:eastAsiaTheme="minorEastAsia"/>
              <w:noProof/>
            </w:rPr>
          </w:pPr>
          <w:hyperlink w:anchor="_Toc318908521" w:history="1">
            <w:r w:rsidR="002C0E22" w:rsidRPr="003559FC">
              <w:rPr>
                <w:rStyle w:val="Hyperlink"/>
                <w:noProof/>
              </w:rPr>
              <w:t>7.4.4</w:t>
            </w:r>
            <w:r w:rsidR="002C0E22">
              <w:rPr>
                <w:rFonts w:eastAsiaTheme="minorEastAsia"/>
                <w:noProof/>
              </w:rPr>
              <w:tab/>
            </w:r>
            <w:r w:rsidR="002C0E22" w:rsidRPr="003559FC">
              <w:rPr>
                <w:rStyle w:val="Hyperlink"/>
                <w:noProof/>
              </w:rPr>
              <w:t>Normative Text</w:t>
            </w:r>
            <w:r w:rsidR="002C0E22">
              <w:rPr>
                <w:noProof/>
                <w:webHidden/>
              </w:rPr>
              <w:tab/>
            </w:r>
            <w:r w:rsidR="002C0E22">
              <w:rPr>
                <w:noProof/>
                <w:webHidden/>
              </w:rPr>
              <w:fldChar w:fldCharType="begin"/>
            </w:r>
            <w:r w:rsidR="002C0E22">
              <w:rPr>
                <w:noProof/>
                <w:webHidden/>
              </w:rPr>
              <w:instrText xml:space="preserve"> PAGEREF _Toc318908521 \h </w:instrText>
            </w:r>
            <w:r w:rsidR="002C0E22">
              <w:rPr>
                <w:noProof/>
                <w:webHidden/>
              </w:rPr>
            </w:r>
            <w:r w:rsidR="002C0E22">
              <w:rPr>
                <w:noProof/>
                <w:webHidden/>
              </w:rPr>
              <w:fldChar w:fldCharType="separate"/>
            </w:r>
            <w:r w:rsidR="002C0E22">
              <w:rPr>
                <w:noProof/>
                <w:webHidden/>
              </w:rPr>
              <w:t>31</w:t>
            </w:r>
            <w:r w:rsidR="002C0E22">
              <w:rPr>
                <w:noProof/>
                <w:webHidden/>
              </w:rPr>
              <w:fldChar w:fldCharType="end"/>
            </w:r>
          </w:hyperlink>
        </w:p>
        <w:p w14:paraId="6F6EE0E2" w14:textId="77777777" w:rsidR="002C0E22" w:rsidRDefault="007032C6">
          <w:pPr>
            <w:pStyle w:val="TOC3"/>
            <w:tabs>
              <w:tab w:val="left" w:pos="1320"/>
              <w:tab w:val="right" w:leader="dot" w:pos="9350"/>
            </w:tabs>
            <w:rPr>
              <w:rFonts w:eastAsiaTheme="minorEastAsia"/>
              <w:noProof/>
            </w:rPr>
          </w:pPr>
          <w:hyperlink w:anchor="_Toc318908522" w:history="1">
            <w:r w:rsidR="002C0E22" w:rsidRPr="003559FC">
              <w:rPr>
                <w:rStyle w:val="Hyperlink"/>
                <w:noProof/>
              </w:rPr>
              <w:t>7.4.5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_Toc318908522 \h </w:instrText>
            </w:r>
            <w:r w:rsidR="002C0E22">
              <w:rPr>
                <w:noProof/>
                <w:webHidden/>
              </w:rPr>
            </w:r>
            <w:r w:rsidR="002C0E22">
              <w:rPr>
                <w:noProof/>
                <w:webHidden/>
              </w:rPr>
              <w:fldChar w:fldCharType="separate"/>
            </w:r>
            <w:r w:rsidR="002C0E22">
              <w:rPr>
                <w:noProof/>
                <w:webHidden/>
              </w:rPr>
              <w:t>31</w:t>
            </w:r>
            <w:r w:rsidR="002C0E22">
              <w:rPr>
                <w:noProof/>
                <w:webHidden/>
              </w:rPr>
              <w:fldChar w:fldCharType="end"/>
            </w:r>
          </w:hyperlink>
        </w:p>
        <w:p w14:paraId="0BB63C6F" w14:textId="77777777" w:rsidR="002C0E22" w:rsidRDefault="007032C6">
          <w:pPr>
            <w:pStyle w:val="TOC2"/>
            <w:tabs>
              <w:tab w:val="left" w:pos="880"/>
              <w:tab w:val="right" w:leader="dot" w:pos="9350"/>
            </w:tabs>
            <w:rPr>
              <w:rFonts w:eastAsiaTheme="minorEastAsia"/>
              <w:noProof/>
            </w:rPr>
          </w:pPr>
          <w:hyperlink w:anchor="_Toc318908523" w:history="1">
            <w:r w:rsidR="002C0E22" w:rsidRPr="003559FC">
              <w:rPr>
                <w:rStyle w:val="Hyperlink"/>
                <w:noProof/>
              </w:rPr>
              <w:t>7.5</w:t>
            </w:r>
            <w:r w:rsidR="002C0E22">
              <w:rPr>
                <w:rFonts w:eastAsiaTheme="minorEastAsia"/>
                <w:noProof/>
              </w:rPr>
              <w:tab/>
            </w:r>
            <w:r w:rsidR="002C0E22" w:rsidRPr="003559FC">
              <w:rPr>
                <w:rStyle w:val="Hyperlink"/>
                <w:noProof/>
              </w:rPr>
              <w:t>OpenFlow Controller</w:t>
            </w:r>
            <w:r w:rsidR="002C0E22">
              <w:rPr>
                <w:noProof/>
                <w:webHidden/>
              </w:rPr>
              <w:tab/>
            </w:r>
            <w:r w:rsidR="002C0E22">
              <w:rPr>
                <w:noProof/>
                <w:webHidden/>
              </w:rPr>
              <w:fldChar w:fldCharType="begin"/>
            </w:r>
            <w:r w:rsidR="002C0E22">
              <w:rPr>
                <w:noProof/>
                <w:webHidden/>
              </w:rPr>
              <w:instrText xml:space="preserve"> PAGEREF _Toc318908523 \h </w:instrText>
            </w:r>
            <w:r w:rsidR="002C0E22">
              <w:rPr>
                <w:noProof/>
                <w:webHidden/>
              </w:rPr>
            </w:r>
            <w:r w:rsidR="002C0E22">
              <w:rPr>
                <w:noProof/>
                <w:webHidden/>
              </w:rPr>
              <w:fldChar w:fldCharType="separate"/>
            </w:r>
            <w:r w:rsidR="002C0E22">
              <w:rPr>
                <w:noProof/>
                <w:webHidden/>
              </w:rPr>
              <w:t>31</w:t>
            </w:r>
            <w:r w:rsidR="002C0E22">
              <w:rPr>
                <w:noProof/>
                <w:webHidden/>
              </w:rPr>
              <w:fldChar w:fldCharType="end"/>
            </w:r>
          </w:hyperlink>
        </w:p>
        <w:p w14:paraId="693936C7" w14:textId="77777777" w:rsidR="002C0E22" w:rsidRDefault="007032C6">
          <w:pPr>
            <w:pStyle w:val="TOC3"/>
            <w:tabs>
              <w:tab w:val="left" w:pos="1320"/>
              <w:tab w:val="right" w:leader="dot" w:pos="9350"/>
            </w:tabs>
            <w:rPr>
              <w:rFonts w:eastAsiaTheme="minorEastAsia"/>
              <w:noProof/>
            </w:rPr>
          </w:pPr>
          <w:hyperlink w:anchor="_Toc318908524" w:history="1">
            <w:r w:rsidR="002C0E22" w:rsidRPr="003559FC">
              <w:rPr>
                <w:rStyle w:val="Hyperlink"/>
                <w:noProof/>
              </w:rPr>
              <w:t>7.5.1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_Toc318908524 \h </w:instrText>
            </w:r>
            <w:r w:rsidR="002C0E22">
              <w:rPr>
                <w:noProof/>
                <w:webHidden/>
              </w:rPr>
            </w:r>
            <w:r w:rsidR="002C0E22">
              <w:rPr>
                <w:noProof/>
                <w:webHidden/>
              </w:rPr>
              <w:fldChar w:fldCharType="separate"/>
            </w:r>
            <w:r w:rsidR="002C0E22">
              <w:rPr>
                <w:noProof/>
                <w:webHidden/>
              </w:rPr>
              <w:t>32</w:t>
            </w:r>
            <w:r w:rsidR="002C0E22">
              <w:rPr>
                <w:noProof/>
                <w:webHidden/>
              </w:rPr>
              <w:fldChar w:fldCharType="end"/>
            </w:r>
          </w:hyperlink>
        </w:p>
        <w:p w14:paraId="52F762EF" w14:textId="77777777" w:rsidR="002C0E22" w:rsidRDefault="007032C6">
          <w:pPr>
            <w:pStyle w:val="TOC3"/>
            <w:tabs>
              <w:tab w:val="left" w:pos="1320"/>
              <w:tab w:val="right" w:leader="dot" w:pos="9350"/>
            </w:tabs>
            <w:rPr>
              <w:rFonts w:eastAsiaTheme="minorEastAsia"/>
              <w:noProof/>
            </w:rPr>
          </w:pPr>
          <w:hyperlink w:anchor="_Toc318908525" w:history="1">
            <w:r w:rsidR="002C0E22" w:rsidRPr="003559FC">
              <w:rPr>
                <w:rStyle w:val="Hyperlink"/>
                <w:noProof/>
              </w:rPr>
              <w:t>7.5.2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_Toc318908525 \h </w:instrText>
            </w:r>
            <w:r w:rsidR="002C0E22">
              <w:rPr>
                <w:noProof/>
                <w:webHidden/>
              </w:rPr>
            </w:r>
            <w:r w:rsidR="002C0E22">
              <w:rPr>
                <w:noProof/>
                <w:webHidden/>
              </w:rPr>
              <w:fldChar w:fldCharType="separate"/>
            </w:r>
            <w:r w:rsidR="002C0E22">
              <w:rPr>
                <w:noProof/>
                <w:webHidden/>
              </w:rPr>
              <w:t>33</w:t>
            </w:r>
            <w:r w:rsidR="002C0E22">
              <w:rPr>
                <w:noProof/>
                <w:webHidden/>
              </w:rPr>
              <w:fldChar w:fldCharType="end"/>
            </w:r>
          </w:hyperlink>
        </w:p>
        <w:p w14:paraId="779B4137" w14:textId="77777777" w:rsidR="002C0E22" w:rsidRDefault="007032C6">
          <w:pPr>
            <w:pStyle w:val="TOC3"/>
            <w:tabs>
              <w:tab w:val="left" w:pos="1320"/>
              <w:tab w:val="right" w:leader="dot" w:pos="9350"/>
            </w:tabs>
            <w:rPr>
              <w:rFonts w:eastAsiaTheme="minorEastAsia"/>
              <w:noProof/>
            </w:rPr>
          </w:pPr>
          <w:hyperlink w:anchor="_Toc318908526" w:history="1">
            <w:r w:rsidR="002C0E22" w:rsidRPr="003559FC">
              <w:rPr>
                <w:rStyle w:val="Hyperlink"/>
                <w:noProof/>
              </w:rPr>
              <w:t>7.5.3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_Toc318908526 \h </w:instrText>
            </w:r>
            <w:r w:rsidR="002C0E22">
              <w:rPr>
                <w:noProof/>
                <w:webHidden/>
              </w:rPr>
            </w:r>
            <w:r w:rsidR="002C0E22">
              <w:rPr>
                <w:noProof/>
                <w:webHidden/>
              </w:rPr>
              <w:fldChar w:fldCharType="separate"/>
            </w:r>
            <w:r w:rsidR="002C0E22">
              <w:rPr>
                <w:noProof/>
                <w:webHidden/>
              </w:rPr>
              <w:t>34</w:t>
            </w:r>
            <w:r w:rsidR="002C0E22">
              <w:rPr>
                <w:noProof/>
                <w:webHidden/>
              </w:rPr>
              <w:fldChar w:fldCharType="end"/>
            </w:r>
          </w:hyperlink>
        </w:p>
        <w:p w14:paraId="1A21C562" w14:textId="77777777" w:rsidR="002C0E22" w:rsidRDefault="007032C6">
          <w:pPr>
            <w:pStyle w:val="TOC3"/>
            <w:tabs>
              <w:tab w:val="left" w:pos="1320"/>
              <w:tab w:val="right" w:leader="dot" w:pos="9350"/>
            </w:tabs>
            <w:rPr>
              <w:rFonts w:eastAsiaTheme="minorEastAsia"/>
              <w:noProof/>
            </w:rPr>
          </w:pPr>
          <w:hyperlink w:anchor="_Toc318908527" w:history="1">
            <w:r w:rsidR="002C0E22" w:rsidRPr="003559FC">
              <w:rPr>
                <w:rStyle w:val="Hyperlink"/>
                <w:noProof/>
              </w:rPr>
              <w:t>7.5.4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_Toc318908527 \h </w:instrText>
            </w:r>
            <w:r w:rsidR="002C0E22">
              <w:rPr>
                <w:noProof/>
                <w:webHidden/>
              </w:rPr>
            </w:r>
            <w:r w:rsidR="002C0E22">
              <w:rPr>
                <w:noProof/>
                <w:webHidden/>
              </w:rPr>
              <w:fldChar w:fldCharType="separate"/>
            </w:r>
            <w:r w:rsidR="002C0E22">
              <w:rPr>
                <w:noProof/>
                <w:webHidden/>
              </w:rPr>
              <w:t>34</w:t>
            </w:r>
            <w:r w:rsidR="002C0E22">
              <w:rPr>
                <w:noProof/>
                <w:webHidden/>
              </w:rPr>
              <w:fldChar w:fldCharType="end"/>
            </w:r>
          </w:hyperlink>
        </w:p>
        <w:p w14:paraId="1C9DF162" w14:textId="77777777" w:rsidR="002C0E22" w:rsidRDefault="007032C6">
          <w:pPr>
            <w:pStyle w:val="TOC3"/>
            <w:tabs>
              <w:tab w:val="left" w:pos="1320"/>
              <w:tab w:val="right" w:leader="dot" w:pos="9350"/>
            </w:tabs>
            <w:rPr>
              <w:rFonts w:eastAsiaTheme="minorEastAsia"/>
              <w:noProof/>
            </w:rPr>
          </w:pPr>
          <w:hyperlink w:anchor="_Toc318908528" w:history="1">
            <w:r w:rsidR="002C0E22" w:rsidRPr="003559FC">
              <w:rPr>
                <w:rStyle w:val="Hyperlink"/>
                <w:noProof/>
              </w:rPr>
              <w:t>7.5.5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_Toc318908528 \h </w:instrText>
            </w:r>
            <w:r w:rsidR="002C0E22">
              <w:rPr>
                <w:noProof/>
                <w:webHidden/>
              </w:rPr>
            </w:r>
            <w:r w:rsidR="002C0E22">
              <w:rPr>
                <w:noProof/>
                <w:webHidden/>
              </w:rPr>
              <w:fldChar w:fldCharType="separate"/>
            </w:r>
            <w:r w:rsidR="002C0E22">
              <w:rPr>
                <w:noProof/>
                <w:webHidden/>
              </w:rPr>
              <w:t>35</w:t>
            </w:r>
            <w:r w:rsidR="002C0E22">
              <w:rPr>
                <w:noProof/>
                <w:webHidden/>
              </w:rPr>
              <w:fldChar w:fldCharType="end"/>
            </w:r>
          </w:hyperlink>
        </w:p>
        <w:p w14:paraId="7241F997" w14:textId="77777777" w:rsidR="002C0E22" w:rsidRDefault="007032C6">
          <w:pPr>
            <w:pStyle w:val="TOC2"/>
            <w:tabs>
              <w:tab w:val="left" w:pos="880"/>
              <w:tab w:val="right" w:leader="dot" w:pos="9350"/>
            </w:tabs>
            <w:rPr>
              <w:rFonts w:eastAsiaTheme="minorEastAsia"/>
              <w:noProof/>
            </w:rPr>
          </w:pPr>
          <w:hyperlink w:anchor="_Toc318908529" w:history="1">
            <w:r w:rsidR="002C0E22" w:rsidRPr="003559FC">
              <w:rPr>
                <w:rStyle w:val="Hyperlink"/>
                <w:noProof/>
              </w:rPr>
              <w:t>7.6</w:t>
            </w:r>
            <w:r w:rsidR="002C0E22">
              <w:rPr>
                <w:rFonts w:eastAsiaTheme="minorEastAsia"/>
                <w:noProof/>
              </w:rPr>
              <w:tab/>
            </w:r>
            <w:r w:rsidR="002C0E22" w:rsidRPr="003559FC">
              <w:rPr>
                <w:rStyle w:val="Hyperlink"/>
                <w:noProof/>
              </w:rPr>
              <w:t>OpenFlow Resource</w:t>
            </w:r>
            <w:r w:rsidR="002C0E22">
              <w:rPr>
                <w:noProof/>
                <w:webHidden/>
              </w:rPr>
              <w:tab/>
            </w:r>
            <w:r w:rsidR="002C0E22">
              <w:rPr>
                <w:noProof/>
                <w:webHidden/>
              </w:rPr>
              <w:fldChar w:fldCharType="begin"/>
            </w:r>
            <w:r w:rsidR="002C0E22">
              <w:rPr>
                <w:noProof/>
                <w:webHidden/>
              </w:rPr>
              <w:instrText xml:space="preserve"> PAGEREF _Toc318908529 \h </w:instrText>
            </w:r>
            <w:r w:rsidR="002C0E22">
              <w:rPr>
                <w:noProof/>
                <w:webHidden/>
              </w:rPr>
            </w:r>
            <w:r w:rsidR="002C0E22">
              <w:rPr>
                <w:noProof/>
                <w:webHidden/>
              </w:rPr>
              <w:fldChar w:fldCharType="separate"/>
            </w:r>
            <w:r w:rsidR="002C0E22">
              <w:rPr>
                <w:noProof/>
                <w:webHidden/>
              </w:rPr>
              <w:t>37</w:t>
            </w:r>
            <w:r w:rsidR="002C0E22">
              <w:rPr>
                <w:noProof/>
                <w:webHidden/>
              </w:rPr>
              <w:fldChar w:fldCharType="end"/>
            </w:r>
          </w:hyperlink>
        </w:p>
        <w:p w14:paraId="68111083" w14:textId="77777777" w:rsidR="002C0E22" w:rsidRDefault="007032C6">
          <w:pPr>
            <w:pStyle w:val="TOC3"/>
            <w:tabs>
              <w:tab w:val="left" w:pos="1320"/>
              <w:tab w:val="right" w:leader="dot" w:pos="9350"/>
            </w:tabs>
            <w:rPr>
              <w:rFonts w:eastAsiaTheme="minorEastAsia"/>
              <w:noProof/>
            </w:rPr>
          </w:pPr>
          <w:hyperlink w:anchor="_Toc318908530" w:history="1">
            <w:r w:rsidR="002C0E22" w:rsidRPr="003559FC">
              <w:rPr>
                <w:rStyle w:val="Hyperlink"/>
                <w:noProof/>
              </w:rPr>
              <w:t>7.6.1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_Toc318908530 \h </w:instrText>
            </w:r>
            <w:r w:rsidR="002C0E22">
              <w:rPr>
                <w:noProof/>
                <w:webHidden/>
              </w:rPr>
            </w:r>
            <w:r w:rsidR="002C0E22">
              <w:rPr>
                <w:noProof/>
                <w:webHidden/>
              </w:rPr>
              <w:fldChar w:fldCharType="separate"/>
            </w:r>
            <w:r w:rsidR="002C0E22">
              <w:rPr>
                <w:noProof/>
                <w:webHidden/>
              </w:rPr>
              <w:t>37</w:t>
            </w:r>
            <w:r w:rsidR="002C0E22">
              <w:rPr>
                <w:noProof/>
                <w:webHidden/>
              </w:rPr>
              <w:fldChar w:fldCharType="end"/>
            </w:r>
          </w:hyperlink>
        </w:p>
        <w:p w14:paraId="71B358C3" w14:textId="77777777" w:rsidR="002C0E22" w:rsidRDefault="007032C6">
          <w:pPr>
            <w:pStyle w:val="TOC3"/>
            <w:tabs>
              <w:tab w:val="left" w:pos="1320"/>
              <w:tab w:val="right" w:leader="dot" w:pos="9350"/>
            </w:tabs>
            <w:rPr>
              <w:rFonts w:eastAsiaTheme="minorEastAsia"/>
              <w:noProof/>
            </w:rPr>
          </w:pPr>
          <w:hyperlink w:anchor="_Toc318908531" w:history="1">
            <w:r w:rsidR="002C0E22" w:rsidRPr="003559FC">
              <w:rPr>
                <w:rStyle w:val="Hyperlink"/>
                <w:noProof/>
              </w:rPr>
              <w:t>7.6.2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_Toc318908531 \h </w:instrText>
            </w:r>
            <w:r w:rsidR="002C0E22">
              <w:rPr>
                <w:noProof/>
                <w:webHidden/>
              </w:rPr>
            </w:r>
            <w:r w:rsidR="002C0E22">
              <w:rPr>
                <w:noProof/>
                <w:webHidden/>
              </w:rPr>
              <w:fldChar w:fldCharType="separate"/>
            </w:r>
            <w:r w:rsidR="002C0E22">
              <w:rPr>
                <w:noProof/>
                <w:webHidden/>
              </w:rPr>
              <w:t>37</w:t>
            </w:r>
            <w:r w:rsidR="002C0E22">
              <w:rPr>
                <w:noProof/>
                <w:webHidden/>
              </w:rPr>
              <w:fldChar w:fldCharType="end"/>
            </w:r>
          </w:hyperlink>
        </w:p>
        <w:p w14:paraId="0861359E" w14:textId="77777777" w:rsidR="002C0E22" w:rsidRDefault="007032C6">
          <w:pPr>
            <w:pStyle w:val="TOC3"/>
            <w:tabs>
              <w:tab w:val="left" w:pos="1320"/>
              <w:tab w:val="right" w:leader="dot" w:pos="9350"/>
            </w:tabs>
            <w:rPr>
              <w:rFonts w:eastAsiaTheme="minorEastAsia"/>
              <w:noProof/>
            </w:rPr>
          </w:pPr>
          <w:hyperlink w:anchor="_Toc318908532" w:history="1">
            <w:r w:rsidR="002C0E22" w:rsidRPr="003559FC">
              <w:rPr>
                <w:rStyle w:val="Hyperlink"/>
                <w:noProof/>
              </w:rPr>
              <w:t>7.6.3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_Toc318908532 \h </w:instrText>
            </w:r>
            <w:r w:rsidR="002C0E22">
              <w:rPr>
                <w:noProof/>
                <w:webHidden/>
              </w:rPr>
            </w:r>
            <w:r w:rsidR="002C0E22">
              <w:rPr>
                <w:noProof/>
                <w:webHidden/>
              </w:rPr>
              <w:fldChar w:fldCharType="separate"/>
            </w:r>
            <w:r w:rsidR="002C0E22">
              <w:rPr>
                <w:noProof/>
                <w:webHidden/>
              </w:rPr>
              <w:t>37</w:t>
            </w:r>
            <w:r w:rsidR="002C0E22">
              <w:rPr>
                <w:noProof/>
                <w:webHidden/>
              </w:rPr>
              <w:fldChar w:fldCharType="end"/>
            </w:r>
          </w:hyperlink>
        </w:p>
        <w:p w14:paraId="14529CC8" w14:textId="77777777" w:rsidR="002C0E22" w:rsidRDefault="007032C6">
          <w:pPr>
            <w:pStyle w:val="TOC3"/>
            <w:tabs>
              <w:tab w:val="left" w:pos="1320"/>
              <w:tab w:val="right" w:leader="dot" w:pos="9350"/>
            </w:tabs>
            <w:rPr>
              <w:rFonts w:eastAsiaTheme="minorEastAsia"/>
              <w:noProof/>
            </w:rPr>
          </w:pPr>
          <w:hyperlink w:anchor="_Toc318908533" w:history="1">
            <w:r w:rsidR="002C0E22" w:rsidRPr="003559FC">
              <w:rPr>
                <w:rStyle w:val="Hyperlink"/>
                <w:noProof/>
              </w:rPr>
              <w:t>7.6.4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_Toc318908533 \h </w:instrText>
            </w:r>
            <w:r w:rsidR="002C0E22">
              <w:rPr>
                <w:noProof/>
                <w:webHidden/>
              </w:rPr>
            </w:r>
            <w:r w:rsidR="002C0E22">
              <w:rPr>
                <w:noProof/>
                <w:webHidden/>
              </w:rPr>
              <w:fldChar w:fldCharType="separate"/>
            </w:r>
            <w:r w:rsidR="002C0E22">
              <w:rPr>
                <w:noProof/>
                <w:webHidden/>
              </w:rPr>
              <w:t>37</w:t>
            </w:r>
            <w:r w:rsidR="002C0E22">
              <w:rPr>
                <w:noProof/>
                <w:webHidden/>
              </w:rPr>
              <w:fldChar w:fldCharType="end"/>
            </w:r>
          </w:hyperlink>
        </w:p>
        <w:p w14:paraId="405568D7" w14:textId="77777777" w:rsidR="002C0E22" w:rsidRDefault="007032C6">
          <w:pPr>
            <w:pStyle w:val="TOC3"/>
            <w:tabs>
              <w:tab w:val="left" w:pos="1320"/>
              <w:tab w:val="right" w:leader="dot" w:pos="9350"/>
            </w:tabs>
            <w:rPr>
              <w:rFonts w:eastAsiaTheme="minorEastAsia"/>
              <w:noProof/>
            </w:rPr>
          </w:pPr>
          <w:hyperlink w:anchor="_Toc318908534" w:history="1">
            <w:r w:rsidR="002C0E22" w:rsidRPr="003559FC">
              <w:rPr>
                <w:rStyle w:val="Hyperlink"/>
                <w:noProof/>
              </w:rPr>
              <w:t>7.6.5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_Toc318908534 \h </w:instrText>
            </w:r>
            <w:r w:rsidR="002C0E22">
              <w:rPr>
                <w:noProof/>
                <w:webHidden/>
              </w:rPr>
            </w:r>
            <w:r w:rsidR="002C0E22">
              <w:rPr>
                <w:noProof/>
                <w:webHidden/>
              </w:rPr>
              <w:fldChar w:fldCharType="separate"/>
            </w:r>
            <w:r w:rsidR="002C0E22">
              <w:rPr>
                <w:noProof/>
                <w:webHidden/>
              </w:rPr>
              <w:t>37</w:t>
            </w:r>
            <w:r w:rsidR="002C0E22">
              <w:rPr>
                <w:noProof/>
                <w:webHidden/>
              </w:rPr>
              <w:fldChar w:fldCharType="end"/>
            </w:r>
          </w:hyperlink>
        </w:p>
        <w:p w14:paraId="27A3E52F" w14:textId="77777777" w:rsidR="002C0E22" w:rsidRDefault="007032C6">
          <w:pPr>
            <w:pStyle w:val="TOC2"/>
            <w:tabs>
              <w:tab w:val="left" w:pos="880"/>
              <w:tab w:val="right" w:leader="dot" w:pos="9350"/>
            </w:tabs>
            <w:rPr>
              <w:rFonts w:eastAsiaTheme="minorEastAsia"/>
              <w:noProof/>
            </w:rPr>
          </w:pPr>
          <w:hyperlink w:anchor="_Toc318908535" w:history="1">
            <w:r w:rsidR="002C0E22" w:rsidRPr="003559FC">
              <w:rPr>
                <w:rStyle w:val="Hyperlink"/>
                <w:noProof/>
              </w:rPr>
              <w:t>7.7</w:t>
            </w:r>
            <w:r w:rsidR="002C0E22">
              <w:rPr>
                <w:rFonts w:eastAsiaTheme="minorEastAsia"/>
                <w:noProof/>
              </w:rPr>
              <w:tab/>
            </w:r>
            <w:r w:rsidR="002C0E22" w:rsidRPr="003559FC">
              <w:rPr>
                <w:rStyle w:val="Hyperlink"/>
                <w:noProof/>
              </w:rPr>
              <w:t>OpenFlow Port</w:t>
            </w:r>
            <w:r w:rsidR="002C0E22">
              <w:rPr>
                <w:noProof/>
                <w:webHidden/>
              </w:rPr>
              <w:tab/>
            </w:r>
            <w:r w:rsidR="002C0E22">
              <w:rPr>
                <w:noProof/>
                <w:webHidden/>
              </w:rPr>
              <w:fldChar w:fldCharType="begin"/>
            </w:r>
            <w:r w:rsidR="002C0E22">
              <w:rPr>
                <w:noProof/>
                <w:webHidden/>
              </w:rPr>
              <w:instrText xml:space="preserve"> PAGEREF _Toc318908535 \h </w:instrText>
            </w:r>
            <w:r w:rsidR="002C0E22">
              <w:rPr>
                <w:noProof/>
                <w:webHidden/>
              </w:rPr>
            </w:r>
            <w:r w:rsidR="002C0E22">
              <w:rPr>
                <w:noProof/>
                <w:webHidden/>
              </w:rPr>
              <w:fldChar w:fldCharType="separate"/>
            </w:r>
            <w:r w:rsidR="002C0E22">
              <w:rPr>
                <w:noProof/>
                <w:webHidden/>
              </w:rPr>
              <w:t>38</w:t>
            </w:r>
            <w:r w:rsidR="002C0E22">
              <w:rPr>
                <w:noProof/>
                <w:webHidden/>
              </w:rPr>
              <w:fldChar w:fldCharType="end"/>
            </w:r>
          </w:hyperlink>
        </w:p>
        <w:p w14:paraId="559C1730" w14:textId="77777777" w:rsidR="002C0E22" w:rsidRDefault="007032C6">
          <w:pPr>
            <w:pStyle w:val="TOC3"/>
            <w:tabs>
              <w:tab w:val="left" w:pos="1320"/>
              <w:tab w:val="right" w:leader="dot" w:pos="9350"/>
            </w:tabs>
            <w:rPr>
              <w:rFonts w:eastAsiaTheme="minorEastAsia"/>
              <w:noProof/>
            </w:rPr>
          </w:pPr>
          <w:hyperlink w:anchor="_Toc318908536" w:history="1">
            <w:r w:rsidR="002C0E22" w:rsidRPr="003559FC">
              <w:rPr>
                <w:rStyle w:val="Hyperlink"/>
                <w:noProof/>
              </w:rPr>
              <w:t>7.7.1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_Toc318908536 \h </w:instrText>
            </w:r>
            <w:r w:rsidR="002C0E22">
              <w:rPr>
                <w:noProof/>
                <w:webHidden/>
              </w:rPr>
            </w:r>
            <w:r w:rsidR="002C0E22">
              <w:rPr>
                <w:noProof/>
                <w:webHidden/>
              </w:rPr>
              <w:fldChar w:fldCharType="separate"/>
            </w:r>
            <w:r w:rsidR="002C0E22">
              <w:rPr>
                <w:noProof/>
                <w:webHidden/>
              </w:rPr>
              <w:t>38</w:t>
            </w:r>
            <w:r w:rsidR="002C0E22">
              <w:rPr>
                <w:noProof/>
                <w:webHidden/>
              </w:rPr>
              <w:fldChar w:fldCharType="end"/>
            </w:r>
          </w:hyperlink>
        </w:p>
        <w:p w14:paraId="6032617B" w14:textId="77777777" w:rsidR="002C0E22" w:rsidRDefault="007032C6">
          <w:pPr>
            <w:pStyle w:val="TOC3"/>
            <w:tabs>
              <w:tab w:val="left" w:pos="1320"/>
              <w:tab w:val="right" w:leader="dot" w:pos="9350"/>
            </w:tabs>
            <w:rPr>
              <w:rFonts w:eastAsiaTheme="minorEastAsia"/>
              <w:noProof/>
            </w:rPr>
          </w:pPr>
          <w:hyperlink w:anchor="_Toc318908537" w:history="1">
            <w:r w:rsidR="002C0E22" w:rsidRPr="003559FC">
              <w:rPr>
                <w:rStyle w:val="Hyperlink"/>
                <w:noProof/>
              </w:rPr>
              <w:t>7.7.2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_Toc318908537 \h </w:instrText>
            </w:r>
            <w:r w:rsidR="002C0E22">
              <w:rPr>
                <w:noProof/>
                <w:webHidden/>
              </w:rPr>
            </w:r>
            <w:r w:rsidR="002C0E22">
              <w:rPr>
                <w:noProof/>
                <w:webHidden/>
              </w:rPr>
              <w:fldChar w:fldCharType="separate"/>
            </w:r>
            <w:r w:rsidR="002C0E22">
              <w:rPr>
                <w:noProof/>
                <w:webHidden/>
              </w:rPr>
              <w:t>39</w:t>
            </w:r>
            <w:r w:rsidR="002C0E22">
              <w:rPr>
                <w:noProof/>
                <w:webHidden/>
              </w:rPr>
              <w:fldChar w:fldCharType="end"/>
            </w:r>
          </w:hyperlink>
        </w:p>
        <w:p w14:paraId="07D28BBF" w14:textId="77777777" w:rsidR="002C0E22" w:rsidRDefault="007032C6">
          <w:pPr>
            <w:pStyle w:val="TOC3"/>
            <w:tabs>
              <w:tab w:val="left" w:pos="1320"/>
              <w:tab w:val="right" w:leader="dot" w:pos="9350"/>
            </w:tabs>
            <w:rPr>
              <w:rFonts w:eastAsiaTheme="minorEastAsia"/>
              <w:noProof/>
            </w:rPr>
          </w:pPr>
          <w:hyperlink w:anchor="_Toc318908538" w:history="1">
            <w:r w:rsidR="002C0E22" w:rsidRPr="003559FC">
              <w:rPr>
                <w:rStyle w:val="Hyperlink"/>
                <w:noProof/>
              </w:rPr>
              <w:t>7.7.3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_Toc318908538 \h </w:instrText>
            </w:r>
            <w:r w:rsidR="002C0E22">
              <w:rPr>
                <w:noProof/>
                <w:webHidden/>
              </w:rPr>
            </w:r>
            <w:r w:rsidR="002C0E22">
              <w:rPr>
                <w:noProof/>
                <w:webHidden/>
              </w:rPr>
              <w:fldChar w:fldCharType="separate"/>
            </w:r>
            <w:r w:rsidR="002C0E22">
              <w:rPr>
                <w:noProof/>
                <w:webHidden/>
              </w:rPr>
              <w:t>40</w:t>
            </w:r>
            <w:r w:rsidR="002C0E22">
              <w:rPr>
                <w:noProof/>
                <w:webHidden/>
              </w:rPr>
              <w:fldChar w:fldCharType="end"/>
            </w:r>
          </w:hyperlink>
        </w:p>
        <w:p w14:paraId="3347CC9E" w14:textId="77777777" w:rsidR="002C0E22" w:rsidRDefault="007032C6">
          <w:pPr>
            <w:pStyle w:val="TOC3"/>
            <w:tabs>
              <w:tab w:val="left" w:pos="1320"/>
              <w:tab w:val="right" w:leader="dot" w:pos="9350"/>
            </w:tabs>
            <w:rPr>
              <w:rFonts w:eastAsiaTheme="minorEastAsia"/>
              <w:noProof/>
            </w:rPr>
          </w:pPr>
          <w:hyperlink w:anchor="_Toc318908539" w:history="1">
            <w:r w:rsidR="002C0E22" w:rsidRPr="003559FC">
              <w:rPr>
                <w:rStyle w:val="Hyperlink"/>
                <w:noProof/>
              </w:rPr>
              <w:t>7.7.4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_Toc318908539 \h </w:instrText>
            </w:r>
            <w:r w:rsidR="002C0E22">
              <w:rPr>
                <w:noProof/>
                <w:webHidden/>
              </w:rPr>
            </w:r>
            <w:r w:rsidR="002C0E22">
              <w:rPr>
                <w:noProof/>
                <w:webHidden/>
              </w:rPr>
              <w:fldChar w:fldCharType="separate"/>
            </w:r>
            <w:r w:rsidR="002C0E22">
              <w:rPr>
                <w:noProof/>
                <w:webHidden/>
              </w:rPr>
              <w:t>41</w:t>
            </w:r>
            <w:r w:rsidR="002C0E22">
              <w:rPr>
                <w:noProof/>
                <w:webHidden/>
              </w:rPr>
              <w:fldChar w:fldCharType="end"/>
            </w:r>
          </w:hyperlink>
        </w:p>
        <w:p w14:paraId="6481A602" w14:textId="77777777" w:rsidR="002C0E22" w:rsidRDefault="007032C6">
          <w:pPr>
            <w:pStyle w:val="TOC3"/>
            <w:tabs>
              <w:tab w:val="left" w:pos="1320"/>
              <w:tab w:val="right" w:leader="dot" w:pos="9350"/>
            </w:tabs>
            <w:rPr>
              <w:rFonts w:eastAsiaTheme="minorEastAsia"/>
              <w:noProof/>
            </w:rPr>
          </w:pPr>
          <w:hyperlink w:anchor="_Toc318908540" w:history="1">
            <w:r w:rsidR="002C0E22" w:rsidRPr="003559FC">
              <w:rPr>
                <w:rStyle w:val="Hyperlink"/>
                <w:noProof/>
              </w:rPr>
              <w:t>7.7.5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_Toc318908540 \h </w:instrText>
            </w:r>
            <w:r w:rsidR="002C0E22">
              <w:rPr>
                <w:noProof/>
                <w:webHidden/>
              </w:rPr>
            </w:r>
            <w:r w:rsidR="002C0E22">
              <w:rPr>
                <w:noProof/>
                <w:webHidden/>
              </w:rPr>
              <w:fldChar w:fldCharType="separate"/>
            </w:r>
            <w:r w:rsidR="002C0E22">
              <w:rPr>
                <w:noProof/>
                <w:webHidden/>
              </w:rPr>
              <w:t>42</w:t>
            </w:r>
            <w:r w:rsidR="002C0E22">
              <w:rPr>
                <w:noProof/>
                <w:webHidden/>
              </w:rPr>
              <w:fldChar w:fldCharType="end"/>
            </w:r>
          </w:hyperlink>
        </w:p>
        <w:p w14:paraId="5CCA880C" w14:textId="77777777" w:rsidR="002C0E22" w:rsidRDefault="007032C6">
          <w:pPr>
            <w:pStyle w:val="TOC2"/>
            <w:tabs>
              <w:tab w:val="left" w:pos="880"/>
              <w:tab w:val="right" w:leader="dot" w:pos="9350"/>
            </w:tabs>
            <w:rPr>
              <w:rFonts w:eastAsiaTheme="minorEastAsia"/>
              <w:noProof/>
            </w:rPr>
          </w:pPr>
          <w:hyperlink w:anchor="_Toc318908541" w:history="1">
            <w:r w:rsidR="002C0E22" w:rsidRPr="003559FC">
              <w:rPr>
                <w:rStyle w:val="Hyperlink"/>
                <w:noProof/>
              </w:rPr>
              <w:t>7.8</w:t>
            </w:r>
            <w:r w:rsidR="002C0E22">
              <w:rPr>
                <w:rFonts w:eastAsiaTheme="minorEastAsia"/>
                <w:noProof/>
              </w:rPr>
              <w:tab/>
            </w:r>
            <w:r w:rsidR="002C0E22" w:rsidRPr="003559FC">
              <w:rPr>
                <w:rStyle w:val="Hyperlink"/>
                <w:noProof/>
              </w:rPr>
              <w:t>OpenFlow Port Feature</w:t>
            </w:r>
            <w:r w:rsidR="002C0E22">
              <w:rPr>
                <w:noProof/>
                <w:webHidden/>
              </w:rPr>
              <w:tab/>
            </w:r>
            <w:r w:rsidR="002C0E22">
              <w:rPr>
                <w:noProof/>
                <w:webHidden/>
              </w:rPr>
              <w:fldChar w:fldCharType="begin"/>
            </w:r>
            <w:r w:rsidR="002C0E22">
              <w:rPr>
                <w:noProof/>
                <w:webHidden/>
              </w:rPr>
              <w:instrText xml:space="preserve"> PAGEREF _Toc318908541 \h </w:instrText>
            </w:r>
            <w:r w:rsidR="002C0E22">
              <w:rPr>
                <w:noProof/>
                <w:webHidden/>
              </w:rPr>
            </w:r>
            <w:r w:rsidR="002C0E22">
              <w:rPr>
                <w:noProof/>
                <w:webHidden/>
              </w:rPr>
              <w:fldChar w:fldCharType="separate"/>
            </w:r>
            <w:r w:rsidR="002C0E22">
              <w:rPr>
                <w:noProof/>
                <w:webHidden/>
              </w:rPr>
              <w:t>44</w:t>
            </w:r>
            <w:r w:rsidR="002C0E22">
              <w:rPr>
                <w:noProof/>
                <w:webHidden/>
              </w:rPr>
              <w:fldChar w:fldCharType="end"/>
            </w:r>
          </w:hyperlink>
        </w:p>
        <w:p w14:paraId="60D20EB9" w14:textId="77777777" w:rsidR="002C0E22" w:rsidRDefault="007032C6">
          <w:pPr>
            <w:pStyle w:val="TOC3"/>
            <w:tabs>
              <w:tab w:val="left" w:pos="1320"/>
              <w:tab w:val="right" w:leader="dot" w:pos="9350"/>
            </w:tabs>
            <w:rPr>
              <w:rFonts w:eastAsiaTheme="minorEastAsia"/>
              <w:noProof/>
            </w:rPr>
          </w:pPr>
          <w:hyperlink w:anchor="_Toc318908542" w:history="1">
            <w:r w:rsidR="002C0E22" w:rsidRPr="003559FC">
              <w:rPr>
                <w:rStyle w:val="Hyperlink"/>
                <w:noProof/>
              </w:rPr>
              <w:t>7.8.1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_Toc318908542 \h </w:instrText>
            </w:r>
            <w:r w:rsidR="002C0E22">
              <w:rPr>
                <w:noProof/>
                <w:webHidden/>
              </w:rPr>
            </w:r>
            <w:r w:rsidR="002C0E22">
              <w:rPr>
                <w:noProof/>
                <w:webHidden/>
              </w:rPr>
              <w:fldChar w:fldCharType="separate"/>
            </w:r>
            <w:r w:rsidR="002C0E22">
              <w:rPr>
                <w:noProof/>
                <w:webHidden/>
              </w:rPr>
              <w:t>45</w:t>
            </w:r>
            <w:r w:rsidR="002C0E22">
              <w:rPr>
                <w:noProof/>
                <w:webHidden/>
              </w:rPr>
              <w:fldChar w:fldCharType="end"/>
            </w:r>
          </w:hyperlink>
        </w:p>
        <w:p w14:paraId="758BAB4A" w14:textId="77777777" w:rsidR="002C0E22" w:rsidRDefault="007032C6">
          <w:pPr>
            <w:pStyle w:val="TOC3"/>
            <w:tabs>
              <w:tab w:val="left" w:pos="1320"/>
              <w:tab w:val="right" w:leader="dot" w:pos="9350"/>
            </w:tabs>
            <w:rPr>
              <w:rFonts w:eastAsiaTheme="minorEastAsia"/>
              <w:noProof/>
            </w:rPr>
          </w:pPr>
          <w:hyperlink w:anchor="_Toc318908543" w:history="1">
            <w:r w:rsidR="002C0E22" w:rsidRPr="003559FC">
              <w:rPr>
                <w:rStyle w:val="Hyperlink"/>
                <w:noProof/>
              </w:rPr>
              <w:t>7.8.2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_Toc318908543 \h </w:instrText>
            </w:r>
            <w:r w:rsidR="002C0E22">
              <w:rPr>
                <w:noProof/>
                <w:webHidden/>
              </w:rPr>
            </w:r>
            <w:r w:rsidR="002C0E22">
              <w:rPr>
                <w:noProof/>
                <w:webHidden/>
              </w:rPr>
              <w:fldChar w:fldCharType="separate"/>
            </w:r>
            <w:r w:rsidR="002C0E22">
              <w:rPr>
                <w:noProof/>
                <w:webHidden/>
              </w:rPr>
              <w:t>45</w:t>
            </w:r>
            <w:r w:rsidR="002C0E22">
              <w:rPr>
                <w:noProof/>
                <w:webHidden/>
              </w:rPr>
              <w:fldChar w:fldCharType="end"/>
            </w:r>
          </w:hyperlink>
        </w:p>
        <w:p w14:paraId="0A373F28" w14:textId="77777777" w:rsidR="002C0E22" w:rsidRDefault="007032C6">
          <w:pPr>
            <w:pStyle w:val="TOC3"/>
            <w:tabs>
              <w:tab w:val="left" w:pos="1320"/>
              <w:tab w:val="right" w:leader="dot" w:pos="9350"/>
            </w:tabs>
            <w:rPr>
              <w:rFonts w:eastAsiaTheme="minorEastAsia"/>
              <w:noProof/>
            </w:rPr>
          </w:pPr>
          <w:hyperlink w:anchor="_Toc318908544" w:history="1">
            <w:r w:rsidR="002C0E22" w:rsidRPr="003559FC">
              <w:rPr>
                <w:rStyle w:val="Hyperlink"/>
                <w:noProof/>
              </w:rPr>
              <w:t>7.8.3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_Toc318908544 \h </w:instrText>
            </w:r>
            <w:r w:rsidR="002C0E22">
              <w:rPr>
                <w:noProof/>
                <w:webHidden/>
              </w:rPr>
            </w:r>
            <w:r w:rsidR="002C0E22">
              <w:rPr>
                <w:noProof/>
                <w:webHidden/>
              </w:rPr>
              <w:fldChar w:fldCharType="separate"/>
            </w:r>
            <w:r w:rsidR="002C0E22">
              <w:rPr>
                <w:noProof/>
                <w:webHidden/>
              </w:rPr>
              <w:t>46</w:t>
            </w:r>
            <w:r w:rsidR="002C0E22">
              <w:rPr>
                <w:noProof/>
                <w:webHidden/>
              </w:rPr>
              <w:fldChar w:fldCharType="end"/>
            </w:r>
          </w:hyperlink>
        </w:p>
        <w:p w14:paraId="047E8C05" w14:textId="77777777" w:rsidR="002C0E22" w:rsidRDefault="007032C6">
          <w:pPr>
            <w:pStyle w:val="TOC3"/>
            <w:tabs>
              <w:tab w:val="left" w:pos="1320"/>
              <w:tab w:val="right" w:leader="dot" w:pos="9350"/>
            </w:tabs>
            <w:rPr>
              <w:rFonts w:eastAsiaTheme="minorEastAsia"/>
              <w:noProof/>
            </w:rPr>
          </w:pPr>
          <w:hyperlink w:anchor="_Toc318908545" w:history="1">
            <w:r w:rsidR="002C0E22" w:rsidRPr="003559FC">
              <w:rPr>
                <w:rStyle w:val="Hyperlink"/>
                <w:noProof/>
              </w:rPr>
              <w:t>7.8.4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_Toc318908545 \h </w:instrText>
            </w:r>
            <w:r w:rsidR="002C0E22">
              <w:rPr>
                <w:noProof/>
                <w:webHidden/>
              </w:rPr>
            </w:r>
            <w:r w:rsidR="002C0E22">
              <w:rPr>
                <w:noProof/>
                <w:webHidden/>
              </w:rPr>
              <w:fldChar w:fldCharType="separate"/>
            </w:r>
            <w:r w:rsidR="002C0E22">
              <w:rPr>
                <w:noProof/>
                <w:webHidden/>
              </w:rPr>
              <w:t>46</w:t>
            </w:r>
            <w:r w:rsidR="002C0E22">
              <w:rPr>
                <w:noProof/>
                <w:webHidden/>
              </w:rPr>
              <w:fldChar w:fldCharType="end"/>
            </w:r>
          </w:hyperlink>
        </w:p>
        <w:p w14:paraId="05CE4EEC" w14:textId="77777777" w:rsidR="002C0E22" w:rsidRDefault="007032C6">
          <w:pPr>
            <w:pStyle w:val="TOC3"/>
            <w:tabs>
              <w:tab w:val="left" w:pos="1320"/>
              <w:tab w:val="right" w:leader="dot" w:pos="9350"/>
            </w:tabs>
            <w:rPr>
              <w:rFonts w:eastAsiaTheme="minorEastAsia"/>
              <w:noProof/>
            </w:rPr>
          </w:pPr>
          <w:hyperlink w:anchor="_Toc318908546" w:history="1">
            <w:r w:rsidR="002C0E22" w:rsidRPr="003559FC">
              <w:rPr>
                <w:rStyle w:val="Hyperlink"/>
                <w:noProof/>
              </w:rPr>
              <w:t>7.8.5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_Toc318908546 \h </w:instrText>
            </w:r>
            <w:r w:rsidR="002C0E22">
              <w:rPr>
                <w:noProof/>
                <w:webHidden/>
              </w:rPr>
            </w:r>
            <w:r w:rsidR="002C0E22">
              <w:rPr>
                <w:noProof/>
                <w:webHidden/>
              </w:rPr>
              <w:fldChar w:fldCharType="separate"/>
            </w:r>
            <w:r w:rsidR="002C0E22">
              <w:rPr>
                <w:noProof/>
                <w:webHidden/>
              </w:rPr>
              <w:t>47</w:t>
            </w:r>
            <w:r w:rsidR="002C0E22">
              <w:rPr>
                <w:noProof/>
                <w:webHidden/>
              </w:rPr>
              <w:fldChar w:fldCharType="end"/>
            </w:r>
          </w:hyperlink>
        </w:p>
        <w:p w14:paraId="56B66290" w14:textId="77777777" w:rsidR="002C0E22" w:rsidRDefault="007032C6">
          <w:pPr>
            <w:pStyle w:val="TOC2"/>
            <w:tabs>
              <w:tab w:val="left" w:pos="880"/>
              <w:tab w:val="right" w:leader="dot" w:pos="9350"/>
            </w:tabs>
            <w:rPr>
              <w:rFonts w:eastAsiaTheme="minorEastAsia"/>
              <w:noProof/>
            </w:rPr>
          </w:pPr>
          <w:hyperlink w:anchor="_Toc318908547" w:history="1">
            <w:r w:rsidR="002C0E22" w:rsidRPr="003559FC">
              <w:rPr>
                <w:rStyle w:val="Hyperlink"/>
                <w:noProof/>
              </w:rPr>
              <w:t>7.9</w:t>
            </w:r>
            <w:r w:rsidR="002C0E22">
              <w:rPr>
                <w:rFonts w:eastAsiaTheme="minorEastAsia"/>
                <w:noProof/>
              </w:rPr>
              <w:tab/>
            </w:r>
            <w:r w:rsidR="002C0E22" w:rsidRPr="003559FC">
              <w:rPr>
                <w:rStyle w:val="Hyperlink"/>
                <w:noProof/>
              </w:rPr>
              <w:t>OpenFlow Queue</w:t>
            </w:r>
            <w:r w:rsidR="002C0E22">
              <w:rPr>
                <w:noProof/>
                <w:webHidden/>
              </w:rPr>
              <w:tab/>
            </w:r>
            <w:r w:rsidR="002C0E22">
              <w:rPr>
                <w:noProof/>
                <w:webHidden/>
              </w:rPr>
              <w:fldChar w:fldCharType="begin"/>
            </w:r>
            <w:r w:rsidR="002C0E22">
              <w:rPr>
                <w:noProof/>
                <w:webHidden/>
              </w:rPr>
              <w:instrText xml:space="preserve"> PAGEREF _Toc318908547 \h </w:instrText>
            </w:r>
            <w:r w:rsidR="002C0E22">
              <w:rPr>
                <w:noProof/>
                <w:webHidden/>
              </w:rPr>
            </w:r>
            <w:r w:rsidR="002C0E22">
              <w:rPr>
                <w:noProof/>
                <w:webHidden/>
              </w:rPr>
              <w:fldChar w:fldCharType="separate"/>
            </w:r>
            <w:r w:rsidR="002C0E22">
              <w:rPr>
                <w:noProof/>
                <w:webHidden/>
              </w:rPr>
              <w:t>48</w:t>
            </w:r>
            <w:r w:rsidR="002C0E22">
              <w:rPr>
                <w:noProof/>
                <w:webHidden/>
              </w:rPr>
              <w:fldChar w:fldCharType="end"/>
            </w:r>
          </w:hyperlink>
        </w:p>
        <w:p w14:paraId="2DF01C4F" w14:textId="77777777" w:rsidR="002C0E22" w:rsidRDefault="007032C6">
          <w:pPr>
            <w:pStyle w:val="TOC3"/>
            <w:tabs>
              <w:tab w:val="left" w:pos="1320"/>
              <w:tab w:val="right" w:leader="dot" w:pos="9350"/>
            </w:tabs>
            <w:rPr>
              <w:rFonts w:eastAsiaTheme="minorEastAsia"/>
              <w:noProof/>
            </w:rPr>
          </w:pPr>
          <w:hyperlink w:anchor="_Toc318908548" w:history="1">
            <w:r w:rsidR="002C0E22" w:rsidRPr="003559FC">
              <w:rPr>
                <w:rStyle w:val="Hyperlink"/>
                <w:noProof/>
              </w:rPr>
              <w:t>7.9.1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_Toc318908548 \h </w:instrText>
            </w:r>
            <w:r w:rsidR="002C0E22">
              <w:rPr>
                <w:noProof/>
                <w:webHidden/>
              </w:rPr>
            </w:r>
            <w:r w:rsidR="002C0E22">
              <w:rPr>
                <w:noProof/>
                <w:webHidden/>
              </w:rPr>
              <w:fldChar w:fldCharType="separate"/>
            </w:r>
            <w:r w:rsidR="002C0E22">
              <w:rPr>
                <w:noProof/>
                <w:webHidden/>
              </w:rPr>
              <w:t>49</w:t>
            </w:r>
            <w:r w:rsidR="002C0E22">
              <w:rPr>
                <w:noProof/>
                <w:webHidden/>
              </w:rPr>
              <w:fldChar w:fldCharType="end"/>
            </w:r>
          </w:hyperlink>
        </w:p>
        <w:p w14:paraId="6F7ACF0C" w14:textId="77777777" w:rsidR="002C0E22" w:rsidRDefault="007032C6">
          <w:pPr>
            <w:pStyle w:val="TOC3"/>
            <w:tabs>
              <w:tab w:val="left" w:pos="1320"/>
              <w:tab w:val="right" w:leader="dot" w:pos="9350"/>
            </w:tabs>
            <w:rPr>
              <w:rFonts w:eastAsiaTheme="minorEastAsia"/>
              <w:noProof/>
            </w:rPr>
          </w:pPr>
          <w:hyperlink w:anchor="_Toc318908549" w:history="1">
            <w:r w:rsidR="002C0E22" w:rsidRPr="003559FC">
              <w:rPr>
                <w:rStyle w:val="Hyperlink"/>
                <w:noProof/>
              </w:rPr>
              <w:t>7.9.2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_Toc318908549 \h </w:instrText>
            </w:r>
            <w:r w:rsidR="002C0E22">
              <w:rPr>
                <w:noProof/>
                <w:webHidden/>
              </w:rPr>
            </w:r>
            <w:r w:rsidR="002C0E22">
              <w:rPr>
                <w:noProof/>
                <w:webHidden/>
              </w:rPr>
              <w:fldChar w:fldCharType="separate"/>
            </w:r>
            <w:r w:rsidR="002C0E22">
              <w:rPr>
                <w:noProof/>
                <w:webHidden/>
              </w:rPr>
              <w:t>49</w:t>
            </w:r>
            <w:r w:rsidR="002C0E22">
              <w:rPr>
                <w:noProof/>
                <w:webHidden/>
              </w:rPr>
              <w:fldChar w:fldCharType="end"/>
            </w:r>
          </w:hyperlink>
        </w:p>
        <w:p w14:paraId="55660315" w14:textId="77777777" w:rsidR="002C0E22" w:rsidRDefault="007032C6">
          <w:pPr>
            <w:pStyle w:val="TOC3"/>
            <w:tabs>
              <w:tab w:val="left" w:pos="1320"/>
              <w:tab w:val="right" w:leader="dot" w:pos="9350"/>
            </w:tabs>
            <w:rPr>
              <w:rFonts w:eastAsiaTheme="minorEastAsia"/>
              <w:noProof/>
            </w:rPr>
          </w:pPr>
          <w:hyperlink w:anchor="_Toc318908550" w:history="1">
            <w:r w:rsidR="002C0E22" w:rsidRPr="003559FC">
              <w:rPr>
                <w:rStyle w:val="Hyperlink"/>
                <w:noProof/>
              </w:rPr>
              <w:t>7.9.3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_Toc318908550 \h </w:instrText>
            </w:r>
            <w:r w:rsidR="002C0E22">
              <w:rPr>
                <w:noProof/>
                <w:webHidden/>
              </w:rPr>
            </w:r>
            <w:r w:rsidR="002C0E22">
              <w:rPr>
                <w:noProof/>
                <w:webHidden/>
              </w:rPr>
              <w:fldChar w:fldCharType="separate"/>
            </w:r>
            <w:r w:rsidR="002C0E22">
              <w:rPr>
                <w:noProof/>
                <w:webHidden/>
              </w:rPr>
              <w:t>50</w:t>
            </w:r>
            <w:r w:rsidR="002C0E22">
              <w:rPr>
                <w:noProof/>
                <w:webHidden/>
              </w:rPr>
              <w:fldChar w:fldCharType="end"/>
            </w:r>
          </w:hyperlink>
        </w:p>
        <w:p w14:paraId="4591230E" w14:textId="77777777" w:rsidR="002C0E22" w:rsidRDefault="007032C6">
          <w:pPr>
            <w:pStyle w:val="TOC3"/>
            <w:tabs>
              <w:tab w:val="left" w:pos="1320"/>
              <w:tab w:val="right" w:leader="dot" w:pos="9350"/>
            </w:tabs>
            <w:rPr>
              <w:rFonts w:eastAsiaTheme="minorEastAsia"/>
              <w:noProof/>
            </w:rPr>
          </w:pPr>
          <w:hyperlink w:anchor="_Toc318908551" w:history="1">
            <w:r w:rsidR="002C0E22" w:rsidRPr="003559FC">
              <w:rPr>
                <w:rStyle w:val="Hyperlink"/>
                <w:noProof/>
              </w:rPr>
              <w:t>7.9.4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_Toc318908551 \h </w:instrText>
            </w:r>
            <w:r w:rsidR="002C0E22">
              <w:rPr>
                <w:noProof/>
                <w:webHidden/>
              </w:rPr>
            </w:r>
            <w:r w:rsidR="002C0E22">
              <w:rPr>
                <w:noProof/>
                <w:webHidden/>
              </w:rPr>
              <w:fldChar w:fldCharType="separate"/>
            </w:r>
            <w:r w:rsidR="002C0E22">
              <w:rPr>
                <w:noProof/>
                <w:webHidden/>
              </w:rPr>
              <w:t>50</w:t>
            </w:r>
            <w:r w:rsidR="002C0E22">
              <w:rPr>
                <w:noProof/>
                <w:webHidden/>
              </w:rPr>
              <w:fldChar w:fldCharType="end"/>
            </w:r>
          </w:hyperlink>
        </w:p>
        <w:p w14:paraId="6BFAB589" w14:textId="77777777" w:rsidR="002C0E22" w:rsidRDefault="007032C6">
          <w:pPr>
            <w:pStyle w:val="TOC3"/>
            <w:tabs>
              <w:tab w:val="left" w:pos="1320"/>
              <w:tab w:val="right" w:leader="dot" w:pos="9350"/>
            </w:tabs>
            <w:rPr>
              <w:rFonts w:eastAsiaTheme="minorEastAsia"/>
              <w:noProof/>
            </w:rPr>
          </w:pPr>
          <w:hyperlink w:anchor="_Toc318908552" w:history="1">
            <w:r w:rsidR="002C0E22" w:rsidRPr="003559FC">
              <w:rPr>
                <w:rStyle w:val="Hyperlink"/>
                <w:noProof/>
              </w:rPr>
              <w:t>7.9.5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_Toc318908552 \h </w:instrText>
            </w:r>
            <w:r w:rsidR="002C0E22">
              <w:rPr>
                <w:noProof/>
                <w:webHidden/>
              </w:rPr>
            </w:r>
            <w:r w:rsidR="002C0E22">
              <w:rPr>
                <w:noProof/>
                <w:webHidden/>
              </w:rPr>
              <w:fldChar w:fldCharType="separate"/>
            </w:r>
            <w:r w:rsidR="002C0E22">
              <w:rPr>
                <w:noProof/>
                <w:webHidden/>
              </w:rPr>
              <w:t>51</w:t>
            </w:r>
            <w:r w:rsidR="002C0E22">
              <w:rPr>
                <w:noProof/>
                <w:webHidden/>
              </w:rPr>
              <w:fldChar w:fldCharType="end"/>
            </w:r>
          </w:hyperlink>
        </w:p>
        <w:p w14:paraId="0C1346BA" w14:textId="77777777" w:rsidR="002C0E22" w:rsidRDefault="007032C6">
          <w:pPr>
            <w:pStyle w:val="TOC2"/>
            <w:tabs>
              <w:tab w:val="left" w:pos="880"/>
              <w:tab w:val="right" w:leader="dot" w:pos="9350"/>
            </w:tabs>
            <w:rPr>
              <w:rFonts w:eastAsiaTheme="minorEastAsia"/>
              <w:noProof/>
            </w:rPr>
          </w:pPr>
          <w:hyperlink w:anchor="_Toc318908553" w:history="1">
            <w:r w:rsidR="002C0E22" w:rsidRPr="003559FC">
              <w:rPr>
                <w:rStyle w:val="Hyperlink"/>
                <w:noProof/>
              </w:rPr>
              <w:t>7.10</w:t>
            </w:r>
            <w:r w:rsidR="002C0E22">
              <w:rPr>
                <w:rFonts w:eastAsiaTheme="minorEastAsia"/>
                <w:noProof/>
              </w:rPr>
              <w:tab/>
            </w:r>
            <w:r w:rsidR="002C0E22" w:rsidRPr="003559FC">
              <w:rPr>
                <w:rStyle w:val="Hyperlink"/>
                <w:noProof/>
              </w:rPr>
              <w:t>External Certificate</w:t>
            </w:r>
            <w:r w:rsidR="002C0E22">
              <w:rPr>
                <w:noProof/>
                <w:webHidden/>
              </w:rPr>
              <w:tab/>
            </w:r>
            <w:r w:rsidR="002C0E22">
              <w:rPr>
                <w:noProof/>
                <w:webHidden/>
              </w:rPr>
              <w:fldChar w:fldCharType="begin"/>
            </w:r>
            <w:r w:rsidR="002C0E22">
              <w:rPr>
                <w:noProof/>
                <w:webHidden/>
              </w:rPr>
              <w:instrText xml:space="preserve"> PAGEREF _Toc318908553 \h </w:instrText>
            </w:r>
            <w:r w:rsidR="002C0E22">
              <w:rPr>
                <w:noProof/>
                <w:webHidden/>
              </w:rPr>
            </w:r>
            <w:r w:rsidR="002C0E22">
              <w:rPr>
                <w:noProof/>
                <w:webHidden/>
              </w:rPr>
              <w:fldChar w:fldCharType="separate"/>
            </w:r>
            <w:r w:rsidR="002C0E22">
              <w:rPr>
                <w:noProof/>
                <w:webHidden/>
              </w:rPr>
              <w:t>52</w:t>
            </w:r>
            <w:r w:rsidR="002C0E22">
              <w:rPr>
                <w:noProof/>
                <w:webHidden/>
              </w:rPr>
              <w:fldChar w:fldCharType="end"/>
            </w:r>
          </w:hyperlink>
        </w:p>
        <w:p w14:paraId="5A8D0E15" w14:textId="77777777" w:rsidR="002C0E22" w:rsidRDefault="007032C6">
          <w:pPr>
            <w:pStyle w:val="TOC3"/>
            <w:tabs>
              <w:tab w:val="left" w:pos="1320"/>
              <w:tab w:val="right" w:leader="dot" w:pos="9350"/>
            </w:tabs>
            <w:rPr>
              <w:rFonts w:eastAsiaTheme="minorEastAsia"/>
              <w:noProof/>
            </w:rPr>
          </w:pPr>
          <w:hyperlink w:anchor="_Toc318908554" w:history="1">
            <w:r w:rsidR="002C0E22" w:rsidRPr="003559FC">
              <w:rPr>
                <w:rStyle w:val="Hyperlink"/>
                <w:noProof/>
              </w:rPr>
              <w:t>7.10.1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_Toc318908554 \h </w:instrText>
            </w:r>
            <w:r w:rsidR="002C0E22">
              <w:rPr>
                <w:noProof/>
                <w:webHidden/>
              </w:rPr>
            </w:r>
            <w:r w:rsidR="002C0E22">
              <w:rPr>
                <w:noProof/>
                <w:webHidden/>
              </w:rPr>
              <w:fldChar w:fldCharType="separate"/>
            </w:r>
            <w:r w:rsidR="002C0E22">
              <w:rPr>
                <w:noProof/>
                <w:webHidden/>
              </w:rPr>
              <w:t>52</w:t>
            </w:r>
            <w:r w:rsidR="002C0E22">
              <w:rPr>
                <w:noProof/>
                <w:webHidden/>
              </w:rPr>
              <w:fldChar w:fldCharType="end"/>
            </w:r>
          </w:hyperlink>
        </w:p>
        <w:p w14:paraId="70622487" w14:textId="77777777" w:rsidR="002C0E22" w:rsidRDefault="007032C6">
          <w:pPr>
            <w:pStyle w:val="TOC3"/>
            <w:tabs>
              <w:tab w:val="left" w:pos="1320"/>
              <w:tab w:val="right" w:leader="dot" w:pos="9350"/>
            </w:tabs>
            <w:rPr>
              <w:rFonts w:eastAsiaTheme="minorEastAsia"/>
              <w:noProof/>
            </w:rPr>
          </w:pPr>
          <w:hyperlink w:anchor="_Toc318908555" w:history="1">
            <w:r w:rsidR="002C0E22" w:rsidRPr="003559FC">
              <w:rPr>
                <w:rStyle w:val="Hyperlink"/>
                <w:noProof/>
              </w:rPr>
              <w:t>7.10.2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_Toc318908555 \h </w:instrText>
            </w:r>
            <w:r w:rsidR="002C0E22">
              <w:rPr>
                <w:noProof/>
                <w:webHidden/>
              </w:rPr>
            </w:r>
            <w:r w:rsidR="002C0E22">
              <w:rPr>
                <w:noProof/>
                <w:webHidden/>
              </w:rPr>
              <w:fldChar w:fldCharType="separate"/>
            </w:r>
            <w:r w:rsidR="002C0E22">
              <w:rPr>
                <w:noProof/>
                <w:webHidden/>
              </w:rPr>
              <w:t>52</w:t>
            </w:r>
            <w:r w:rsidR="002C0E22">
              <w:rPr>
                <w:noProof/>
                <w:webHidden/>
              </w:rPr>
              <w:fldChar w:fldCharType="end"/>
            </w:r>
          </w:hyperlink>
        </w:p>
        <w:p w14:paraId="00203446" w14:textId="77777777" w:rsidR="002C0E22" w:rsidRDefault="007032C6">
          <w:pPr>
            <w:pStyle w:val="TOC3"/>
            <w:tabs>
              <w:tab w:val="left" w:pos="1320"/>
              <w:tab w:val="right" w:leader="dot" w:pos="9350"/>
            </w:tabs>
            <w:rPr>
              <w:rFonts w:eastAsiaTheme="minorEastAsia"/>
              <w:noProof/>
            </w:rPr>
          </w:pPr>
          <w:hyperlink w:anchor="_Toc318908556" w:history="1">
            <w:r w:rsidR="002C0E22" w:rsidRPr="003559FC">
              <w:rPr>
                <w:rStyle w:val="Hyperlink"/>
                <w:noProof/>
              </w:rPr>
              <w:t>7.10.3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_Toc318908556 \h </w:instrText>
            </w:r>
            <w:r w:rsidR="002C0E22">
              <w:rPr>
                <w:noProof/>
                <w:webHidden/>
              </w:rPr>
            </w:r>
            <w:r w:rsidR="002C0E22">
              <w:rPr>
                <w:noProof/>
                <w:webHidden/>
              </w:rPr>
              <w:fldChar w:fldCharType="separate"/>
            </w:r>
            <w:r w:rsidR="002C0E22">
              <w:rPr>
                <w:noProof/>
                <w:webHidden/>
              </w:rPr>
              <w:t>52</w:t>
            </w:r>
            <w:r w:rsidR="002C0E22">
              <w:rPr>
                <w:noProof/>
                <w:webHidden/>
              </w:rPr>
              <w:fldChar w:fldCharType="end"/>
            </w:r>
          </w:hyperlink>
        </w:p>
        <w:p w14:paraId="6E822430" w14:textId="77777777" w:rsidR="002C0E22" w:rsidRDefault="007032C6">
          <w:pPr>
            <w:pStyle w:val="TOC3"/>
            <w:tabs>
              <w:tab w:val="left" w:pos="1320"/>
              <w:tab w:val="right" w:leader="dot" w:pos="9350"/>
            </w:tabs>
            <w:rPr>
              <w:rFonts w:eastAsiaTheme="minorEastAsia"/>
              <w:noProof/>
            </w:rPr>
          </w:pPr>
          <w:hyperlink w:anchor="_Toc318908557" w:history="1">
            <w:r w:rsidR="002C0E22" w:rsidRPr="003559FC">
              <w:rPr>
                <w:rStyle w:val="Hyperlink"/>
                <w:noProof/>
              </w:rPr>
              <w:t>7.10.4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_Toc318908557 \h </w:instrText>
            </w:r>
            <w:r w:rsidR="002C0E22">
              <w:rPr>
                <w:noProof/>
                <w:webHidden/>
              </w:rPr>
            </w:r>
            <w:r w:rsidR="002C0E22">
              <w:rPr>
                <w:noProof/>
                <w:webHidden/>
              </w:rPr>
              <w:fldChar w:fldCharType="separate"/>
            </w:r>
            <w:r w:rsidR="002C0E22">
              <w:rPr>
                <w:noProof/>
                <w:webHidden/>
              </w:rPr>
              <w:t>52</w:t>
            </w:r>
            <w:r w:rsidR="002C0E22">
              <w:rPr>
                <w:noProof/>
                <w:webHidden/>
              </w:rPr>
              <w:fldChar w:fldCharType="end"/>
            </w:r>
          </w:hyperlink>
        </w:p>
        <w:p w14:paraId="11B33F93" w14:textId="77777777" w:rsidR="002C0E22" w:rsidRDefault="007032C6">
          <w:pPr>
            <w:pStyle w:val="TOC3"/>
            <w:tabs>
              <w:tab w:val="left" w:pos="1320"/>
              <w:tab w:val="right" w:leader="dot" w:pos="9350"/>
            </w:tabs>
            <w:rPr>
              <w:rFonts w:eastAsiaTheme="minorEastAsia"/>
              <w:noProof/>
            </w:rPr>
          </w:pPr>
          <w:hyperlink w:anchor="_Toc318908558" w:history="1">
            <w:r w:rsidR="002C0E22" w:rsidRPr="003559FC">
              <w:rPr>
                <w:rStyle w:val="Hyperlink"/>
                <w:noProof/>
              </w:rPr>
              <w:t>7.10.5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_Toc318908558 \h </w:instrText>
            </w:r>
            <w:r w:rsidR="002C0E22">
              <w:rPr>
                <w:noProof/>
                <w:webHidden/>
              </w:rPr>
            </w:r>
            <w:r w:rsidR="002C0E22">
              <w:rPr>
                <w:noProof/>
                <w:webHidden/>
              </w:rPr>
              <w:fldChar w:fldCharType="separate"/>
            </w:r>
            <w:r w:rsidR="002C0E22">
              <w:rPr>
                <w:noProof/>
                <w:webHidden/>
              </w:rPr>
              <w:t>53</w:t>
            </w:r>
            <w:r w:rsidR="002C0E22">
              <w:rPr>
                <w:noProof/>
                <w:webHidden/>
              </w:rPr>
              <w:fldChar w:fldCharType="end"/>
            </w:r>
          </w:hyperlink>
        </w:p>
        <w:p w14:paraId="249AAF1D" w14:textId="77777777" w:rsidR="002C0E22" w:rsidRDefault="007032C6">
          <w:pPr>
            <w:pStyle w:val="TOC2"/>
            <w:tabs>
              <w:tab w:val="left" w:pos="880"/>
              <w:tab w:val="right" w:leader="dot" w:pos="9350"/>
            </w:tabs>
            <w:rPr>
              <w:rFonts w:eastAsiaTheme="minorEastAsia"/>
              <w:noProof/>
            </w:rPr>
          </w:pPr>
          <w:hyperlink w:anchor="_Toc318908559" w:history="1">
            <w:r w:rsidR="002C0E22" w:rsidRPr="003559FC">
              <w:rPr>
                <w:rStyle w:val="Hyperlink"/>
                <w:noProof/>
              </w:rPr>
              <w:t>7.11</w:t>
            </w:r>
            <w:r w:rsidR="002C0E22">
              <w:rPr>
                <w:rFonts w:eastAsiaTheme="minorEastAsia"/>
                <w:noProof/>
              </w:rPr>
              <w:tab/>
            </w:r>
            <w:r w:rsidR="002C0E22" w:rsidRPr="003559FC">
              <w:rPr>
                <w:rStyle w:val="Hyperlink"/>
                <w:noProof/>
              </w:rPr>
              <w:t>Owned Certificate</w:t>
            </w:r>
            <w:r w:rsidR="002C0E22">
              <w:rPr>
                <w:noProof/>
                <w:webHidden/>
              </w:rPr>
              <w:tab/>
            </w:r>
            <w:r w:rsidR="002C0E22">
              <w:rPr>
                <w:noProof/>
                <w:webHidden/>
              </w:rPr>
              <w:fldChar w:fldCharType="begin"/>
            </w:r>
            <w:r w:rsidR="002C0E22">
              <w:rPr>
                <w:noProof/>
                <w:webHidden/>
              </w:rPr>
              <w:instrText xml:space="preserve"> PAGEREF _Toc318908559 \h </w:instrText>
            </w:r>
            <w:r w:rsidR="002C0E22">
              <w:rPr>
                <w:noProof/>
                <w:webHidden/>
              </w:rPr>
            </w:r>
            <w:r w:rsidR="002C0E22">
              <w:rPr>
                <w:noProof/>
                <w:webHidden/>
              </w:rPr>
              <w:fldChar w:fldCharType="separate"/>
            </w:r>
            <w:r w:rsidR="002C0E22">
              <w:rPr>
                <w:noProof/>
                <w:webHidden/>
              </w:rPr>
              <w:t>53</w:t>
            </w:r>
            <w:r w:rsidR="002C0E22">
              <w:rPr>
                <w:noProof/>
                <w:webHidden/>
              </w:rPr>
              <w:fldChar w:fldCharType="end"/>
            </w:r>
          </w:hyperlink>
        </w:p>
        <w:p w14:paraId="5D3CB4AA" w14:textId="77777777" w:rsidR="002C0E22" w:rsidRDefault="007032C6">
          <w:pPr>
            <w:pStyle w:val="TOC3"/>
            <w:tabs>
              <w:tab w:val="left" w:pos="1320"/>
              <w:tab w:val="right" w:leader="dot" w:pos="9350"/>
            </w:tabs>
            <w:rPr>
              <w:rFonts w:eastAsiaTheme="minorEastAsia"/>
              <w:noProof/>
            </w:rPr>
          </w:pPr>
          <w:hyperlink w:anchor="_Toc318908560" w:history="1">
            <w:r w:rsidR="002C0E22" w:rsidRPr="003559FC">
              <w:rPr>
                <w:rStyle w:val="Hyperlink"/>
                <w:noProof/>
              </w:rPr>
              <w:t>7.11.1</w:t>
            </w:r>
            <w:r w:rsidR="002C0E22">
              <w:rPr>
                <w:rFonts w:eastAsiaTheme="minorEastAsia"/>
                <w:noProof/>
              </w:rPr>
              <w:tab/>
            </w:r>
            <w:r w:rsidR="002C0E22" w:rsidRPr="003559FC">
              <w:rPr>
                <w:rStyle w:val="Hyperlink"/>
                <w:noProof/>
              </w:rPr>
              <w:t>UML Diagram</w:t>
            </w:r>
            <w:r w:rsidR="002C0E22">
              <w:rPr>
                <w:noProof/>
                <w:webHidden/>
              </w:rPr>
              <w:tab/>
            </w:r>
            <w:r w:rsidR="002C0E22">
              <w:rPr>
                <w:noProof/>
                <w:webHidden/>
              </w:rPr>
              <w:fldChar w:fldCharType="begin"/>
            </w:r>
            <w:r w:rsidR="002C0E22">
              <w:rPr>
                <w:noProof/>
                <w:webHidden/>
              </w:rPr>
              <w:instrText xml:space="preserve"> PAGEREF _Toc318908560 \h </w:instrText>
            </w:r>
            <w:r w:rsidR="002C0E22">
              <w:rPr>
                <w:noProof/>
                <w:webHidden/>
              </w:rPr>
            </w:r>
            <w:r w:rsidR="002C0E22">
              <w:rPr>
                <w:noProof/>
                <w:webHidden/>
              </w:rPr>
              <w:fldChar w:fldCharType="separate"/>
            </w:r>
            <w:r w:rsidR="002C0E22">
              <w:rPr>
                <w:noProof/>
                <w:webHidden/>
              </w:rPr>
              <w:t>53</w:t>
            </w:r>
            <w:r w:rsidR="002C0E22">
              <w:rPr>
                <w:noProof/>
                <w:webHidden/>
              </w:rPr>
              <w:fldChar w:fldCharType="end"/>
            </w:r>
          </w:hyperlink>
        </w:p>
        <w:p w14:paraId="7CEBC262" w14:textId="77777777" w:rsidR="002C0E22" w:rsidRDefault="007032C6">
          <w:pPr>
            <w:pStyle w:val="TOC3"/>
            <w:tabs>
              <w:tab w:val="left" w:pos="1320"/>
              <w:tab w:val="right" w:leader="dot" w:pos="9350"/>
            </w:tabs>
            <w:rPr>
              <w:rFonts w:eastAsiaTheme="minorEastAsia"/>
              <w:noProof/>
            </w:rPr>
          </w:pPr>
          <w:hyperlink w:anchor="_Toc318908561" w:history="1">
            <w:r w:rsidR="002C0E22" w:rsidRPr="003559FC">
              <w:rPr>
                <w:rStyle w:val="Hyperlink"/>
                <w:noProof/>
              </w:rPr>
              <w:t>7.11.2</w:t>
            </w:r>
            <w:r w:rsidR="002C0E22">
              <w:rPr>
                <w:rFonts w:eastAsiaTheme="minorEastAsia"/>
                <w:noProof/>
              </w:rPr>
              <w:tab/>
            </w:r>
            <w:r w:rsidR="002C0E22" w:rsidRPr="003559FC">
              <w:rPr>
                <w:rStyle w:val="Hyperlink"/>
                <w:noProof/>
              </w:rPr>
              <w:t>XML Schema</w:t>
            </w:r>
            <w:r w:rsidR="002C0E22">
              <w:rPr>
                <w:noProof/>
                <w:webHidden/>
              </w:rPr>
              <w:tab/>
            </w:r>
            <w:r w:rsidR="002C0E22">
              <w:rPr>
                <w:noProof/>
                <w:webHidden/>
              </w:rPr>
              <w:fldChar w:fldCharType="begin"/>
            </w:r>
            <w:r w:rsidR="002C0E22">
              <w:rPr>
                <w:noProof/>
                <w:webHidden/>
              </w:rPr>
              <w:instrText xml:space="preserve"> PAGEREF _Toc318908561 \h </w:instrText>
            </w:r>
            <w:r w:rsidR="002C0E22">
              <w:rPr>
                <w:noProof/>
                <w:webHidden/>
              </w:rPr>
            </w:r>
            <w:r w:rsidR="002C0E22">
              <w:rPr>
                <w:noProof/>
                <w:webHidden/>
              </w:rPr>
              <w:fldChar w:fldCharType="separate"/>
            </w:r>
            <w:r w:rsidR="002C0E22">
              <w:rPr>
                <w:noProof/>
                <w:webHidden/>
              </w:rPr>
              <w:t>53</w:t>
            </w:r>
            <w:r w:rsidR="002C0E22">
              <w:rPr>
                <w:noProof/>
                <w:webHidden/>
              </w:rPr>
              <w:fldChar w:fldCharType="end"/>
            </w:r>
          </w:hyperlink>
        </w:p>
        <w:p w14:paraId="7B8D27A1" w14:textId="77777777" w:rsidR="002C0E22" w:rsidRDefault="007032C6">
          <w:pPr>
            <w:pStyle w:val="TOC3"/>
            <w:tabs>
              <w:tab w:val="left" w:pos="1320"/>
              <w:tab w:val="right" w:leader="dot" w:pos="9350"/>
            </w:tabs>
            <w:rPr>
              <w:rFonts w:eastAsiaTheme="minorEastAsia"/>
              <w:noProof/>
            </w:rPr>
          </w:pPr>
          <w:hyperlink w:anchor="_Toc318908562" w:history="1">
            <w:r w:rsidR="002C0E22" w:rsidRPr="003559FC">
              <w:rPr>
                <w:rStyle w:val="Hyperlink"/>
                <w:noProof/>
              </w:rPr>
              <w:t>7.11.3</w:t>
            </w:r>
            <w:r w:rsidR="002C0E22">
              <w:rPr>
                <w:rFonts w:eastAsiaTheme="minorEastAsia"/>
                <w:noProof/>
              </w:rPr>
              <w:tab/>
            </w:r>
            <w:r w:rsidR="002C0E22" w:rsidRPr="003559FC">
              <w:rPr>
                <w:rStyle w:val="Hyperlink"/>
                <w:noProof/>
              </w:rPr>
              <w:t>XML Example</w:t>
            </w:r>
            <w:r w:rsidR="002C0E22">
              <w:rPr>
                <w:noProof/>
                <w:webHidden/>
              </w:rPr>
              <w:tab/>
            </w:r>
            <w:r w:rsidR="002C0E22">
              <w:rPr>
                <w:noProof/>
                <w:webHidden/>
              </w:rPr>
              <w:fldChar w:fldCharType="begin"/>
            </w:r>
            <w:r w:rsidR="002C0E22">
              <w:rPr>
                <w:noProof/>
                <w:webHidden/>
              </w:rPr>
              <w:instrText xml:space="preserve"> PAGEREF _Toc318908562 \h </w:instrText>
            </w:r>
            <w:r w:rsidR="002C0E22">
              <w:rPr>
                <w:noProof/>
                <w:webHidden/>
              </w:rPr>
            </w:r>
            <w:r w:rsidR="002C0E22">
              <w:rPr>
                <w:noProof/>
                <w:webHidden/>
              </w:rPr>
              <w:fldChar w:fldCharType="separate"/>
            </w:r>
            <w:r w:rsidR="002C0E22">
              <w:rPr>
                <w:noProof/>
                <w:webHidden/>
              </w:rPr>
              <w:t>53</w:t>
            </w:r>
            <w:r w:rsidR="002C0E22">
              <w:rPr>
                <w:noProof/>
                <w:webHidden/>
              </w:rPr>
              <w:fldChar w:fldCharType="end"/>
            </w:r>
          </w:hyperlink>
        </w:p>
        <w:p w14:paraId="71363968" w14:textId="77777777" w:rsidR="002C0E22" w:rsidRDefault="007032C6">
          <w:pPr>
            <w:pStyle w:val="TOC3"/>
            <w:tabs>
              <w:tab w:val="left" w:pos="1320"/>
              <w:tab w:val="right" w:leader="dot" w:pos="9350"/>
            </w:tabs>
            <w:rPr>
              <w:rFonts w:eastAsiaTheme="minorEastAsia"/>
              <w:noProof/>
            </w:rPr>
          </w:pPr>
          <w:hyperlink w:anchor="_Toc318908563" w:history="1">
            <w:r w:rsidR="002C0E22" w:rsidRPr="003559FC">
              <w:rPr>
                <w:rStyle w:val="Hyperlink"/>
                <w:noProof/>
              </w:rPr>
              <w:t>7.11.4</w:t>
            </w:r>
            <w:r w:rsidR="002C0E22">
              <w:rPr>
                <w:rFonts w:eastAsiaTheme="minorEastAsia"/>
                <w:noProof/>
              </w:rPr>
              <w:tab/>
            </w:r>
            <w:r w:rsidR="002C0E22" w:rsidRPr="003559FC">
              <w:rPr>
                <w:rStyle w:val="Hyperlink"/>
                <w:noProof/>
              </w:rPr>
              <w:t>Normative Constraints</w:t>
            </w:r>
            <w:r w:rsidR="002C0E22">
              <w:rPr>
                <w:noProof/>
                <w:webHidden/>
              </w:rPr>
              <w:tab/>
            </w:r>
            <w:r w:rsidR="002C0E22">
              <w:rPr>
                <w:noProof/>
                <w:webHidden/>
              </w:rPr>
              <w:fldChar w:fldCharType="begin"/>
            </w:r>
            <w:r w:rsidR="002C0E22">
              <w:rPr>
                <w:noProof/>
                <w:webHidden/>
              </w:rPr>
              <w:instrText xml:space="preserve"> PAGEREF _Toc318908563 \h </w:instrText>
            </w:r>
            <w:r w:rsidR="002C0E22">
              <w:rPr>
                <w:noProof/>
                <w:webHidden/>
              </w:rPr>
            </w:r>
            <w:r w:rsidR="002C0E22">
              <w:rPr>
                <w:noProof/>
                <w:webHidden/>
              </w:rPr>
              <w:fldChar w:fldCharType="separate"/>
            </w:r>
            <w:r w:rsidR="002C0E22">
              <w:rPr>
                <w:noProof/>
                <w:webHidden/>
              </w:rPr>
              <w:t>53</w:t>
            </w:r>
            <w:r w:rsidR="002C0E22">
              <w:rPr>
                <w:noProof/>
                <w:webHidden/>
              </w:rPr>
              <w:fldChar w:fldCharType="end"/>
            </w:r>
          </w:hyperlink>
        </w:p>
        <w:p w14:paraId="4845369A" w14:textId="77777777" w:rsidR="002C0E22" w:rsidRDefault="007032C6">
          <w:pPr>
            <w:pStyle w:val="TOC3"/>
            <w:tabs>
              <w:tab w:val="left" w:pos="1320"/>
              <w:tab w:val="right" w:leader="dot" w:pos="9350"/>
            </w:tabs>
            <w:rPr>
              <w:rFonts w:eastAsiaTheme="minorEastAsia"/>
              <w:noProof/>
            </w:rPr>
          </w:pPr>
          <w:hyperlink w:anchor="_Toc318908564" w:history="1">
            <w:r w:rsidR="002C0E22" w:rsidRPr="003559FC">
              <w:rPr>
                <w:rStyle w:val="Hyperlink"/>
                <w:noProof/>
              </w:rPr>
              <w:t>7.11.5</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_Toc318908564 \h </w:instrText>
            </w:r>
            <w:r w:rsidR="002C0E22">
              <w:rPr>
                <w:noProof/>
                <w:webHidden/>
              </w:rPr>
            </w:r>
            <w:r w:rsidR="002C0E22">
              <w:rPr>
                <w:noProof/>
                <w:webHidden/>
              </w:rPr>
              <w:fldChar w:fldCharType="separate"/>
            </w:r>
            <w:r w:rsidR="002C0E22">
              <w:rPr>
                <w:noProof/>
                <w:webHidden/>
              </w:rPr>
              <w:t>54</w:t>
            </w:r>
            <w:r w:rsidR="002C0E22">
              <w:rPr>
                <w:noProof/>
                <w:webHidden/>
              </w:rPr>
              <w:fldChar w:fldCharType="end"/>
            </w:r>
          </w:hyperlink>
        </w:p>
        <w:p w14:paraId="224C9A79" w14:textId="77777777" w:rsidR="002C0E22" w:rsidRDefault="007032C6">
          <w:pPr>
            <w:pStyle w:val="TOC1"/>
            <w:tabs>
              <w:tab w:val="left" w:pos="440"/>
              <w:tab w:val="right" w:leader="dot" w:pos="9350"/>
            </w:tabs>
            <w:rPr>
              <w:rFonts w:eastAsiaTheme="minorEastAsia"/>
              <w:noProof/>
            </w:rPr>
          </w:pPr>
          <w:hyperlink w:anchor="_Toc318908565" w:history="1">
            <w:r w:rsidR="002C0E22" w:rsidRPr="003559FC">
              <w:rPr>
                <w:rStyle w:val="Hyperlink"/>
                <w:noProof/>
              </w:rPr>
              <w:t>8</w:t>
            </w:r>
            <w:r w:rsidR="002C0E22">
              <w:rPr>
                <w:rFonts w:eastAsiaTheme="minorEastAsia"/>
                <w:noProof/>
              </w:rPr>
              <w:tab/>
            </w:r>
            <w:r w:rsidR="002C0E22" w:rsidRPr="003559FC">
              <w:rPr>
                <w:rStyle w:val="Hyperlink"/>
                <w:noProof/>
              </w:rPr>
              <w:t>Binding to NETCONF</w:t>
            </w:r>
            <w:r w:rsidR="002C0E22">
              <w:rPr>
                <w:noProof/>
                <w:webHidden/>
              </w:rPr>
              <w:tab/>
            </w:r>
            <w:r w:rsidR="002C0E22">
              <w:rPr>
                <w:noProof/>
                <w:webHidden/>
              </w:rPr>
              <w:fldChar w:fldCharType="begin"/>
            </w:r>
            <w:r w:rsidR="002C0E22">
              <w:rPr>
                <w:noProof/>
                <w:webHidden/>
              </w:rPr>
              <w:instrText xml:space="preserve"> PAGEREF _Toc318908565 \h </w:instrText>
            </w:r>
            <w:r w:rsidR="002C0E22">
              <w:rPr>
                <w:noProof/>
                <w:webHidden/>
              </w:rPr>
            </w:r>
            <w:r w:rsidR="002C0E22">
              <w:rPr>
                <w:noProof/>
                <w:webHidden/>
              </w:rPr>
              <w:fldChar w:fldCharType="separate"/>
            </w:r>
            <w:r w:rsidR="002C0E22">
              <w:rPr>
                <w:noProof/>
                <w:webHidden/>
              </w:rPr>
              <w:t>54</w:t>
            </w:r>
            <w:r w:rsidR="002C0E22">
              <w:rPr>
                <w:noProof/>
                <w:webHidden/>
              </w:rPr>
              <w:fldChar w:fldCharType="end"/>
            </w:r>
          </w:hyperlink>
        </w:p>
        <w:p w14:paraId="6FCED657" w14:textId="77777777" w:rsidR="002C0E22" w:rsidRDefault="007032C6">
          <w:pPr>
            <w:pStyle w:val="TOC2"/>
            <w:tabs>
              <w:tab w:val="left" w:pos="880"/>
              <w:tab w:val="right" w:leader="dot" w:pos="9350"/>
            </w:tabs>
            <w:rPr>
              <w:rFonts w:eastAsiaTheme="minorEastAsia"/>
              <w:noProof/>
            </w:rPr>
          </w:pPr>
          <w:hyperlink w:anchor="_Toc318908566" w:history="1">
            <w:r w:rsidR="002C0E22" w:rsidRPr="003559FC">
              <w:rPr>
                <w:rStyle w:val="Hyperlink"/>
                <w:noProof/>
              </w:rPr>
              <w:t>8.1</w:t>
            </w:r>
            <w:r w:rsidR="002C0E22">
              <w:rPr>
                <w:rFonts w:eastAsiaTheme="minorEastAsia"/>
                <w:noProof/>
              </w:rPr>
              <w:tab/>
            </w:r>
            <w:r w:rsidR="002C0E22" w:rsidRPr="003559FC">
              <w:rPr>
                <w:rStyle w:val="Hyperlink"/>
                <w:noProof/>
              </w:rPr>
              <w:t>How Data Model is Bound to Netconf</w:t>
            </w:r>
            <w:r w:rsidR="002C0E22">
              <w:rPr>
                <w:noProof/>
                <w:webHidden/>
              </w:rPr>
              <w:tab/>
            </w:r>
            <w:r w:rsidR="002C0E22">
              <w:rPr>
                <w:noProof/>
                <w:webHidden/>
              </w:rPr>
              <w:fldChar w:fldCharType="begin"/>
            </w:r>
            <w:r w:rsidR="002C0E22">
              <w:rPr>
                <w:noProof/>
                <w:webHidden/>
              </w:rPr>
              <w:instrText xml:space="preserve"> PAGEREF _Toc318908566 \h </w:instrText>
            </w:r>
            <w:r w:rsidR="002C0E22">
              <w:rPr>
                <w:noProof/>
                <w:webHidden/>
              </w:rPr>
            </w:r>
            <w:r w:rsidR="002C0E22">
              <w:rPr>
                <w:noProof/>
                <w:webHidden/>
              </w:rPr>
              <w:fldChar w:fldCharType="separate"/>
            </w:r>
            <w:r w:rsidR="002C0E22">
              <w:rPr>
                <w:noProof/>
                <w:webHidden/>
              </w:rPr>
              <w:t>56</w:t>
            </w:r>
            <w:r w:rsidR="002C0E22">
              <w:rPr>
                <w:noProof/>
                <w:webHidden/>
              </w:rPr>
              <w:fldChar w:fldCharType="end"/>
            </w:r>
          </w:hyperlink>
        </w:p>
        <w:p w14:paraId="6D01C542" w14:textId="77777777" w:rsidR="002C0E22" w:rsidRDefault="007032C6">
          <w:pPr>
            <w:pStyle w:val="TOC3"/>
            <w:tabs>
              <w:tab w:val="left" w:pos="1320"/>
              <w:tab w:val="right" w:leader="dot" w:pos="9350"/>
            </w:tabs>
            <w:rPr>
              <w:rFonts w:eastAsiaTheme="minorEastAsia"/>
              <w:noProof/>
            </w:rPr>
          </w:pPr>
          <w:hyperlink w:anchor="_Toc318908567" w:history="1">
            <w:r w:rsidR="002C0E22" w:rsidRPr="003559FC">
              <w:rPr>
                <w:rStyle w:val="Hyperlink"/>
                <w:noProof/>
              </w:rPr>
              <w:t>8.1.1</w:t>
            </w:r>
            <w:r w:rsidR="002C0E22">
              <w:rPr>
                <w:rFonts w:eastAsiaTheme="minorEastAsia"/>
                <w:noProof/>
              </w:rPr>
              <w:tab/>
            </w:r>
            <w:r w:rsidR="002C0E22" w:rsidRPr="003559FC">
              <w:rPr>
                <w:rStyle w:val="Hyperlink"/>
                <w:noProof/>
              </w:rPr>
              <w:t>edit-config</w:t>
            </w:r>
            <w:r w:rsidR="002C0E22">
              <w:rPr>
                <w:noProof/>
                <w:webHidden/>
              </w:rPr>
              <w:tab/>
            </w:r>
            <w:r w:rsidR="002C0E22">
              <w:rPr>
                <w:noProof/>
                <w:webHidden/>
              </w:rPr>
              <w:fldChar w:fldCharType="begin"/>
            </w:r>
            <w:r w:rsidR="002C0E22">
              <w:rPr>
                <w:noProof/>
                <w:webHidden/>
              </w:rPr>
              <w:instrText xml:space="preserve"> PAGEREF _Toc318908567 \h </w:instrText>
            </w:r>
            <w:r w:rsidR="002C0E22">
              <w:rPr>
                <w:noProof/>
                <w:webHidden/>
              </w:rPr>
            </w:r>
            <w:r w:rsidR="002C0E22">
              <w:rPr>
                <w:noProof/>
                <w:webHidden/>
              </w:rPr>
              <w:fldChar w:fldCharType="separate"/>
            </w:r>
            <w:r w:rsidR="002C0E22">
              <w:rPr>
                <w:noProof/>
                <w:webHidden/>
              </w:rPr>
              <w:t>56</w:t>
            </w:r>
            <w:r w:rsidR="002C0E22">
              <w:rPr>
                <w:noProof/>
                <w:webHidden/>
              </w:rPr>
              <w:fldChar w:fldCharType="end"/>
            </w:r>
          </w:hyperlink>
        </w:p>
        <w:p w14:paraId="77F96657" w14:textId="77777777" w:rsidR="002C0E22" w:rsidRDefault="007032C6">
          <w:pPr>
            <w:pStyle w:val="TOC3"/>
            <w:tabs>
              <w:tab w:val="left" w:pos="1320"/>
              <w:tab w:val="right" w:leader="dot" w:pos="9350"/>
            </w:tabs>
            <w:rPr>
              <w:rFonts w:eastAsiaTheme="minorEastAsia"/>
              <w:noProof/>
            </w:rPr>
          </w:pPr>
          <w:hyperlink w:anchor="_Toc318908568" w:history="1">
            <w:r w:rsidR="002C0E22" w:rsidRPr="003559FC">
              <w:rPr>
                <w:rStyle w:val="Hyperlink"/>
                <w:noProof/>
              </w:rPr>
              <w:t>8.1.2</w:t>
            </w:r>
            <w:r w:rsidR="002C0E22">
              <w:rPr>
                <w:rFonts w:eastAsiaTheme="minorEastAsia"/>
                <w:noProof/>
              </w:rPr>
              <w:tab/>
            </w:r>
            <w:r w:rsidR="002C0E22" w:rsidRPr="003559FC">
              <w:rPr>
                <w:rStyle w:val="Hyperlink"/>
                <w:noProof/>
              </w:rPr>
              <w:t>get-config</w:t>
            </w:r>
            <w:r w:rsidR="002C0E22">
              <w:rPr>
                <w:noProof/>
                <w:webHidden/>
              </w:rPr>
              <w:tab/>
            </w:r>
            <w:r w:rsidR="002C0E22">
              <w:rPr>
                <w:noProof/>
                <w:webHidden/>
              </w:rPr>
              <w:fldChar w:fldCharType="begin"/>
            </w:r>
            <w:r w:rsidR="002C0E22">
              <w:rPr>
                <w:noProof/>
                <w:webHidden/>
              </w:rPr>
              <w:instrText xml:space="preserve"> PAGEREF _Toc318908568 \h </w:instrText>
            </w:r>
            <w:r w:rsidR="002C0E22">
              <w:rPr>
                <w:noProof/>
                <w:webHidden/>
              </w:rPr>
            </w:r>
            <w:r w:rsidR="002C0E22">
              <w:rPr>
                <w:noProof/>
                <w:webHidden/>
              </w:rPr>
              <w:fldChar w:fldCharType="separate"/>
            </w:r>
            <w:r w:rsidR="002C0E22">
              <w:rPr>
                <w:noProof/>
                <w:webHidden/>
              </w:rPr>
              <w:t>58</w:t>
            </w:r>
            <w:r w:rsidR="002C0E22">
              <w:rPr>
                <w:noProof/>
                <w:webHidden/>
              </w:rPr>
              <w:fldChar w:fldCharType="end"/>
            </w:r>
          </w:hyperlink>
        </w:p>
        <w:p w14:paraId="35D81111" w14:textId="77777777" w:rsidR="002C0E22" w:rsidRDefault="007032C6">
          <w:pPr>
            <w:pStyle w:val="TOC3"/>
            <w:tabs>
              <w:tab w:val="left" w:pos="1320"/>
              <w:tab w:val="right" w:leader="dot" w:pos="9350"/>
            </w:tabs>
            <w:rPr>
              <w:rFonts w:eastAsiaTheme="minorEastAsia"/>
              <w:noProof/>
            </w:rPr>
          </w:pPr>
          <w:hyperlink w:anchor="_Toc318908569" w:history="1">
            <w:r w:rsidR="002C0E22" w:rsidRPr="003559FC">
              <w:rPr>
                <w:rStyle w:val="Hyperlink"/>
                <w:noProof/>
              </w:rPr>
              <w:t>8.1.3</w:t>
            </w:r>
            <w:r w:rsidR="002C0E22">
              <w:rPr>
                <w:rFonts w:eastAsiaTheme="minorEastAsia"/>
                <w:noProof/>
              </w:rPr>
              <w:tab/>
            </w:r>
            <w:r w:rsidR="002C0E22" w:rsidRPr="003559FC">
              <w:rPr>
                <w:rStyle w:val="Hyperlink"/>
                <w:noProof/>
              </w:rPr>
              <w:t>copy-config</w:t>
            </w:r>
            <w:r w:rsidR="002C0E22">
              <w:rPr>
                <w:noProof/>
                <w:webHidden/>
              </w:rPr>
              <w:tab/>
            </w:r>
            <w:r w:rsidR="002C0E22">
              <w:rPr>
                <w:noProof/>
                <w:webHidden/>
              </w:rPr>
              <w:fldChar w:fldCharType="begin"/>
            </w:r>
            <w:r w:rsidR="002C0E22">
              <w:rPr>
                <w:noProof/>
                <w:webHidden/>
              </w:rPr>
              <w:instrText xml:space="preserve"> PAGEREF _Toc318908569 \h </w:instrText>
            </w:r>
            <w:r w:rsidR="002C0E22">
              <w:rPr>
                <w:noProof/>
                <w:webHidden/>
              </w:rPr>
            </w:r>
            <w:r w:rsidR="002C0E22">
              <w:rPr>
                <w:noProof/>
                <w:webHidden/>
              </w:rPr>
              <w:fldChar w:fldCharType="separate"/>
            </w:r>
            <w:r w:rsidR="002C0E22">
              <w:rPr>
                <w:noProof/>
                <w:webHidden/>
              </w:rPr>
              <w:t>59</w:t>
            </w:r>
            <w:r w:rsidR="002C0E22">
              <w:rPr>
                <w:noProof/>
                <w:webHidden/>
              </w:rPr>
              <w:fldChar w:fldCharType="end"/>
            </w:r>
          </w:hyperlink>
        </w:p>
        <w:p w14:paraId="3D137D96" w14:textId="77777777" w:rsidR="002C0E22" w:rsidRDefault="007032C6">
          <w:pPr>
            <w:pStyle w:val="TOC3"/>
            <w:tabs>
              <w:tab w:val="left" w:pos="1320"/>
              <w:tab w:val="right" w:leader="dot" w:pos="9350"/>
            </w:tabs>
            <w:rPr>
              <w:rFonts w:eastAsiaTheme="minorEastAsia"/>
              <w:noProof/>
            </w:rPr>
          </w:pPr>
          <w:hyperlink w:anchor="_Toc318908570" w:history="1">
            <w:r w:rsidR="002C0E22" w:rsidRPr="003559FC">
              <w:rPr>
                <w:rStyle w:val="Hyperlink"/>
                <w:noProof/>
              </w:rPr>
              <w:t>8.1.4</w:t>
            </w:r>
            <w:r w:rsidR="002C0E22">
              <w:rPr>
                <w:rFonts w:eastAsiaTheme="minorEastAsia"/>
                <w:noProof/>
              </w:rPr>
              <w:tab/>
            </w:r>
            <w:r w:rsidR="002C0E22" w:rsidRPr="003559FC">
              <w:rPr>
                <w:rStyle w:val="Hyperlink"/>
                <w:noProof/>
              </w:rPr>
              <w:t>delete-config</w:t>
            </w:r>
            <w:r w:rsidR="002C0E22">
              <w:rPr>
                <w:noProof/>
                <w:webHidden/>
              </w:rPr>
              <w:tab/>
            </w:r>
            <w:r w:rsidR="002C0E22">
              <w:rPr>
                <w:noProof/>
                <w:webHidden/>
              </w:rPr>
              <w:fldChar w:fldCharType="begin"/>
            </w:r>
            <w:r w:rsidR="002C0E22">
              <w:rPr>
                <w:noProof/>
                <w:webHidden/>
              </w:rPr>
              <w:instrText xml:space="preserve"> PAGEREF _Toc318908570 \h </w:instrText>
            </w:r>
            <w:r w:rsidR="002C0E22">
              <w:rPr>
                <w:noProof/>
                <w:webHidden/>
              </w:rPr>
            </w:r>
            <w:r w:rsidR="002C0E22">
              <w:rPr>
                <w:noProof/>
                <w:webHidden/>
              </w:rPr>
              <w:fldChar w:fldCharType="separate"/>
            </w:r>
            <w:r w:rsidR="002C0E22">
              <w:rPr>
                <w:noProof/>
                <w:webHidden/>
              </w:rPr>
              <w:t>59</w:t>
            </w:r>
            <w:r w:rsidR="002C0E22">
              <w:rPr>
                <w:noProof/>
                <w:webHidden/>
              </w:rPr>
              <w:fldChar w:fldCharType="end"/>
            </w:r>
          </w:hyperlink>
        </w:p>
        <w:p w14:paraId="2FC5B71D" w14:textId="77777777" w:rsidR="002C0E22" w:rsidRDefault="007032C6">
          <w:pPr>
            <w:pStyle w:val="TOC2"/>
            <w:tabs>
              <w:tab w:val="left" w:pos="880"/>
              <w:tab w:val="right" w:leader="dot" w:pos="9350"/>
            </w:tabs>
            <w:rPr>
              <w:rFonts w:eastAsiaTheme="minorEastAsia"/>
              <w:noProof/>
            </w:rPr>
          </w:pPr>
          <w:hyperlink w:anchor="_Toc318908571" w:history="1">
            <w:r w:rsidR="002C0E22" w:rsidRPr="003559FC">
              <w:rPr>
                <w:rStyle w:val="Hyperlink"/>
                <w:noProof/>
              </w:rPr>
              <w:t>8.2</w:t>
            </w:r>
            <w:r w:rsidR="002C0E22">
              <w:rPr>
                <w:rFonts w:eastAsiaTheme="minorEastAsia"/>
                <w:noProof/>
              </w:rPr>
              <w:tab/>
            </w:r>
            <w:r w:rsidR="002C0E22" w:rsidRPr="003559FC">
              <w:rPr>
                <w:rStyle w:val="Hyperlink"/>
                <w:noProof/>
              </w:rPr>
              <w:t>RPC error</w:t>
            </w:r>
            <w:r w:rsidR="002C0E22">
              <w:rPr>
                <w:noProof/>
                <w:webHidden/>
              </w:rPr>
              <w:tab/>
            </w:r>
            <w:r w:rsidR="002C0E22">
              <w:rPr>
                <w:noProof/>
                <w:webHidden/>
              </w:rPr>
              <w:fldChar w:fldCharType="begin"/>
            </w:r>
            <w:r w:rsidR="002C0E22">
              <w:rPr>
                <w:noProof/>
                <w:webHidden/>
              </w:rPr>
              <w:instrText xml:space="preserve"> PAGEREF _Toc318908571 \h </w:instrText>
            </w:r>
            <w:r w:rsidR="002C0E22">
              <w:rPr>
                <w:noProof/>
                <w:webHidden/>
              </w:rPr>
            </w:r>
            <w:r w:rsidR="002C0E22">
              <w:rPr>
                <w:noProof/>
                <w:webHidden/>
              </w:rPr>
              <w:fldChar w:fldCharType="separate"/>
            </w:r>
            <w:r w:rsidR="002C0E22">
              <w:rPr>
                <w:noProof/>
                <w:webHidden/>
              </w:rPr>
              <w:t>60</w:t>
            </w:r>
            <w:r w:rsidR="002C0E22">
              <w:rPr>
                <w:noProof/>
                <w:webHidden/>
              </w:rPr>
              <w:fldChar w:fldCharType="end"/>
            </w:r>
          </w:hyperlink>
        </w:p>
        <w:p w14:paraId="4F0EA249" w14:textId="77777777" w:rsidR="002C0E22" w:rsidRDefault="007032C6">
          <w:pPr>
            <w:pStyle w:val="TOC2"/>
            <w:tabs>
              <w:tab w:val="left" w:pos="1540"/>
              <w:tab w:val="right" w:leader="dot" w:pos="9350"/>
            </w:tabs>
            <w:rPr>
              <w:rFonts w:eastAsiaTheme="minorEastAsia"/>
              <w:noProof/>
            </w:rPr>
          </w:pPr>
          <w:hyperlink w:anchor="_Toc318908572" w:history="1">
            <w:r w:rsidR="002C0E22" w:rsidRPr="003559FC">
              <w:rPr>
                <w:rStyle w:val="Hyperlink"/>
                <w:noProof/>
              </w:rPr>
              <w:t>Appendix A</w:t>
            </w:r>
            <w:r w:rsidR="002C0E22">
              <w:rPr>
                <w:rFonts w:eastAsiaTheme="minorEastAsia"/>
                <w:noProof/>
              </w:rPr>
              <w:tab/>
            </w:r>
            <w:r w:rsidR="002C0E22" w:rsidRPr="003559FC">
              <w:rPr>
                <w:rStyle w:val="Hyperlink"/>
                <w:noProof/>
              </w:rPr>
              <w:t>XMLSchema</w:t>
            </w:r>
            <w:r w:rsidR="002C0E22">
              <w:rPr>
                <w:noProof/>
                <w:webHidden/>
              </w:rPr>
              <w:tab/>
            </w:r>
            <w:r w:rsidR="002C0E22">
              <w:rPr>
                <w:noProof/>
                <w:webHidden/>
              </w:rPr>
              <w:fldChar w:fldCharType="begin"/>
            </w:r>
            <w:r w:rsidR="002C0E22">
              <w:rPr>
                <w:noProof/>
                <w:webHidden/>
              </w:rPr>
              <w:instrText xml:space="preserve"> PAGEREF _Toc318908572 \h </w:instrText>
            </w:r>
            <w:r w:rsidR="002C0E22">
              <w:rPr>
                <w:noProof/>
                <w:webHidden/>
              </w:rPr>
            </w:r>
            <w:r w:rsidR="002C0E22">
              <w:rPr>
                <w:noProof/>
                <w:webHidden/>
              </w:rPr>
              <w:fldChar w:fldCharType="separate"/>
            </w:r>
            <w:r w:rsidR="002C0E22">
              <w:rPr>
                <w:noProof/>
                <w:webHidden/>
              </w:rPr>
              <w:t>61</w:t>
            </w:r>
            <w:r w:rsidR="002C0E22">
              <w:rPr>
                <w:noProof/>
                <w:webHidden/>
              </w:rPr>
              <w:fldChar w:fldCharType="end"/>
            </w:r>
          </w:hyperlink>
        </w:p>
        <w:p w14:paraId="7F74A0AF" w14:textId="77777777" w:rsidR="002C0E22" w:rsidRDefault="007032C6">
          <w:pPr>
            <w:pStyle w:val="TOC2"/>
            <w:tabs>
              <w:tab w:val="left" w:pos="1540"/>
              <w:tab w:val="right" w:leader="dot" w:pos="9350"/>
            </w:tabs>
            <w:rPr>
              <w:rFonts w:eastAsiaTheme="minorEastAsia"/>
              <w:noProof/>
            </w:rPr>
          </w:pPr>
          <w:hyperlink w:anchor="_Toc318908573" w:history="1">
            <w:r w:rsidR="002C0E22" w:rsidRPr="003559FC">
              <w:rPr>
                <w:rStyle w:val="Hyperlink"/>
                <w:noProof/>
              </w:rPr>
              <w:t>Appendix B</w:t>
            </w:r>
            <w:r w:rsidR="002C0E22">
              <w:rPr>
                <w:rFonts w:eastAsiaTheme="minorEastAsia"/>
                <w:noProof/>
              </w:rPr>
              <w:tab/>
            </w:r>
            <w:r w:rsidR="002C0E22" w:rsidRPr="003559FC">
              <w:rPr>
                <w:rStyle w:val="Hyperlink"/>
                <w:noProof/>
              </w:rPr>
              <w:t>YANG Specification</w:t>
            </w:r>
            <w:r w:rsidR="002C0E22">
              <w:rPr>
                <w:noProof/>
                <w:webHidden/>
              </w:rPr>
              <w:tab/>
            </w:r>
            <w:r w:rsidR="002C0E22">
              <w:rPr>
                <w:noProof/>
                <w:webHidden/>
              </w:rPr>
              <w:fldChar w:fldCharType="begin"/>
            </w:r>
            <w:r w:rsidR="002C0E22">
              <w:rPr>
                <w:noProof/>
                <w:webHidden/>
              </w:rPr>
              <w:instrText xml:space="preserve"> PAGEREF _Toc318908573 \h </w:instrText>
            </w:r>
            <w:r w:rsidR="002C0E22">
              <w:rPr>
                <w:noProof/>
                <w:webHidden/>
              </w:rPr>
            </w:r>
            <w:r w:rsidR="002C0E22">
              <w:rPr>
                <w:noProof/>
                <w:webHidden/>
              </w:rPr>
              <w:fldChar w:fldCharType="separate"/>
            </w:r>
            <w:r w:rsidR="002C0E22">
              <w:rPr>
                <w:noProof/>
                <w:webHidden/>
              </w:rPr>
              <w:t>71</w:t>
            </w:r>
            <w:r w:rsidR="002C0E22">
              <w:rPr>
                <w:noProof/>
                <w:webHidden/>
              </w:rPr>
              <w:fldChar w:fldCharType="end"/>
            </w:r>
          </w:hyperlink>
        </w:p>
        <w:p w14:paraId="3845556E" w14:textId="77777777" w:rsidR="002C0E22" w:rsidRDefault="007032C6">
          <w:pPr>
            <w:pStyle w:val="TOC2"/>
            <w:tabs>
              <w:tab w:val="left" w:pos="1540"/>
              <w:tab w:val="right" w:leader="dot" w:pos="9350"/>
            </w:tabs>
            <w:rPr>
              <w:rFonts w:eastAsiaTheme="minorEastAsia"/>
              <w:noProof/>
            </w:rPr>
          </w:pPr>
          <w:hyperlink w:anchor="_Toc318908574" w:history="1">
            <w:r w:rsidR="002C0E22" w:rsidRPr="003559FC">
              <w:rPr>
                <w:rStyle w:val="Hyperlink"/>
                <w:noProof/>
              </w:rPr>
              <w:t>Appendix C</w:t>
            </w:r>
            <w:r w:rsidR="002C0E22">
              <w:rPr>
                <w:rFonts w:eastAsiaTheme="minorEastAsia"/>
                <w:noProof/>
              </w:rPr>
              <w:tab/>
            </w:r>
            <w:r w:rsidR="002C0E22" w:rsidRPr="003559FC">
              <w:rPr>
                <w:rStyle w:val="Hyperlink"/>
                <w:noProof/>
              </w:rPr>
              <w:t>Bibliography</w:t>
            </w:r>
            <w:r w:rsidR="002C0E22">
              <w:rPr>
                <w:noProof/>
                <w:webHidden/>
              </w:rPr>
              <w:tab/>
            </w:r>
            <w:r w:rsidR="002C0E22">
              <w:rPr>
                <w:noProof/>
                <w:webHidden/>
              </w:rPr>
              <w:fldChar w:fldCharType="begin"/>
            </w:r>
            <w:r w:rsidR="002C0E22">
              <w:rPr>
                <w:noProof/>
                <w:webHidden/>
              </w:rPr>
              <w:instrText xml:space="preserve"> PAGEREF _Toc318908574 \h </w:instrText>
            </w:r>
            <w:r w:rsidR="002C0E22">
              <w:rPr>
                <w:noProof/>
                <w:webHidden/>
              </w:rPr>
            </w:r>
            <w:r w:rsidR="002C0E22">
              <w:rPr>
                <w:noProof/>
                <w:webHidden/>
              </w:rPr>
              <w:fldChar w:fldCharType="separate"/>
            </w:r>
            <w:r w:rsidR="002C0E22">
              <w:rPr>
                <w:noProof/>
                <w:webHidden/>
              </w:rPr>
              <w:t>80</w:t>
            </w:r>
            <w:r w:rsidR="002C0E22">
              <w:rPr>
                <w:noProof/>
                <w:webHidden/>
              </w:rPr>
              <w:fldChar w:fldCharType="end"/>
            </w:r>
          </w:hyperlink>
        </w:p>
        <w:p w14:paraId="56EB408A" w14:textId="77777777" w:rsidR="002C0E22" w:rsidRDefault="007032C6">
          <w:pPr>
            <w:pStyle w:val="TOC2"/>
            <w:tabs>
              <w:tab w:val="left" w:pos="1540"/>
              <w:tab w:val="right" w:leader="dot" w:pos="9350"/>
            </w:tabs>
            <w:rPr>
              <w:rFonts w:eastAsiaTheme="minorEastAsia"/>
              <w:noProof/>
            </w:rPr>
          </w:pPr>
          <w:hyperlink w:anchor="_Toc318908575" w:history="1">
            <w:r w:rsidR="002C0E22" w:rsidRPr="003559FC">
              <w:rPr>
                <w:rStyle w:val="Hyperlink"/>
                <w:noProof/>
              </w:rPr>
              <w:t>Appendix D</w:t>
            </w:r>
            <w:r w:rsidR="002C0E22">
              <w:rPr>
                <w:rFonts w:eastAsiaTheme="minorEastAsia"/>
                <w:noProof/>
              </w:rPr>
              <w:tab/>
            </w:r>
            <w:r w:rsidR="002C0E22" w:rsidRPr="003559FC">
              <w:rPr>
                <w:rStyle w:val="Hyperlink"/>
                <w:noProof/>
              </w:rPr>
              <w:t>Revision History</w:t>
            </w:r>
            <w:r w:rsidR="002C0E22">
              <w:rPr>
                <w:noProof/>
                <w:webHidden/>
              </w:rPr>
              <w:tab/>
            </w:r>
            <w:r w:rsidR="002C0E22">
              <w:rPr>
                <w:noProof/>
                <w:webHidden/>
              </w:rPr>
              <w:fldChar w:fldCharType="begin"/>
            </w:r>
            <w:r w:rsidR="002C0E22">
              <w:rPr>
                <w:noProof/>
                <w:webHidden/>
              </w:rPr>
              <w:instrText xml:space="preserve"> PAGEREF _Toc318908575 \h </w:instrText>
            </w:r>
            <w:r w:rsidR="002C0E22">
              <w:rPr>
                <w:noProof/>
                <w:webHidden/>
              </w:rPr>
            </w:r>
            <w:r w:rsidR="002C0E22">
              <w:rPr>
                <w:noProof/>
                <w:webHidden/>
              </w:rPr>
              <w:fldChar w:fldCharType="separate"/>
            </w:r>
            <w:r w:rsidR="002C0E22">
              <w:rPr>
                <w:noProof/>
                <w:webHidden/>
              </w:rPr>
              <w:t>81</w:t>
            </w:r>
            <w:r w:rsidR="002C0E22">
              <w:rPr>
                <w:noProof/>
                <w:webHidden/>
              </w:rPr>
              <w:fldChar w:fldCharType="end"/>
            </w:r>
          </w:hyperlink>
        </w:p>
        <w:p w14:paraId="1A17D756" w14:textId="77777777" w:rsidR="002C0E22" w:rsidRDefault="007032C6">
          <w:pPr>
            <w:pStyle w:val="TOC2"/>
            <w:tabs>
              <w:tab w:val="left" w:pos="1540"/>
              <w:tab w:val="right" w:leader="dot" w:pos="9350"/>
            </w:tabs>
            <w:rPr>
              <w:rFonts w:eastAsiaTheme="minorEastAsia"/>
              <w:noProof/>
            </w:rPr>
          </w:pPr>
          <w:hyperlink w:anchor="_Toc318908576" w:history="1">
            <w:r w:rsidR="002C0E22" w:rsidRPr="003559FC">
              <w:rPr>
                <w:rStyle w:val="Hyperlink"/>
                <w:noProof/>
              </w:rPr>
              <w:t>Appendix E</w:t>
            </w:r>
            <w:r w:rsidR="002C0E22">
              <w:rPr>
                <w:rFonts w:eastAsiaTheme="minorEastAsia"/>
                <w:noProof/>
              </w:rPr>
              <w:tab/>
            </w:r>
            <w:r w:rsidR="002C0E22" w:rsidRPr="003559FC">
              <w:rPr>
                <w:rStyle w:val="Hyperlink"/>
                <w:noProof/>
              </w:rPr>
              <w:t>Considerations for Next or Future Releases</w:t>
            </w:r>
            <w:r w:rsidR="002C0E22">
              <w:rPr>
                <w:noProof/>
                <w:webHidden/>
              </w:rPr>
              <w:tab/>
            </w:r>
            <w:r w:rsidR="002C0E22">
              <w:rPr>
                <w:noProof/>
                <w:webHidden/>
              </w:rPr>
              <w:fldChar w:fldCharType="begin"/>
            </w:r>
            <w:r w:rsidR="002C0E22">
              <w:rPr>
                <w:noProof/>
                <w:webHidden/>
              </w:rPr>
              <w:instrText xml:space="preserve"> PAGEREF _Toc318908576 \h </w:instrText>
            </w:r>
            <w:r w:rsidR="002C0E22">
              <w:rPr>
                <w:noProof/>
                <w:webHidden/>
              </w:rPr>
            </w:r>
            <w:r w:rsidR="002C0E22">
              <w:rPr>
                <w:noProof/>
                <w:webHidden/>
              </w:rPr>
              <w:fldChar w:fldCharType="separate"/>
            </w:r>
            <w:r w:rsidR="002C0E22">
              <w:rPr>
                <w:noProof/>
                <w:webHidden/>
              </w:rPr>
              <w:t>81</w:t>
            </w:r>
            <w:r w:rsidR="002C0E22">
              <w:rPr>
                <w:noProof/>
                <w:webHidden/>
              </w:rPr>
              <w:fldChar w:fldCharType="end"/>
            </w:r>
          </w:hyperlink>
        </w:p>
        <w:p w14:paraId="1FACB29F" w14:textId="77777777" w:rsidR="002C0E22" w:rsidRDefault="007032C6">
          <w:pPr>
            <w:pStyle w:val="TOC2"/>
            <w:tabs>
              <w:tab w:val="left" w:pos="1540"/>
              <w:tab w:val="right" w:leader="dot" w:pos="9350"/>
            </w:tabs>
            <w:rPr>
              <w:rFonts w:eastAsiaTheme="minorEastAsia"/>
              <w:noProof/>
            </w:rPr>
          </w:pPr>
          <w:hyperlink w:anchor="_Toc318908577" w:history="1">
            <w:r w:rsidR="002C0E22" w:rsidRPr="003559FC">
              <w:rPr>
                <w:rStyle w:val="Hyperlink"/>
                <w:noProof/>
              </w:rPr>
              <w:t>Appendix F</w:t>
            </w:r>
            <w:r w:rsidR="002C0E22">
              <w:rPr>
                <w:rFonts w:eastAsiaTheme="minorEastAsia"/>
                <w:noProof/>
              </w:rPr>
              <w:tab/>
            </w:r>
            <w:r w:rsidR="002C0E22" w:rsidRPr="003559FC">
              <w:rPr>
                <w:rStyle w:val="Hyperlink"/>
                <w:noProof/>
              </w:rPr>
              <w:t>Appendix E: ToDo List</w:t>
            </w:r>
            <w:r w:rsidR="002C0E22">
              <w:rPr>
                <w:noProof/>
                <w:webHidden/>
              </w:rPr>
              <w:tab/>
            </w:r>
            <w:r w:rsidR="002C0E22">
              <w:rPr>
                <w:noProof/>
                <w:webHidden/>
              </w:rPr>
              <w:fldChar w:fldCharType="begin"/>
            </w:r>
            <w:r w:rsidR="002C0E22">
              <w:rPr>
                <w:noProof/>
                <w:webHidden/>
              </w:rPr>
              <w:instrText xml:space="preserve"> PAGEREF _Toc318908577 \h </w:instrText>
            </w:r>
            <w:r w:rsidR="002C0E22">
              <w:rPr>
                <w:noProof/>
                <w:webHidden/>
              </w:rPr>
            </w:r>
            <w:r w:rsidR="002C0E22">
              <w:rPr>
                <w:noProof/>
                <w:webHidden/>
              </w:rPr>
              <w:fldChar w:fldCharType="separate"/>
            </w:r>
            <w:r w:rsidR="002C0E22">
              <w:rPr>
                <w:noProof/>
                <w:webHidden/>
              </w:rPr>
              <w:t>81</w:t>
            </w:r>
            <w:r w:rsidR="002C0E22">
              <w:rPr>
                <w:noProof/>
                <w:webHidden/>
              </w:rPr>
              <w:fldChar w:fldCharType="end"/>
            </w:r>
          </w:hyperlink>
        </w:p>
        <w:p w14:paraId="3F4D2FF7" w14:textId="77777777" w:rsidR="002C0E22" w:rsidRDefault="007032C6">
          <w:pPr>
            <w:pStyle w:val="TOC2"/>
            <w:tabs>
              <w:tab w:val="left" w:pos="1540"/>
              <w:tab w:val="right" w:leader="dot" w:pos="9350"/>
            </w:tabs>
            <w:rPr>
              <w:rFonts w:eastAsiaTheme="minorEastAsia"/>
              <w:noProof/>
            </w:rPr>
          </w:pPr>
          <w:hyperlink w:anchor="_Toc318908578" w:history="1">
            <w:r w:rsidR="002C0E22" w:rsidRPr="003559FC">
              <w:rPr>
                <w:rStyle w:val="Hyperlink"/>
                <w:noProof/>
              </w:rPr>
              <w:t>Appendix G</w:t>
            </w:r>
            <w:r w:rsidR="002C0E22">
              <w:rPr>
                <w:rFonts w:eastAsiaTheme="minorEastAsia"/>
                <w:noProof/>
              </w:rPr>
              <w:tab/>
            </w:r>
            <w:r w:rsidR="002C0E22" w:rsidRPr="003559FC">
              <w:rPr>
                <w:rStyle w:val="Hyperlink"/>
                <w:noProof/>
              </w:rPr>
              <w:t>Notes From The Board And The Tag</w:t>
            </w:r>
            <w:r w:rsidR="002C0E22">
              <w:rPr>
                <w:noProof/>
                <w:webHidden/>
              </w:rPr>
              <w:tab/>
            </w:r>
            <w:r w:rsidR="002C0E22">
              <w:rPr>
                <w:noProof/>
                <w:webHidden/>
              </w:rPr>
              <w:fldChar w:fldCharType="begin"/>
            </w:r>
            <w:r w:rsidR="002C0E22">
              <w:rPr>
                <w:noProof/>
                <w:webHidden/>
              </w:rPr>
              <w:instrText xml:space="preserve"> PAGEREF _Toc318908578 \h </w:instrText>
            </w:r>
            <w:r w:rsidR="002C0E22">
              <w:rPr>
                <w:noProof/>
                <w:webHidden/>
              </w:rPr>
            </w:r>
            <w:r w:rsidR="002C0E22">
              <w:rPr>
                <w:noProof/>
                <w:webHidden/>
              </w:rPr>
              <w:fldChar w:fldCharType="separate"/>
            </w:r>
            <w:r w:rsidR="002C0E22">
              <w:rPr>
                <w:noProof/>
                <w:webHidden/>
              </w:rPr>
              <w:t>84</w:t>
            </w:r>
            <w:r w:rsidR="002C0E22">
              <w:rPr>
                <w:noProof/>
                <w:webHidden/>
              </w:rPr>
              <w:fldChar w:fldCharType="end"/>
            </w:r>
          </w:hyperlink>
        </w:p>
        <w:p w14:paraId="28665A73" w14:textId="77777777" w:rsidR="00FF734B" w:rsidRDefault="00554195">
          <w:r>
            <w:rPr>
              <w:b/>
              <w:bCs/>
              <w:noProof/>
            </w:rPr>
            <w:fldChar w:fldCharType="end"/>
          </w:r>
        </w:p>
      </w:sdtContent>
    </w:sdt>
    <w:p w14:paraId="79A8B75B" w14:textId="77777777" w:rsidR="00E64B71" w:rsidRDefault="00A921AB" w:rsidP="00F71F36">
      <w:pPr>
        <w:pStyle w:val="Heading1"/>
      </w:pPr>
      <w:r>
        <w:br w:type="page"/>
      </w:r>
      <w:bookmarkStart w:id="1" w:name="_Toc318908474"/>
      <w:r w:rsidR="00E64B71" w:rsidRPr="00013F69">
        <w:lastRenderedPageBreak/>
        <w:t>Introduction</w:t>
      </w:r>
      <w:bookmarkEnd w:id="1"/>
    </w:p>
    <w:p w14:paraId="588F0622" w14:textId="77777777" w:rsidR="00E64B71" w:rsidRPr="009F1B7D" w:rsidRDefault="00E64B71" w:rsidP="00E64B71">
      <w:r>
        <w:t xml:space="preserve">This document describes the motivation, scope, requirements, and specification of the standard configuration and management protocol of an operational context which is capable of containing an OpenFlow 1.2 switch as described in </w:t>
      </w:r>
      <w:r w:rsidR="00554195">
        <w:fldChar w:fldCharType="begin"/>
      </w:r>
      <w:r>
        <w:instrText xml:space="preserve"> REF _Ref316755854 \h </w:instrText>
      </w:r>
      <w:r w:rsidR="00554195">
        <w:fldChar w:fldCharType="separate"/>
      </w:r>
      <w:r>
        <w:t xml:space="preserve">Figure </w:t>
      </w:r>
      <w:r>
        <w:rPr>
          <w:noProof/>
        </w:rPr>
        <w:t>1</w:t>
      </w:r>
      <w:r w:rsidR="00554195">
        <w:fldChar w:fldCharType="end"/>
      </w:r>
      <w:r>
        <w:t>. This configuration and management protocol is referred to as OF-CONFIG and is a companion protocol to OpenFlow. This document specifies version 1.0 of OF-CONFIG.</w:t>
      </w:r>
    </w:p>
    <w:p w14:paraId="01EB2BBC" w14:textId="77777777" w:rsidR="00E64B71" w:rsidRDefault="007C0127" w:rsidP="00E64B71">
      <w:pPr>
        <w:ind w:left="2160"/>
      </w:pPr>
      <w:r>
        <w:rPr>
          <w:noProof/>
        </w:rPr>
        <mc:AlternateContent>
          <mc:Choice Requires="wpg">
            <w:drawing>
              <wp:inline distT="0" distB="0" distL="0" distR="0" wp14:anchorId="1C647DC0" wp14:editId="5638F508">
                <wp:extent cx="2495550" cy="2741930"/>
                <wp:effectExtent l="0" t="0" r="6350" b="1270"/>
                <wp:docPr id="1" name="Canvas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2741930"/>
                          <a:chOff x="0" y="0"/>
                          <a:chExt cx="24955" cy="27419"/>
                        </a:xfrm>
                      </wpg:grpSpPr>
                      <wps:wsp>
                        <wps:cNvPr id="3" name="AutoShape 3"/>
                        <wps:cNvSpPr>
                          <a:spLocks noChangeAspect="1" noChangeArrowheads="1"/>
                        </wps:cNvSpPr>
                        <wps:spPr bwMode="auto">
                          <a:xfrm>
                            <a:off x="0" y="0"/>
                            <a:ext cx="24955" cy="2741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5"/>
                        <wps:cNvSpPr>
                          <a:spLocks noChangeArrowheads="1"/>
                        </wps:cNvSpPr>
                        <wps:spPr bwMode="auto">
                          <a:xfrm>
                            <a:off x="5226" y="10185"/>
                            <a:ext cx="15513" cy="15551"/>
                          </a:xfrm>
                          <a:prstGeom prst="rect">
                            <a:avLst/>
                          </a:prstGeom>
                          <a:solidFill>
                            <a:srgbClr val="D764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5226" y="10185"/>
                            <a:ext cx="15513" cy="15551"/>
                          </a:xfrm>
                          <a:prstGeom prst="rect">
                            <a:avLst/>
                          </a:prstGeom>
                          <a:noFill/>
                          <a:ln w="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wps:spPr bwMode="auto">
                          <a:xfrm flipV="1">
                            <a:off x="18916" y="7651"/>
                            <a:ext cx="7" cy="4375"/>
                          </a:xfrm>
                          <a:prstGeom prst="line">
                            <a:avLst/>
                          </a:prstGeom>
                          <a:noFill/>
                          <a:ln w="24" cap="rnd">
                            <a:solidFill>
                              <a:srgbClr val="000000"/>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18446" y="11912"/>
                            <a:ext cx="946" cy="940"/>
                          </a:xfrm>
                          <a:custGeom>
                            <a:avLst/>
                            <a:gdLst>
                              <a:gd name="T0" fmla="*/ 94615 w 149"/>
                              <a:gd name="T1" fmla="*/ 0 h 148"/>
                              <a:gd name="T2" fmla="*/ 46990 w 149"/>
                              <a:gd name="T3" fmla="*/ 93980 h 148"/>
                              <a:gd name="T4" fmla="*/ 0 w 149"/>
                              <a:gd name="T5" fmla="*/ 0 h 148"/>
                              <a:gd name="T6" fmla="*/ 94615 w 149"/>
                              <a:gd name="T7" fmla="*/ 0 h 1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9" h="148">
                                <a:moveTo>
                                  <a:pt x="149" y="0"/>
                                </a:moveTo>
                                <a:lnTo>
                                  <a:pt x="74" y="148"/>
                                </a:lnTo>
                                <a:lnTo>
                                  <a:pt x="0" y="0"/>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1455" y="12852"/>
                            <a:ext cx="8649" cy="86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11455" y="12852"/>
                            <a:ext cx="8649" cy="8674"/>
                          </a:xfrm>
                          <a:prstGeom prst="rect">
                            <a:avLst/>
                          </a:prstGeom>
                          <a:noFill/>
                          <a:ln w="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1"/>
                        <wps:cNvSpPr>
                          <a:spLocks noChangeArrowheads="1"/>
                        </wps:cNvSpPr>
                        <wps:spPr bwMode="auto">
                          <a:xfrm>
                            <a:off x="13278" y="18256"/>
                            <a:ext cx="4311"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97466" w14:textId="77777777" w:rsidR="001A73E6" w:rsidRDefault="001A73E6" w:rsidP="00E64B71">
                              <w:r>
                                <w:rPr>
                                  <w:rFonts w:cs="Arial"/>
                                  <w:b/>
                                  <w:bCs/>
                                  <w:color w:val="000000"/>
                                  <w:sz w:val="16"/>
                                  <w:szCs w:val="16"/>
                                </w:rPr>
                                <w:t xml:space="preserve">OpenFlow </w:t>
                              </w:r>
                            </w:p>
                          </w:txbxContent>
                        </wps:txbx>
                        <wps:bodyPr rot="0" vert="horz" wrap="none" lIns="0" tIns="0" rIns="0" bIns="0" anchor="t" anchorCtr="0" upright="1">
                          <a:spAutoFit/>
                        </wps:bodyPr>
                      </wps:wsp>
                      <wps:wsp>
                        <wps:cNvPr id="11" name="Rectangle 12"/>
                        <wps:cNvSpPr>
                          <a:spLocks noChangeArrowheads="1"/>
                        </wps:cNvSpPr>
                        <wps:spPr bwMode="auto">
                          <a:xfrm>
                            <a:off x="14040" y="19494"/>
                            <a:ext cx="2813" cy="3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39D2A" w14:textId="77777777" w:rsidR="001A73E6" w:rsidRDefault="001A73E6" w:rsidP="00E64B71">
                              <w:r>
                                <w:rPr>
                                  <w:rFonts w:cs="Arial"/>
                                  <w:b/>
                                  <w:bCs/>
                                  <w:color w:val="000000"/>
                                  <w:sz w:val="16"/>
                                  <w:szCs w:val="16"/>
                                </w:rPr>
                                <w:t>Switch</w:t>
                              </w:r>
                            </w:p>
                          </w:txbxContent>
                        </wps:txbx>
                        <wps:bodyPr rot="0" vert="horz" wrap="none" lIns="0" tIns="0" rIns="0" bIns="0" anchor="t" anchorCtr="0" upright="1">
                          <a:spAutoFit/>
                        </wps:bodyPr>
                      </wps:wsp>
                      <wps:wsp>
                        <wps:cNvPr id="12" name="Rectangle 13"/>
                        <wps:cNvSpPr>
                          <a:spLocks noChangeArrowheads="1"/>
                        </wps:cNvSpPr>
                        <wps:spPr bwMode="auto">
                          <a:xfrm>
                            <a:off x="15919" y="177"/>
                            <a:ext cx="5994" cy="3334"/>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4"/>
                        <wps:cNvSpPr>
                          <a:spLocks noChangeArrowheads="1"/>
                        </wps:cNvSpPr>
                        <wps:spPr bwMode="auto">
                          <a:xfrm>
                            <a:off x="15919" y="177"/>
                            <a:ext cx="5994" cy="3334"/>
                          </a:xfrm>
                          <a:prstGeom prst="rect">
                            <a:avLst/>
                          </a:prstGeom>
                          <a:noFill/>
                          <a:ln w="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5"/>
                        <wps:cNvSpPr>
                          <a:spLocks noChangeArrowheads="1"/>
                        </wps:cNvSpPr>
                        <wps:spPr bwMode="auto">
                          <a:xfrm>
                            <a:off x="16694" y="857"/>
                            <a:ext cx="4311"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EAE70" w14:textId="77777777" w:rsidR="001A73E6" w:rsidRDefault="001A73E6" w:rsidP="00E64B71">
                              <w:r>
                                <w:rPr>
                                  <w:rFonts w:cs="Arial"/>
                                  <w:b/>
                                  <w:bCs/>
                                  <w:color w:val="000000"/>
                                  <w:sz w:val="16"/>
                                  <w:szCs w:val="16"/>
                                </w:rPr>
                                <w:t>OpenFlow</w:t>
                              </w:r>
                            </w:p>
                          </w:txbxContent>
                        </wps:txbx>
                        <wps:bodyPr rot="0" vert="horz" wrap="none" lIns="0" tIns="0" rIns="0" bIns="0" anchor="t" anchorCtr="0" upright="1">
                          <a:spAutoFit/>
                        </wps:bodyPr>
                      </wps:wsp>
                      <wps:wsp>
                        <wps:cNvPr id="15" name="Rectangle 16"/>
                        <wps:cNvSpPr>
                          <a:spLocks noChangeArrowheads="1"/>
                        </wps:cNvSpPr>
                        <wps:spPr bwMode="auto">
                          <a:xfrm>
                            <a:off x="16694" y="2089"/>
                            <a:ext cx="4261"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C9049" w14:textId="77777777" w:rsidR="001A73E6" w:rsidRDefault="001A73E6" w:rsidP="00E64B71">
                              <w:r>
                                <w:rPr>
                                  <w:rFonts w:cs="Arial"/>
                                  <w:b/>
                                  <w:bCs/>
                                  <w:color w:val="000000"/>
                                  <w:sz w:val="16"/>
                                  <w:szCs w:val="16"/>
                                </w:rPr>
                                <w:t>Controller</w:t>
                              </w:r>
                            </w:p>
                          </w:txbxContent>
                        </wps:txbx>
                        <wps:bodyPr rot="0" vert="horz" wrap="none" lIns="0" tIns="0" rIns="0" bIns="0" anchor="t" anchorCtr="0" upright="1">
                          <a:spAutoFit/>
                        </wps:bodyPr>
                      </wps:wsp>
                      <wps:wsp>
                        <wps:cNvPr id="17" name="Line 17"/>
                        <wps:cNvCnPr/>
                        <wps:spPr bwMode="auto">
                          <a:xfrm>
                            <a:off x="18916" y="4337"/>
                            <a:ext cx="7" cy="908"/>
                          </a:xfrm>
                          <a:prstGeom prst="line">
                            <a:avLst/>
                          </a:prstGeom>
                          <a:noFill/>
                          <a:ln w="24" cap="rnd">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18"/>
                        <wps:cNvSpPr>
                          <a:spLocks/>
                        </wps:cNvSpPr>
                        <wps:spPr bwMode="auto">
                          <a:xfrm>
                            <a:off x="18446" y="3511"/>
                            <a:ext cx="946" cy="946"/>
                          </a:xfrm>
                          <a:custGeom>
                            <a:avLst/>
                            <a:gdLst>
                              <a:gd name="T0" fmla="*/ 0 w 149"/>
                              <a:gd name="T1" fmla="*/ 94615 h 149"/>
                              <a:gd name="T2" fmla="*/ 46990 w 149"/>
                              <a:gd name="T3" fmla="*/ 0 h 149"/>
                              <a:gd name="T4" fmla="*/ 94615 w 149"/>
                              <a:gd name="T5" fmla="*/ 94615 h 149"/>
                              <a:gd name="T6" fmla="*/ 0 w 149"/>
                              <a:gd name="T7" fmla="*/ 94615 h 1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9" h="149">
                                <a:moveTo>
                                  <a:pt x="0" y="149"/>
                                </a:moveTo>
                                <a:lnTo>
                                  <a:pt x="74" y="0"/>
                                </a:lnTo>
                                <a:lnTo>
                                  <a:pt x="149" y="149"/>
                                </a:lnTo>
                                <a:lnTo>
                                  <a:pt x="0"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16694" y="5321"/>
                            <a:ext cx="4311"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B8A73" w14:textId="77777777" w:rsidR="001A73E6" w:rsidRDefault="001A73E6" w:rsidP="00E64B71">
                              <w:r>
                                <w:rPr>
                                  <w:rFonts w:cs="Arial"/>
                                  <w:b/>
                                  <w:bCs/>
                                  <w:color w:val="000000"/>
                                  <w:sz w:val="16"/>
                                  <w:szCs w:val="16"/>
                                </w:rPr>
                                <w:t xml:space="preserve">OpenFlow </w:t>
                              </w:r>
                            </w:p>
                          </w:txbxContent>
                        </wps:txbx>
                        <wps:bodyPr rot="0" vert="horz" wrap="none" lIns="0" tIns="0" rIns="0" bIns="0" anchor="t" anchorCtr="0" upright="1">
                          <a:spAutoFit/>
                        </wps:bodyPr>
                      </wps:wsp>
                      <wps:wsp>
                        <wps:cNvPr id="20" name="Rectangle 20"/>
                        <wps:cNvSpPr>
                          <a:spLocks noChangeArrowheads="1"/>
                        </wps:cNvSpPr>
                        <wps:spPr bwMode="auto">
                          <a:xfrm>
                            <a:off x="17075" y="6559"/>
                            <a:ext cx="3568" cy="3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6815F" w14:textId="77777777" w:rsidR="001A73E6" w:rsidRDefault="001A73E6" w:rsidP="00E64B71">
                              <w:r>
                                <w:rPr>
                                  <w:rFonts w:cs="Arial"/>
                                  <w:b/>
                                  <w:bCs/>
                                  <w:color w:val="000000"/>
                                  <w:sz w:val="16"/>
                                  <w:szCs w:val="16"/>
                                </w:rPr>
                                <w:t>Protocol</w:t>
                              </w:r>
                            </w:p>
                          </w:txbxContent>
                        </wps:txbx>
                        <wps:bodyPr rot="0" vert="horz" wrap="none" lIns="0" tIns="0" rIns="0" bIns="0" anchor="t" anchorCtr="0" upright="1">
                          <a:spAutoFit/>
                        </wps:bodyPr>
                      </wps:wsp>
                      <wps:wsp>
                        <wps:cNvPr id="21" name="Rectangle 21"/>
                        <wps:cNvSpPr>
                          <a:spLocks noChangeArrowheads="1"/>
                        </wps:cNvSpPr>
                        <wps:spPr bwMode="auto">
                          <a:xfrm>
                            <a:off x="7683" y="24149"/>
                            <a:ext cx="8598"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986B" w14:textId="77777777" w:rsidR="001A73E6" w:rsidRDefault="001A73E6" w:rsidP="00E64B71">
                              <w:r>
                                <w:rPr>
                                  <w:rFonts w:cs="Arial"/>
                                  <w:b/>
                                  <w:bCs/>
                                  <w:color w:val="000000"/>
                                  <w:sz w:val="16"/>
                                  <w:szCs w:val="16"/>
                                </w:rPr>
                                <w:t>Operational Context</w:t>
                              </w:r>
                            </w:p>
                          </w:txbxContent>
                        </wps:txbx>
                        <wps:bodyPr rot="0" vert="horz" wrap="none" lIns="0" tIns="0" rIns="0" bIns="0" anchor="t" anchorCtr="0" upright="1">
                          <a:spAutoFit/>
                        </wps:bodyPr>
                      </wps:wsp>
                      <wps:wsp>
                        <wps:cNvPr id="22" name="Line 22"/>
                        <wps:cNvCnPr/>
                        <wps:spPr bwMode="auto">
                          <a:xfrm flipV="1">
                            <a:off x="6419" y="7518"/>
                            <a:ext cx="7" cy="1841"/>
                          </a:xfrm>
                          <a:prstGeom prst="line">
                            <a:avLst/>
                          </a:prstGeom>
                          <a:noFill/>
                          <a:ln w="24" cap="rnd">
                            <a:solidFill>
                              <a:srgbClr val="000000"/>
                            </a:solidFill>
                            <a:round/>
                            <a:headEnd/>
                            <a:tailEnd/>
                          </a:ln>
                          <a:extLst>
                            <a:ext uri="{909E8E84-426E-40DD-AFC4-6F175D3DCCD1}">
                              <a14:hiddenFill xmlns:a14="http://schemas.microsoft.com/office/drawing/2010/main">
                                <a:noFill/>
                              </a14:hiddenFill>
                            </a:ext>
                          </a:extLst>
                        </wps:spPr>
                        <wps:bodyPr/>
                      </wps:wsp>
                      <wps:wsp>
                        <wps:cNvPr id="23" name="Freeform 23"/>
                        <wps:cNvSpPr>
                          <a:spLocks/>
                        </wps:cNvSpPr>
                        <wps:spPr bwMode="auto">
                          <a:xfrm>
                            <a:off x="5949" y="9239"/>
                            <a:ext cx="947" cy="946"/>
                          </a:xfrm>
                          <a:custGeom>
                            <a:avLst/>
                            <a:gdLst>
                              <a:gd name="T0" fmla="*/ 94615 w 149"/>
                              <a:gd name="T1" fmla="*/ 0 h 149"/>
                              <a:gd name="T2" fmla="*/ 46990 w 149"/>
                              <a:gd name="T3" fmla="*/ 94615 h 149"/>
                              <a:gd name="T4" fmla="*/ 0 w 149"/>
                              <a:gd name="T5" fmla="*/ 0 h 149"/>
                              <a:gd name="T6" fmla="*/ 94615 w 149"/>
                              <a:gd name="T7" fmla="*/ 0 h 1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9" h="149">
                                <a:moveTo>
                                  <a:pt x="149" y="0"/>
                                </a:moveTo>
                                <a:lnTo>
                                  <a:pt x="74" y="149"/>
                                </a:lnTo>
                                <a:lnTo>
                                  <a:pt x="0" y="0"/>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3575" y="177"/>
                            <a:ext cx="8712" cy="4947"/>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3575" y="177"/>
                            <a:ext cx="8712" cy="5068"/>
                          </a:xfrm>
                          <a:prstGeom prst="rect">
                            <a:avLst/>
                          </a:prstGeom>
                          <a:noFill/>
                          <a:ln w="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8"/>
                        <wps:cNvCnPr/>
                        <wps:spPr bwMode="auto">
                          <a:xfrm>
                            <a:off x="6407" y="5003"/>
                            <a:ext cx="6" cy="908"/>
                          </a:xfrm>
                          <a:prstGeom prst="line">
                            <a:avLst/>
                          </a:prstGeom>
                          <a:noFill/>
                          <a:ln w="24" cap="rnd">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9"/>
                        <wps:cNvSpPr>
                          <a:spLocks/>
                        </wps:cNvSpPr>
                        <wps:spPr bwMode="auto">
                          <a:xfrm>
                            <a:off x="5930" y="5124"/>
                            <a:ext cx="947" cy="946"/>
                          </a:xfrm>
                          <a:custGeom>
                            <a:avLst/>
                            <a:gdLst>
                              <a:gd name="T0" fmla="*/ 0 w 149"/>
                              <a:gd name="T1" fmla="*/ 94615 h 149"/>
                              <a:gd name="T2" fmla="*/ 47625 w 149"/>
                              <a:gd name="T3" fmla="*/ 0 h 149"/>
                              <a:gd name="T4" fmla="*/ 94615 w 149"/>
                              <a:gd name="T5" fmla="*/ 94615 h 149"/>
                              <a:gd name="T6" fmla="*/ 0 w 149"/>
                              <a:gd name="T7" fmla="*/ 94615 h 1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9" h="149">
                                <a:moveTo>
                                  <a:pt x="0" y="149"/>
                                </a:moveTo>
                                <a:lnTo>
                                  <a:pt x="75" y="0"/>
                                </a:lnTo>
                                <a:lnTo>
                                  <a:pt x="149" y="149"/>
                                </a:lnTo>
                                <a:lnTo>
                                  <a:pt x="0"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30"/>
                        <wps:cNvSpPr>
                          <a:spLocks noChangeArrowheads="1"/>
                        </wps:cNvSpPr>
                        <wps:spPr bwMode="auto">
                          <a:xfrm>
                            <a:off x="3607" y="6178"/>
                            <a:ext cx="1155" cy="3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66568" w14:textId="77777777" w:rsidR="001A73E6" w:rsidRDefault="001A73E6" w:rsidP="00E64B71">
                              <w:r>
                                <w:rPr>
                                  <w:rFonts w:cs="Arial"/>
                                  <w:b/>
                                  <w:bCs/>
                                  <w:color w:val="000000"/>
                                  <w:sz w:val="16"/>
                                  <w:szCs w:val="16"/>
                                </w:rPr>
                                <w:t>OF</w:t>
                              </w:r>
                            </w:p>
                          </w:txbxContent>
                        </wps:txbx>
                        <wps:bodyPr rot="0" vert="horz" wrap="none" lIns="0" tIns="0" rIns="0" bIns="0" anchor="t" anchorCtr="0" upright="1">
                          <a:spAutoFit/>
                        </wps:bodyPr>
                      </wps:wsp>
                      <wps:wsp>
                        <wps:cNvPr id="29" name="Rectangle 31"/>
                        <wps:cNvSpPr>
                          <a:spLocks noChangeArrowheads="1"/>
                        </wps:cNvSpPr>
                        <wps:spPr bwMode="auto">
                          <a:xfrm>
                            <a:off x="5029" y="6178"/>
                            <a:ext cx="311" cy="3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78F24" w14:textId="77777777" w:rsidR="001A73E6" w:rsidRDefault="001A73E6" w:rsidP="00E64B71">
                              <w:r>
                                <w:rPr>
                                  <w:rFonts w:cs="Arial"/>
                                  <w:b/>
                                  <w:bCs/>
                                  <w:color w:val="000000"/>
                                  <w:sz w:val="16"/>
                                  <w:szCs w:val="16"/>
                                </w:rPr>
                                <w:t>-</w:t>
                              </w:r>
                            </w:p>
                          </w:txbxContent>
                        </wps:txbx>
                        <wps:bodyPr rot="0" vert="horz" wrap="none" lIns="0" tIns="0" rIns="0" bIns="0" anchor="t" anchorCtr="0" upright="1">
                          <a:spAutoFit/>
                        </wps:bodyPr>
                      </wps:wsp>
                      <wps:wsp>
                        <wps:cNvPr id="30" name="Rectangle 32"/>
                        <wps:cNvSpPr>
                          <a:spLocks noChangeArrowheads="1"/>
                        </wps:cNvSpPr>
                        <wps:spPr bwMode="auto">
                          <a:xfrm>
                            <a:off x="5403" y="6178"/>
                            <a:ext cx="328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B24FA" w14:textId="77777777" w:rsidR="001A73E6" w:rsidRDefault="001A73E6" w:rsidP="00E64B71">
                              <w:r>
                                <w:rPr>
                                  <w:rFonts w:cs="Arial"/>
                                  <w:b/>
                                  <w:bCs/>
                                  <w:color w:val="000000"/>
                                  <w:sz w:val="16"/>
                                  <w:szCs w:val="16"/>
                                </w:rPr>
                                <w:t>CONFIG</w:t>
                              </w:r>
                            </w:p>
                          </w:txbxContent>
                        </wps:txbx>
                        <wps:bodyPr rot="0" vert="horz" wrap="none" lIns="0" tIns="0" rIns="0" bIns="0" anchor="t" anchorCtr="0" upright="1">
                          <a:noAutofit/>
                        </wps:bodyPr>
                      </wps:wsp>
                      <wps:wsp>
                        <wps:cNvPr id="33" name="Rectangle 33"/>
                        <wps:cNvSpPr>
                          <a:spLocks noChangeArrowheads="1"/>
                        </wps:cNvSpPr>
                        <wps:spPr bwMode="auto">
                          <a:xfrm>
                            <a:off x="3892" y="679"/>
                            <a:ext cx="8395" cy="4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34421" w14:textId="77777777" w:rsidR="001A73E6" w:rsidRDefault="001A73E6" w:rsidP="00E64B71">
                              <w:pPr>
                                <w:jc w:val="center"/>
                                <w:rPr>
                                  <w:rFonts w:cs="Arial"/>
                                  <w:b/>
                                  <w:bCs/>
                                  <w:color w:val="000000"/>
                                  <w:sz w:val="16"/>
                                  <w:szCs w:val="16"/>
                                </w:rPr>
                              </w:pPr>
                              <w:r>
                                <w:rPr>
                                  <w:rFonts w:cs="Arial"/>
                                  <w:b/>
                                  <w:bCs/>
                                  <w:color w:val="000000"/>
                                  <w:sz w:val="16"/>
                                  <w:szCs w:val="16"/>
                                </w:rPr>
                                <w:t xml:space="preserve">OpenFlow </w:t>
                              </w:r>
                              <w:r>
                                <w:rPr>
                                  <w:rFonts w:cs="Arial"/>
                                  <w:b/>
                                  <w:bCs/>
                                  <w:color w:val="000000"/>
                                  <w:sz w:val="16"/>
                                  <w:szCs w:val="16"/>
                                </w:rPr>
                                <w:br/>
                                <w:t>Configuration</w:t>
                              </w:r>
                              <w:r>
                                <w:rPr>
                                  <w:rFonts w:cs="Arial"/>
                                  <w:b/>
                                  <w:bCs/>
                                  <w:color w:val="000000"/>
                                  <w:sz w:val="16"/>
                                  <w:szCs w:val="16"/>
                                </w:rPr>
                                <w:br/>
                                <w:t>Point</w:t>
                              </w:r>
                            </w:p>
                            <w:p w14:paraId="6A599D0C" w14:textId="77777777" w:rsidR="001A73E6" w:rsidRPr="00675066" w:rsidRDefault="001A73E6" w:rsidP="00E64B71">
                              <w:pPr>
                                <w:rPr>
                                  <w:rFonts w:cs="Arial"/>
                                  <w:b/>
                                  <w:bCs/>
                                  <w:color w:val="000000"/>
                                  <w:sz w:val="16"/>
                                  <w:szCs w:val="16"/>
                                </w:rPr>
                              </w:pPr>
                              <w:r>
                                <w:rPr>
                                  <w:vanish/>
                                </w:rPr>
                                <w:t>pdates based on 12/22/callto co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txbxContent>
                        </wps:txbx>
                        <wps:bodyPr rot="0" vert="horz" wrap="square" lIns="0" tIns="0" rIns="0" bIns="0" anchor="t" anchorCtr="0" upright="1">
                          <a:noAutofit/>
                        </wps:bodyPr>
                      </wps:wsp>
                    </wpg:wgp>
                  </a:graphicData>
                </a:graphic>
              </wp:inline>
            </w:drawing>
          </mc:Choice>
          <mc:Fallback>
            <w:pict>
              <v:group id="Canvas 4" o:spid="_x0000_s1026" style="width:196.5pt;height:215.9pt;mso-position-horizontal-relative:char;mso-position-vertical-relative:line" coordsize="24955,27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">
                <v:rect id="AutoShape 3" o:spid="_x0000_s1027" style="position:absolute;width:24955;height:27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v:rect>
                <v:rect id="Rectangle 5" o:spid="_x0000_s1028" style="position:absolute;left:5226;top:10185;width:15513;height:15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aTMMA&#10;AADaAAAADwAAAGRycy9kb3ducmV2LnhtbESPQWsCMRSE74L/IbxCb5pVipTVKFYQq4jgWsTjI3nu&#10;brt5WTaprv56IxR6HGbmG2Yya20lLtT40rGCQT8BQaydKTlX8HVY9t5B+IBssHJMCm7kYTbtdiaY&#10;GnflPV2ykIsIYZ+igiKEOpXS64Is+r6riaN3do3FEGWTS9PgNcJtJYdJMpIWS44LBda0KEj/ZL9W&#10;QT7Qx2BxdTitNzzffujvzWp3V+r1pZ2PQQRqw3/4r/1pFLzB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aTMMAAADaAAAADwAAAAAAAAAAAAAAAACYAgAAZHJzL2Rv&#10;d25yZXYueG1sUEsFBgAAAAAEAAQA9QAAAIgDAAAAAA==&#10;" fillcolor="#d76470" stroked="f"/>
                <v:rect id="Rectangle 6" o:spid="_x0000_s1029" style="position:absolute;left:5226;top:10185;width:15513;height:15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7sMA&#10;AADaAAAADwAAAGRycy9kb3ducmV2LnhtbESPQWsCMRSE7wX/Q3hCbzWr0CKrUURYLRYKVUGPj+S5&#10;u7p5WZJUt/31TUHwOMzMN8x03tlGXMmH2rGC4SADQaydqblUsN8VL2MQISIbbByTgh8KMJ/1nqaY&#10;G3fjL7puYykShEOOCqoY21zKoCuyGAauJU7eyXmLMUlfSuPxluC2kaMse5MWa04LFba0rEhftt9W&#10;wYaOH6uhXpxppAtfb34Py89irdRzv1tMQETq4iN8b78bBa/wfyXd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g7sMAAADaAAAADwAAAAAAAAAAAAAAAACYAgAAZHJzL2Rv&#10;d25yZXYueG1sUEsFBgAAAAAEAAQA9QAAAIgDAAAAAA==&#10;" filled="f" strokeweight="6e-5mm">
                  <v:stroke joinstyle="round" endcap="round"/>
                </v:rect>
                <v:line id="Line 7" o:spid="_x0000_s1030" style="position:absolute;flip:y;visibility:visible;mso-wrap-style:square" from="18916,7651" to="18923,1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DjNMQAAADaAAAADwAAAGRycy9kb3ducmV2LnhtbESPT2vCQBTE74LfYXlCL6VutPVf6iql&#10;RdCjqeD1mX1NQrJv4+42pt++Wyh4HGbmN8x625tGdOR8ZVnBZJyAIM6trrhQcPrcPS1B+ICssbFM&#10;Cn7Iw3YzHKwx1fbGR+qyUIgIYZ+igjKENpXS5yUZ9GPbEkfvyzqDIUpXSO3wFuGmkdMkmUuDFceF&#10;Elt6Lymvs2+joK67x+wyW03N9eA+Fns8716KZ6UeRv3bK4hAfbiH/9t7rWAOf1fiD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OM0xAAAANoAAAAPAAAAAAAAAAAA&#10;AAAAAKECAABkcnMvZG93bnJldi54bWxQSwUGAAAAAAQABAD5AAAAkgMAAAAA&#10;" strokeweight="67e-5mm">
                  <v:stroke endcap="round"/>
                </v:line>
                <v:shape id="Freeform 8" o:spid="_x0000_s1031" style="position:absolute;left:18446;top:11912;width:946;height:940;visibility:visible;mso-wrap-style:square;v-text-anchor:top" coordsize="14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QBcUA&#10;AADaAAAADwAAAGRycy9kb3ducmV2LnhtbESPQWvCQBSE74L/YXmF3nTTCq1EVwlKQVsPGsXS2yP7&#10;TILZt2F3q2l/fVcoeBxm5htmOu9MIy7kfG1ZwdMwAUFcWF1zqeCwfxuMQfiArLGxTAp+yMN81u9N&#10;MdX2yju65KEUEcI+RQVVCG0qpS8qMuiHtiWO3sk6gyFKV0rt8BrhppHPSfIiDdYcFypsaVFRcc6/&#10;jYItfX64r+XxtM/ef9ejdb1xWemVenzosgmIQF24h//bK63gFW5X4g2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tAFxQAAANoAAAAPAAAAAAAAAAAAAAAAAJgCAABkcnMv&#10;ZG93bnJldi54bWxQSwUGAAAAAAQABAD1AAAAigMAAAAA&#10;" path="m149,l74,148,,,149,xe" fillcolor="black" stroked="f">
                  <v:path arrowok="t" o:connecttype="custom" o:connectlocs="600710,0;298339,596900;0,0;600710,0" o:connectangles="0,0,0,0"/>
                </v:shape>
                <v:rect id="Rectangle 9" o:spid="_x0000_s1032" style="position:absolute;left:11455;top:12852;width:8649;height:8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0" o:spid="_x0000_s1033" style="position:absolute;left:11455;top:12852;width:8649;height:8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68MA&#10;AADaAAAADwAAAGRycy9kb3ducmV2LnhtbESPQWsCMRSE7wX/Q3hCbzWrh1JXo4iwWiwUqoIeH8lz&#10;d3XzsiSpbvvrm4LgcZiZb5jpvLONuJIPtWMFw0EGglg7U3OpYL8rXt5AhIhssHFMCn4owHzWe5pi&#10;btyNv+i6jaVIEA45KqhibHMpg67IYhi4ljh5J+ctxiR9KY3HW4LbRo6y7FVarDktVNjSsiJ92X5b&#10;BRs6fqyGenGmkS58vfk9LD+LtVLP/W4xARGpi4/wvf1uFIzh/0q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68MAAADaAAAADwAAAAAAAAAAAAAAAACYAgAAZHJzL2Rv&#10;d25yZXYueG1sUEsFBgAAAAAEAAQA9QAAAIgDAAAAAA==&#10;" filled="f" strokeweight="6e-5mm">
                  <v:stroke joinstyle="round" endcap="round"/>
                </v:rect>
                <v:rect id="Rectangle 11" o:spid="_x0000_s1034" style="position:absolute;left:13278;top:18256;width:4311;height:3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16897466" w14:textId="77777777" w:rsidR="001A73E6" w:rsidRDefault="001A73E6" w:rsidP="00E64B71">
                        <w:r>
                          <w:rPr>
                            <w:rFonts w:cs="Arial"/>
                            <w:b/>
                            <w:bCs/>
                            <w:color w:val="000000"/>
                            <w:sz w:val="16"/>
                            <w:szCs w:val="16"/>
                          </w:rPr>
                          <w:t xml:space="preserve">OpenFlow </w:t>
                        </w:r>
                      </w:p>
                    </w:txbxContent>
                  </v:textbox>
                </v:rect>
                <v:rect id="Rectangle 12" o:spid="_x0000_s1035" style="position:absolute;left:14040;top:19494;width:2813;height:32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53639D2A" w14:textId="77777777" w:rsidR="001A73E6" w:rsidRDefault="001A73E6" w:rsidP="00E64B71">
                        <w:r>
                          <w:rPr>
                            <w:rFonts w:cs="Arial"/>
                            <w:b/>
                            <w:bCs/>
                            <w:color w:val="000000"/>
                            <w:sz w:val="16"/>
                            <w:szCs w:val="16"/>
                          </w:rPr>
                          <w:t>Switch</w:t>
                        </w:r>
                      </w:p>
                    </w:txbxContent>
                  </v:textbox>
                </v:rect>
                <v:rect id="Rectangle 13" o:spid="_x0000_s1036" style="position:absolute;left:15919;top:177;width:599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zfTMIA&#10;AADbAAAADwAAAGRycy9kb3ducmV2LnhtbERP32vCMBB+H+x/CCf4MjS1DBmdUWQgyEDROubr0dzS&#10;anIpTWa7/94MBnu7j+/nLVaDs+JGXWg8K5hNMxDEldcNGwUfp83kBUSIyBqtZ1LwQwFWy8eHBRba&#10;93ykWxmNSCEcClRQx9gWUoaqJodh6lvixH35zmFMsDNSd9incGdlnmVz6bDh1FBjS281Vdfy2ynY&#10;WbOx+rmkz/1p/5Qfzv2F341S49GwfgURaYj/4j/3Vqf5Ofz+kg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9MwgAAANsAAAAPAAAAAAAAAAAAAAAAAJgCAABkcnMvZG93&#10;bnJldi54bWxQSwUGAAAAAAQABAD1AAAAhwMAAAAA&#10;" fillcolor="#e8eef7" stroked="f"/>
                <v:rect id="Rectangle 14" o:spid="_x0000_s1037" style="position:absolute;left:15919;top:177;width:599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aaMIA&#10;AADbAAAADwAAAGRycy9kb3ducmV2LnhtbERPTWsCMRC9F/wPYYTealYLRVajiLBaLBSqgh6HZNxd&#10;3UyWJNVtf31TELzN433OdN7ZRlzJh9qxguEgA0Gsnam5VLDfFS9jECEiG2wck4IfCjCf9Z6mmBt3&#10;4y+6bmMpUgiHHBVUMba5lEFXZDEMXEucuJPzFmOCvpTG4y2F20aOsuxNWqw5NVTY0rIifdl+WwUb&#10;On6shnpxppEufL35PSw/i7VSz/1uMQERqYsP8d39btL8V/j/JR0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5powgAAANsAAAAPAAAAAAAAAAAAAAAAAJgCAABkcnMvZG93&#10;bnJldi54bWxQSwUGAAAAAAQABAD1AAAAhwMAAAAA&#10;" filled="f" strokeweight="6e-5mm">
                  <v:stroke joinstyle="round" endcap="round"/>
                </v:rect>
                <v:rect id="Rectangle 15" o:spid="_x0000_s1038" style="position:absolute;left:16694;top:857;width:4311;height:3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71BEAE70" w14:textId="77777777" w:rsidR="001A73E6" w:rsidRDefault="001A73E6" w:rsidP="00E64B71">
                        <w:r>
                          <w:rPr>
                            <w:rFonts w:cs="Arial"/>
                            <w:b/>
                            <w:bCs/>
                            <w:color w:val="000000"/>
                            <w:sz w:val="16"/>
                            <w:szCs w:val="16"/>
                          </w:rPr>
                          <w:t>OpenFlow</w:t>
                        </w:r>
                      </w:p>
                    </w:txbxContent>
                  </v:textbox>
                </v:rect>
                <v:rect id="Rectangle 16" o:spid="_x0000_s1039" style="position:absolute;left:16694;top:2089;width:4261;height:3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46AC9049" w14:textId="77777777" w:rsidR="001A73E6" w:rsidRDefault="001A73E6" w:rsidP="00E64B71">
                        <w:r>
                          <w:rPr>
                            <w:rFonts w:cs="Arial"/>
                            <w:b/>
                            <w:bCs/>
                            <w:color w:val="000000"/>
                            <w:sz w:val="16"/>
                            <w:szCs w:val="16"/>
                          </w:rPr>
                          <w:t>Controller</w:t>
                        </w:r>
                      </w:p>
                    </w:txbxContent>
                  </v:textbox>
                </v:rect>
                <v:line id="Line 17" o:spid="_x0000_s1040" style="position:absolute;visibility:visible;mso-wrap-style:square" from="18916,4337" to="18923,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YaWcMAAADbAAAADwAAAGRycy9kb3ducmV2LnhtbERPTWvCQBC9F/oflin0Vjd6aCS6igot&#10;gUqgsZfexuyYDWZnY3Zr4r/vFgre5vE+Z7kebSuu1PvGsYLpJAFBXDndcK3g6/D2MgfhA7LG1jEp&#10;uJGH9erxYYmZdgN/0rUMtYgh7DNUYELoMil9Zciin7iOOHIn11sMEfa11D0OMdy2cpYkr9Jiw7HB&#10;YEc7Q9W5/LEKLoU9jtumNPvv9GN2mBfvedhYpZ6fxs0CRKAx3MX/7lzH+Sn8/R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GlnDAAAA2wAAAA8AAAAAAAAAAAAA&#10;AAAAoQIAAGRycy9kb3ducmV2LnhtbFBLBQYAAAAABAAEAPkAAACRAwAAAAA=&#10;" strokeweight="67e-5mm">
                  <v:stroke endcap="round"/>
                </v:line>
                <v:shape id="Freeform 18" o:spid="_x0000_s1041" style="position:absolute;left:18446;top:3511;width:946;height:946;visibility:visible;mso-wrap-style:square;v-text-anchor:top" coordsize="14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kPsIA&#10;AADbAAAADwAAAGRycy9kb3ducmV2LnhtbESPQWvCQBCF74X+h2UEb81GQW1TVymC2JOg7aHHITsm&#10;wexMyK4a/71zKHib4b1575vlegituVIfG2EHkywHQ1yKb7hy8PuzfXsHExOyx1aYHNwpwnr1+rLE&#10;wsuND3Q9pspoCMcCHdQpdYW1sawpYMykI1btJH3ApGtfWd/jTcNDa6d5PrcBG9aGGjva1FSej5fg&#10;QOJsQXFy6vhPvMy3d7/fbT6cG4+Gr08wiYb0NP9ff3vFV1j9RQew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KQ+wgAAANsAAAAPAAAAAAAAAAAAAAAAAJgCAABkcnMvZG93&#10;bnJldi54bWxQSwUGAAAAAAQABAD1AAAAhwMAAAAA&#10;" path="m,149l74,r75,149l,149xe" fillcolor="black" stroked="f">
                  <v:path arrowok="t" o:connecttype="custom" o:connectlocs="0,600710;298339,0;600710,600710;0,600710" o:connectangles="0,0,0,0"/>
                </v:shape>
                <v:rect id="Rectangle 19" o:spid="_x0000_s1042" style="position:absolute;left:16694;top:5321;width:4311;height:3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14:paraId="4BFB8A73" w14:textId="77777777" w:rsidR="001A73E6" w:rsidRDefault="001A73E6" w:rsidP="00E64B71">
                        <w:r>
                          <w:rPr>
                            <w:rFonts w:cs="Arial"/>
                            <w:b/>
                            <w:bCs/>
                            <w:color w:val="000000"/>
                            <w:sz w:val="16"/>
                            <w:szCs w:val="16"/>
                          </w:rPr>
                          <w:t xml:space="preserve">OpenFlow </w:t>
                        </w:r>
                      </w:p>
                    </w:txbxContent>
                  </v:textbox>
                </v:rect>
                <v:rect id="Rectangle 20" o:spid="_x0000_s1043" style="position:absolute;left:17075;top:6559;width:3568;height:32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41B6815F" w14:textId="77777777" w:rsidR="001A73E6" w:rsidRDefault="001A73E6" w:rsidP="00E64B71">
                        <w:r>
                          <w:rPr>
                            <w:rFonts w:cs="Arial"/>
                            <w:b/>
                            <w:bCs/>
                            <w:color w:val="000000"/>
                            <w:sz w:val="16"/>
                            <w:szCs w:val="16"/>
                          </w:rPr>
                          <w:t>Protocol</w:t>
                        </w:r>
                      </w:p>
                    </w:txbxContent>
                  </v:textbox>
                </v:rect>
                <v:rect id="Rectangle 21" o:spid="_x0000_s1044" style="position:absolute;left:7683;top:24149;width:8598;height:3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0AB2986B" w14:textId="77777777" w:rsidR="001A73E6" w:rsidRDefault="001A73E6" w:rsidP="00E64B71">
                        <w:r>
                          <w:rPr>
                            <w:rFonts w:cs="Arial"/>
                            <w:b/>
                            <w:bCs/>
                            <w:color w:val="000000"/>
                            <w:sz w:val="16"/>
                            <w:szCs w:val="16"/>
                          </w:rPr>
                          <w:t>Operational Context</w:t>
                        </w:r>
                      </w:p>
                    </w:txbxContent>
                  </v:textbox>
                </v:rect>
                <v:line id="Line 22" o:spid="_x0000_s1045" style="position:absolute;flip:y;visibility:visible;mso-wrap-style:square" from="6419,7518" to="6426,9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tbfcQAAADbAAAADwAAAGRycy9kb3ducmV2LnhtbESPQWvCQBSE70L/w/IKXopumlarqauI&#10;RbDHRsHra/Y1Ccm+TXfXmP77bqHgcZiZb5jVZjCt6Mn52rKCx2kCgriwuuZSwem4nyxA+ICssbVM&#10;Cn7Iw2Z9N1phpu2VP6jPQykihH2GCqoQukxKX1Rk0E9tRxy9L+sMhihdKbXDa4SbVqZJMpcGa44L&#10;FXa0q6ho8otR0DT9Q/45W6bm+929vRzwvH8un5Qa3w/bVxCBhnAL/7cPWkGawt+X+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1t9xAAAANsAAAAPAAAAAAAAAAAA&#10;AAAAAKECAABkcnMvZG93bnJldi54bWxQSwUGAAAAAAQABAD5AAAAkgMAAAAA&#10;" strokeweight="67e-5mm">
                  <v:stroke endcap="round"/>
                </v:line>
                <v:shape id="Freeform 23" o:spid="_x0000_s1046" style="position:absolute;left:5949;top:9239;width:947;height:946;visibility:visible;mso-wrap-style:square;v-text-anchor:top" coordsize="14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88sEA&#10;AADbAAAADwAAAGRycy9kb3ducmV2LnhtbESPzYrCQBCE7wu+w9CCt3Wii3/RUUQQPQmrHjw2mTYJ&#10;ZrpDZlbj2zuCsMeiqr6iFqvWVepOjS+FDQz6CSjiTGzJuYHzafs9BeUDssVKmAw8ycNq2flaYGrl&#10;wb90P4ZcRQj7FA0UIdSp1j4ryKHvS00cvas0DkOUTa5tg48Id5UeJslYOyw5LhRY06ag7Hb8cwbE&#10;jybkB9eaL2JlvH3aw24zM6bXbddzUIHa8B/+tPfWwPAH3l/iD9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E/PLBAAAA2wAAAA8AAAAAAAAAAAAAAAAAmAIAAGRycy9kb3du&#10;cmV2LnhtbFBLBQYAAAAABAAEAPUAAACGAwAAAAA=&#10;" path="m149,l74,149,,,149,xe" fillcolor="black" stroked="f">
                  <v:path arrowok="t" o:connecttype="custom" o:connectlocs="601345,0;298655,600710;0,0;601345,0" o:connectangles="0,0,0,0"/>
                </v:shape>
                <v:rect id="Rectangle 24" o:spid="_x0000_s1047" style="position:absolute;left:3575;top:177;width:8712;height:4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oHsQA&#10;AADbAAAADwAAAGRycy9kb3ducmV2LnhtbESPUWvCMBSF3wf+h3CFvQxNLTJGNcoQhDGYuDr09dLc&#10;pd2Sm9Jktvv3RhB8PJxzvsNZrgdnxZm60HhWMJtmIIgrrxs2Cr4O28kLiBCRNVrPpOCfAqxXo4cl&#10;Ftr3/EnnMhqRIBwKVFDH2BZShqomh2HqW+LkffvOYUyyM1J32Ce4szLPsmfpsOG0UGNLm5qq3/LP&#10;KfiwZmv1vKTj7rB7yven/offjVKP4+F1ASLSEO/hW/tNK8j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1KB7EAAAA2wAAAA8AAAAAAAAAAAAAAAAAmAIAAGRycy9k&#10;b3ducmV2LnhtbFBLBQYAAAAABAAEAPUAAACJAwAAAAA=&#10;" fillcolor="#e8eef7" stroked="f"/>
                <v:rect id="Rectangle 25" o:spid="_x0000_s1048" style="position:absolute;left:3575;top:177;width:8712;height:5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tOsQA&#10;AADbAAAADwAAAGRycy9kb3ducmV2LnhtbESPQWsCMRSE70L/Q3iF3jTrQkvZGkWE1WJBqAr1+Eie&#10;u6ublyVJddtfbwoFj8PMfMNMZr1txYV8aBwrGI8yEMTamYYrBftdOXwFESKywdYxKfihALPpw2CC&#10;hXFX/qTLNlYiQTgUqKCOsSukDLomi2HkOuLkHZ23GJP0lTQerwluW5ln2Yu02HBaqLGjRU36vP22&#10;CtZ0+FiO9fxEuS59s/79WmzKlVJPj/38DUSkPt7D/+13oyB/hr8v6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SbTrEAAAA2wAAAA8AAAAAAAAAAAAAAAAAmAIAAGRycy9k&#10;b3ducmV2LnhtbFBLBQYAAAAABAAEAPUAAACJAwAAAAA=&#10;" filled="f" strokeweight="6e-5mm">
                  <v:stroke joinstyle="round" endcap="round"/>
                </v:rect>
                <v:line id="Line 28" o:spid="_x0000_s1049" style="position:absolute;visibility:visible;mso-wrap-style:square" from="6407,5003" to="6413,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1f8QAAADbAAAADwAAAGRycy9kb3ducmV2LnhtbESPQWvCQBSE7wX/w/KE3uqmOahEV7FC&#10;i1ARTHrp7Zl9ZoPZtzG71fTfu4LgcZiZb5j5sreNuFDna8cK3kcJCOLS6ZorBT/F59sUhA/IGhvH&#10;pOCfPCwXg5c5ZtpdeU+XPFQiQthnqMCE0GZS+tKQRT9yLXH0jq6zGKLsKqk7vEa4bWSaJGNpsea4&#10;YLCltaHylP9ZBeedPfQfdW62v5PvtJjuvjZhZZV6HfarGYhAfXiGH+2NVpCO4f4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lnV/xAAAANsAAAAPAAAAAAAAAAAA&#10;AAAAAKECAABkcnMvZG93bnJldi54bWxQSwUGAAAAAAQABAD5AAAAkgMAAAAA&#10;" strokeweight="67e-5mm">
                  <v:stroke endcap="round"/>
                </v:line>
                <v:shape id="Freeform 29" o:spid="_x0000_s1050" style="position:absolute;left:5930;top:5124;width:947;height:946;visibility:visible;mso-wrap-style:square;v-text-anchor:top" coordsize="14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8cEA&#10;AADbAAAADwAAAGRycy9kb3ducmV2LnhtbESPwYrCQBBE78L+w9AL3nQSQd2NjmERRE+Cuoc9Npk2&#10;CWa6Q2ZW4987guCxqKpX1DLvXaOu1Pla2EA6TkARF2JrLg38njajL1A+IFtshMnAnTzkq4/BEjMr&#10;Nz7Q9RhKFSHsMzRQhdBmWvuiIod+LC1x9M7SOQxRdqW2Hd4i3DV6kiQz7bDmuFBhS+uKisvx3xkQ&#10;P52TT88t/4mV2eZu99v1tzHDz/5nASpQH97hV3tnDUzm8PwSf4B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HBAAAA2wAAAA8AAAAAAAAAAAAAAAAAmAIAAGRycy9kb3du&#10;cmV2LnhtbFBLBQYAAAAABAAEAPUAAACGAwAAAAA=&#10;" path="m,149l75,r74,149l,149xe" fillcolor="black" stroked="f">
                  <v:path arrowok="t" o:connecttype="custom" o:connectlocs="0,600710;302690,0;601345,600710;0,600710" o:connectangles="0,0,0,0"/>
                </v:shape>
                <v:rect id="Rectangle 30" o:spid="_x0000_s1051" style="position:absolute;left:3607;top:6178;width:1155;height:32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14:paraId="61766568" w14:textId="77777777" w:rsidR="001A73E6" w:rsidRDefault="001A73E6" w:rsidP="00E64B71">
                        <w:r>
                          <w:rPr>
                            <w:rFonts w:cs="Arial"/>
                            <w:b/>
                            <w:bCs/>
                            <w:color w:val="000000"/>
                            <w:sz w:val="16"/>
                            <w:szCs w:val="16"/>
                          </w:rPr>
                          <w:t>OF</w:t>
                        </w:r>
                      </w:p>
                    </w:txbxContent>
                  </v:textbox>
                </v:rect>
                <v:rect id="Rectangle 31" o:spid="_x0000_s1052" style="position:absolute;left:5029;top:6178;width:311;height:32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79678F24" w14:textId="77777777" w:rsidR="001A73E6" w:rsidRDefault="001A73E6" w:rsidP="00E64B71">
                        <w:r>
                          <w:rPr>
                            <w:rFonts w:cs="Arial"/>
                            <w:b/>
                            <w:bCs/>
                            <w:color w:val="000000"/>
                            <w:sz w:val="16"/>
                            <w:szCs w:val="16"/>
                          </w:rPr>
                          <w:t>-</w:t>
                        </w:r>
                      </w:p>
                    </w:txbxContent>
                  </v:textbox>
                </v:rect>
                <v:rect id="Rectangle 32" o:spid="_x0000_s1053" style="position:absolute;left:5403;top:6178;width:328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rAsEA&#10;AADbAAAADwAAAGRycy9kb3ducmV2LnhtbERP3WrCMBS+H/gO4QjezbRzyOxMixPEIXih2wMcmrOm&#10;szmpSdT69uZisMuP739ZDbYTV/Khdawgn2YgiGunW24UfH9tnt9AhIissXNMCu4UoCpHT0sstLvx&#10;ga7H2IgUwqFABSbGvpAy1IYshqnriRP347zFmKBvpPZ4S+G2ky9ZNpcWW04NBntaG6pPx4tVQB/b&#10;w+J3Fcxe+jzk+9188bo9KzUZD6t3EJGG+C/+c39qBbO0Pn1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iqwLBAAAA2wAAAA8AAAAAAAAAAAAAAAAAmAIAAGRycy9kb3du&#10;cmV2LnhtbFBLBQYAAAAABAAEAPUAAACGAwAAAAA=&#10;" filled="f" stroked="f">
                  <v:textbox inset="0,0,0,0">
                    <w:txbxContent>
                      <w:p w14:paraId="222B24FA" w14:textId="77777777" w:rsidR="001A73E6" w:rsidRDefault="001A73E6" w:rsidP="00E64B71">
                        <w:r>
                          <w:rPr>
                            <w:rFonts w:cs="Arial"/>
                            <w:b/>
                            <w:bCs/>
                            <w:color w:val="000000"/>
                            <w:sz w:val="16"/>
                            <w:szCs w:val="16"/>
                          </w:rPr>
                          <w:t>CONFIG</w:t>
                        </w:r>
                      </w:p>
                    </w:txbxContent>
                  </v:textbox>
                </v:rect>
                <v:rect id="Rectangle 33" o:spid="_x0000_s1054" style="position:absolute;left:3892;top:679;width:8395;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7A034421" w14:textId="77777777" w:rsidR="001A73E6" w:rsidRDefault="001A73E6" w:rsidP="00E64B71">
                        <w:pPr>
                          <w:jc w:val="center"/>
                          <w:rPr>
                            <w:rFonts w:cs="Arial"/>
                            <w:b/>
                            <w:bCs/>
                            <w:color w:val="000000"/>
                            <w:sz w:val="16"/>
                            <w:szCs w:val="16"/>
                          </w:rPr>
                        </w:pPr>
                        <w:r>
                          <w:rPr>
                            <w:rFonts w:cs="Arial"/>
                            <w:b/>
                            <w:bCs/>
                            <w:color w:val="000000"/>
                            <w:sz w:val="16"/>
                            <w:szCs w:val="16"/>
                          </w:rPr>
                          <w:t xml:space="preserve">OpenFlow </w:t>
                        </w:r>
                        <w:r>
                          <w:rPr>
                            <w:rFonts w:cs="Arial"/>
                            <w:b/>
                            <w:bCs/>
                            <w:color w:val="000000"/>
                            <w:sz w:val="16"/>
                            <w:szCs w:val="16"/>
                          </w:rPr>
                          <w:br/>
                          <w:t>Configuration</w:t>
                        </w:r>
                        <w:r>
                          <w:rPr>
                            <w:rFonts w:cs="Arial"/>
                            <w:b/>
                            <w:bCs/>
                            <w:color w:val="000000"/>
                            <w:sz w:val="16"/>
                            <w:szCs w:val="16"/>
                          </w:rPr>
                          <w:br/>
                          <w:t>Point</w:t>
                        </w:r>
                      </w:p>
                      <w:p w14:paraId="6A599D0C" w14:textId="77777777" w:rsidR="001A73E6" w:rsidRPr="00675066" w:rsidRDefault="001A73E6" w:rsidP="00E64B71">
                        <w:pPr>
                          <w:rPr>
                            <w:rFonts w:cs="Arial"/>
                            <w:b/>
                            <w:bCs/>
                            <w:color w:val="000000"/>
                            <w:sz w:val="16"/>
                            <w:szCs w:val="16"/>
                          </w:rPr>
                        </w:pPr>
                        <w:r>
                          <w:rPr>
                            <w:vanish/>
                          </w:rPr>
                          <w:t>pdates based on 12/22/callto co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txbxContent>
                  </v:textbox>
                </v:rect>
                <w10:anchorlock/>
              </v:group>
            </w:pict>
          </mc:Fallback>
        </mc:AlternateContent>
      </w:r>
    </w:p>
    <w:p w14:paraId="35F9758F" w14:textId="77777777" w:rsidR="00E64B71" w:rsidRDefault="00E64B71" w:rsidP="00E64B71">
      <w:pPr>
        <w:pStyle w:val="Caption"/>
      </w:pPr>
      <w:bookmarkStart w:id="2" w:name="_Ref316755854"/>
      <w:r>
        <w:t xml:space="preserve">Figure </w:t>
      </w:r>
      <w:fldSimple w:instr=" SEQ Figure \* ARABIC ">
        <w:r w:rsidR="001F476B">
          <w:rPr>
            <w:noProof/>
          </w:rPr>
          <w:t>1</w:t>
        </w:r>
      </w:fldSimple>
      <w:bookmarkEnd w:id="2"/>
      <w:r w:rsidRPr="00825E39">
        <w:t>: An OpenFlow Configuration Point communicates with an operational context which is capable of supporting an OpenFlow Switch using the OpenFlow Configuration and Management Protocol (OF-CONFIG)</w:t>
      </w:r>
    </w:p>
    <w:p w14:paraId="3E1FB383" w14:textId="77777777" w:rsidR="00E64B71" w:rsidRDefault="00E64B71" w:rsidP="00E64B71">
      <w:r>
        <w:t>The reader of this document is assumed to be familiar with the OpenFlow protocol and OpenFlow related concepts. Reading the OpenFlow whitepaper (2) and the OpenFlow Specification (1</w:t>
      </w:r>
      <w:r w:rsidR="00920140">
        <w:t>) is</w:t>
      </w:r>
      <w:r>
        <w:t xml:space="preserve"> recommended prior to reading this document.</w:t>
      </w:r>
    </w:p>
    <w:p w14:paraId="61367AC9" w14:textId="77777777" w:rsidR="00E64B71" w:rsidRDefault="00E64B71" w:rsidP="00E64B71">
      <w:r>
        <w:t>It is strongly recommended that switches which implement OF-CONFIG make changes to the OpenFlow operational context described in this document via OF-CONFIG and limit changes to the OpenFlow operational context via other methods (e.g. command line interfaces and other legacy management protocols). Future versions may better support other methods of change with detailed notification to the OpenFlow Configuration Point via OF-CONFIG.</w:t>
      </w:r>
    </w:p>
    <w:p w14:paraId="021154D4" w14:textId="77777777" w:rsidR="00E64B71" w:rsidRDefault="00E64B71" w:rsidP="00E64B71">
      <w:pPr>
        <w:pStyle w:val="Heading1"/>
      </w:pPr>
      <w:bookmarkStart w:id="3" w:name="_Toc318908475"/>
      <w:r>
        <w:t>Motivation</w:t>
      </w:r>
      <w:bookmarkEnd w:id="3"/>
    </w:p>
    <w:p w14:paraId="6DEFFA64" w14:textId="77777777" w:rsidR="00E64B71" w:rsidRDefault="00E64B71" w:rsidP="00E64B71">
      <w:r>
        <w:t>The OpenFlow protocol assumes that an OpenFlow datapath (e.g. an Ethernet switch which supports the OpenFlow protocol) has been configured with various artifacts such as the IP addresses of OpenFlow controllers. The motivation for the OpenFlow Configuration Protocol (OF-CONFIG) is to enable the remote configuration of OpenFlow datapaths. While the OpenFlow protocol generally operates on a time-scale of a flow (i.e. as flows are added and deleted), OF-CONFIG operates on a slower time-scale.</w:t>
      </w:r>
    </w:p>
    <w:p w14:paraId="2A65C312" w14:textId="77777777" w:rsidR="00E64B71" w:rsidRDefault="00E64B71" w:rsidP="00E64B71">
      <w:r>
        <w:lastRenderedPageBreak/>
        <w:t>OF-CONFIG frames an OpenFlow datapath as an abstraction called an OpenFlow Logical Switch. The OF-CONFIG protocol enables configuration of essential artifacts of an OpenFlow Logical Switch so that an OpenFlow controller can communicate and control the OpenFlow Logical switch via the OpenFlow protocol.</w:t>
      </w:r>
    </w:p>
    <w:p w14:paraId="1CF953F2" w14:textId="77777777" w:rsidR="00E64B71" w:rsidRDefault="00E64B71" w:rsidP="00E64B71">
      <w:r>
        <w:t xml:space="preserve">OF-CONFIG 1.0 introduces an operating context for one or more OpenFlow datapaths called an OpenFlow Capable Switch. An OpenFlow Capable Switch is intended to be equivalent to </w:t>
      </w:r>
      <w:r w:rsidR="00920140">
        <w:t>an</w:t>
      </w:r>
      <w:r>
        <w:t xml:space="preserve"> actual physical or virtual network element (e.g. an Ethernet switch) which is hosting one or more OpenFlow datapaths by partitioning a set of OpenFlow related resources such as ports and queues among the hosted OpenFlow datapaths. The OF-CONFIG protocol enables dynamic association of the OpenFlow related resources of an OpenFlow Capable Switch with specific OpenFlow Logical Switches which are being hosted on the OpenFlow Capable Switch. OF-CONFIG does not specify or report how the partitioning of resources on an OpenFlow Capable Switch is achieved. OF-CONFIG assumes that resources such as ports and queues are partitioned amongst multiple OpenFlow Logical Switches such that each OpenFlow Logical Switch can assume full control over the resources that is assigned to it.</w:t>
      </w:r>
    </w:p>
    <w:p w14:paraId="24162C8E" w14:textId="77777777" w:rsidR="00E64B71" w:rsidRDefault="00E64B71" w:rsidP="00E64B71">
      <w:r>
        <w:t xml:space="preserve">OF-CONFIG 1.0 makes simplifying assumptions about the architecture of OpenFlow switches. The specification is deliberately decoupled from whether the switch supports flowvisor or other virtualization models. </w:t>
      </w:r>
    </w:p>
    <w:p w14:paraId="01B7FB90" w14:textId="77777777" w:rsidR="00E64B71" w:rsidRDefault="00E64B71" w:rsidP="00E64B71">
      <w:r>
        <w:t>The service which sends OF-CONFIG messages to an OpenFlow Capable Switch is called an OpenFlow Configuration Point. No assumptions are made about the nature of the OpenFlow Configuration Point. For example, it may be a service provided by software acting as an OpenFlow controller or it may by a service provided by a traditional network management framework. Any interaction between the OpenFlow Configuration Points and OpenFlow controllers is outside the scope of OF-CONFIG 1.0.</w:t>
      </w:r>
    </w:p>
    <w:p w14:paraId="0A3A6ABA" w14:textId="77777777" w:rsidR="00E64B71" w:rsidRDefault="00554195" w:rsidP="00E64B71">
      <w:r>
        <w:fldChar w:fldCharType="begin"/>
      </w:r>
      <w:r w:rsidR="00E64B71">
        <w:instrText xml:space="preserve"> REF _Ref316755787 \h </w:instrText>
      </w:r>
      <w:r>
        <w:fldChar w:fldCharType="separate"/>
      </w:r>
      <w:r w:rsidR="00E64B71">
        <w:t xml:space="preserve">Figure </w:t>
      </w:r>
      <w:r w:rsidR="00E64B71">
        <w:rPr>
          <w:noProof/>
        </w:rPr>
        <w:t>2</w:t>
      </w:r>
      <w:r>
        <w:fldChar w:fldCharType="end"/>
      </w:r>
      <w:r w:rsidR="00E64B71">
        <w:t xml:space="preserve"> shows the basic abstractions detailed in OF-CONFIG 1.0 and the lines indicate that the OpenFlow Configuration Points and OpenFlow Capable Switches communicate via OF-OFCONFIG while OpenFlow Controllers and OpenFlow Logical Switches (i.e. datapaths) communicate via OpenFlow. </w:t>
      </w:r>
    </w:p>
    <w:p w14:paraId="7E1D29E0" w14:textId="77777777" w:rsidR="00E64B71" w:rsidRDefault="00E64B71" w:rsidP="00E64B71">
      <w:r w:rsidRPr="00DD363E">
        <w:rPr>
          <w:noProof/>
        </w:rPr>
        <w:drawing>
          <wp:inline distT="0" distB="0" distL="0" distR="0" wp14:anchorId="621D1C48" wp14:editId="11D2D0F9">
            <wp:extent cx="4985385" cy="3068955"/>
            <wp:effectExtent l="1905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985385" cy="3068955"/>
                    </a:xfrm>
                    <a:prstGeom prst="rect">
                      <a:avLst/>
                    </a:prstGeom>
                    <a:noFill/>
                    <a:ln w="9525">
                      <a:noFill/>
                      <a:miter lim="800000"/>
                      <a:headEnd/>
                      <a:tailEnd/>
                    </a:ln>
                  </pic:spPr>
                </pic:pic>
              </a:graphicData>
            </a:graphic>
          </wp:inline>
        </w:drawing>
      </w:r>
    </w:p>
    <w:p w14:paraId="3FDC7213" w14:textId="77777777" w:rsidR="00E64B71" w:rsidRDefault="00E64B71" w:rsidP="00E64B71">
      <w:pPr>
        <w:pStyle w:val="Caption"/>
      </w:pPr>
      <w:bookmarkStart w:id="4" w:name="_Ref316755787"/>
      <w:r>
        <w:lastRenderedPageBreak/>
        <w:t xml:space="preserve">Figure </w:t>
      </w:r>
      <w:fldSimple w:instr=" SEQ Figure \* ARABIC ">
        <w:r w:rsidR="001F476B">
          <w:rPr>
            <w:noProof/>
          </w:rPr>
          <w:t>2</w:t>
        </w:r>
      </w:fldSimple>
      <w:bookmarkEnd w:id="4"/>
      <w:r>
        <w:t xml:space="preserve">: </w:t>
      </w:r>
      <w:r w:rsidRPr="004B4623">
        <w:t>Relationship between components defined in this specification, the OF-CONFIG protocol and the OpenFlow protocol</w:t>
      </w:r>
    </w:p>
    <w:p w14:paraId="07110944" w14:textId="77777777" w:rsidR="00E64B71" w:rsidRDefault="00E64B71" w:rsidP="00E64B71">
      <w:r>
        <w:t>A guiding principle in the development of this specification is to keep the protocol and schema simple and leverage existing protocols and schema models where possible. This helped in quick development of this specification and hopefully will also enable easier adoption, the motivation being to supplement the OpenFlow specification in a meaningful way to further drive the adoption of the software defined networking vision.</w:t>
      </w:r>
    </w:p>
    <w:p w14:paraId="339D1852" w14:textId="77777777" w:rsidR="00E64B71" w:rsidRDefault="00E64B71" w:rsidP="00E64B71">
      <w:pPr>
        <w:pStyle w:val="Heading1"/>
      </w:pPr>
      <w:bookmarkStart w:id="5" w:name="_Toc318908476"/>
      <w:r>
        <w:t>Scope</w:t>
      </w:r>
      <w:bookmarkEnd w:id="5"/>
    </w:p>
    <w:p w14:paraId="2CBAD87C" w14:textId="77777777" w:rsidR="00E64B71" w:rsidRDefault="00E64B71" w:rsidP="00E64B71">
      <w:r>
        <w:t>OF-CONFIG 1.0 is focused on the basic functions needed to configure an OpenFlow 1.2 (OFv1.2) datapath. Functionality to be configured includes:</w:t>
      </w:r>
    </w:p>
    <w:p w14:paraId="170FC698" w14:textId="77777777" w:rsidR="00E64B71" w:rsidRDefault="00E64B71" w:rsidP="002C0E22">
      <w:pPr>
        <w:numPr>
          <w:ilvl w:val="0"/>
          <w:numId w:val="1"/>
        </w:numPr>
      </w:pPr>
      <w:r>
        <w:t>The assignment of one or more OpenFlow controllers</w:t>
      </w:r>
    </w:p>
    <w:p w14:paraId="53427BE0" w14:textId="77777777" w:rsidR="00E64B71" w:rsidRDefault="00E64B71" w:rsidP="002C0E22">
      <w:pPr>
        <w:numPr>
          <w:ilvl w:val="0"/>
          <w:numId w:val="1"/>
        </w:numPr>
      </w:pPr>
      <w:r>
        <w:t>The configuration of queues and ports</w:t>
      </w:r>
    </w:p>
    <w:p w14:paraId="3897253B" w14:textId="77777777" w:rsidR="00E64B71" w:rsidRDefault="00E64B71" w:rsidP="002C0E22">
      <w:pPr>
        <w:numPr>
          <w:ilvl w:val="0"/>
          <w:numId w:val="1"/>
        </w:numPr>
      </w:pPr>
      <w:r>
        <w:t>The ability to remotely change some aspects of ports (e.g. up/down)</w:t>
      </w:r>
    </w:p>
    <w:p w14:paraId="197C0EA5" w14:textId="77777777" w:rsidR="00E64B71" w:rsidRDefault="00E64B71" w:rsidP="00E64B71">
      <w:r>
        <w:t>While limited in scope, OF-CONFIG1.0 lays the foundation on top of which various automated and more advanced configurations will be possible in future revisions. Tunnel configuration, switch discovery, topology discovery, capability reporting, event triggers, instantiation of OpenFlow Logical Switches, assignment of resources such as ports and queues to OpenFlow Logical Switches, and bootstrap of the OpenFlow capable network are outside the scope of OF-CONFIG 1.0 protocol. These may be included in future versions.</w:t>
      </w:r>
    </w:p>
    <w:p w14:paraId="474A8AFC" w14:textId="77777777" w:rsidR="00E64B71" w:rsidRDefault="00E64B71" w:rsidP="00E64B71">
      <w:pPr>
        <w:pStyle w:val="Heading1"/>
      </w:pPr>
      <w:bookmarkStart w:id="6" w:name="_Toc318908477"/>
      <w:r>
        <w:t>Normative Language</w:t>
      </w:r>
      <w:bookmarkEnd w:id="6"/>
    </w:p>
    <w:p w14:paraId="11C2C47C" w14:textId="77777777" w:rsidR="00E64B71" w:rsidRDefault="00E64B71" w:rsidP="00E64B71">
      <w:r>
        <w:t>The key words "MUST", "MUST NOT", "REQUIRED", "SHALL", "SHALL NOT", "SHOULD", "SHOULD NOT", "RECOMMENDED", "MAY", and "OPTIONAL" in this document are to be interpreted as described in RFC 2119 (3).</w:t>
      </w:r>
    </w:p>
    <w:p w14:paraId="77F881D7" w14:textId="77777777" w:rsidR="00E64B71" w:rsidRDefault="00E64B71" w:rsidP="00E64B71">
      <w:pPr>
        <w:pStyle w:val="Heading1"/>
      </w:pPr>
      <w:bookmarkStart w:id="7" w:name="_Toc318908478"/>
      <w:r>
        <w:t>Terms</w:t>
      </w:r>
      <w:bookmarkEnd w:id="7"/>
    </w:p>
    <w:p w14:paraId="139A092C" w14:textId="77777777" w:rsidR="00E64B71" w:rsidRDefault="00E64B71" w:rsidP="00E64B71">
      <w:r>
        <w:t xml:space="preserve">The following section lists several terms and definitions used in this document. </w:t>
      </w:r>
    </w:p>
    <w:p w14:paraId="175E9E66" w14:textId="77777777" w:rsidR="00E64B71" w:rsidRDefault="00E64B71" w:rsidP="00D14D27">
      <w:pPr>
        <w:pStyle w:val="Heading2"/>
      </w:pPr>
      <w:bookmarkStart w:id="8" w:name="_Toc318908479"/>
      <w:r>
        <w:t>OpenFlow Capable Switch</w:t>
      </w:r>
      <w:bookmarkEnd w:id="8"/>
    </w:p>
    <w:p w14:paraId="23EF787D" w14:textId="77777777" w:rsidR="00E64B71" w:rsidRDefault="00E64B71" w:rsidP="00E64B71">
      <w:r>
        <w:t>An OpenFlow Capable switch is a physical or virtual switching device which can act an as operational context for an OpenFlow Logical Switch. OpenFlow Capable Switches contain and manage OpenFlow Resources which may be associated with an OpenFlow Logical Switch context.</w:t>
      </w:r>
    </w:p>
    <w:p w14:paraId="34EE0730" w14:textId="77777777" w:rsidR="00E64B71" w:rsidRDefault="00E64B71" w:rsidP="00D14D27">
      <w:pPr>
        <w:pStyle w:val="Heading2"/>
      </w:pPr>
      <w:bookmarkStart w:id="9" w:name="_Toc318908480"/>
      <w:r>
        <w:lastRenderedPageBreak/>
        <w:t>OpenFlow Configuration Point</w:t>
      </w:r>
      <w:bookmarkEnd w:id="9"/>
    </w:p>
    <w:p w14:paraId="2A96839F" w14:textId="77777777" w:rsidR="00E64B71" w:rsidRDefault="00E64B71" w:rsidP="00E64B71">
      <w:r>
        <w:t>An OpenFlow Configuration Point configures one or more OpenFlow Capable Switches via the OpenFlow Configuration and Management Protocol (OF-CONFIG).</w:t>
      </w:r>
    </w:p>
    <w:p w14:paraId="6B4433AA" w14:textId="77777777" w:rsidR="00E64B71" w:rsidRDefault="00E64B71" w:rsidP="00D14D27">
      <w:pPr>
        <w:pStyle w:val="Heading2"/>
      </w:pPr>
      <w:bookmarkStart w:id="10" w:name="_Toc318908481"/>
      <w:r>
        <w:t>OpenFlow Logical Switch</w:t>
      </w:r>
      <w:bookmarkEnd w:id="10"/>
    </w:p>
    <w:p w14:paraId="327EF6D9" w14:textId="77777777" w:rsidR="00E64B71" w:rsidRDefault="00E64B71" w:rsidP="00E64B71">
      <w:r w:rsidRPr="00E83D4B">
        <w:t>An OpenFlow Logical Switch is a set of resources (e.g. ports) from an OpenFlow Capable Switch which can be associated with a specific OpenFlow Controller. An OpenFlow Logical switch is an instantiation of an OpenFlow Datapath as specified in (1).</w:t>
      </w:r>
    </w:p>
    <w:p w14:paraId="4BD0A07F" w14:textId="77777777" w:rsidR="00E64B71" w:rsidRDefault="00E64B71" w:rsidP="00D14D27">
      <w:pPr>
        <w:pStyle w:val="Heading2"/>
      </w:pPr>
      <w:bookmarkStart w:id="11" w:name="_Toc318908482"/>
      <w:r>
        <w:t>OpenFlow Resource</w:t>
      </w:r>
      <w:bookmarkEnd w:id="11"/>
    </w:p>
    <w:p w14:paraId="1DAA14C9" w14:textId="77777777" w:rsidR="00E64B71" w:rsidRDefault="00E64B71" w:rsidP="00E64B71">
      <w:r>
        <w:t>An OpenFlow Resource is a resource (e.g. port or queue) which is associated with an OpenFlow Capable Switch and may be associated with an OpenFlow Logical Switch.</w:t>
      </w:r>
    </w:p>
    <w:p w14:paraId="20EC2509" w14:textId="77777777" w:rsidR="00E64B71" w:rsidRDefault="00E64B71" w:rsidP="00D14D27">
      <w:pPr>
        <w:pStyle w:val="Heading3"/>
      </w:pPr>
      <w:bookmarkStart w:id="12" w:name="_Toc318908483"/>
      <w:r>
        <w:t>OpenFlow Queue</w:t>
      </w:r>
      <w:bookmarkEnd w:id="12"/>
    </w:p>
    <w:p w14:paraId="1E557EB9" w14:textId="77777777" w:rsidR="00E64B71" w:rsidRDefault="00E64B71" w:rsidP="00E64B71">
      <w:r>
        <w:t>An OpenFlow Queue is a queuing resource of an OpenFlow Logical Switch as described in the OpenFlow specification as the queue component of an OpenFlow datapath.</w:t>
      </w:r>
    </w:p>
    <w:p w14:paraId="50EB3860" w14:textId="77777777" w:rsidR="00E64B71" w:rsidRDefault="00E64B71" w:rsidP="00D14D27">
      <w:pPr>
        <w:pStyle w:val="Heading3"/>
      </w:pPr>
      <w:bookmarkStart w:id="13" w:name="_Toc318908484"/>
      <w:r>
        <w:t>OpenFlow Port</w:t>
      </w:r>
      <w:bookmarkEnd w:id="13"/>
    </w:p>
    <w:p w14:paraId="6ADEAB6A" w14:textId="77777777" w:rsidR="00E64B71" w:rsidRDefault="00E64B71" w:rsidP="00E64B71">
      <w:r>
        <w:t>An OpenFlow Port is a forwarding interface of an OpenFlow Logical Switch as described in the OpenFlow specification as the port component of an OpenFlow datapath.</w:t>
      </w:r>
    </w:p>
    <w:p w14:paraId="7B62FAF7" w14:textId="77777777" w:rsidR="00E64B71" w:rsidRDefault="00E64B71" w:rsidP="00D14D27">
      <w:pPr>
        <w:pStyle w:val="Heading2"/>
      </w:pPr>
      <w:bookmarkStart w:id="14" w:name="_Toc318908485"/>
      <w:r>
        <w:t>OpenFlow Controller</w:t>
      </w:r>
      <w:bookmarkEnd w:id="14"/>
    </w:p>
    <w:p w14:paraId="1F42C081" w14:textId="77777777" w:rsidR="00E64B71" w:rsidRDefault="00E64B71" w:rsidP="00E64B71">
      <w:r>
        <w:t>An OpenFlow Controller is software which controls OpenFlow Logical Switches via the OpenFlow protocol.</w:t>
      </w:r>
    </w:p>
    <w:p w14:paraId="5EDFE88E" w14:textId="77777777" w:rsidR="00E64B71" w:rsidRDefault="00E64B71" w:rsidP="00E64B71">
      <w:pPr>
        <w:pStyle w:val="Heading1"/>
      </w:pPr>
      <w:bookmarkStart w:id="15" w:name="_Toc318908486"/>
      <w:r>
        <w:t>Requirements</w:t>
      </w:r>
      <w:bookmarkEnd w:id="15"/>
    </w:p>
    <w:p w14:paraId="4EE98BAB" w14:textId="77777777" w:rsidR="00E64B71" w:rsidRDefault="00E64B71" w:rsidP="00E64B71">
      <w:r>
        <w:t>This section describes requirements for the design of OF-CONFIG 1.0.</w:t>
      </w:r>
    </w:p>
    <w:p w14:paraId="709FF12A" w14:textId="77777777" w:rsidR="00E64B71" w:rsidRDefault="00E64B71" w:rsidP="00D14D27">
      <w:pPr>
        <w:pStyle w:val="Heading2"/>
      </w:pPr>
      <w:bookmarkStart w:id="16" w:name="_Toc318908487"/>
      <w:r w:rsidRPr="008206D7">
        <w:t>Requirements</w:t>
      </w:r>
      <w:r>
        <w:t xml:space="preserve"> from the OpenFlow 1.2 Protocol Specification</w:t>
      </w:r>
      <w:bookmarkEnd w:id="16"/>
    </w:p>
    <w:p w14:paraId="42F3D47D" w14:textId="77777777" w:rsidR="00E64B71" w:rsidRDefault="00E64B71" w:rsidP="00E64B71">
      <w:r>
        <w:t>The specification of version 1.2 of the OpenFlow protocol (1) includes explicit and implicit requirements for the configuration of OpenFlow switches. In (1) the term ‘configuration’ is used for two different kinds of operations: Configuration using the OpenFlow protocol and configuration outside of the OpenFlow protocol. The first kind of configuration is dealt with in (1). OF-CONFIG 1.0 enables other configuration of OpenFlow switches.</w:t>
      </w:r>
    </w:p>
    <w:p w14:paraId="1F2B9F8C" w14:textId="77777777" w:rsidR="00E64B71" w:rsidRDefault="00E64B71" w:rsidP="00D14D27">
      <w:pPr>
        <w:pStyle w:val="Heading3"/>
      </w:pPr>
      <w:bookmarkStart w:id="17" w:name="_Toc318908488"/>
      <w:r>
        <w:lastRenderedPageBreak/>
        <w:t>Connection Setup to a Controller</w:t>
      </w:r>
      <w:bookmarkEnd w:id="17"/>
    </w:p>
    <w:p w14:paraId="6794730E" w14:textId="77777777" w:rsidR="00E64B71" w:rsidRDefault="00E64B71" w:rsidP="00E64B71">
      <w:r>
        <w:t>Section 6.2 (Connection Setup) of (1) discusses the process of setting up a connection between the OpenFlow switch and an OpenFlow controller. The switch initiates the connection applying three parameters that need to be configured in advance:</w:t>
      </w:r>
    </w:p>
    <w:p w14:paraId="450EDEF1" w14:textId="77777777" w:rsidR="00E64B71" w:rsidRDefault="00E64B71" w:rsidP="002C0E22">
      <w:pPr>
        <w:numPr>
          <w:ilvl w:val="0"/>
          <w:numId w:val="3"/>
        </w:numPr>
      </w:pPr>
      <w:r>
        <w:t>the IP address of the controller</w:t>
      </w:r>
    </w:p>
    <w:p w14:paraId="668B8AE1" w14:textId="77777777" w:rsidR="00E64B71" w:rsidRDefault="00E64B71" w:rsidP="002C0E22">
      <w:pPr>
        <w:numPr>
          <w:ilvl w:val="0"/>
          <w:numId w:val="3"/>
        </w:numPr>
      </w:pPr>
      <w:r>
        <w:t>the port number at the controller</w:t>
      </w:r>
    </w:p>
    <w:p w14:paraId="125BD6F2" w14:textId="77777777" w:rsidR="00E64B71" w:rsidRDefault="00E64B71" w:rsidP="002C0E22">
      <w:pPr>
        <w:numPr>
          <w:ilvl w:val="0"/>
          <w:numId w:val="3"/>
        </w:numPr>
      </w:pPr>
      <w:r>
        <w:t>the transport protocol to use, either TLS or TCP</w:t>
      </w:r>
    </w:p>
    <w:p w14:paraId="6851C965" w14:textId="77777777" w:rsidR="00E64B71" w:rsidRDefault="00E64B71" w:rsidP="00E64B71">
      <w:r>
        <w:t>OF-CONFIG 1.0 must provide means for configuring these parameters.</w:t>
      </w:r>
    </w:p>
    <w:p w14:paraId="24A80C79" w14:textId="77777777" w:rsidR="00E64B71" w:rsidRDefault="00E64B71" w:rsidP="00D14D27">
      <w:pPr>
        <w:pStyle w:val="Heading3"/>
      </w:pPr>
      <w:bookmarkStart w:id="18" w:name="_Toc318908489"/>
      <w:r>
        <w:t xml:space="preserve">Multiple </w:t>
      </w:r>
      <w:r w:rsidRPr="005250DF">
        <w:t>Controllers</w:t>
      </w:r>
      <w:bookmarkEnd w:id="18"/>
    </w:p>
    <w:p w14:paraId="5DF33D32" w14:textId="77777777" w:rsidR="00E64B71" w:rsidRDefault="00E64B71" w:rsidP="00E64B71">
      <w:r>
        <w:t>Section 6.3 of (1) discusses how a switch deals with multiple controllers simultaneously. This implicitly requires OF-CONFIG 1.0 to provide means for configuring multiple instances of the parameter set listed in 6.1.1 for specifying the connection setup to multiple controllers.</w:t>
      </w:r>
    </w:p>
    <w:p w14:paraId="577F8CB1" w14:textId="77777777" w:rsidR="00E64B71" w:rsidRDefault="00920140" w:rsidP="00D14D27">
      <w:pPr>
        <w:pStyle w:val="Heading3"/>
      </w:pPr>
      <w:bookmarkStart w:id="19" w:name="_Toc318908490"/>
      <w:r>
        <w:t>OpenFlow</w:t>
      </w:r>
      <w:r w:rsidR="00E64B71">
        <w:t xml:space="preserve"> Logical Switches</w:t>
      </w:r>
      <w:bookmarkEnd w:id="19"/>
    </w:p>
    <w:p w14:paraId="534540DC" w14:textId="77777777" w:rsidR="00E64B71" w:rsidRDefault="00E64B71" w:rsidP="00E64B71">
      <w:r>
        <w:t xml:space="preserve">The </w:t>
      </w:r>
      <w:r w:rsidR="00920140">
        <w:t>OpenFlow</w:t>
      </w:r>
      <w:r>
        <w:t xml:space="preserve"> 1.2 protocol specifies various kinds of </w:t>
      </w:r>
      <w:r w:rsidR="00920140">
        <w:t>OpenFlow</w:t>
      </w:r>
      <w:r>
        <w:t xml:space="preserve"> resources associated with an </w:t>
      </w:r>
      <w:r w:rsidR="00920140">
        <w:t>OpenFlow</w:t>
      </w:r>
      <w:r>
        <w:t xml:space="preserve"> Logical Switch. The OF-CONFIG protocol must support the configuration of these </w:t>
      </w:r>
      <w:r w:rsidR="00920140">
        <w:t>OpenFlow</w:t>
      </w:r>
      <w:r>
        <w:t xml:space="preserve"> resources associated with an </w:t>
      </w:r>
      <w:r w:rsidR="00920140">
        <w:t>OpenFlow</w:t>
      </w:r>
      <w:r>
        <w:t xml:space="preserve"> Logical Switch. Examples of resources include queues and ports that have been assigned to an </w:t>
      </w:r>
      <w:r w:rsidR="00920140">
        <w:t>OpenFlow</w:t>
      </w:r>
      <w:r>
        <w:t xml:space="preserve"> Logical Switch. It is assumed that </w:t>
      </w:r>
      <w:r w:rsidR="00920140">
        <w:t>OpenFlow</w:t>
      </w:r>
      <w:r>
        <w:t xml:space="preserve"> Logical Switches have been instantiated out of band, for example, an administrator may have created them upfront. In addition, partitioning/assignment of </w:t>
      </w:r>
      <w:r w:rsidR="00920140">
        <w:t>OpenFlow</w:t>
      </w:r>
      <w:r>
        <w:t xml:space="preserve"> resources amongst multiple </w:t>
      </w:r>
      <w:r w:rsidR="00920140">
        <w:t>OpenFlow</w:t>
      </w:r>
      <w:r>
        <w:t xml:space="preserve"> switches that may exist in an </w:t>
      </w:r>
      <w:r w:rsidR="00920140">
        <w:t>OpenFlow</w:t>
      </w:r>
      <w:r>
        <w:t xml:space="preserve"> Capable Switch has also been done out of band. </w:t>
      </w:r>
    </w:p>
    <w:p w14:paraId="22D61A9B" w14:textId="77777777" w:rsidR="00E64B71" w:rsidRDefault="00E64B71" w:rsidP="00D14D27">
      <w:pPr>
        <w:pStyle w:val="Heading3"/>
      </w:pPr>
      <w:bookmarkStart w:id="20" w:name="_Toc318908491"/>
      <w:r>
        <w:t>Connection Interruption</w:t>
      </w:r>
      <w:bookmarkEnd w:id="20"/>
    </w:p>
    <w:p w14:paraId="0AC76841" w14:textId="77777777" w:rsidR="00E64B71" w:rsidRDefault="00E64B71" w:rsidP="00E64B71">
      <w:r>
        <w:t>Section 6.4 of (1) discusses the choice of two modes the switch should immediately enter after losing contact with all controllers. The modes are</w:t>
      </w:r>
    </w:p>
    <w:p w14:paraId="1EF74514" w14:textId="77777777" w:rsidR="00E64B71" w:rsidRDefault="00E64B71" w:rsidP="002C0E22">
      <w:pPr>
        <w:numPr>
          <w:ilvl w:val="0"/>
          <w:numId w:val="4"/>
        </w:numPr>
      </w:pPr>
      <w:r>
        <w:t>fail secure mode</w:t>
      </w:r>
    </w:p>
    <w:p w14:paraId="0F21E457" w14:textId="77777777" w:rsidR="00E64B71" w:rsidRDefault="00E64B71" w:rsidP="002C0E22">
      <w:pPr>
        <w:numPr>
          <w:ilvl w:val="0"/>
          <w:numId w:val="4"/>
        </w:numPr>
      </w:pPr>
      <w:r>
        <w:t>fail standalone mode</w:t>
      </w:r>
    </w:p>
    <w:p w14:paraId="22418971" w14:textId="77777777" w:rsidR="00E64B71" w:rsidRDefault="00E64B71" w:rsidP="00E64B71">
      <w:r>
        <w:t>OF-CONFIG protocol must provide means for configuring the mode to enter in such a case.</w:t>
      </w:r>
    </w:p>
    <w:p w14:paraId="4742717E" w14:textId="77777777" w:rsidR="00E64B71" w:rsidRDefault="00E64B71" w:rsidP="00D14D27">
      <w:pPr>
        <w:pStyle w:val="Heading3"/>
      </w:pPr>
      <w:bookmarkStart w:id="21" w:name="_Toc318908492"/>
      <w:r>
        <w:t>Encryption</w:t>
      </w:r>
      <w:bookmarkEnd w:id="21"/>
    </w:p>
    <w:p w14:paraId="5B08C683" w14:textId="77777777" w:rsidR="00E64B71" w:rsidRDefault="00E64B71" w:rsidP="00E64B71">
      <w:r>
        <w:t>Section 6.4 of (1) discusses encryption of connections to controllers that use TLS. It explicitly states “Each switch must be user-configurable with one certificate for authenticating the controller (controller certificate) and the other for authenticating to the controller (switch certificate)”. Hence, OF-CONFIG must provide means for configuring a switch certificate and a controller certificate for each controller that is configured to use TLS. This requirement is not addressed in OF-CONFIG 1.0 and will be addressed in a future version.</w:t>
      </w:r>
    </w:p>
    <w:p w14:paraId="7AB48453" w14:textId="77777777" w:rsidR="00E64B71" w:rsidRDefault="00E64B71" w:rsidP="00D14D27">
      <w:pPr>
        <w:pStyle w:val="Heading3"/>
      </w:pPr>
      <w:bookmarkStart w:id="22" w:name="_Toc318908493"/>
      <w:r>
        <w:lastRenderedPageBreak/>
        <w:t>Queues</w:t>
      </w:r>
      <w:bookmarkEnd w:id="22"/>
    </w:p>
    <w:p w14:paraId="7A456434" w14:textId="77777777" w:rsidR="00E64B71" w:rsidRDefault="00E64B71" w:rsidP="00E64B71">
      <w:r>
        <w:t>Section A.3.6 of (1) the configuration of queues. Queue in (1) have three parameters that may be configurable:</w:t>
      </w:r>
    </w:p>
    <w:p w14:paraId="53220910" w14:textId="77777777" w:rsidR="00E64B71" w:rsidRDefault="00E64B71" w:rsidP="002C0E22">
      <w:pPr>
        <w:numPr>
          <w:ilvl w:val="0"/>
          <w:numId w:val="5"/>
        </w:numPr>
      </w:pPr>
      <w:r>
        <w:t>min-rate</w:t>
      </w:r>
    </w:p>
    <w:p w14:paraId="5BC2937C" w14:textId="77777777" w:rsidR="00E64B71" w:rsidRDefault="00E64B71" w:rsidP="002C0E22">
      <w:pPr>
        <w:numPr>
          <w:ilvl w:val="0"/>
          <w:numId w:val="5"/>
        </w:numPr>
      </w:pPr>
      <w:r>
        <w:t>max-rate</w:t>
      </w:r>
    </w:p>
    <w:p w14:paraId="52A0F2BC" w14:textId="77777777" w:rsidR="00E64B71" w:rsidRDefault="00E64B71" w:rsidP="002C0E22">
      <w:pPr>
        <w:numPr>
          <w:ilvl w:val="0"/>
          <w:numId w:val="5"/>
        </w:numPr>
      </w:pPr>
      <w:r>
        <w:t>experimenter</w:t>
      </w:r>
    </w:p>
    <w:p w14:paraId="038CE55A" w14:textId="77777777" w:rsidR="00E64B71" w:rsidRDefault="00E64B71" w:rsidP="00E64B71">
      <w:r>
        <w:t>OF-CONFIG 1.0 must provide means for configuring these parameters.</w:t>
      </w:r>
    </w:p>
    <w:p w14:paraId="4F475302" w14:textId="77777777" w:rsidR="00E64B71" w:rsidRDefault="00E64B71" w:rsidP="00D14D27">
      <w:pPr>
        <w:pStyle w:val="Heading3"/>
      </w:pPr>
      <w:bookmarkStart w:id="23" w:name="_Toc318908494"/>
      <w:r>
        <w:t>Ports</w:t>
      </w:r>
      <w:bookmarkEnd w:id="23"/>
    </w:p>
    <w:p w14:paraId="7E485F18" w14:textId="77777777" w:rsidR="00E64B71" w:rsidRDefault="00E64B71" w:rsidP="00E64B71">
      <w:r>
        <w:t>The OpenFlow protocol already contains methods to configure ports of OpenFlow switches. The OpenFlow protocol specification (1) does not explicitly require an external configuration means, and therefore we cannot derive the requirement for configuring ports from (1). However, the configuration of ports is an essential step of configuring a network and thus an obvious requirement for OF-CONFIG 1.0. Section A.2.1 of (1) defines the following parameters for port configuration:</w:t>
      </w:r>
    </w:p>
    <w:p w14:paraId="39752716" w14:textId="77777777" w:rsidR="00E64B71" w:rsidRDefault="00E64B71" w:rsidP="002C0E22">
      <w:pPr>
        <w:numPr>
          <w:ilvl w:val="0"/>
          <w:numId w:val="6"/>
        </w:numPr>
      </w:pPr>
      <w:r>
        <w:t>current-speed</w:t>
      </w:r>
    </w:p>
    <w:p w14:paraId="5E694B23" w14:textId="77777777" w:rsidR="00E64B71" w:rsidRDefault="00E64B71" w:rsidP="002C0E22">
      <w:pPr>
        <w:numPr>
          <w:ilvl w:val="0"/>
          <w:numId w:val="6"/>
        </w:numPr>
      </w:pPr>
      <w:r>
        <w:t>no-recv</w:t>
      </w:r>
    </w:p>
    <w:p w14:paraId="087456E2" w14:textId="77777777" w:rsidR="00E64B71" w:rsidRDefault="00E64B71" w:rsidP="002C0E22">
      <w:pPr>
        <w:numPr>
          <w:ilvl w:val="0"/>
          <w:numId w:val="6"/>
        </w:numPr>
      </w:pPr>
      <w:r>
        <w:t>no-fwd</w:t>
      </w:r>
    </w:p>
    <w:p w14:paraId="7235D56B" w14:textId="77777777" w:rsidR="00E64B71" w:rsidRDefault="00E64B71" w:rsidP="002C0E22">
      <w:pPr>
        <w:numPr>
          <w:ilvl w:val="0"/>
          <w:numId w:val="6"/>
        </w:numPr>
      </w:pPr>
      <w:r>
        <w:t>no-packet-in</w:t>
      </w:r>
    </w:p>
    <w:p w14:paraId="1649685A" w14:textId="77777777" w:rsidR="00E64B71" w:rsidRDefault="00E64B71" w:rsidP="002C0E22">
      <w:pPr>
        <w:numPr>
          <w:ilvl w:val="0"/>
          <w:numId w:val="6"/>
        </w:numPr>
      </w:pPr>
      <w:r>
        <w:t>link-down</w:t>
      </w:r>
    </w:p>
    <w:p w14:paraId="19350F8D" w14:textId="77777777" w:rsidR="00E64B71" w:rsidRDefault="00E64B71" w:rsidP="002C0E22">
      <w:pPr>
        <w:numPr>
          <w:ilvl w:val="0"/>
          <w:numId w:val="6"/>
        </w:numPr>
      </w:pPr>
      <w:r>
        <w:t>blocked</w:t>
      </w:r>
    </w:p>
    <w:p w14:paraId="23A2594F" w14:textId="77777777" w:rsidR="00E64B71" w:rsidRDefault="00E64B71" w:rsidP="002C0E22">
      <w:pPr>
        <w:numPr>
          <w:ilvl w:val="0"/>
          <w:numId w:val="6"/>
        </w:numPr>
      </w:pPr>
      <w:r>
        <w:t>live</w:t>
      </w:r>
    </w:p>
    <w:p w14:paraId="2648F14F" w14:textId="77777777" w:rsidR="00E64B71" w:rsidRDefault="00E64B71" w:rsidP="00E64B71">
      <w:r>
        <w:t>OF-CONFIG 1.0 must provide means for configuring these parameters.</w:t>
      </w:r>
    </w:p>
    <w:p w14:paraId="575E33B9" w14:textId="77777777" w:rsidR="00E64B71" w:rsidRDefault="00E64B71" w:rsidP="00E64B71">
      <w:r>
        <w:t>Also defined in the OpenFlow protocol specification are port features. There are four sets of these features for current, advertised, supported, and peer-advertised features. Feature sets current, supported, and peer-advertised contain state information and are not to be configured. Only advertised features could potentially be configured with the following parameters:</w:t>
      </w:r>
    </w:p>
    <w:p w14:paraId="53F319BF" w14:textId="77777777" w:rsidR="00E64B71" w:rsidRDefault="00E64B71" w:rsidP="002C0E22">
      <w:pPr>
        <w:numPr>
          <w:ilvl w:val="0"/>
          <w:numId w:val="7"/>
        </w:numPr>
      </w:pPr>
      <w:r>
        <w:t>speed</w:t>
      </w:r>
    </w:p>
    <w:p w14:paraId="302F908D" w14:textId="77777777" w:rsidR="00E64B71" w:rsidRDefault="00E64B71" w:rsidP="002C0E22">
      <w:pPr>
        <w:numPr>
          <w:ilvl w:val="0"/>
          <w:numId w:val="7"/>
        </w:numPr>
      </w:pPr>
      <w:r>
        <w:t>duplex-mode</w:t>
      </w:r>
    </w:p>
    <w:p w14:paraId="2BC934BC" w14:textId="77777777" w:rsidR="00E64B71" w:rsidRDefault="00E64B71" w:rsidP="002C0E22">
      <w:pPr>
        <w:numPr>
          <w:ilvl w:val="0"/>
          <w:numId w:val="7"/>
        </w:numPr>
      </w:pPr>
      <w:r>
        <w:t>copper-medium</w:t>
      </w:r>
    </w:p>
    <w:p w14:paraId="60F8DD06" w14:textId="77777777" w:rsidR="00E64B71" w:rsidRDefault="00E64B71" w:rsidP="002C0E22">
      <w:pPr>
        <w:numPr>
          <w:ilvl w:val="0"/>
          <w:numId w:val="7"/>
        </w:numPr>
      </w:pPr>
      <w:r>
        <w:t>fiber-medium</w:t>
      </w:r>
    </w:p>
    <w:p w14:paraId="46440905" w14:textId="77777777" w:rsidR="00E64B71" w:rsidRDefault="00E64B71" w:rsidP="002C0E22">
      <w:pPr>
        <w:numPr>
          <w:ilvl w:val="0"/>
          <w:numId w:val="7"/>
        </w:numPr>
      </w:pPr>
      <w:r>
        <w:t>auto-negotiation</w:t>
      </w:r>
    </w:p>
    <w:p w14:paraId="3B1AD67D" w14:textId="77777777" w:rsidR="00E64B71" w:rsidRDefault="00E64B71" w:rsidP="002C0E22">
      <w:pPr>
        <w:numPr>
          <w:ilvl w:val="0"/>
          <w:numId w:val="7"/>
        </w:numPr>
      </w:pPr>
      <w:r>
        <w:lastRenderedPageBreak/>
        <w:t>pause</w:t>
      </w:r>
    </w:p>
    <w:p w14:paraId="0FA352CE" w14:textId="77777777" w:rsidR="00E64B71" w:rsidRDefault="00E64B71" w:rsidP="002C0E22">
      <w:pPr>
        <w:numPr>
          <w:ilvl w:val="0"/>
          <w:numId w:val="7"/>
        </w:numPr>
      </w:pPr>
      <w:r>
        <w:t>asymmetric-pause</w:t>
      </w:r>
    </w:p>
    <w:p w14:paraId="07AC50B4" w14:textId="77777777" w:rsidR="00E64B71" w:rsidRDefault="00E64B71" w:rsidP="00E64B71">
      <w:r>
        <w:t xml:space="preserve">OF-CONFIG 1.0 must provide means for configuring these advertised features. </w:t>
      </w:r>
    </w:p>
    <w:p w14:paraId="78A0AEC7" w14:textId="77777777" w:rsidR="00E64B71" w:rsidRDefault="00E64B71" w:rsidP="00D14D27">
      <w:pPr>
        <w:pStyle w:val="Heading3"/>
      </w:pPr>
      <w:bookmarkStart w:id="24" w:name="_Toc318908495"/>
      <w:r>
        <w:t>Datapath ID</w:t>
      </w:r>
      <w:bookmarkEnd w:id="24"/>
    </w:p>
    <w:p w14:paraId="475DFAA2" w14:textId="77777777" w:rsidR="00E64B71" w:rsidRDefault="00E64B71" w:rsidP="00E64B71">
      <w:r>
        <w:t>Section A.3.1 of (1) discusses the datapath ID of a switch. It is a 64-bit filed with the lower 48 bit intended for the switch MAC address and the remaining 16 bit left to the switch operator. Although not explicitly requested by (1), OF-CONFIG should provide means for configuring the datapath ID.</w:t>
      </w:r>
    </w:p>
    <w:p w14:paraId="7B64F9E1" w14:textId="77777777" w:rsidR="00E64B71" w:rsidRDefault="00E64B71" w:rsidP="00D14D27">
      <w:pPr>
        <w:pStyle w:val="Heading2"/>
      </w:pPr>
      <w:bookmarkStart w:id="25" w:name="_Toc318908496"/>
      <w:r>
        <w:t>Operational Requirements</w:t>
      </w:r>
      <w:bookmarkEnd w:id="25"/>
    </w:p>
    <w:p w14:paraId="6BD3358E" w14:textId="77777777" w:rsidR="00E64B71" w:rsidRDefault="00E64B71" w:rsidP="00E64B71">
      <w:r>
        <w:t>The OF-CONFIG 1.0 must meet support the following scenarios:</w:t>
      </w:r>
    </w:p>
    <w:p w14:paraId="20BA7C81" w14:textId="77777777" w:rsidR="00E64B71" w:rsidRPr="00B937C8" w:rsidRDefault="00E64B71" w:rsidP="002C0E22">
      <w:pPr>
        <w:numPr>
          <w:ilvl w:val="0"/>
          <w:numId w:val="8"/>
        </w:numPr>
      </w:pPr>
      <w:r w:rsidRPr="00B937C8">
        <w:t xml:space="preserve">OF-CONFIG 1.0 must support an OpenFlow Capable Switch being configured by multiple OpenFlow </w:t>
      </w:r>
      <w:r w:rsidRPr="00B67448">
        <w:t>Configuration</w:t>
      </w:r>
      <w:r w:rsidRPr="00B937C8">
        <w:t xml:space="preserve"> Points.</w:t>
      </w:r>
    </w:p>
    <w:p w14:paraId="2D471457" w14:textId="77777777" w:rsidR="00E64B71" w:rsidRPr="00B937C8" w:rsidRDefault="00E64B71" w:rsidP="002C0E22">
      <w:pPr>
        <w:numPr>
          <w:ilvl w:val="0"/>
          <w:numId w:val="8"/>
        </w:numPr>
      </w:pPr>
      <w:r w:rsidRPr="00B937C8">
        <w:t>OF-CONFIG 1.0 must support an OpenFlow Configuration Point managing multiple OpenFlow Capable Switches.</w:t>
      </w:r>
    </w:p>
    <w:p w14:paraId="1AE41F48" w14:textId="77777777" w:rsidR="00E64B71" w:rsidRPr="00B937C8" w:rsidRDefault="00E64B71" w:rsidP="002C0E22">
      <w:pPr>
        <w:numPr>
          <w:ilvl w:val="0"/>
          <w:numId w:val="8"/>
        </w:numPr>
      </w:pPr>
      <w:r w:rsidRPr="00B937C8">
        <w:t>OF-CONFIG 1.0 must support an OpenFlow Logical Switch being controlled by multiple OpenFlow Controllers.</w:t>
      </w:r>
    </w:p>
    <w:p w14:paraId="3C90C02F" w14:textId="77777777" w:rsidR="00E64B71" w:rsidRPr="00B937C8" w:rsidRDefault="00E64B71" w:rsidP="002C0E22">
      <w:pPr>
        <w:numPr>
          <w:ilvl w:val="0"/>
          <w:numId w:val="8"/>
        </w:numPr>
      </w:pPr>
      <w:r w:rsidRPr="00B937C8">
        <w:t>OF-CONFIG 1.0 must support configuring ports and queues of an OpenFlow Capable Switch that have been assigned to an OpenFlow Logical Switch.</w:t>
      </w:r>
    </w:p>
    <w:p w14:paraId="1829994D" w14:textId="77777777" w:rsidR="00E64B71" w:rsidRDefault="00E64B71" w:rsidP="00D14D27">
      <w:pPr>
        <w:pStyle w:val="Heading2"/>
      </w:pPr>
      <w:bookmarkStart w:id="26" w:name="_Toc318908497"/>
      <w:r>
        <w:t>Requirements for the Switch Management Protocol</w:t>
      </w:r>
      <w:bookmarkEnd w:id="26"/>
    </w:p>
    <w:p w14:paraId="0EEAEABA" w14:textId="77777777" w:rsidR="00E64B71" w:rsidRDefault="00E64B71" w:rsidP="00E64B71">
      <w:r>
        <w:t xml:space="preserve">OF-CONFIG 1.0 defines a communication standard between an OpenFlow switch and an OpenFlow Configuration Point. It consists of a network management protocol specified in Section 8 and a data model defined in Section </w:t>
      </w:r>
      <w:r w:rsidR="00554195">
        <w:fldChar w:fldCharType="begin"/>
      </w:r>
      <w:r>
        <w:instrText xml:space="preserve"> REF _Ref316762640 \r \h </w:instrText>
      </w:r>
      <w:r w:rsidR="00554195">
        <w:fldChar w:fldCharType="separate"/>
      </w:r>
      <w:r>
        <w:t>7</w:t>
      </w:r>
      <w:r w:rsidR="00554195">
        <w:fldChar w:fldCharType="end"/>
      </w:r>
      <w:r>
        <w:t>. This subsection specifies requirements for the network management protocol. The protocol must comply with the following requirements:</w:t>
      </w:r>
    </w:p>
    <w:p w14:paraId="653BAD8C" w14:textId="77777777" w:rsidR="00E64B71" w:rsidRDefault="00E64B71" w:rsidP="002C0E22">
      <w:pPr>
        <w:numPr>
          <w:ilvl w:val="0"/>
          <w:numId w:val="10"/>
        </w:numPr>
      </w:pPr>
      <w:r>
        <w:t>The protocol must be secure providing integrity, privacy, and authentication. Authentication of both ends, switch and configuration point, must be supported.</w:t>
      </w:r>
    </w:p>
    <w:p w14:paraId="3D7DB4BE" w14:textId="77777777" w:rsidR="00E64B71" w:rsidRDefault="00E64B71" w:rsidP="002C0E22">
      <w:pPr>
        <w:numPr>
          <w:ilvl w:val="0"/>
          <w:numId w:val="10"/>
        </w:numPr>
      </w:pPr>
      <w:r>
        <w:t>The protocol must support reliable transport of configuration requests and replies.</w:t>
      </w:r>
    </w:p>
    <w:p w14:paraId="1A8BB18C" w14:textId="77777777" w:rsidR="00E64B71" w:rsidRDefault="00E64B71" w:rsidP="002C0E22">
      <w:pPr>
        <w:numPr>
          <w:ilvl w:val="0"/>
          <w:numId w:val="10"/>
        </w:numPr>
      </w:pPr>
      <w:r>
        <w:t>The protocol must support connection setup by the configuration point.</w:t>
      </w:r>
    </w:p>
    <w:p w14:paraId="7C26F723" w14:textId="77777777" w:rsidR="00E64B71" w:rsidRDefault="00E64B71" w:rsidP="002C0E22">
      <w:pPr>
        <w:numPr>
          <w:ilvl w:val="0"/>
          <w:numId w:val="10"/>
        </w:numPr>
      </w:pPr>
      <w:r>
        <w:t>The protocol should support connection setup by the switch.</w:t>
      </w:r>
    </w:p>
    <w:p w14:paraId="7DE3EB27" w14:textId="77777777" w:rsidR="00E64B71" w:rsidRDefault="00E64B71" w:rsidP="002C0E22">
      <w:pPr>
        <w:numPr>
          <w:ilvl w:val="0"/>
          <w:numId w:val="10"/>
        </w:numPr>
      </w:pPr>
      <w:r>
        <w:t>The protocol must be able to carry partial switch configurations.</w:t>
      </w:r>
    </w:p>
    <w:p w14:paraId="2BC137AC" w14:textId="77777777" w:rsidR="00E64B71" w:rsidRDefault="00E64B71" w:rsidP="002C0E22">
      <w:pPr>
        <w:numPr>
          <w:ilvl w:val="0"/>
          <w:numId w:val="10"/>
        </w:numPr>
      </w:pPr>
      <w:r>
        <w:t>The protocol must be able to carry bulk switch configurations.</w:t>
      </w:r>
    </w:p>
    <w:p w14:paraId="2E8188BE" w14:textId="77777777" w:rsidR="00E64B71" w:rsidRDefault="00E64B71" w:rsidP="002C0E22">
      <w:pPr>
        <w:numPr>
          <w:ilvl w:val="0"/>
          <w:numId w:val="10"/>
        </w:numPr>
      </w:pPr>
      <w:r>
        <w:t>The protocol must support the configuration point setting configuration data at the switch</w:t>
      </w:r>
    </w:p>
    <w:p w14:paraId="3A67B0E6" w14:textId="77777777" w:rsidR="00E64B71" w:rsidRDefault="00E64B71" w:rsidP="002C0E22">
      <w:pPr>
        <w:numPr>
          <w:ilvl w:val="0"/>
          <w:numId w:val="10"/>
        </w:numPr>
      </w:pPr>
      <w:r>
        <w:t>The protocol must support the configuration point retrieving configuration data from the switch.</w:t>
      </w:r>
    </w:p>
    <w:p w14:paraId="36FA3329" w14:textId="77777777" w:rsidR="00E64B71" w:rsidRDefault="00E64B71" w:rsidP="002C0E22">
      <w:pPr>
        <w:numPr>
          <w:ilvl w:val="0"/>
          <w:numId w:val="10"/>
        </w:numPr>
      </w:pPr>
      <w:r>
        <w:lastRenderedPageBreak/>
        <w:t>The protocol should support the configuration point retrieving status information from the switch.</w:t>
      </w:r>
    </w:p>
    <w:p w14:paraId="378969F0" w14:textId="77777777" w:rsidR="00E64B71" w:rsidRDefault="00E64B71" w:rsidP="002C0E22">
      <w:pPr>
        <w:numPr>
          <w:ilvl w:val="0"/>
          <w:numId w:val="10"/>
        </w:numPr>
      </w:pPr>
      <w:r>
        <w:t>The protocol must support creation, modification and deletion of configuration information at the switch.</w:t>
      </w:r>
    </w:p>
    <w:p w14:paraId="2DB1DEF3" w14:textId="77777777" w:rsidR="00E64B71" w:rsidRDefault="00E64B71" w:rsidP="002C0E22">
      <w:pPr>
        <w:numPr>
          <w:ilvl w:val="0"/>
          <w:numId w:val="10"/>
        </w:numPr>
      </w:pPr>
      <w:r>
        <w:t>The protocol must support reporting on the result of a successful configuration request.</w:t>
      </w:r>
    </w:p>
    <w:p w14:paraId="1BC2E40D" w14:textId="77777777" w:rsidR="00E64B71" w:rsidRDefault="00E64B71" w:rsidP="002C0E22">
      <w:pPr>
        <w:numPr>
          <w:ilvl w:val="0"/>
          <w:numId w:val="10"/>
        </w:numPr>
      </w:pPr>
      <w:r>
        <w:t>The protocol must support reporting error codes for partially or completely failed configuration requests.</w:t>
      </w:r>
    </w:p>
    <w:p w14:paraId="1EB37D0C" w14:textId="77777777" w:rsidR="00E64B71" w:rsidRDefault="00E64B71" w:rsidP="002C0E22">
      <w:pPr>
        <w:numPr>
          <w:ilvl w:val="0"/>
          <w:numId w:val="10"/>
        </w:numPr>
      </w:pPr>
      <w:r>
        <w:t>The protocol should support sending configuration requests independent of the completion of previous requests.</w:t>
      </w:r>
    </w:p>
    <w:p w14:paraId="66D10348" w14:textId="77777777" w:rsidR="00E64B71" w:rsidRDefault="00E64B71" w:rsidP="002C0E22">
      <w:pPr>
        <w:numPr>
          <w:ilvl w:val="0"/>
          <w:numId w:val="10"/>
        </w:numPr>
      </w:pPr>
      <w:r>
        <w:t xml:space="preserve">The protocol should support transaction capabilities including rollback per operation. </w:t>
      </w:r>
    </w:p>
    <w:p w14:paraId="7B77DDC2" w14:textId="77777777" w:rsidR="00E64B71" w:rsidRDefault="00E64B71" w:rsidP="002C0E22">
      <w:pPr>
        <w:numPr>
          <w:ilvl w:val="0"/>
          <w:numId w:val="10"/>
        </w:numPr>
      </w:pPr>
      <w:r>
        <w:t>The protocol must provide means for asynchronous notifications from the switch to the configuration point.</w:t>
      </w:r>
    </w:p>
    <w:p w14:paraId="40835E4D" w14:textId="77777777" w:rsidR="00E64B71" w:rsidRDefault="00E64B71" w:rsidP="002C0E22">
      <w:pPr>
        <w:numPr>
          <w:ilvl w:val="0"/>
          <w:numId w:val="10"/>
        </w:numPr>
      </w:pPr>
      <w:r>
        <w:t>The protocol should be extensible.</w:t>
      </w:r>
    </w:p>
    <w:p w14:paraId="0AC58F83" w14:textId="77777777" w:rsidR="00E64B71" w:rsidRDefault="00E64B71" w:rsidP="002C0E22">
      <w:pPr>
        <w:numPr>
          <w:ilvl w:val="0"/>
          <w:numId w:val="10"/>
        </w:numPr>
      </w:pPr>
      <w:r>
        <w:t>The protocol should support reporting its capabilities.</w:t>
      </w:r>
    </w:p>
    <w:p w14:paraId="581F3868" w14:textId="77777777" w:rsidR="00E64B71" w:rsidRDefault="00E64B71" w:rsidP="00E64B71">
      <w:pPr>
        <w:pStyle w:val="Heading1"/>
      </w:pPr>
      <w:bookmarkStart w:id="27" w:name="_Ref316762640"/>
      <w:bookmarkStart w:id="28" w:name="_Toc318908498"/>
      <w:r>
        <w:t>Data Model</w:t>
      </w:r>
      <w:bookmarkEnd w:id="27"/>
      <w:bookmarkEnd w:id="28"/>
    </w:p>
    <w:p w14:paraId="40C3C0E1" w14:textId="77777777" w:rsidR="00E64B71" w:rsidRDefault="00E64B71" w:rsidP="00E64B71">
      <w:r>
        <w:t xml:space="preserve">This section specifies the data model for OF-CONFIG 1.0. Configurations of an OpenFlow Capable Switch or for portions of it are encoded in XML. The data model is structured into classes and attributes of classes. Each class is described in a separate sub-section by </w:t>
      </w:r>
    </w:p>
    <w:p w14:paraId="30CB3C13" w14:textId="77777777" w:rsidR="00E64B71" w:rsidRDefault="00E64B71" w:rsidP="002C0E22">
      <w:pPr>
        <w:numPr>
          <w:ilvl w:val="0"/>
          <w:numId w:val="11"/>
        </w:numPr>
      </w:pPr>
      <w:r>
        <w:t>a UML diagram giving an overview of the class,</w:t>
      </w:r>
    </w:p>
    <w:p w14:paraId="7FCC718D" w14:textId="77777777" w:rsidR="00E64B71" w:rsidRDefault="00E64B71" w:rsidP="002C0E22">
      <w:pPr>
        <w:numPr>
          <w:ilvl w:val="0"/>
          <w:numId w:val="11"/>
        </w:numPr>
      </w:pPr>
      <w:r>
        <w:t>a portion of an XML schemaextracted from the normative XML schema in Appendix A,</w:t>
      </w:r>
    </w:p>
    <w:p w14:paraId="612D2774" w14:textId="77777777" w:rsidR="00E64B71" w:rsidRDefault="00E64B71" w:rsidP="002C0E22">
      <w:pPr>
        <w:numPr>
          <w:ilvl w:val="0"/>
          <w:numId w:val="11"/>
        </w:numPr>
      </w:pPr>
      <w:r>
        <w:t>an example for XML code encoding an instance of the class,</w:t>
      </w:r>
    </w:p>
    <w:p w14:paraId="1C4F8973" w14:textId="77777777" w:rsidR="00E64B71" w:rsidRDefault="00E64B71" w:rsidP="002C0E22">
      <w:pPr>
        <w:numPr>
          <w:ilvl w:val="0"/>
          <w:numId w:val="11"/>
        </w:numPr>
      </w:pPr>
      <w:r>
        <w:t>normative constraints for instances of the classextending the XML schema by semantic specifications,</w:t>
      </w:r>
    </w:p>
    <w:p w14:paraId="3258C15E" w14:textId="77777777" w:rsidR="00E64B71" w:rsidRDefault="00E64B71" w:rsidP="002C0E22">
      <w:pPr>
        <w:numPr>
          <w:ilvl w:val="0"/>
          <w:numId w:val="11"/>
        </w:numPr>
      </w:pPr>
      <w:proofErr w:type="gramStart"/>
      <w:r>
        <w:t>a</w:t>
      </w:r>
      <w:proofErr w:type="gramEnd"/>
      <w:r>
        <w:t xml:space="preserve"> portion of a YANG (9) moduleextracted from the YANG module in Appendix B.</w:t>
      </w:r>
    </w:p>
    <w:p w14:paraId="11FEFCA8" w14:textId="77777777" w:rsidR="00E64B71" w:rsidRDefault="00E64B71" w:rsidP="00E64B71">
      <w:r>
        <w:t>The full XML schema and the full YANG module are listed in Appendices A and B. Normative for OF-CONFIG 1.0 is the XML schema in Appendix A and the normative constraints in sub-sections 7.X.4. The YANG module in Appendix B incorporates the XML schema specifications as well as the normative constraints.</w:t>
      </w:r>
    </w:p>
    <w:p w14:paraId="7E2F73C6" w14:textId="77777777" w:rsidR="00E64B71" w:rsidRDefault="00E64B71" w:rsidP="00E64B71">
      <w:r>
        <w:t xml:space="preserve">OF-CONFIG specific terminology used for describing the model is defined in Section 5. The following UML diagram describes the top-level classes of the data model. </w:t>
      </w:r>
    </w:p>
    <w:p w14:paraId="7D795C5A" w14:textId="77777777" w:rsidR="00E64B71" w:rsidRDefault="001F476B" w:rsidP="00E64B71">
      <w:r w:rsidRPr="00DB42FD">
        <w:rPr>
          <w:noProof/>
        </w:rPr>
        <w:lastRenderedPageBreak/>
        <w:drawing>
          <wp:inline distT="0" distB="0" distL="0" distR="0" wp14:anchorId="5FA799A0" wp14:editId="3BBD7FAB">
            <wp:extent cx="4629150" cy="461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4610100"/>
                    </a:xfrm>
                    <a:prstGeom prst="rect">
                      <a:avLst/>
                    </a:prstGeom>
                    <a:noFill/>
                    <a:ln>
                      <a:noFill/>
                    </a:ln>
                  </pic:spPr>
                </pic:pic>
              </a:graphicData>
            </a:graphic>
          </wp:inline>
        </w:drawing>
      </w:r>
    </w:p>
    <w:p w14:paraId="33D8D86A" w14:textId="77777777" w:rsidR="001F476B" w:rsidRDefault="001F476B" w:rsidP="001F476B">
      <w:pPr>
        <w:pStyle w:val="Caption"/>
      </w:pPr>
      <w:r>
        <w:t xml:space="preserve">Figure </w:t>
      </w:r>
      <w:fldSimple w:instr=" SEQ Figure \* ARABIC ">
        <w:r>
          <w:rPr>
            <w:noProof/>
          </w:rPr>
          <w:t>3</w:t>
        </w:r>
      </w:fldSimple>
      <w:r>
        <w:t xml:space="preserve">: </w:t>
      </w:r>
      <w:r w:rsidRPr="00A06B8E">
        <w:t>UML Class Diagram for OF-CONFIG Data Model</w:t>
      </w:r>
    </w:p>
    <w:p w14:paraId="20F32DC1" w14:textId="77777777" w:rsidR="00E64B71" w:rsidRDefault="00E64B71" w:rsidP="00E64B71">
      <w:r>
        <w:t xml:space="preserve">The core of the model is an OpenFlow Capable Switch that is configured by OpenFlow Configuration Points. </w:t>
      </w:r>
    </w:p>
    <w:p w14:paraId="2C2F1763" w14:textId="77777777" w:rsidR="00E64B71" w:rsidRDefault="00E64B71" w:rsidP="00E64B71">
      <w:r>
        <w:t xml:space="preserve">The switch contains a set of resources of different types. For OF-CONFIG 1.0, two types of resources are included in the model: OpenFlow Ports and OpenFlow Queues. More resource types may be added in future revisions of OF-CONFIG. OpenFlow resources can be made available for use to OpenFlow Logical Switches. </w:t>
      </w:r>
    </w:p>
    <w:p w14:paraId="25A0F560" w14:textId="77777777" w:rsidR="00E64B71" w:rsidRDefault="00E64B71" w:rsidP="00E64B71">
      <w:r>
        <w:t xml:space="preserve">Instances of OpenFlow logical switches are contained within the OpenFlow Capable Switch. A set of OpenFlow Controllers is assigned to each OpenFlow logical switch. </w:t>
      </w:r>
    </w:p>
    <w:p w14:paraId="2AF2377F" w14:textId="77777777" w:rsidR="00E64B71" w:rsidRDefault="00E64B71" w:rsidP="00E64B71">
      <w:r>
        <w:t>The data model contains several identifiers, most of them encoded as an XML element &lt;id&gt;. Currently these IDs are defined as strings with required uniqueness in a certain context. Beyond uniqueness requirements, no further guidance is given on how to build these strings. This may be changed in the future. Particularly, the use of Universal Resource Names (URNs) is envisioned. This requires developing a naming scheme for URNs in OF-CONFIG and registering a URN namespace for the ONF. It is expected that recommendations for URN-based identifiers will be introduced by a future version of OF-CONFIG. Since URNs are represented as strings, such recommendations can be made compatible with identifiers in OF-CONFIG v1.0.</w:t>
      </w:r>
    </w:p>
    <w:p w14:paraId="2947D1E3" w14:textId="77777777" w:rsidR="00E64B71" w:rsidRDefault="00E64B71" w:rsidP="00E64B71">
      <w:r>
        <w:lastRenderedPageBreak/>
        <w:t>When issuing a NETCONF get request all elements in the requested sub-tree must be returned in the result. Those elements that can be modified by a NETCONF edit-config request or retrieved by a NETCONF get-config request are identified in the normative constraints sub-sections 8.X.4.</w:t>
      </w:r>
    </w:p>
    <w:p w14:paraId="434BC7A2" w14:textId="77777777" w:rsidR="00E64B71" w:rsidRDefault="00E64B71" w:rsidP="00D14D27">
      <w:pPr>
        <w:pStyle w:val="Heading2"/>
      </w:pPr>
      <w:bookmarkStart w:id="29" w:name="_Toc318908499"/>
      <w:r>
        <w:t>OpenFlow Capable Switch</w:t>
      </w:r>
      <w:bookmarkEnd w:id="29"/>
    </w:p>
    <w:p w14:paraId="4D366758" w14:textId="77777777" w:rsidR="00E64B71" w:rsidRDefault="00E64B71" w:rsidP="00E64B71">
      <w:r>
        <w:t xml:space="preserve">The OpenFlow Capable Switch serves as the root element for an OpenFlow configuration. It has relationships to </w:t>
      </w:r>
    </w:p>
    <w:p w14:paraId="3B277E79" w14:textId="77777777" w:rsidR="00E64B71" w:rsidRDefault="00E64B71" w:rsidP="002C0E22">
      <w:pPr>
        <w:numPr>
          <w:ilvl w:val="0"/>
          <w:numId w:val="9"/>
        </w:numPr>
      </w:pPr>
      <w:r>
        <w:t>OpenFlow Configuration Points that manage and particularly configure the OpenFlow Capable Switch,</w:t>
      </w:r>
    </w:p>
    <w:p w14:paraId="752BCA2F" w14:textId="77777777" w:rsidR="00E64B71" w:rsidRDefault="00E64B71" w:rsidP="002C0E22">
      <w:pPr>
        <w:numPr>
          <w:ilvl w:val="0"/>
          <w:numId w:val="9"/>
        </w:numPr>
      </w:pPr>
      <w:r>
        <w:t xml:space="preserve">OpenFlow logical switches that are contained and instantiated within the OpenFlow Capable Switch, </w:t>
      </w:r>
    </w:p>
    <w:p w14:paraId="2BF8724C" w14:textId="77777777" w:rsidR="00E64B71" w:rsidRDefault="00E64B71" w:rsidP="002C0E22">
      <w:pPr>
        <w:numPr>
          <w:ilvl w:val="0"/>
          <w:numId w:val="2"/>
        </w:numPr>
      </w:pPr>
      <w:r>
        <w:t>OpenFlow Resources contained in the OpenFlow Capable Switch that may be used by OpenFlow Logical Switches.</w:t>
      </w:r>
    </w:p>
    <w:p w14:paraId="7545A5F2" w14:textId="77777777" w:rsidR="00E64B71" w:rsidRDefault="00E64B71" w:rsidP="00D14D27">
      <w:pPr>
        <w:pStyle w:val="Heading3"/>
      </w:pPr>
      <w:bookmarkStart w:id="30" w:name="_Toc318908500"/>
      <w:r>
        <w:t>UML Diagram</w:t>
      </w:r>
      <w:bookmarkEnd w:id="30"/>
    </w:p>
    <w:p w14:paraId="0BFC3B0A" w14:textId="77777777" w:rsidR="00E64B71" w:rsidRDefault="001F476B" w:rsidP="00E64B71">
      <w:r w:rsidRPr="00DB42FD">
        <w:rPr>
          <w:noProof/>
        </w:rPr>
        <w:drawing>
          <wp:inline distT="0" distB="0" distL="0" distR="0" wp14:anchorId="6FD79637" wp14:editId="3CAAA6AE">
            <wp:extent cx="5181600" cy="2657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657475"/>
                    </a:xfrm>
                    <a:prstGeom prst="rect">
                      <a:avLst/>
                    </a:prstGeom>
                    <a:noFill/>
                    <a:ln>
                      <a:noFill/>
                    </a:ln>
                  </pic:spPr>
                </pic:pic>
              </a:graphicData>
            </a:graphic>
          </wp:inline>
        </w:drawing>
      </w:r>
    </w:p>
    <w:p w14:paraId="6671A780" w14:textId="77777777" w:rsidR="00E64B71" w:rsidRDefault="001F476B" w:rsidP="001F476B">
      <w:pPr>
        <w:pStyle w:val="Caption"/>
      </w:pPr>
      <w:r>
        <w:t xml:space="preserve">Figure </w:t>
      </w:r>
      <w:fldSimple w:instr=" SEQ Figure \* ARABIC ">
        <w:r>
          <w:rPr>
            <w:noProof/>
          </w:rPr>
          <w:t>4</w:t>
        </w:r>
      </w:fldSimple>
      <w:r>
        <w:t xml:space="preserve">: </w:t>
      </w:r>
      <w:r w:rsidRPr="00337B8B">
        <w:t>Data Model Diagram for OpenFlow Capable Switch</w:t>
      </w:r>
    </w:p>
    <w:p w14:paraId="3133D489" w14:textId="77777777" w:rsidR="00D84428" w:rsidRPr="009F1B7D" w:rsidRDefault="00013F69" w:rsidP="00D14D27">
      <w:pPr>
        <w:pStyle w:val="Heading3"/>
      </w:pPr>
      <w:bookmarkStart w:id="31" w:name="_Toc318908501"/>
      <w:r>
        <w:t xml:space="preserve">XML </w:t>
      </w:r>
      <w:r w:rsidR="001F476B">
        <w:t>Schema</w:t>
      </w:r>
      <w:bookmarkEnd w:id="31"/>
    </w:p>
    <w:tbl>
      <w:tblPr>
        <w:tblStyle w:val="TableGrid"/>
        <w:tblW w:w="0" w:type="auto"/>
        <w:tblInd w:w="378" w:type="dxa"/>
        <w:shd w:val="clear" w:color="auto" w:fill="C8FCCD"/>
        <w:tblLook w:val="04A0" w:firstRow="1" w:lastRow="0" w:firstColumn="1" w:lastColumn="0" w:noHBand="0" w:noVBand="1"/>
      </w:tblPr>
      <w:tblGrid>
        <w:gridCol w:w="8820"/>
      </w:tblGrid>
      <w:tr w:rsidR="00D84428" w:rsidRPr="009F1B7D" w14:paraId="5BCE7943" w14:textId="77777777" w:rsidTr="00F86237">
        <w:tc>
          <w:tcPr>
            <w:tcW w:w="8820" w:type="dxa"/>
            <w:shd w:val="clear" w:color="auto" w:fill="C8FCCD"/>
          </w:tcPr>
          <w:p w14:paraId="2C6D48FD" w14:textId="77777777" w:rsidR="00D84428" w:rsidRPr="009F1B7D" w:rsidRDefault="00D84428" w:rsidP="00011096">
            <w:pPr>
              <w:pStyle w:val="XML1"/>
            </w:pPr>
            <w:r w:rsidRPr="00DB42FD">
              <w:t>&lt;xs:complexType name="OFCapableSwitchType"&gt;</w:t>
            </w:r>
          </w:p>
          <w:p w14:paraId="7795D4BE" w14:textId="77777777" w:rsidR="00D84428" w:rsidRPr="009F1B7D" w:rsidRDefault="00D84428" w:rsidP="00011096">
            <w:pPr>
              <w:pStyle w:val="XML2"/>
            </w:pPr>
            <w:r w:rsidRPr="009F1B7D">
              <w:t>&lt;xs:sequence&gt;</w:t>
            </w:r>
          </w:p>
          <w:p w14:paraId="4A0F7E20" w14:textId="77777777" w:rsidR="00D84428" w:rsidRPr="009F1B7D" w:rsidRDefault="00D84428" w:rsidP="00011096">
            <w:pPr>
              <w:pStyle w:val="XML3"/>
            </w:pPr>
            <w:r w:rsidRPr="009F1B7D">
              <w:t>&lt;xs:element name="id"</w:t>
            </w:r>
          </w:p>
          <w:p w14:paraId="4F666A44" w14:textId="77777777" w:rsidR="00D84428" w:rsidRPr="009F1B7D" w:rsidRDefault="00D84428" w:rsidP="00011096">
            <w:pPr>
              <w:pStyle w:val="XML9"/>
            </w:pPr>
            <w:r w:rsidRPr="009F1B7D">
              <w:t>type="OFConfigID"/&gt;</w:t>
            </w:r>
          </w:p>
          <w:p w14:paraId="270787F9" w14:textId="77777777" w:rsidR="00D84428" w:rsidRPr="009F1B7D" w:rsidRDefault="00D84428" w:rsidP="00011096">
            <w:pPr>
              <w:pStyle w:val="XML3"/>
            </w:pPr>
            <w:r w:rsidRPr="009F1B7D">
              <w:t xml:space="preserve">&lt;xs:element name="configuration-points" </w:t>
            </w:r>
          </w:p>
          <w:p w14:paraId="66F82A0E" w14:textId="77777777" w:rsidR="00D84428" w:rsidRPr="009F1B7D" w:rsidRDefault="00D84428" w:rsidP="00011096">
            <w:pPr>
              <w:pStyle w:val="XML6"/>
            </w:pPr>
            <w:r w:rsidRPr="009F1B7D">
              <w:t>type="OFConfigurationPointListType"/&gt;</w:t>
            </w:r>
          </w:p>
          <w:p w14:paraId="597249AE" w14:textId="77777777" w:rsidR="00D84428" w:rsidRPr="009F1B7D" w:rsidRDefault="00D84428" w:rsidP="00011096">
            <w:pPr>
              <w:pStyle w:val="XML3"/>
            </w:pPr>
            <w:r w:rsidRPr="009F1B7D">
              <w:t>&lt;xs:element name="resources"</w:t>
            </w:r>
          </w:p>
          <w:p w14:paraId="108175F3" w14:textId="77777777" w:rsidR="00D84428" w:rsidRPr="009F1B7D" w:rsidRDefault="00D84428" w:rsidP="00011096">
            <w:pPr>
              <w:pStyle w:val="XML6"/>
            </w:pPr>
            <w:r w:rsidRPr="009F1B7D">
              <w:t>type="OFCapableSwitchResourceListType"/&gt;</w:t>
            </w:r>
          </w:p>
          <w:p w14:paraId="5196A7AB" w14:textId="77777777" w:rsidR="00D84428" w:rsidRPr="009F1B7D" w:rsidRDefault="00D84428" w:rsidP="00011096">
            <w:pPr>
              <w:pStyle w:val="XML3"/>
            </w:pPr>
            <w:r w:rsidRPr="009F1B7D">
              <w:t>&lt;xs:element name="logical-switches"</w:t>
            </w:r>
          </w:p>
          <w:p w14:paraId="1BAB3466" w14:textId="77777777" w:rsidR="00D84428" w:rsidRPr="009F1B7D" w:rsidRDefault="00D84428" w:rsidP="00011096">
            <w:pPr>
              <w:pStyle w:val="XML6"/>
            </w:pPr>
            <w:r w:rsidRPr="009F1B7D">
              <w:t>type="OFLogicalSwitchListType"/&gt;</w:t>
            </w:r>
          </w:p>
          <w:p w14:paraId="1205E867" w14:textId="77777777" w:rsidR="00D84428" w:rsidRPr="009F1B7D" w:rsidRDefault="00D84428" w:rsidP="00011096">
            <w:pPr>
              <w:pStyle w:val="XML2"/>
            </w:pPr>
            <w:r w:rsidRPr="009F1B7D">
              <w:t>&lt;/xs:sequence&gt;</w:t>
            </w:r>
          </w:p>
          <w:p w14:paraId="07B16581" w14:textId="77777777" w:rsidR="00D84428" w:rsidRPr="009F1B7D" w:rsidRDefault="00D84428" w:rsidP="00011096">
            <w:pPr>
              <w:pStyle w:val="XML1"/>
            </w:pPr>
            <w:r w:rsidRPr="009F1B7D">
              <w:lastRenderedPageBreak/>
              <w:t>&lt;/xs:complexType&gt;</w:t>
            </w:r>
          </w:p>
          <w:p w14:paraId="3B8FAE2D" w14:textId="77777777" w:rsidR="00D84428" w:rsidRPr="009F1B7D" w:rsidRDefault="00D84428" w:rsidP="00F86237">
            <w:pPr>
              <w:spacing w:after="200" w:line="276" w:lineRule="auto"/>
            </w:pPr>
          </w:p>
          <w:p w14:paraId="1219C38D" w14:textId="77777777" w:rsidR="00D84428" w:rsidRPr="009F1B7D" w:rsidRDefault="00D84428" w:rsidP="00011096">
            <w:pPr>
              <w:pStyle w:val="XML1"/>
            </w:pPr>
            <w:r w:rsidRPr="009F1B7D">
              <w:t>&lt;xs:complexType name="OFConfigurationPointListType"&gt;</w:t>
            </w:r>
          </w:p>
          <w:p w14:paraId="016FAB7A" w14:textId="77777777" w:rsidR="00D84428" w:rsidRPr="009F1B7D" w:rsidRDefault="00D84428" w:rsidP="00011096">
            <w:pPr>
              <w:pStyle w:val="XML2"/>
            </w:pPr>
            <w:r w:rsidRPr="009F1B7D">
              <w:t>&lt;xs:sequence&gt;</w:t>
            </w:r>
          </w:p>
          <w:p w14:paraId="34122417" w14:textId="77777777" w:rsidR="00D84428" w:rsidRPr="009F1B7D" w:rsidRDefault="00D84428" w:rsidP="00011096">
            <w:pPr>
              <w:pStyle w:val="XML3"/>
            </w:pPr>
            <w:r w:rsidRPr="009F1B7D">
              <w:t>&lt;xs:element name=“configuration-point”</w:t>
            </w:r>
          </w:p>
          <w:p w14:paraId="36FF45BF" w14:textId="77777777" w:rsidR="00D84428" w:rsidRPr="009F1B7D" w:rsidRDefault="00D84428" w:rsidP="00011096">
            <w:pPr>
              <w:pStyle w:val="XML9"/>
            </w:pPr>
            <w:r w:rsidRPr="009F1B7D">
              <w:t xml:space="preserve">type="OFConfigurationPointType" </w:t>
            </w:r>
          </w:p>
          <w:p w14:paraId="7A2388FC" w14:textId="77777777" w:rsidR="00D84428" w:rsidRPr="009F1B7D" w:rsidRDefault="00D84428" w:rsidP="00011096">
            <w:pPr>
              <w:pStyle w:val="XML9"/>
            </w:pPr>
            <w:r w:rsidRPr="009F1B7D">
              <w:t>maxOccurs="unbounded"/&gt;</w:t>
            </w:r>
          </w:p>
          <w:p w14:paraId="404B36EA" w14:textId="77777777" w:rsidR="00D84428" w:rsidRPr="009F1B7D" w:rsidRDefault="00D84428" w:rsidP="00011096">
            <w:pPr>
              <w:pStyle w:val="XML2"/>
            </w:pPr>
            <w:r w:rsidRPr="009F1B7D">
              <w:t>&lt;/xs:sequence&gt;</w:t>
            </w:r>
          </w:p>
          <w:p w14:paraId="20868328" w14:textId="77777777" w:rsidR="00D84428" w:rsidRPr="009F1B7D" w:rsidRDefault="00D84428" w:rsidP="00011096">
            <w:pPr>
              <w:pStyle w:val="XML1"/>
            </w:pPr>
            <w:r w:rsidRPr="009F1B7D">
              <w:t>&lt;/xs:complexType&gt;</w:t>
            </w:r>
          </w:p>
          <w:p w14:paraId="63624855" w14:textId="77777777" w:rsidR="00D84428" w:rsidRPr="009F1B7D" w:rsidRDefault="00D84428" w:rsidP="00F86237">
            <w:pPr>
              <w:spacing w:after="200" w:line="276" w:lineRule="auto"/>
            </w:pPr>
          </w:p>
          <w:p w14:paraId="4C7DC490" w14:textId="77777777" w:rsidR="00D84428" w:rsidRPr="009F1B7D" w:rsidRDefault="00D84428" w:rsidP="00011096">
            <w:pPr>
              <w:pStyle w:val="XML1"/>
            </w:pPr>
            <w:r w:rsidRPr="009F1B7D">
              <w:t>&lt;xs:complexType name="OFCapableSwitchResourceListType"&gt;</w:t>
            </w:r>
          </w:p>
          <w:p w14:paraId="0FEAA06E" w14:textId="77777777" w:rsidR="00D84428" w:rsidRPr="009F1B7D" w:rsidRDefault="00D84428" w:rsidP="00011096">
            <w:pPr>
              <w:pStyle w:val="XML2"/>
            </w:pPr>
            <w:r w:rsidRPr="009F1B7D">
              <w:t>&lt;xs:sequence&gt;</w:t>
            </w:r>
          </w:p>
          <w:p w14:paraId="371966D1" w14:textId="77777777" w:rsidR="00D84428" w:rsidRPr="009F1B7D" w:rsidRDefault="00D84428" w:rsidP="00011096">
            <w:pPr>
              <w:pStyle w:val="XML3"/>
            </w:pPr>
            <w:r w:rsidRPr="009F1B7D">
              <w:t>&lt;xs:element name="port"</w:t>
            </w:r>
          </w:p>
          <w:p w14:paraId="648A2502" w14:textId="77777777" w:rsidR="00D84428" w:rsidRPr="009F1B7D" w:rsidRDefault="00D84428" w:rsidP="00011096">
            <w:pPr>
              <w:pStyle w:val="XML9"/>
            </w:pPr>
            <w:r w:rsidRPr="009F1B7D">
              <w:t>type="OFPortType" maxOccurs="unbounded"/&gt;</w:t>
            </w:r>
          </w:p>
          <w:p w14:paraId="22BAA9B3" w14:textId="77777777" w:rsidR="00D84428" w:rsidRPr="009F1B7D" w:rsidRDefault="00D84428" w:rsidP="00011096">
            <w:pPr>
              <w:pStyle w:val="XML3"/>
            </w:pPr>
            <w:r w:rsidRPr="009F1B7D">
              <w:t>&lt;xs:element name="queue"</w:t>
            </w:r>
          </w:p>
          <w:p w14:paraId="6E0D080C" w14:textId="77777777" w:rsidR="00D84428" w:rsidRPr="009F1B7D" w:rsidRDefault="00D84428" w:rsidP="00011096">
            <w:pPr>
              <w:pStyle w:val="XML9"/>
            </w:pPr>
            <w:r w:rsidRPr="009F1B7D">
              <w:t>type="OFQueueType" maxOccurs="unbounded"/&gt;</w:t>
            </w:r>
          </w:p>
          <w:p w14:paraId="04FAB444" w14:textId="77777777" w:rsidR="00013348" w:rsidRPr="009F1B7D" w:rsidRDefault="00013348" w:rsidP="00013348">
            <w:pPr>
              <w:pStyle w:val="XML3"/>
            </w:pPr>
            <w:r w:rsidRPr="009F1B7D">
              <w:t>&lt;xs:element name="</w:t>
            </w:r>
            <w:r>
              <w:t>owned-certificate</w:t>
            </w:r>
            <w:r w:rsidRPr="009F1B7D">
              <w:t>"</w:t>
            </w:r>
          </w:p>
          <w:p w14:paraId="20E24A94" w14:textId="77777777" w:rsidR="00013348" w:rsidRPr="009F1B7D" w:rsidRDefault="00013348" w:rsidP="00013348">
            <w:pPr>
              <w:pStyle w:val="XML9"/>
            </w:pPr>
            <w:r w:rsidRPr="009F1B7D">
              <w:t>type="OF</w:t>
            </w:r>
            <w:r>
              <w:t>OwnedCertificate</w:t>
            </w:r>
            <w:r w:rsidRPr="009F1B7D">
              <w:t>Type" maxOccurs="unbounded"/&gt;</w:t>
            </w:r>
          </w:p>
          <w:p w14:paraId="2453DA3F" w14:textId="77777777" w:rsidR="00013348" w:rsidRPr="009F1B7D" w:rsidRDefault="00013348" w:rsidP="00013348">
            <w:pPr>
              <w:pStyle w:val="XML3"/>
            </w:pPr>
            <w:r w:rsidRPr="009F1B7D">
              <w:t>&lt;xs:element name="</w:t>
            </w:r>
            <w:r>
              <w:t>external-certificate</w:t>
            </w:r>
            <w:r w:rsidRPr="009F1B7D">
              <w:t>"</w:t>
            </w:r>
          </w:p>
          <w:p w14:paraId="1B135A9B" w14:textId="5087BD01" w:rsidR="00852996" w:rsidRDefault="00013348" w:rsidP="00852996">
            <w:pPr>
              <w:pStyle w:val="XML9"/>
            </w:pPr>
            <w:r w:rsidRPr="009F1B7D">
              <w:t>type="OF</w:t>
            </w:r>
            <w:r w:rsidR="002A5300">
              <w:t>External</w:t>
            </w:r>
            <w:r>
              <w:t>Certificate</w:t>
            </w:r>
            <w:r w:rsidRPr="009F1B7D">
              <w:t xml:space="preserve">Type" </w:t>
            </w:r>
          </w:p>
          <w:p w14:paraId="3FE86B7E" w14:textId="6C61CBFF" w:rsidR="00013348" w:rsidRDefault="00013348" w:rsidP="00013348">
            <w:pPr>
              <w:pStyle w:val="XML9"/>
            </w:pPr>
            <w:r w:rsidRPr="009F1B7D">
              <w:t>maxOccurs="unbounded"/&gt;</w:t>
            </w:r>
          </w:p>
          <w:p w14:paraId="0602F346" w14:textId="5AF9A5BF" w:rsidR="009767AE" w:rsidRPr="009F1B7D" w:rsidRDefault="009767AE" w:rsidP="009767AE">
            <w:pPr>
              <w:pStyle w:val="XML3"/>
            </w:pPr>
            <w:r>
              <w:t>&lt;xs:element name="flow-table</w:t>
            </w:r>
            <w:r w:rsidRPr="009F1B7D">
              <w:t>"</w:t>
            </w:r>
          </w:p>
          <w:p w14:paraId="4CDB5FDD" w14:textId="00328FFB" w:rsidR="009767AE" w:rsidRPr="009F1B7D" w:rsidRDefault="009767AE" w:rsidP="009767AE">
            <w:pPr>
              <w:pStyle w:val="XML9"/>
            </w:pPr>
            <w:r>
              <w:t>type="OFFlowTable</w:t>
            </w:r>
            <w:r w:rsidRPr="009F1B7D">
              <w:t>Type" maxOccurs="unbounded"/&gt;</w:t>
            </w:r>
          </w:p>
          <w:p w14:paraId="52709AFC" w14:textId="77777777" w:rsidR="00D84428" w:rsidRPr="009F1B7D" w:rsidRDefault="00D84428" w:rsidP="00011096">
            <w:pPr>
              <w:pStyle w:val="XML2"/>
            </w:pPr>
            <w:r w:rsidRPr="009F1B7D">
              <w:t>&lt;/xs:sequence&gt;</w:t>
            </w:r>
          </w:p>
          <w:p w14:paraId="44F6AA0F" w14:textId="77777777" w:rsidR="00D84428" w:rsidRPr="009F1B7D" w:rsidRDefault="00D84428" w:rsidP="00011096">
            <w:pPr>
              <w:pStyle w:val="XML1"/>
            </w:pPr>
            <w:r w:rsidRPr="009F1B7D">
              <w:t>&lt;/xs:complexType&gt;</w:t>
            </w:r>
          </w:p>
          <w:p w14:paraId="45E6EC99" w14:textId="77777777" w:rsidR="00D84428" w:rsidRPr="009F1B7D" w:rsidRDefault="00D84428" w:rsidP="00F86237">
            <w:pPr>
              <w:pStyle w:val="BodyText"/>
            </w:pPr>
          </w:p>
          <w:p w14:paraId="470F79AE" w14:textId="77777777" w:rsidR="00D84428" w:rsidRPr="009F1B7D" w:rsidRDefault="00D84428" w:rsidP="00011096">
            <w:pPr>
              <w:pStyle w:val="XML1"/>
            </w:pPr>
            <w:r w:rsidRPr="009F1B7D">
              <w:t>&lt;xs:complexType name="OFLogicalSwitchListType"&gt;</w:t>
            </w:r>
          </w:p>
          <w:p w14:paraId="37BBE8B8" w14:textId="77777777" w:rsidR="00D84428" w:rsidRPr="009F1B7D" w:rsidRDefault="00D84428" w:rsidP="00011096">
            <w:pPr>
              <w:pStyle w:val="XML2"/>
            </w:pPr>
            <w:r w:rsidRPr="009F1B7D">
              <w:t>&lt;xs:sequence&gt;</w:t>
            </w:r>
          </w:p>
          <w:p w14:paraId="3EDBB2E3" w14:textId="77777777" w:rsidR="00D84428" w:rsidRPr="009F1B7D" w:rsidRDefault="00D84428" w:rsidP="00011096">
            <w:pPr>
              <w:pStyle w:val="XML3"/>
            </w:pPr>
            <w:r w:rsidRPr="009F1B7D">
              <w:t xml:space="preserve">&lt;xs:element name="logical-switch" </w:t>
            </w:r>
          </w:p>
          <w:p w14:paraId="0D6A725A" w14:textId="77777777" w:rsidR="00D84428" w:rsidRPr="009F1B7D" w:rsidRDefault="00D84428" w:rsidP="00011096">
            <w:pPr>
              <w:pStyle w:val="XML9"/>
            </w:pPr>
            <w:r w:rsidRPr="009F1B7D">
              <w:t xml:space="preserve">type="OFLogicalSwitchType" </w:t>
            </w:r>
          </w:p>
          <w:p w14:paraId="47B1AFE6" w14:textId="77777777" w:rsidR="00D84428" w:rsidRPr="009F1B7D" w:rsidRDefault="00D84428" w:rsidP="00011096">
            <w:pPr>
              <w:pStyle w:val="XML9"/>
            </w:pPr>
            <w:r w:rsidRPr="009F1B7D">
              <w:t>maxOccurs="unbounded"/&gt;</w:t>
            </w:r>
          </w:p>
          <w:p w14:paraId="06B5F628" w14:textId="77777777" w:rsidR="00D84428" w:rsidRPr="009F1B7D" w:rsidRDefault="00D84428" w:rsidP="00011096">
            <w:pPr>
              <w:pStyle w:val="XML2"/>
            </w:pPr>
            <w:r w:rsidRPr="009F1B7D">
              <w:t>&lt;/xs:sequence&gt;</w:t>
            </w:r>
          </w:p>
          <w:p w14:paraId="0DB109B7" w14:textId="77777777" w:rsidR="00D84428" w:rsidRPr="009F1B7D" w:rsidRDefault="00D84428" w:rsidP="00011096">
            <w:pPr>
              <w:pStyle w:val="XML1"/>
            </w:pPr>
            <w:r w:rsidRPr="009F1B7D">
              <w:t>&lt;/xs:complexType&gt;</w:t>
            </w:r>
            <w:r w:rsidRPr="009F1B7D">
              <w:tab/>
            </w:r>
          </w:p>
        </w:tc>
      </w:tr>
    </w:tbl>
    <w:p w14:paraId="1B0ED9A2" w14:textId="77777777" w:rsidR="00D84428" w:rsidRPr="00D84428" w:rsidRDefault="00D84428" w:rsidP="00D84428"/>
    <w:p w14:paraId="23BFCA9C" w14:textId="77777777" w:rsidR="001F476B" w:rsidRPr="009F1B7D" w:rsidRDefault="001F476B" w:rsidP="00D14D27">
      <w:pPr>
        <w:pStyle w:val="Heading3"/>
      </w:pPr>
      <w:bookmarkStart w:id="32" w:name="_Toc318908502"/>
      <w:r>
        <w:t>XML Example</w:t>
      </w:r>
      <w:bookmarkEnd w:id="32"/>
    </w:p>
    <w:tbl>
      <w:tblPr>
        <w:tblStyle w:val="TableGrid"/>
        <w:tblW w:w="0" w:type="auto"/>
        <w:tblInd w:w="378" w:type="dxa"/>
        <w:shd w:val="clear" w:color="auto" w:fill="C8FCCD"/>
        <w:tblLook w:val="04A0" w:firstRow="1" w:lastRow="0" w:firstColumn="1" w:lastColumn="0" w:noHBand="0" w:noVBand="1"/>
      </w:tblPr>
      <w:tblGrid>
        <w:gridCol w:w="8820"/>
      </w:tblGrid>
      <w:tr w:rsidR="001F476B" w:rsidRPr="009F1B7D" w14:paraId="3E714129" w14:textId="77777777" w:rsidTr="00F86237">
        <w:tc>
          <w:tcPr>
            <w:tcW w:w="8820" w:type="dxa"/>
            <w:shd w:val="clear" w:color="auto" w:fill="C8FCCD"/>
          </w:tcPr>
          <w:p w14:paraId="0FCC8357" w14:textId="77777777" w:rsidR="001F476B" w:rsidRPr="009F1B7D" w:rsidRDefault="001F476B" w:rsidP="00011096">
            <w:pPr>
              <w:pStyle w:val="XML1"/>
            </w:pPr>
            <w:r w:rsidRPr="009F1B7D">
              <w:t>&lt;capable-switch&gt;</w:t>
            </w:r>
          </w:p>
          <w:p w14:paraId="33D74AB7" w14:textId="77777777" w:rsidR="001F476B" w:rsidRPr="009F1B7D" w:rsidRDefault="001F476B" w:rsidP="00011096">
            <w:pPr>
              <w:pStyle w:val="XML2"/>
            </w:pPr>
            <w:r w:rsidRPr="009F1B7D">
              <w:t>&lt;id&gt;CapableSwitch0&lt;/id&gt;</w:t>
            </w:r>
          </w:p>
          <w:p w14:paraId="655A2B77" w14:textId="77777777" w:rsidR="001F476B" w:rsidRPr="009F1B7D" w:rsidRDefault="001F476B" w:rsidP="00011096">
            <w:pPr>
              <w:pStyle w:val="XML2"/>
            </w:pPr>
            <w:r w:rsidRPr="009F1B7D">
              <w:t>&lt;configuration-points&gt;</w:t>
            </w:r>
          </w:p>
          <w:p w14:paraId="4F425E07" w14:textId="77777777" w:rsidR="001F476B" w:rsidRPr="009F1B7D" w:rsidRDefault="001F476B" w:rsidP="00011096">
            <w:pPr>
              <w:pStyle w:val="XML3"/>
            </w:pPr>
            <w:r w:rsidRPr="009F1B7D">
              <w:t>...</w:t>
            </w:r>
          </w:p>
          <w:p w14:paraId="401E1EAA" w14:textId="77777777" w:rsidR="001F476B" w:rsidRPr="009F1B7D" w:rsidRDefault="001F476B" w:rsidP="00011096">
            <w:pPr>
              <w:pStyle w:val="XML2"/>
            </w:pPr>
            <w:r w:rsidRPr="009F1B7D">
              <w:t>&lt;/configuration-points&gt;</w:t>
            </w:r>
          </w:p>
          <w:p w14:paraId="5E8B3DB7" w14:textId="77777777" w:rsidR="001F476B" w:rsidRPr="009F1B7D" w:rsidRDefault="001F476B" w:rsidP="00011096">
            <w:pPr>
              <w:pStyle w:val="XML2"/>
            </w:pPr>
            <w:r w:rsidRPr="009F1B7D">
              <w:t>&lt;resources&gt;</w:t>
            </w:r>
          </w:p>
          <w:p w14:paraId="1ECB8D25" w14:textId="77777777" w:rsidR="001F476B" w:rsidRPr="009F1B7D" w:rsidRDefault="001F476B" w:rsidP="00011096">
            <w:pPr>
              <w:pStyle w:val="XML3"/>
            </w:pPr>
            <w:r w:rsidRPr="009F1B7D">
              <w:t>...</w:t>
            </w:r>
          </w:p>
          <w:p w14:paraId="01F27AFE" w14:textId="77777777" w:rsidR="001F476B" w:rsidRPr="009F1B7D" w:rsidRDefault="001F476B" w:rsidP="00011096">
            <w:pPr>
              <w:pStyle w:val="XML2"/>
            </w:pPr>
            <w:r w:rsidRPr="009F1B7D">
              <w:t>&lt;/resources&gt;</w:t>
            </w:r>
          </w:p>
          <w:p w14:paraId="4E651EBD" w14:textId="77777777" w:rsidR="001F476B" w:rsidRPr="009F1B7D" w:rsidRDefault="001F476B" w:rsidP="00011096">
            <w:pPr>
              <w:pStyle w:val="XML2"/>
            </w:pPr>
            <w:r w:rsidRPr="009F1B7D">
              <w:t>&lt;logical-switches&gt;</w:t>
            </w:r>
          </w:p>
          <w:p w14:paraId="185928E8" w14:textId="77777777" w:rsidR="001F476B" w:rsidRPr="009F1B7D" w:rsidRDefault="001F476B" w:rsidP="00011096">
            <w:pPr>
              <w:pStyle w:val="XML3"/>
            </w:pPr>
            <w:r w:rsidRPr="009F1B7D">
              <w:t>...</w:t>
            </w:r>
          </w:p>
          <w:p w14:paraId="2F831A82" w14:textId="77777777" w:rsidR="001F476B" w:rsidRPr="009F1B7D" w:rsidRDefault="001F476B" w:rsidP="00011096">
            <w:pPr>
              <w:pStyle w:val="XML2"/>
            </w:pPr>
            <w:r w:rsidRPr="009F1B7D">
              <w:t>&lt;/logical-switches&gt;</w:t>
            </w:r>
          </w:p>
          <w:p w14:paraId="539CB8FA" w14:textId="77777777" w:rsidR="001F476B" w:rsidRPr="009F1B7D" w:rsidRDefault="001F476B" w:rsidP="00011096">
            <w:pPr>
              <w:pStyle w:val="XML1"/>
            </w:pPr>
            <w:r w:rsidRPr="009F1B7D">
              <w:t>&lt;/capable-switch&gt;</w:t>
            </w:r>
          </w:p>
        </w:tc>
      </w:tr>
    </w:tbl>
    <w:p w14:paraId="19DDA2C8" w14:textId="77777777" w:rsidR="00D84428" w:rsidRDefault="00D84428" w:rsidP="00D14D27">
      <w:pPr>
        <w:pStyle w:val="Heading3"/>
      </w:pPr>
      <w:bookmarkStart w:id="33" w:name="_Toc318908503"/>
      <w:r>
        <w:lastRenderedPageBreak/>
        <w:t>Normative Constraints</w:t>
      </w:r>
      <w:bookmarkEnd w:id="33"/>
    </w:p>
    <w:p w14:paraId="66BA80CF" w14:textId="77777777" w:rsidR="00D84428" w:rsidRDefault="00D84428" w:rsidP="00D84428">
      <w:r>
        <w:t xml:space="preserve">The OpenFlow Capable Switch is identified by the OpenFlow Configuration Point with identifier </w:t>
      </w:r>
      <w:r w:rsidRPr="00D84428">
        <w:rPr>
          <w:rFonts w:ascii="Courier New" w:hAnsi="Courier New" w:cs="Courier New"/>
        </w:rPr>
        <w:t>&lt;id&gt;</w:t>
      </w:r>
      <w:r>
        <w:t>. The identifier MUST be unique within the context of potential OpenFlow Configuration Points. It MUST be persistent across reboots of the OpenFlow Capable Switch.</w:t>
      </w:r>
    </w:p>
    <w:p w14:paraId="1BEC8135" w14:textId="77777777" w:rsidR="00D84428" w:rsidRDefault="00D84428" w:rsidP="00D84428">
      <w:r>
        <w:t xml:space="preserve">Element </w:t>
      </w:r>
      <w:r w:rsidRPr="00D84428">
        <w:rPr>
          <w:rFonts w:ascii="Courier New" w:hAnsi="Courier New" w:cs="Courier New"/>
        </w:rPr>
        <w:t>&lt;configuration-points&gt;</w:t>
      </w:r>
      <w:r>
        <w:t>contains a list of all Configuration Points known to the OpenFlow Capable Switch that manage it or have managed it using OF-CONFIG.</w:t>
      </w:r>
    </w:p>
    <w:p w14:paraId="5B259955" w14:textId="77777777" w:rsidR="00D84428" w:rsidRDefault="00D84428" w:rsidP="00D84428">
      <w:r>
        <w:t xml:space="preserve">Element </w:t>
      </w:r>
      <w:r w:rsidRPr="00D84428">
        <w:rPr>
          <w:rFonts w:ascii="Courier New" w:hAnsi="Courier New" w:cs="Courier New"/>
        </w:rPr>
        <w:t>&lt;resources&gt;</w:t>
      </w:r>
      <w:r>
        <w:t xml:space="preserve"> contains lists of all resources of an OpenFlow Capable Switch that can be used by OpenFlow Logical Switches. Resources are listed here independent of their actual assignment to OpenFlow Logical Switches. They may be available to be assigned to an OpenFlow Logical Switch or already in use by an OpenFlow Logical Switch.</w:t>
      </w:r>
    </w:p>
    <w:p w14:paraId="4C782BDE" w14:textId="77777777" w:rsidR="001F476B" w:rsidRDefault="00D84428" w:rsidP="00D84428">
      <w:r>
        <w:t xml:space="preserve">Element </w:t>
      </w:r>
      <w:r w:rsidRPr="00D84428">
        <w:rPr>
          <w:rFonts w:ascii="Courier New" w:hAnsi="Courier New" w:cs="Courier New"/>
        </w:rPr>
        <w:t>&lt;logical-switches&gt;</w:t>
      </w:r>
      <w:r>
        <w:t xml:space="preserve"> contains a list of all OpenFlow Logical Switches available on the OpenFlow Capable Switch.</w:t>
      </w:r>
    </w:p>
    <w:p w14:paraId="3937C342" w14:textId="77777777" w:rsidR="00D84428" w:rsidRPr="009F1B7D" w:rsidRDefault="00D84428" w:rsidP="00D14D27">
      <w:pPr>
        <w:pStyle w:val="Heading3"/>
      </w:pPr>
      <w:bookmarkStart w:id="34" w:name="_Toc315953987"/>
      <w:bookmarkStart w:id="35" w:name="_Toc318908504"/>
      <w:r w:rsidRPr="00DB42FD">
        <w:t>YANG Specification</w:t>
      </w:r>
      <w:bookmarkEnd w:id="34"/>
      <w:bookmarkEnd w:id="35"/>
    </w:p>
    <w:tbl>
      <w:tblPr>
        <w:tblStyle w:val="TableGrid"/>
        <w:tblW w:w="0" w:type="auto"/>
        <w:tblInd w:w="378" w:type="dxa"/>
        <w:shd w:val="clear" w:color="auto" w:fill="C8FCCD"/>
        <w:tblLook w:val="04A0" w:firstRow="1" w:lastRow="0" w:firstColumn="1" w:lastColumn="0" w:noHBand="0" w:noVBand="1"/>
      </w:tblPr>
      <w:tblGrid>
        <w:gridCol w:w="8820"/>
      </w:tblGrid>
      <w:tr w:rsidR="00D84428" w:rsidRPr="009F1B7D" w14:paraId="06AF40D9" w14:textId="77777777" w:rsidTr="00F86237">
        <w:tc>
          <w:tcPr>
            <w:tcW w:w="8820" w:type="dxa"/>
            <w:shd w:val="clear" w:color="auto" w:fill="C8FCCD"/>
          </w:tcPr>
          <w:p w14:paraId="2B4A8C20" w14:textId="77777777" w:rsidR="00D84428" w:rsidRPr="009F1B7D" w:rsidRDefault="00D84428" w:rsidP="00011096">
            <w:pPr>
              <w:pStyle w:val="XML1"/>
            </w:pPr>
            <w:r w:rsidRPr="009F1B7D">
              <w:t>container capable-switch {</w:t>
            </w:r>
          </w:p>
          <w:p w14:paraId="65EE7699" w14:textId="77777777" w:rsidR="00D84428" w:rsidRPr="009F1B7D" w:rsidRDefault="00D84428" w:rsidP="00011096">
            <w:pPr>
              <w:pStyle w:val="XML2"/>
            </w:pPr>
            <w:proofErr w:type="gramStart"/>
            <w:r w:rsidRPr="009F1B7D">
              <w:t>description</w:t>
            </w:r>
            <w:proofErr w:type="gramEnd"/>
            <w:r w:rsidRPr="009F1B7D">
              <w:t xml:space="preserve"> "The OpenFlow Capable Switch containing logical switches, and resources that can be assigned to logical switches.";</w:t>
            </w:r>
          </w:p>
          <w:p w14:paraId="0848B6A9" w14:textId="77777777" w:rsidR="00D84428" w:rsidRPr="009F1B7D" w:rsidRDefault="00D84428" w:rsidP="00011096">
            <w:pPr>
              <w:pStyle w:val="XML2"/>
            </w:pPr>
            <w:r w:rsidRPr="009F1B7D">
              <w:t>leaf id {</w:t>
            </w:r>
          </w:p>
          <w:p w14:paraId="68941429" w14:textId="77777777" w:rsidR="00D84428" w:rsidRPr="009F1B7D" w:rsidRDefault="00D84428" w:rsidP="00011096">
            <w:pPr>
              <w:pStyle w:val="XML2"/>
            </w:pPr>
            <w:r w:rsidRPr="009F1B7D">
              <w:t>type inet:uri;</w:t>
            </w:r>
          </w:p>
          <w:p w14:paraId="13D64D87" w14:textId="77777777" w:rsidR="00D84428" w:rsidRPr="009F1B7D" w:rsidRDefault="00D84428" w:rsidP="00011096">
            <w:pPr>
              <w:pStyle w:val="XML3"/>
            </w:pPr>
            <w:r w:rsidRPr="009F1B7D">
              <w:t>mandatory true;</w:t>
            </w:r>
          </w:p>
          <w:p w14:paraId="1F68E559" w14:textId="77777777" w:rsidR="00D84428" w:rsidRPr="009F1B7D" w:rsidRDefault="00D84428" w:rsidP="00011096">
            <w:pPr>
              <w:pStyle w:val="XML3"/>
            </w:pPr>
            <w:proofErr w:type="gramStart"/>
            <w:r w:rsidRPr="009F1B7D">
              <w:t>description</w:t>
            </w:r>
            <w:proofErr w:type="gramEnd"/>
            <w:r w:rsidRPr="009F1B7D">
              <w:t xml:space="preserve"> "An unique but locally arbitrary identifier that identifies a Capable Switch towards the management system and is persistent across reboots of the system.";</w:t>
            </w:r>
          </w:p>
          <w:p w14:paraId="16334EBE" w14:textId="77777777" w:rsidR="00D84428" w:rsidRPr="009F1B7D" w:rsidRDefault="00D84428" w:rsidP="00011096">
            <w:pPr>
              <w:pStyle w:val="XML2"/>
            </w:pPr>
            <w:r w:rsidRPr="009F1B7D">
              <w:t>}</w:t>
            </w:r>
          </w:p>
          <w:p w14:paraId="49608678" w14:textId="77777777" w:rsidR="00D84428" w:rsidRPr="009F1B7D" w:rsidRDefault="00D84428" w:rsidP="00011096">
            <w:pPr>
              <w:pStyle w:val="XML2"/>
            </w:pPr>
            <w:r w:rsidRPr="009F1B7D">
              <w:t>container configuration-points {</w:t>
            </w:r>
          </w:p>
          <w:p w14:paraId="17139352" w14:textId="77777777" w:rsidR="00D84428" w:rsidRPr="009F1B7D" w:rsidRDefault="00D84428" w:rsidP="00011096">
            <w:pPr>
              <w:pStyle w:val="XML3"/>
            </w:pPr>
            <w:r w:rsidRPr="009F1B7D">
              <w:t xml:space="preserve">list </w:t>
            </w:r>
            <w:r w:rsidRPr="00DB42FD">
              <w:rPr>
                <w:rStyle w:val="XML2Char"/>
              </w:rPr>
              <w:t>con</w:t>
            </w:r>
            <w:r w:rsidRPr="009F1B7D">
              <w:t>figuration-point {</w:t>
            </w:r>
          </w:p>
          <w:p w14:paraId="65076F94" w14:textId="77777777" w:rsidR="00D84428" w:rsidRPr="009F1B7D" w:rsidRDefault="00D84428" w:rsidP="00011096">
            <w:pPr>
              <w:pStyle w:val="XML4"/>
            </w:pPr>
            <w:r w:rsidRPr="009F1B7D">
              <w:t>key "id";</w:t>
            </w:r>
          </w:p>
          <w:p w14:paraId="695062D8" w14:textId="77777777" w:rsidR="00D84428" w:rsidRPr="009F1B7D" w:rsidRDefault="00D84428" w:rsidP="00011096">
            <w:pPr>
              <w:pStyle w:val="XML4"/>
            </w:pPr>
            <w:r w:rsidRPr="009F1B7D">
              <w:t>unique "id";</w:t>
            </w:r>
          </w:p>
          <w:p w14:paraId="4BECEFC1" w14:textId="77777777" w:rsidR="00D84428" w:rsidRPr="009F1B7D" w:rsidRDefault="00D84428" w:rsidP="00011096">
            <w:pPr>
              <w:pStyle w:val="XML4"/>
            </w:pPr>
            <w:proofErr w:type="gramStart"/>
            <w:r w:rsidRPr="009F1B7D">
              <w:t>description</w:t>
            </w:r>
            <w:proofErr w:type="gramEnd"/>
            <w:r w:rsidRPr="009F1B7D">
              <w:t xml:space="preserve"> "The list of all Configuration Points known to the OpenFlow Capable Switch that may configure it using OF-CONFIG.";</w:t>
            </w:r>
          </w:p>
          <w:p w14:paraId="5BB69F8B" w14:textId="77777777" w:rsidR="00D84428" w:rsidRPr="009F1B7D" w:rsidRDefault="00D84428" w:rsidP="00011096">
            <w:pPr>
              <w:pStyle w:val="XML4"/>
            </w:pPr>
            <w:r w:rsidRPr="009F1B7D">
              <w:t>uses openflow-configuration-point-grouping;</w:t>
            </w:r>
          </w:p>
          <w:p w14:paraId="08138EEF" w14:textId="77777777" w:rsidR="00D84428" w:rsidRPr="009F1B7D" w:rsidRDefault="00D84428" w:rsidP="00011096">
            <w:pPr>
              <w:pStyle w:val="XML3"/>
            </w:pPr>
            <w:r w:rsidRPr="009F1B7D">
              <w:t>}</w:t>
            </w:r>
          </w:p>
          <w:p w14:paraId="715F2ED4" w14:textId="77777777" w:rsidR="00D84428" w:rsidRPr="009F1B7D" w:rsidRDefault="00D84428" w:rsidP="00011096">
            <w:pPr>
              <w:pStyle w:val="XML2"/>
            </w:pPr>
            <w:r w:rsidRPr="009F1B7D">
              <w:t>}</w:t>
            </w:r>
          </w:p>
          <w:p w14:paraId="6B946A35" w14:textId="77777777" w:rsidR="00D84428" w:rsidRPr="009F1B7D" w:rsidRDefault="00D84428" w:rsidP="00011096">
            <w:pPr>
              <w:pStyle w:val="XML2"/>
            </w:pPr>
            <w:r w:rsidRPr="009F1B7D">
              <w:t>container resources {</w:t>
            </w:r>
          </w:p>
          <w:p w14:paraId="37BB6260" w14:textId="77777777" w:rsidR="00D84428" w:rsidRPr="009F1B7D" w:rsidRDefault="00D84428" w:rsidP="00011096">
            <w:pPr>
              <w:pStyle w:val="XML3"/>
            </w:pPr>
            <w:proofErr w:type="gramStart"/>
            <w:r w:rsidRPr="009F1B7D">
              <w:t>description</w:t>
            </w:r>
            <w:proofErr w:type="gramEnd"/>
            <w:r w:rsidRPr="009F1B7D">
              <w:t xml:space="preserve"> "A lists containing all resources of the OpenFlow Capable Switch.";</w:t>
            </w:r>
          </w:p>
          <w:p w14:paraId="2AB9BEBD" w14:textId="77777777" w:rsidR="00D84428" w:rsidRPr="009F1B7D" w:rsidRDefault="00D84428" w:rsidP="00011096">
            <w:pPr>
              <w:pStyle w:val="XML1"/>
            </w:pPr>
            <w:r w:rsidRPr="009F1B7D">
              <w:t>...</w:t>
            </w:r>
          </w:p>
          <w:p w14:paraId="32D7258A" w14:textId="77777777" w:rsidR="00D84428" w:rsidRPr="009F1B7D" w:rsidRDefault="00D84428" w:rsidP="00011096">
            <w:pPr>
              <w:pStyle w:val="XML2"/>
            </w:pPr>
            <w:r w:rsidRPr="009F1B7D">
              <w:t>}</w:t>
            </w:r>
          </w:p>
          <w:p w14:paraId="02C7E08D" w14:textId="77777777" w:rsidR="00D84428" w:rsidRPr="009F1B7D" w:rsidRDefault="00D84428" w:rsidP="00011096">
            <w:pPr>
              <w:pStyle w:val="XML2"/>
            </w:pPr>
            <w:r w:rsidRPr="009F1B7D">
              <w:t>container logical-switches {</w:t>
            </w:r>
          </w:p>
          <w:p w14:paraId="48FE244A" w14:textId="77777777" w:rsidR="00D84428" w:rsidRPr="009F1B7D" w:rsidRDefault="00D84428" w:rsidP="00011096">
            <w:pPr>
              <w:pStyle w:val="XML3"/>
            </w:pPr>
            <w:proofErr w:type="gramStart"/>
            <w:r w:rsidRPr="009F1B7D">
              <w:t>description</w:t>
            </w:r>
            <w:proofErr w:type="gramEnd"/>
            <w:r w:rsidRPr="009F1B7D">
              <w:t xml:space="preserve"> "This element contains all OpenFlow Logical Switches on the OpenFlow Capable Switch.";</w:t>
            </w:r>
          </w:p>
          <w:p w14:paraId="58C30506" w14:textId="77777777" w:rsidR="00D84428" w:rsidRPr="009F1B7D" w:rsidRDefault="00D84428" w:rsidP="00011096">
            <w:pPr>
              <w:pStyle w:val="XML3"/>
            </w:pPr>
            <w:r w:rsidRPr="009F1B7D">
              <w:t>list switch {</w:t>
            </w:r>
          </w:p>
          <w:p w14:paraId="4CA4955D" w14:textId="77777777" w:rsidR="00D84428" w:rsidRPr="009F1B7D" w:rsidRDefault="00D84428" w:rsidP="00011096">
            <w:pPr>
              <w:pStyle w:val="XML4"/>
            </w:pPr>
            <w:r w:rsidRPr="009F1B7D">
              <w:t>key "id";</w:t>
            </w:r>
          </w:p>
          <w:p w14:paraId="6102F6FC" w14:textId="77777777" w:rsidR="00D84428" w:rsidRPr="009F1B7D" w:rsidRDefault="00D84428" w:rsidP="00011096">
            <w:pPr>
              <w:pStyle w:val="XML4"/>
            </w:pPr>
            <w:r w:rsidRPr="009F1B7D">
              <w:t>unique "id";</w:t>
            </w:r>
          </w:p>
          <w:p w14:paraId="49CA1875" w14:textId="77777777" w:rsidR="00D84428" w:rsidRPr="009F1B7D" w:rsidRDefault="00D84428" w:rsidP="00011096">
            <w:pPr>
              <w:pStyle w:val="XML4"/>
            </w:pPr>
            <w:proofErr w:type="gramStart"/>
            <w:r w:rsidRPr="009F1B7D">
              <w:t>description</w:t>
            </w:r>
            <w:proofErr w:type="gramEnd"/>
            <w:r w:rsidRPr="009F1B7D">
              <w:t xml:space="preserve"> "The list of all OpenFlow Logical Switches the OpenFlow Capable Switch.";</w:t>
            </w:r>
          </w:p>
          <w:p w14:paraId="69192475" w14:textId="77777777" w:rsidR="00D84428" w:rsidRPr="009F1B7D" w:rsidRDefault="00D84428" w:rsidP="00011096">
            <w:pPr>
              <w:pStyle w:val="XML4"/>
            </w:pPr>
            <w:r w:rsidRPr="009F1B7D">
              <w:t>uses openflow-logical-switch-grouping;</w:t>
            </w:r>
          </w:p>
          <w:p w14:paraId="04988230" w14:textId="77777777" w:rsidR="00D84428" w:rsidRPr="009F1B7D" w:rsidRDefault="00D84428" w:rsidP="00011096">
            <w:pPr>
              <w:pStyle w:val="XML3"/>
            </w:pPr>
            <w:r w:rsidRPr="009F1B7D">
              <w:t>}</w:t>
            </w:r>
          </w:p>
          <w:p w14:paraId="69C70B34" w14:textId="77777777" w:rsidR="00D84428" w:rsidRPr="009F1B7D" w:rsidRDefault="00D84428" w:rsidP="00011096">
            <w:pPr>
              <w:pStyle w:val="XML2"/>
            </w:pPr>
            <w:r w:rsidRPr="009F1B7D">
              <w:t>}</w:t>
            </w:r>
          </w:p>
          <w:p w14:paraId="1405CAB2" w14:textId="77777777" w:rsidR="00D84428" w:rsidRPr="009F1B7D" w:rsidRDefault="00D84428" w:rsidP="00011096">
            <w:pPr>
              <w:pStyle w:val="XML1"/>
            </w:pPr>
            <w:r w:rsidRPr="009F1B7D">
              <w:lastRenderedPageBreak/>
              <w:t>}</w:t>
            </w:r>
          </w:p>
          <w:p w14:paraId="3D3DCB5B" w14:textId="77777777" w:rsidR="00D84428" w:rsidRPr="009F1B7D" w:rsidRDefault="00D84428" w:rsidP="00011096">
            <w:pPr>
              <w:pStyle w:val="XML1"/>
            </w:pPr>
          </w:p>
        </w:tc>
      </w:tr>
    </w:tbl>
    <w:p w14:paraId="0C576FB2" w14:textId="77777777" w:rsidR="00D84428" w:rsidRDefault="00D84428" w:rsidP="00D84428"/>
    <w:p w14:paraId="1164AF3F" w14:textId="77777777" w:rsidR="00E366DF" w:rsidRDefault="00E366DF" w:rsidP="00D14D27">
      <w:pPr>
        <w:pStyle w:val="Heading2"/>
      </w:pPr>
      <w:bookmarkStart w:id="36" w:name="_Toc318908505"/>
      <w:r>
        <w:t>OpenFlow Configuration Point</w:t>
      </w:r>
      <w:bookmarkEnd w:id="36"/>
    </w:p>
    <w:p w14:paraId="5EA3C479" w14:textId="77777777" w:rsidR="00E366DF" w:rsidRDefault="00E366DF" w:rsidP="00E366DF">
      <w:r>
        <w:t>The Configuration Point is an entity that manages the switch using the OF-CONFIG protocol. Attributes of an OpenFlow Configuration Point allow the OpenFlow Capable Switches to identify a Configuration Point and specify which protocol is used for communication between Configuration Point and OpenFlow Capable Switch. The OpenFlow Capable Switch stores a list of Configuration Points that manage it or have managed it. An OpenFlow Configuration Point is to an OpenFlow Capable Switch what an OpenFlow Controller is to an OpenFlow Logical switch.</w:t>
      </w:r>
    </w:p>
    <w:p w14:paraId="4BB545D3" w14:textId="77777777" w:rsidR="00E366DF" w:rsidRDefault="00E366DF" w:rsidP="00E366DF">
      <w:r>
        <w:t>Instances of the Configuration Point class are used by switches to connect to a configuration point. Currently the only transport mapping that supports a connection set-up initiated by the switch to be configured is the mapping to the BEEP protocol (5). Other NETCONF transport mappings (6</w:t>
      </w:r>
      <w:proofErr w:type="gramStart"/>
      <w:r>
        <w:t>,7,8</w:t>
      </w:r>
      <w:proofErr w:type="gramEnd"/>
      <w:r>
        <w:t>) may be extended in the future to also support connection set-up in this direction.</w:t>
      </w:r>
    </w:p>
    <w:p w14:paraId="044490C3" w14:textId="77777777" w:rsidR="00A47610" w:rsidRPr="009F1B7D" w:rsidRDefault="00A47610" w:rsidP="00D14D27">
      <w:pPr>
        <w:pStyle w:val="Heading3"/>
      </w:pPr>
      <w:bookmarkStart w:id="37" w:name="_Toc315953989"/>
      <w:bookmarkStart w:id="38" w:name="_Toc316542499"/>
      <w:bookmarkStart w:id="39" w:name="_Toc318908506"/>
      <w:r w:rsidRPr="00DB42FD">
        <w:t>UML Diagram</w:t>
      </w:r>
      <w:bookmarkEnd w:id="37"/>
      <w:bookmarkEnd w:id="38"/>
      <w:bookmarkEnd w:id="39"/>
    </w:p>
    <w:p w14:paraId="55724BE6" w14:textId="77777777" w:rsidR="00A47610" w:rsidRPr="009F1B7D" w:rsidRDefault="00A47610" w:rsidP="00A47610">
      <w:pPr>
        <w:keepNext/>
        <w:jc w:val="center"/>
      </w:pPr>
      <w:r w:rsidRPr="00DB42FD">
        <w:rPr>
          <w:noProof/>
        </w:rPr>
        <w:drawing>
          <wp:inline distT="0" distB="0" distL="0" distR="0" wp14:anchorId="79C92DDC" wp14:editId="35F14A28">
            <wp:extent cx="1990725" cy="1724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1724025"/>
                    </a:xfrm>
                    <a:prstGeom prst="rect">
                      <a:avLst/>
                    </a:prstGeom>
                    <a:noFill/>
                    <a:ln>
                      <a:noFill/>
                    </a:ln>
                  </pic:spPr>
                </pic:pic>
              </a:graphicData>
            </a:graphic>
          </wp:inline>
        </w:drawing>
      </w:r>
    </w:p>
    <w:p w14:paraId="1CD6A633" w14:textId="77777777" w:rsidR="00A47610" w:rsidRPr="00CE3A81" w:rsidRDefault="00A47610" w:rsidP="00A47610">
      <w:pPr>
        <w:pStyle w:val="Caption"/>
      </w:pPr>
      <w:r w:rsidRPr="00CE3A81">
        <w:t xml:space="preserve">Figure </w:t>
      </w:r>
      <w:fldSimple w:instr=" SEQ Figure \* ARABIC ">
        <w:r w:rsidRPr="00CE3A81">
          <w:t>5</w:t>
        </w:r>
      </w:fldSimple>
      <w:r w:rsidRPr="00CE3A81">
        <w:t>: Data Model Diagram for an OpenFlow Configuration Point</w:t>
      </w:r>
    </w:p>
    <w:p w14:paraId="71B2BEBA" w14:textId="77777777" w:rsidR="00A47610" w:rsidRPr="009F1B7D" w:rsidRDefault="00A47610" w:rsidP="00D14D27">
      <w:pPr>
        <w:pStyle w:val="Heading3"/>
      </w:pPr>
      <w:bookmarkStart w:id="40" w:name="_Toc315953990"/>
      <w:bookmarkStart w:id="41" w:name="_Toc316542500"/>
      <w:bookmarkStart w:id="42" w:name="_Toc318908507"/>
      <w:r w:rsidRPr="00DB42FD">
        <w:t>XML Schema</w:t>
      </w:r>
      <w:bookmarkEnd w:id="40"/>
      <w:bookmarkEnd w:id="41"/>
      <w:bookmarkEnd w:id="42"/>
    </w:p>
    <w:tbl>
      <w:tblPr>
        <w:tblStyle w:val="TableGrid"/>
        <w:tblW w:w="0" w:type="auto"/>
        <w:tblInd w:w="378" w:type="dxa"/>
        <w:shd w:val="clear" w:color="auto" w:fill="C8FCCD"/>
        <w:tblLook w:val="04A0" w:firstRow="1" w:lastRow="0" w:firstColumn="1" w:lastColumn="0" w:noHBand="0" w:noVBand="1"/>
      </w:tblPr>
      <w:tblGrid>
        <w:gridCol w:w="8820"/>
      </w:tblGrid>
      <w:tr w:rsidR="00A47610" w:rsidRPr="009F1B7D" w14:paraId="25A1363B" w14:textId="77777777" w:rsidTr="00F86237">
        <w:tc>
          <w:tcPr>
            <w:tcW w:w="8820" w:type="dxa"/>
            <w:shd w:val="clear" w:color="auto" w:fill="C8FCCD"/>
          </w:tcPr>
          <w:p w14:paraId="714BDB5B" w14:textId="77777777" w:rsidR="00A47610" w:rsidRPr="009F1B7D" w:rsidRDefault="00A47610" w:rsidP="00011096">
            <w:pPr>
              <w:pStyle w:val="XML1"/>
            </w:pPr>
            <w:r w:rsidRPr="009F1B7D">
              <w:t>&lt;xs:complexType name="OFConfigurationPointType"&gt;</w:t>
            </w:r>
          </w:p>
          <w:p w14:paraId="062B2095" w14:textId="77777777" w:rsidR="00A47610" w:rsidRPr="009F1B7D" w:rsidRDefault="00A47610" w:rsidP="00011096">
            <w:pPr>
              <w:pStyle w:val="XML2"/>
            </w:pPr>
            <w:r w:rsidRPr="009F1B7D">
              <w:t>&lt;xs:sequence&gt;</w:t>
            </w:r>
          </w:p>
          <w:p w14:paraId="3F8DA49C" w14:textId="77777777" w:rsidR="00A47610" w:rsidRPr="009F1B7D" w:rsidRDefault="00A47610" w:rsidP="00011096">
            <w:pPr>
              <w:pStyle w:val="XML3"/>
            </w:pPr>
            <w:r w:rsidRPr="009F1B7D">
              <w:t>&lt;xs:element name="id"</w:t>
            </w:r>
          </w:p>
          <w:p w14:paraId="37F0BC27" w14:textId="77777777" w:rsidR="00A47610" w:rsidRPr="009F1B7D" w:rsidRDefault="00A47610" w:rsidP="00011096">
            <w:pPr>
              <w:pStyle w:val="XML9"/>
            </w:pPr>
            <w:r w:rsidRPr="009F1B7D">
              <w:t>type="OFConfigID"/&gt;</w:t>
            </w:r>
          </w:p>
          <w:p w14:paraId="296F08F3" w14:textId="77777777" w:rsidR="00A47610" w:rsidRPr="009F1B7D" w:rsidRDefault="00A47610" w:rsidP="00011096">
            <w:pPr>
              <w:pStyle w:val="XML3"/>
            </w:pPr>
            <w:r w:rsidRPr="009F1B7D">
              <w:t>&lt;xs:element name="uri"</w:t>
            </w:r>
          </w:p>
          <w:p w14:paraId="23B71185" w14:textId="77777777" w:rsidR="00A47610" w:rsidRPr="009F1B7D" w:rsidRDefault="00A47610" w:rsidP="00011096">
            <w:pPr>
              <w:pStyle w:val="XML9"/>
            </w:pPr>
            <w:r w:rsidRPr="009F1B7D">
              <w:t>type="inet:uri"/&gt;</w:t>
            </w:r>
          </w:p>
          <w:p w14:paraId="4127DA7B" w14:textId="77777777" w:rsidR="00A47610" w:rsidRPr="009F1B7D" w:rsidRDefault="00A47610" w:rsidP="00011096">
            <w:pPr>
              <w:pStyle w:val="XML3"/>
            </w:pPr>
            <w:r w:rsidRPr="009F1B7D">
              <w:t xml:space="preserve">&lt;xs:element name="protocol" </w:t>
            </w:r>
          </w:p>
          <w:p w14:paraId="30F57F3F" w14:textId="77777777" w:rsidR="00A47610" w:rsidRPr="009F1B7D" w:rsidRDefault="00A47610" w:rsidP="00011096">
            <w:pPr>
              <w:pStyle w:val="XML9"/>
            </w:pPr>
            <w:r w:rsidRPr="009F1B7D">
              <w:t>type="OFConfigurationPointProtocolType"/&gt;</w:t>
            </w:r>
          </w:p>
          <w:p w14:paraId="551F5034" w14:textId="77777777" w:rsidR="00A47610" w:rsidRPr="009F1B7D" w:rsidRDefault="00A47610" w:rsidP="00011096">
            <w:pPr>
              <w:pStyle w:val="XML2"/>
            </w:pPr>
            <w:r w:rsidRPr="009F1B7D">
              <w:t>&lt;/xs:sequence&gt;</w:t>
            </w:r>
          </w:p>
          <w:p w14:paraId="2D54BD33" w14:textId="77777777" w:rsidR="00A47610" w:rsidRPr="009F1B7D" w:rsidRDefault="00A47610" w:rsidP="00011096">
            <w:pPr>
              <w:pStyle w:val="XML1"/>
            </w:pPr>
            <w:r w:rsidRPr="009F1B7D">
              <w:t>&lt;/xs:complexType&gt;</w:t>
            </w:r>
          </w:p>
          <w:p w14:paraId="26EB0CFE" w14:textId="77777777" w:rsidR="00A47610" w:rsidRPr="009F1B7D" w:rsidRDefault="00A47610" w:rsidP="00011096">
            <w:pPr>
              <w:pStyle w:val="XML1"/>
            </w:pPr>
          </w:p>
          <w:p w14:paraId="225E4058" w14:textId="77777777" w:rsidR="00A47610" w:rsidRPr="009F1B7D" w:rsidRDefault="00A47610" w:rsidP="00011096">
            <w:pPr>
              <w:pStyle w:val="XML1"/>
            </w:pPr>
            <w:r w:rsidRPr="009F1B7D">
              <w:t>&lt;xs:simpleType name="OFConfigurationPointProtocolType"&gt;</w:t>
            </w:r>
          </w:p>
          <w:p w14:paraId="14D7422B" w14:textId="77777777" w:rsidR="00A47610" w:rsidRPr="009F1B7D" w:rsidRDefault="00A47610" w:rsidP="00011096">
            <w:pPr>
              <w:pStyle w:val="XML2"/>
            </w:pPr>
            <w:r w:rsidRPr="009F1B7D">
              <w:t>&lt;xs:restriction base="xs:string"&gt;</w:t>
            </w:r>
          </w:p>
          <w:p w14:paraId="21122911" w14:textId="77777777" w:rsidR="00A47610" w:rsidRPr="009F1B7D" w:rsidRDefault="00A47610" w:rsidP="00011096">
            <w:pPr>
              <w:pStyle w:val="XML3"/>
            </w:pPr>
            <w:r w:rsidRPr="009F1B7D">
              <w:t>&lt;xs:enumeration value="ssh"/&gt;</w:t>
            </w:r>
          </w:p>
          <w:p w14:paraId="50BE228E" w14:textId="77777777" w:rsidR="00A47610" w:rsidRPr="009F1B7D" w:rsidRDefault="00A47610" w:rsidP="00011096">
            <w:pPr>
              <w:pStyle w:val="XML3"/>
            </w:pPr>
            <w:r w:rsidRPr="009F1B7D">
              <w:t>&lt;xs:enumeration value="soap"/&gt;</w:t>
            </w:r>
          </w:p>
          <w:p w14:paraId="29406FF6" w14:textId="77777777" w:rsidR="00A47610" w:rsidRPr="009F1B7D" w:rsidRDefault="00A47610" w:rsidP="00011096">
            <w:pPr>
              <w:pStyle w:val="XML3"/>
            </w:pPr>
            <w:r w:rsidRPr="009F1B7D">
              <w:t>&lt;xs:enumeration value="tls"/&gt;</w:t>
            </w:r>
          </w:p>
          <w:p w14:paraId="28140A0F" w14:textId="77777777" w:rsidR="00A47610" w:rsidRPr="009F1B7D" w:rsidRDefault="00A47610" w:rsidP="00011096">
            <w:pPr>
              <w:pStyle w:val="XML3"/>
            </w:pPr>
            <w:r w:rsidRPr="009F1B7D">
              <w:t>&lt;xs:enumeration value="beep"/&gt;</w:t>
            </w:r>
          </w:p>
          <w:p w14:paraId="23D2A530" w14:textId="77777777" w:rsidR="00A47610" w:rsidRPr="009F1B7D" w:rsidRDefault="00A47610" w:rsidP="00011096">
            <w:pPr>
              <w:pStyle w:val="XML2"/>
            </w:pPr>
            <w:r w:rsidRPr="009F1B7D">
              <w:lastRenderedPageBreak/>
              <w:t>&lt;/xs:restriction&gt;</w:t>
            </w:r>
          </w:p>
          <w:p w14:paraId="6317DDB4" w14:textId="77777777" w:rsidR="00A47610" w:rsidRPr="009F1B7D" w:rsidRDefault="00A47610" w:rsidP="00011096">
            <w:pPr>
              <w:pStyle w:val="XML1"/>
              <w:rPr>
                <w:b/>
              </w:rPr>
            </w:pPr>
            <w:r w:rsidRPr="009F1B7D">
              <w:t>&lt;/xs:simpleType&gt;</w:t>
            </w:r>
            <w:r w:rsidRPr="009F1B7D">
              <w:tab/>
            </w:r>
          </w:p>
        </w:tc>
      </w:tr>
    </w:tbl>
    <w:p w14:paraId="34AA483B" w14:textId="77777777" w:rsidR="00A47610" w:rsidRPr="009F1B7D" w:rsidRDefault="00A47610" w:rsidP="00A47610">
      <w:pPr>
        <w:pStyle w:val="BodyText"/>
      </w:pPr>
    </w:p>
    <w:p w14:paraId="03A1CE43" w14:textId="77777777" w:rsidR="00A47610" w:rsidRPr="009F1B7D" w:rsidRDefault="00A47610" w:rsidP="00D14D27">
      <w:pPr>
        <w:pStyle w:val="Heading3"/>
      </w:pPr>
      <w:bookmarkStart w:id="43" w:name="_Toc315953991"/>
      <w:bookmarkStart w:id="44" w:name="_Toc316542501"/>
      <w:bookmarkStart w:id="45" w:name="_Toc318908508"/>
      <w:r w:rsidRPr="00DB42FD">
        <w:t>XML Example</w:t>
      </w:r>
      <w:bookmarkEnd w:id="43"/>
      <w:bookmarkEnd w:id="44"/>
      <w:bookmarkEnd w:id="45"/>
    </w:p>
    <w:tbl>
      <w:tblPr>
        <w:tblStyle w:val="TableGrid"/>
        <w:tblW w:w="0" w:type="auto"/>
        <w:tblInd w:w="378" w:type="dxa"/>
        <w:shd w:val="clear" w:color="auto" w:fill="C8FCCD"/>
        <w:tblLook w:val="04A0" w:firstRow="1" w:lastRow="0" w:firstColumn="1" w:lastColumn="0" w:noHBand="0" w:noVBand="1"/>
      </w:tblPr>
      <w:tblGrid>
        <w:gridCol w:w="8820"/>
      </w:tblGrid>
      <w:tr w:rsidR="00A47610" w:rsidRPr="009F1B7D" w14:paraId="0A3669C9" w14:textId="77777777" w:rsidTr="00F86237">
        <w:tc>
          <w:tcPr>
            <w:tcW w:w="8820" w:type="dxa"/>
            <w:shd w:val="clear" w:color="auto" w:fill="C8FCCD"/>
          </w:tcPr>
          <w:p w14:paraId="7172971C" w14:textId="77777777" w:rsidR="00A47610" w:rsidRPr="009F1B7D" w:rsidRDefault="00A47610" w:rsidP="00011096">
            <w:pPr>
              <w:pStyle w:val="XML1"/>
            </w:pPr>
            <w:r w:rsidRPr="009F1B7D">
              <w:t>&lt;configuration-point&gt;</w:t>
            </w:r>
          </w:p>
          <w:p w14:paraId="541C04E8" w14:textId="77777777" w:rsidR="00A47610" w:rsidRPr="009F1B7D" w:rsidRDefault="00A47610" w:rsidP="00011096">
            <w:pPr>
              <w:pStyle w:val="XML2"/>
            </w:pPr>
            <w:r w:rsidRPr="009F1B7D">
              <w:t>&lt;id&gt;ConfigurationPoint1&lt;/id&gt;</w:t>
            </w:r>
          </w:p>
          <w:p w14:paraId="51F51C4F" w14:textId="77777777" w:rsidR="00A47610" w:rsidRPr="009F1B7D" w:rsidRDefault="00A47610" w:rsidP="00011096">
            <w:pPr>
              <w:pStyle w:val="XML2"/>
            </w:pPr>
            <w:r w:rsidRPr="009F1B7D">
              <w:t>&lt;uri&gt;uri0&lt;/uri&gt;</w:t>
            </w:r>
          </w:p>
          <w:p w14:paraId="434BEF58" w14:textId="77777777" w:rsidR="00A47610" w:rsidRPr="009F1B7D" w:rsidRDefault="00A47610" w:rsidP="00011096">
            <w:pPr>
              <w:pStyle w:val="XML2"/>
            </w:pPr>
            <w:r w:rsidRPr="009F1B7D">
              <w:t>&lt;protocol&gt;ssh&lt;/protocol&gt;</w:t>
            </w:r>
          </w:p>
          <w:p w14:paraId="5329EB58" w14:textId="77777777" w:rsidR="00A47610" w:rsidRPr="009F1B7D" w:rsidRDefault="00A47610" w:rsidP="00011096">
            <w:pPr>
              <w:pStyle w:val="XML1"/>
              <w:rPr>
                <w:b/>
              </w:rPr>
            </w:pPr>
            <w:r w:rsidRPr="009F1B7D">
              <w:t>&lt;configuration-point&gt;</w:t>
            </w:r>
          </w:p>
        </w:tc>
      </w:tr>
    </w:tbl>
    <w:p w14:paraId="6484FD30" w14:textId="77777777" w:rsidR="00A47610" w:rsidRDefault="00A47610" w:rsidP="00D14D27">
      <w:pPr>
        <w:pStyle w:val="Heading3"/>
      </w:pPr>
      <w:bookmarkStart w:id="46" w:name="_Toc318908509"/>
      <w:r>
        <w:t>Normative Constraints</w:t>
      </w:r>
      <w:bookmarkEnd w:id="46"/>
    </w:p>
    <w:p w14:paraId="5CF20AFA" w14:textId="77777777" w:rsidR="00A47610" w:rsidRDefault="00A47610" w:rsidP="00A47610">
      <w:r>
        <w:t xml:space="preserve">OF-CONFIG uses the NETCONF protocol as described in Section 8. NETCONF can use four different transport protocols: SSH, BEEP, SOAP, and TLS. Element </w:t>
      </w:r>
      <w:r w:rsidRPr="00C4487B">
        <w:rPr>
          <w:rFonts w:ascii="Courier New" w:hAnsi="Courier New" w:cs="Courier New"/>
        </w:rPr>
        <w:t>&lt;protocol&gt;</w:t>
      </w:r>
      <w:r>
        <w:t xml:space="preserve"> defines the transport protocol that the Configuration Point used last when communicating via NETCONF with the OpenFlow Capable Switch. If this element is missing, then the default protocol is SSH.</w:t>
      </w:r>
    </w:p>
    <w:p w14:paraId="4C9C1247" w14:textId="77777777" w:rsidR="00A47610" w:rsidRDefault="00A47610" w:rsidP="00A47610">
      <w:r>
        <w:t xml:space="preserve">When an OpenFlow Capable Switch connects to a configuration point it must make sure that the used connection information is stored in an instance of the Configuration Point class. If such an instance does not exist, the OpenFlow Capable Switch MUST </w:t>
      </w:r>
      <w:proofErr w:type="gramStart"/>
      <w:r>
        <w:t>create</w:t>
      </w:r>
      <w:proofErr w:type="gramEnd"/>
      <w:r>
        <w:t xml:space="preserve"> an instance that it fills with connection information.</w:t>
      </w:r>
    </w:p>
    <w:p w14:paraId="1A76187E" w14:textId="77777777" w:rsidR="00A47610" w:rsidRDefault="00A47610" w:rsidP="00A47610">
      <w:r>
        <w:t xml:space="preserve">An OpenFlow Capable Switch that cannot initiate a connection to a configuration point does not have to implement the Configuration Point class. It SHOULD block attempts to write to instances of the Configuration Point class with NETCONF </w:t>
      </w:r>
      <w:r w:rsidRPr="00C4487B">
        <w:rPr>
          <w:rFonts w:ascii="Courier New" w:hAnsi="Courier New" w:cs="Courier New"/>
        </w:rPr>
        <w:t>&lt;edit-config&gt;</w:t>
      </w:r>
      <w:r>
        <w:t>operations.</w:t>
      </w:r>
    </w:p>
    <w:p w14:paraId="3F96666D" w14:textId="77777777" w:rsidR="00A47610" w:rsidRDefault="00A47610" w:rsidP="00A47610">
      <w:r>
        <w:t>Instances of the Configuration Point class SHOULD be stored persistently across reboots of the OpenFlow Capable Switch.</w:t>
      </w:r>
    </w:p>
    <w:p w14:paraId="07E43679" w14:textId="77777777" w:rsidR="00A47610" w:rsidRDefault="00A47610" w:rsidP="00A47610">
      <w:r>
        <w:t xml:space="preserve">A Configuration Point is identified by OpenFlow Capable Switches with identifier </w:t>
      </w:r>
      <w:r w:rsidRPr="00C4487B">
        <w:rPr>
          <w:rFonts w:ascii="Courier New" w:hAnsi="Courier New" w:cs="Courier New"/>
        </w:rPr>
        <w:t>&lt;id&gt;.</w:t>
      </w:r>
      <w:r>
        <w:t xml:space="preserve"> The identifier MUST be unique within the context of potential OpenFlow Capable Switches. </w:t>
      </w:r>
    </w:p>
    <w:p w14:paraId="590A6F63" w14:textId="77777777" w:rsidR="00A47610" w:rsidRDefault="00A47610" w:rsidP="00A47610">
      <w:r>
        <w:t xml:space="preserve">Element </w:t>
      </w:r>
      <w:r w:rsidRPr="00C4487B">
        <w:rPr>
          <w:rFonts w:ascii="Courier New" w:hAnsi="Courier New" w:cs="Courier New"/>
        </w:rPr>
        <w:t>&lt;uri&gt;</w:t>
      </w:r>
      <w:r>
        <w:t xml:space="preserve"> identifies the location of the configuration point as a service resource and MUST include all information necessary for the OpenFlow Capable Switch to reconnect to the Configuration Point should it become disconnected (e.g. protocol, fully qualified domain name, and port).</w:t>
      </w:r>
    </w:p>
    <w:p w14:paraId="006001FC" w14:textId="77777777" w:rsidR="00A47610" w:rsidRDefault="00A47610" w:rsidP="00A47610">
      <w:pPr>
        <w:rPr>
          <w:rFonts w:ascii="Courier New" w:hAnsi="Courier New" w:cs="Courier New"/>
        </w:rPr>
      </w:pPr>
      <w:r>
        <w:t xml:space="preserve">The following elements of the Configuration Point can be modified by a NETCONF edit-config request or retrieved by a NETCONF </w:t>
      </w:r>
      <w:r w:rsidRPr="00C4487B">
        <w:rPr>
          <w:rFonts w:ascii="Courier New" w:hAnsi="Courier New" w:cs="Courier New"/>
        </w:rPr>
        <w:t>get-config</w:t>
      </w:r>
      <w:r>
        <w:t xml:space="preserve"> request: </w:t>
      </w:r>
      <w:r w:rsidRPr="00C4487B">
        <w:rPr>
          <w:rFonts w:ascii="Courier New" w:hAnsi="Courier New" w:cs="Courier New"/>
        </w:rPr>
        <w:t>&lt;id&gt;, &lt;uri&gt;, &lt;protocol&gt;.</w:t>
      </w:r>
    </w:p>
    <w:p w14:paraId="7E38CBED" w14:textId="77777777" w:rsidR="00C805D1" w:rsidRPr="009F1B7D" w:rsidRDefault="00C805D1" w:rsidP="00D14D27">
      <w:pPr>
        <w:pStyle w:val="Heading3"/>
      </w:pPr>
      <w:bookmarkStart w:id="47" w:name="_Toc315953993"/>
      <w:bookmarkStart w:id="48" w:name="_Toc316542503"/>
      <w:bookmarkStart w:id="49" w:name="_Toc318908510"/>
      <w:r w:rsidRPr="00DB42FD">
        <w:t>YANG Specification</w:t>
      </w:r>
      <w:bookmarkEnd w:id="47"/>
      <w:bookmarkEnd w:id="48"/>
      <w:bookmarkEnd w:id="49"/>
    </w:p>
    <w:tbl>
      <w:tblPr>
        <w:tblStyle w:val="TableGrid"/>
        <w:tblW w:w="0" w:type="auto"/>
        <w:tblInd w:w="378" w:type="dxa"/>
        <w:shd w:val="clear" w:color="auto" w:fill="C8FCCD"/>
        <w:tblLook w:val="04A0" w:firstRow="1" w:lastRow="0" w:firstColumn="1" w:lastColumn="0" w:noHBand="0" w:noVBand="1"/>
      </w:tblPr>
      <w:tblGrid>
        <w:gridCol w:w="8820"/>
      </w:tblGrid>
      <w:tr w:rsidR="00C805D1" w:rsidRPr="009F1B7D" w14:paraId="56D16770" w14:textId="77777777" w:rsidTr="00F86237">
        <w:tc>
          <w:tcPr>
            <w:tcW w:w="8820" w:type="dxa"/>
            <w:shd w:val="clear" w:color="auto" w:fill="C8FCCD"/>
          </w:tcPr>
          <w:p w14:paraId="63F449D1" w14:textId="77777777" w:rsidR="00C805D1" w:rsidRPr="009F1B7D" w:rsidRDefault="00C805D1" w:rsidP="00011096">
            <w:pPr>
              <w:pStyle w:val="XML1"/>
            </w:pPr>
            <w:r w:rsidRPr="009F1B7D">
              <w:t>grouping openflow-configuration-point-grouping {</w:t>
            </w:r>
          </w:p>
          <w:p w14:paraId="2DC0D5C8" w14:textId="77777777" w:rsidR="00C805D1" w:rsidRPr="009F1B7D" w:rsidRDefault="00C805D1" w:rsidP="00011096">
            <w:pPr>
              <w:pStyle w:val="XML1"/>
            </w:pPr>
            <w:proofErr w:type="gramStart"/>
            <w:r w:rsidRPr="009F1B7D">
              <w:t>description</w:t>
            </w:r>
            <w:proofErr w:type="gramEnd"/>
            <w:r w:rsidRPr="009F1B7D">
              <w:t xml:space="preserve"> "Representation of an OpenFlow Configuration Point.";</w:t>
            </w:r>
          </w:p>
          <w:p w14:paraId="59D620FD" w14:textId="77777777" w:rsidR="00C805D1" w:rsidRPr="009F1B7D" w:rsidRDefault="00C805D1" w:rsidP="00011096">
            <w:pPr>
              <w:pStyle w:val="XML2"/>
            </w:pPr>
            <w:r w:rsidRPr="009F1B7D">
              <w:t>leaf id {</w:t>
            </w:r>
          </w:p>
          <w:p w14:paraId="06BC60C2" w14:textId="77777777" w:rsidR="00C805D1" w:rsidRPr="009F1B7D" w:rsidRDefault="00C805D1" w:rsidP="00011096">
            <w:pPr>
              <w:pStyle w:val="XML3"/>
            </w:pPr>
            <w:r w:rsidRPr="009F1B7D">
              <w:t>type inet:uri;</w:t>
            </w:r>
          </w:p>
          <w:p w14:paraId="03D89399" w14:textId="77777777" w:rsidR="00C805D1" w:rsidRPr="009F1B7D" w:rsidRDefault="00C805D1" w:rsidP="00011096">
            <w:pPr>
              <w:pStyle w:val="XML3"/>
            </w:pPr>
            <w:proofErr w:type="gramStart"/>
            <w:r w:rsidRPr="009F1B7D">
              <w:t>description</w:t>
            </w:r>
            <w:proofErr w:type="gramEnd"/>
            <w:r w:rsidRPr="009F1B7D">
              <w:t xml:space="preserve"> "An identifier that identifies a Configuration Point of the OpenFlow Capable Switch.";</w:t>
            </w:r>
          </w:p>
          <w:p w14:paraId="26A31300" w14:textId="77777777" w:rsidR="00C805D1" w:rsidRPr="009F1B7D" w:rsidRDefault="00C805D1" w:rsidP="00011096">
            <w:pPr>
              <w:pStyle w:val="XML2"/>
            </w:pPr>
            <w:r w:rsidRPr="009F1B7D">
              <w:t>}</w:t>
            </w:r>
          </w:p>
          <w:p w14:paraId="591CA63D" w14:textId="77777777" w:rsidR="00C805D1" w:rsidRPr="009F1B7D" w:rsidRDefault="00C805D1" w:rsidP="00011096">
            <w:pPr>
              <w:pStyle w:val="XML2"/>
            </w:pPr>
            <w:r w:rsidRPr="009F1B7D">
              <w:t>leaf uri {</w:t>
            </w:r>
          </w:p>
          <w:p w14:paraId="3B2257B0" w14:textId="77777777" w:rsidR="00C805D1" w:rsidRPr="009F1B7D" w:rsidRDefault="00C805D1" w:rsidP="00011096">
            <w:pPr>
              <w:pStyle w:val="XML3"/>
            </w:pPr>
            <w:r w:rsidRPr="009F1B7D">
              <w:t>type inet:uri;</w:t>
            </w:r>
          </w:p>
          <w:p w14:paraId="2F8AD980" w14:textId="77777777" w:rsidR="00C805D1" w:rsidRPr="009F1B7D" w:rsidRDefault="00C805D1" w:rsidP="00011096">
            <w:pPr>
              <w:pStyle w:val="XML3"/>
            </w:pPr>
            <w:proofErr w:type="gramStart"/>
            <w:r w:rsidRPr="009F1B7D">
              <w:t>description</w:t>
            </w:r>
            <w:proofErr w:type="gramEnd"/>
            <w:r w:rsidRPr="009F1B7D">
              <w:t xml:space="preserve"> "A locator of the Configuration Point. This element </w:t>
            </w:r>
            <w:r w:rsidRPr="009F1B7D">
              <w:lastRenderedPageBreak/>
              <w:t>MAY contain a locator of the Configuration Point including, for example, an IP address and a port number.</w:t>
            </w:r>
            <w:proofErr w:type="gramStart"/>
            <w:r w:rsidRPr="009F1B7D">
              <w:t>";</w:t>
            </w:r>
            <w:proofErr w:type="gramEnd"/>
          </w:p>
          <w:p w14:paraId="7CC6BFD0" w14:textId="77777777" w:rsidR="00C805D1" w:rsidRPr="009F1B7D" w:rsidRDefault="00C805D1" w:rsidP="00011096">
            <w:pPr>
              <w:pStyle w:val="XML2"/>
            </w:pPr>
            <w:r w:rsidRPr="009F1B7D">
              <w:t>}</w:t>
            </w:r>
          </w:p>
          <w:p w14:paraId="6FB9973B" w14:textId="77777777" w:rsidR="00C805D1" w:rsidRPr="009F1B7D" w:rsidRDefault="00C805D1" w:rsidP="00011096">
            <w:pPr>
              <w:pStyle w:val="XML2"/>
            </w:pPr>
            <w:r w:rsidRPr="009F1B7D">
              <w:t>leaf protocol {</w:t>
            </w:r>
          </w:p>
          <w:p w14:paraId="3DEB9843" w14:textId="77777777" w:rsidR="00C805D1" w:rsidRPr="009F1B7D" w:rsidRDefault="00C805D1" w:rsidP="00011096">
            <w:pPr>
              <w:pStyle w:val="XML3"/>
            </w:pPr>
            <w:r w:rsidRPr="009F1B7D">
              <w:t>type enumeration {</w:t>
            </w:r>
          </w:p>
          <w:p w14:paraId="123D167D" w14:textId="77777777" w:rsidR="00C805D1" w:rsidRPr="009F1B7D" w:rsidRDefault="00C805D1" w:rsidP="00011096">
            <w:pPr>
              <w:pStyle w:val="XML4"/>
            </w:pPr>
            <w:r w:rsidRPr="009F1B7D">
              <w:t>enum "ssh";</w:t>
            </w:r>
          </w:p>
          <w:p w14:paraId="4C946C36" w14:textId="77777777" w:rsidR="00C805D1" w:rsidRPr="009F1B7D" w:rsidRDefault="00C805D1" w:rsidP="00011096">
            <w:pPr>
              <w:pStyle w:val="XML4"/>
            </w:pPr>
            <w:r w:rsidRPr="009F1B7D">
              <w:t>enum "soap";</w:t>
            </w:r>
          </w:p>
          <w:p w14:paraId="7508334C" w14:textId="77777777" w:rsidR="00C805D1" w:rsidRPr="009F1B7D" w:rsidRDefault="00C805D1" w:rsidP="00011096">
            <w:pPr>
              <w:pStyle w:val="XML4"/>
            </w:pPr>
            <w:r w:rsidRPr="009F1B7D">
              <w:t>enum "tls";</w:t>
            </w:r>
          </w:p>
          <w:p w14:paraId="56A4E916" w14:textId="77777777" w:rsidR="00C805D1" w:rsidRPr="009F1B7D" w:rsidRDefault="00C805D1" w:rsidP="00011096">
            <w:pPr>
              <w:pStyle w:val="XML4"/>
            </w:pPr>
            <w:r w:rsidRPr="009F1B7D">
              <w:t>enum "beep";</w:t>
            </w:r>
          </w:p>
          <w:p w14:paraId="0F8EE236" w14:textId="77777777" w:rsidR="00C805D1" w:rsidRPr="009F1B7D" w:rsidRDefault="00C805D1" w:rsidP="00011096">
            <w:pPr>
              <w:pStyle w:val="XML3"/>
            </w:pPr>
            <w:r w:rsidRPr="009F1B7D">
              <w:t>}</w:t>
            </w:r>
          </w:p>
          <w:p w14:paraId="7788F6B3" w14:textId="77777777" w:rsidR="00C805D1" w:rsidRPr="009F1B7D" w:rsidRDefault="00C805D1" w:rsidP="00011096">
            <w:pPr>
              <w:pStyle w:val="XML3"/>
            </w:pPr>
            <w:r w:rsidRPr="009F1B7D">
              <w:t>default "ssh";</w:t>
            </w:r>
          </w:p>
          <w:p w14:paraId="5C6D1CFF" w14:textId="77777777" w:rsidR="00C805D1" w:rsidRPr="009F1B7D" w:rsidRDefault="00C805D1" w:rsidP="00011096">
            <w:pPr>
              <w:pStyle w:val="XML3"/>
            </w:pPr>
            <w:proofErr w:type="gramStart"/>
            <w:r w:rsidRPr="009F1B7D">
              <w:t>description</w:t>
            </w:r>
            <w:proofErr w:type="gramEnd"/>
            <w:r w:rsidRPr="009F1B7D">
              <w:t xml:space="preserve"> "The transport protocol that the Configuration Point uses when communicating via NETCONF with the OpenFlow Capable Switch.";</w:t>
            </w:r>
          </w:p>
          <w:p w14:paraId="60FE5919" w14:textId="77777777" w:rsidR="00C805D1" w:rsidRPr="009F1B7D" w:rsidRDefault="00C805D1" w:rsidP="00011096">
            <w:pPr>
              <w:pStyle w:val="XML3"/>
            </w:pPr>
            <w:r w:rsidRPr="009F1B7D">
              <w:t>reference "The mappings of NETCONF to different transport protocols are defined in RFC 6242 for SSH, RFC 4743 for SOAP, RFC 4744 for BEEP, and RFC 5539 for TLS";</w:t>
            </w:r>
          </w:p>
          <w:p w14:paraId="18ACF498" w14:textId="77777777" w:rsidR="00C805D1" w:rsidRPr="009F1B7D" w:rsidRDefault="00C805D1" w:rsidP="00011096">
            <w:pPr>
              <w:pStyle w:val="XML2"/>
            </w:pPr>
            <w:r w:rsidRPr="009F1B7D">
              <w:t>}</w:t>
            </w:r>
          </w:p>
          <w:p w14:paraId="3E301CE6" w14:textId="77777777" w:rsidR="00C805D1" w:rsidRPr="009F1B7D" w:rsidRDefault="00C805D1" w:rsidP="00011096">
            <w:pPr>
              <w:pStyle w:val="XML1"/>
            </w:pPr>
            <w:r w:rsidRPr="009F1B7D">
              <w:t>}</w:t>
            </w:r>
          </w:p>
        </w:tc>
      </w:tr>
    </w:tbl>
    <w:p w14:paraId="3A7A2342" w14:textId="77777777" w:rsidR="00C4487B" w:rsidRDefault="00C4487B" w:rsidP="00A47610"/>
    <w:p w14:paraId="7AA76035" w14:textId="77777777" w:rsidR="00C805D1" w:rsidRDefault="00C805D1" w:rsidP="00D14D27">
      <w:pPr>
        <w:pStyle w:val="Heading2"/>
      </w:pPr>
      <w:bookmarkStart w:id="50" w:name="_Toc318908511"/>
      <w:r>
        <w:t>OpenFlow Logical Switch</w:t>
      </w:r>
      <w:bookmarkEnd w:id="50"/>
    </w:p>
    <w:p w14:paraId="0222CB2B" w14:textId="77777777" w:rsidR="00C805D1" w:rsidRDefault="00C805D1" w:rsidP="00C805D1">
      <w:r>
        <w:t xml:space="preserve">The OpenFlow Logical Switch represents an instant of a logical switch that is available or can be made available on an OpenFlow Capable Switch. An OpenFlow Logical switch is a logical context which behaves as the datapath as described in the OpenFlow specification. The OpenFlow Logical Switch is connected to one or more OpenFlow Controllers via the OpenFlow protocol. It uses resources of the OpenFlow Capable Switch for realizing the capabilities offered via the OpenFlow protocol. The OpenFlow Logical Switch has relationships to </w:t>
      </w:r>
    </w:p>
    <w:p w14:paraId="0BD8D21E" w14:textId="77777777" w:rsidR="00C805D1" w:rsidRDefault="00C805D1" w:rsidP="002C0E22">
      <w:pPr>
        <w:numPr>
          <w:ilvl w:val="0"/>
          <w:numId w:val="2"/>
        </w:numPr>
      </w:pPr>
      <w:r>
        <w:t>OpenFlow Controllers that control the OpenFlow Capable Switch</w:t>
      </w:r>
    </w:p>
    <w:p w14:paraId="180183CC" w14:textId="77777777" w:rsidR="00C805D1" w:rsidRDefault="00C805D1" w:rsidP="002C0E22">
      <w:pPr>
        <w:numPr>
          <w:ilvl w:val="0"/>
          <w:numId w:val="2"/>
        </w:numPr>
      </w:pPr>
      <w:r>
        <w:t xml:space="preserve">OpenFlow Resources that are available from the OpenFlow Capable Switch </w:t>
      </w:r>
    </w:p>
    <w:p w14:paraId="0D29EABE" w14:textId="77777777" w:rsidR="00C805D1" w:rsidRPr="009F1B7D" w:rsidRDefault="00C805D1" w:rsidP="00D14D27">
      <w:pPr>
        <w:pStyle w:val="Heading3"/>
      </w:pPr>
      <w:bookmarkStart w:id="51" w:name="_Toc315953995"/>
      <w:bookmarkStart w:id="52" w:name="_Toc316542505"/>
      <w:bookmarkStart w:id="53" w:name="_Toc318908512"/>
      <w:r w:rsidRPr="00DB42FD">
        <w:lastRenderedPageBreak/>
        <w:t>UML Diagram</w:t>
      </w:r>
      <w:bookmarkEnd w:id="51"/>
      <w:bookmarkEnd w:id="52"/>
      <w:bookmarkEnd w:id="53"/>
    </w:p>
    <w:p w14:paraId="1C1F23C0" w14:textId="77777777" w:rsidR="00C805D1" w:rsidRPr="009F1B7D" w:rsidRDefault="0019250C" w:rsidP="00C805D1">
      <w:pPr>
        <w:keepNext/>
        <w:jc w:val="center"/>
      </w:pPr>
      <w:r>
        <w:pict w14:anchorId="04B6B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95pt;height:210.55pt">
            <v:imagedata r:id="rId15" o:title=""/>
          </v:shape>
        </w:pict>
      </w:r>
    </w:p>
    <w:p w14:paraId="71AB38BA" w14:textId="77777777" w:rsidR="00C805D1" w:rsidRPr="00CE3A81" w:rsidRDefault="00C805D1" w:rsidP="00C805D1">
      <w:pPr>
        <w:pStyle w:val="Caption"/>
      </w:pPr>
      <w:r w:rsidRPr="00CE3A81">
        <w:t xml:space="preserve">Figure </w:t>
      </w:r>
      <w:fldSimple w:instr=" SEQ Figure \* ARABIC ">
        <w:r w:rsidRPr="00CE3A81">
          <w:t>6</w:t>
        </w:r>
      </w:fldSimple>
      <w:r w:rsidRPr="00CE3A81">
        <w:t>: Data Model Diagram for an OpenFlow Logical Switch</w:t>
      </w:r>
    </w:p>
    <w:p w14:paraId="50AC3410" w14:textId="77777777" w:rsidR="00C805D1" w:rsidRPr="009F1B7D" w:rsidRDefault="00C805D1" w:rsidP="00D14D27">
      <w:pPr>
        <w:pStyle w:val="Heading3"/>
      </w:pPr>
      <w:bookmarkStart w:id="54" w:name="_Toc315953996"/>
      <w:bookmarkStart w:id="55" w:name="_Toc316542506"/>
      <w:bookmarkStart w:id="56" w:name="_Toc318908513"/>
      <w:r w:rsidRPr="00DB42FD">
        <w:t>XML Schema</w:t>
      </w:r>
      <w:bookmarkEnd w:id="54"/>
      <w:bookmarkEnd w:id="55"/>
      <w:bookmarkEnd w:id="56"/>
    </w:p>
    <w:tbl>
      <w:tblPr>
        <w:tblStyle w:val="TableGrid"/>
        <w:tblW w:w="0" w:type="auto"/>
        <w:tblInd w:w="378" w:type="dxa"/>
        <w:shd w:val="clear" w:color="auto" w:fill="C8FCCD"/>
        <w:tblLook w:val="04A0" w:firstRow="1" w:lastRow="0" w:firstColumn="1" w:lastColumn="0" w:noHBand="0" w:noVBand="1"/>
      </w:tblPr>
      <w:tblGrid>
        <w:gridCol w:w="8820"/>
      </w:tblGrid>
      <w:tr w:rsidR="00C805D1" w:rsidRPr="009F1B7D" w14:paraId="4E1DC8D1" w14:textId="77777777" w:rsidTr="00F86237">
        <w:tc>
          <w:tcPr>
            <w:tcW w:w="8820" w:type="dxa"/>
            <w:shd w:val="clear" w:color="auto" w:fill="C8FCCD"/>
          </w:tcPr>
          <w:p w14:paraId="422C055C" w14:textId="77777777" w:rsidR="00D8113B" w:rsidRPr="009F1B7D" w:rsidRDefault="00D8113B" w:rsidP="00D8113B">
            <w:pPr>
              <w:pStyle w:val="XML1"/>
            </w:pPr>
            <w:r w:rsidRPr="009F1B7D">
              <w:t>&lt;xs:complexType name="OFLogicalSwitchType"&gt;</w:t>
            </w:r>
          </w:p>
          <w:p w14:paraId="2DD66726" w14:textId="77777777" w:rsidR="00D8113B" w:rsidRPr="009F1B7D" w:rsidRDefault="00D8113B" w:rsidP="00D8113B">
            <w:pPr>
              <w:pStyle w:val="XML2"/>
            </w:pPr>
            <w:r w:rsidRPr="009F1B7D">
              <w:t>&lt;xs:sequence&gt;</w:t>
            </w:r>
          </w:p>
          <w:p w14:paraId="153FF6A6" w14:textId="77777777" w:rsidR="00D8113B" w:rsidRPr="009F1B7D" w:rsidRDefault="00D8113B" w:rsidP="00D8113B">
            <w:pPr>
              <w:pStyle w:val="XML3"/>
            </w:pPr>
            <w:r w:rsidRPr="009F1B7D">
              <w:t xml:space="preserve">&lt;xs:element name="id" </w:t>
            </w:r>
          </w:p>
          <w:p w14:paraId="51E5E99D" w14:textId="77777777" w:rsidR="00D8113B" w:rsidRDefault="00D8113B" w:rsidP="00D8113B">
            <w:pPr>
              <w:pStyle w:val="XML9"/>
            </w:pPr>
            <w:r w:rsidRPr="009F1B7D">
              <w:t>type="OFConfigID"/&gt;</w:t>
            </w:r>
          </w:p>
          <w:p w14:paraId="7C40056C" w14:textId="77777777" w:rsidR="00D8113B" w:rsidRDefault="00D8113B" w:rsidP="00D8113B">
            <w:pPr>
              <w:pStyle w:val="XML3"/>
              <w:rPr>
                <w:color w:val="F5844C"/>
              </w:rPr>
            </w:pPr>
            <w:r w:rsidRPr="00825EF4">
              <w:t>&lt;xs:elementname=</w:t>
            </w:r>
            <w:r>
              <w:t>"capabilities"</w:t>
            </w:r>
          </w:p>
          <w:p w14:paraId="3F1CF4D3" w14:textId="77777777" w:rsidR="00D8113B" w:rsidRPr="00825EF4" w:rsidRDefault="00D8113B" w:rsidP="00D8113B">
            <w:pPr>
              <w:pStyle w:val="XML9"/>
            </w:pPr>
            <w:r w:rsidRPr="00825EF4">
              <w:t>type=</w:t>
            </w:r>
            <w:r>
              <w:t>"OFLogicalSwitchCapabilitiesType"</w:t>
            </w:r>
            <w:r>
              <w:rPr>
                <w:color w:val="000096"/>
              </w:rPr>
              <w:t>/&gt;</w:t>
            </w:r>
          </w:p>
          <w:p w14:paraId="54E90E67" w14:textId="77777777" w:rsidR="00D8113B" w:rsidRPr="009F1B7D" w:rsidRDefault="00D8113B" w:rsidP="00D8113B">
            <w:pPr>
              <w:pStyle w:val="XML3"/>
            </w:pPr>
            <w:r w:rsidRPr="009F1B7D">
              <w:t xml:space="preserve">&lt;xs:element name="datapath-id" </w:t>
            </w:r>
          </w:p>
          <w:p w14:paraId="0BDA77C3" w14:textId="77777777" w:rsidR="00D8113B" w:rsidRPr="009F1B7D" w:rsidRDefault="00D8113B" w:rsidP="00D8113B">
            <w:pPr>
              <w:pStyle w:val="XML9"/>
            </w:pPr>
            <w:r w:rsidRPr="009F1B7D">
              <w:t>type="OFConfigID"/&gt;</w:t>
            </w:r>
          </w:p>
          <w:p w14:paraId="57312E5C" w14:textId="77777777" w:rsidR="00D8113B" w:rsidRPr="009F1B7D" w:rsidRDefault="00D8113B" w:rsidP="00D8113B">
            <w:pPr>
              <w:pStyle w:val="XML3"/>
            </w:pPr>
            <w:r w:rsidRPr="009F1B7D">
              <w:t>&lt;xs:element name="enabled"</w:t>
            </w:r>
          </w:p>
          <w:p w14:paraId="14CC53F2" w14:textId="77777777" w:rsidR="00D8113B" w:rsidRDefault="00D8113B" w:rsidP="00D8113B">
            <w:pPr>
              <w:pStyle w:val="XML9"/>
            </w:pPr>
            <w:r w:rsidRPr="009F1B7D">
              <w:t>type="xs:boolean"/&gt;</w:t>
            </w:r>
          </w:p>
          <w:p w14:paraId="718D97A0" w14:textId="56970FC7" w:rsidR="009423A9" w:rsidRDefault="009423A9" w:rsidP="009767AE">
            <w:pPr>
              <w:pStyle w:val="XML3"/>
            </w:pPr>
            <w:r>
              <w:t>&lt;xs:element name=</w:t>
            </w:r>
            <w:r w:rsidRPr="009F1B7D">
              <w:t>"</w:t>
            </w:r>
            <w:r>
              <w:t>check-controller-certificate</w:t>
            </w:r>
            <w:r w:rsidRPr="009F1B7D">
              <w:t>"</w:t>
            </w:r>
          </w:p>
          <w:p w14:paraId="5C45EBE2" w14:textId="74BA8AC4" w:rsidR="009423A9" w:rsidRPr="009423A9" w:rsidRDefault="009423A9" w:rsidP="009423A9">
            <w:pPr>
              <w:pStyle w:val="XML9"/>
            </w:pPr>
            <w:r>
              <w:t>type=</w:t>
            </w:r>
            <w:r w:rsidRPr="009F1B7D">
              <w:t>"</w:t>
            </w:r>
            <w:r>
              <w:t>xs:boolean</w:t>
            </w:r>
            <w:r w:rsidRPr="009F1B7D">
              <w:t>"</w:t>
            </w:r>
            <w:r>
              <w:t>/&gt;</w:t>
            </w:r>
          </w:p>
          <w:p w14:paraId="7DBD1A31" w14:textId="77777777" w:rsidR="00D8113B" w:rsidRPr="009F1B7D" w:rsidRDefault="00D8113B" w:rsidP="00D8113B">
            <w:pPr>
              <w:pStyle w:val="XML3"/>
            </w:pPr>
            <w:r w:rsidRPr="009F1B7D">
              <w:t>&lt;xs:element name="</w:t>
            </w:r>
            <w:r>
              <w:t>lost-connection-behavior</w:t>
            </w:r>
            <w:r w:rsidRPr="009F1B7D">
              <w:t xml:space="preserve">" </w:t>
            </w:r>
          </w:p>
          <w:p w14:paraId="5AA2BB3E" w14:textId="77777777" w:rsidR="00D8113B" w:rsidRPr="009F1B7D" w:rsidRDefault="00D8113B" w:rsidP="00D8113B">
            <w:pPr>
              <w:pStyle w:val="XML9"/>
            </w:pPr>
            <w:r w:rsidRPr="009F1B7D">
              <w:t>type="OF</w:t>
            </w:r>
            <w:r>
              <w:t>LogicalSwitchLostConnnectionBehavior</w:t>
            </w:r>
            <w:r w:rsidRPr="009F1B7D">
              <w:t>"/&gt;</w:t>
            </w:r>
          </w:p>
          <w:p w14:paraId="2FF613AA" w14:textId="77777777" w:rsidR="00D8113B" w:rsidRPr="009F1B7D" w:rsidRDefault="00D8113B" w:rsidP="00D8113B">
            <w:pPr>
              <w:pStyle w:val="XML3"/>
            </w:pPr>
            <w:r w:rsidRPr="009F1B7D">
              <w:t xml:space="preserve">&lt;xs:element name="controllers" </w:t>
            </w:r>
          </w:p>
          <w:p w14:paraId="0E5D27F1" w14:textId="77777777" w:rsidR="00D8113B" w:rsidRPr="009F1B7D" w:rsidRDefault="00D8113B" w:rsidP="00D8113B">
            <w:pPr>
              <w:pStyle w:val="XML9"/>
            </w:pPr>
            <w:r w:rsidRPr="009F1B7D">
              <w:t>type="OFControllerListType"/&gt;</w:t>
            </w:r>
          </w:p>
          <w:p w14:paraId="26D21175" w14:textId="77777777" w:rsidR="00D8113B" w:rsidRPr="009F1B7D" w:rsidRDefault="00D8113B" w:rsidP="00D8113B">
            <w:pPr>
              <w:pStyle w:val="XML3"/>
            </w:pPr>
            <w:r w:rsidRPr="009F1B7D">
              <w:t>&lt;xs:element name="resources"</w:t>
            </w:r>
          </w:p>
          <w:p w14:paraId="63F4853A" w14:textId="77777777" w:rsidR="00D8113B" w:rsidRPr="009F1B7D" w:rsidRDefault="00D8113B" w:rsidP="00D8113B">
            <w:pPr>
              <w:pStyle w:val="XML9"/>
            </w:pPr>
            <w:r w:rsidRPr="009F1B7D">
              <w:t>type="OFLogicalSwitchResourceListType"/&gt;</w:t>
            </w:r>
          </w:p>
          <w:p w14:paraId="36A7E61A" w14:textId="77777777" w:rsidR="00D8113B" w:rsidRPr="009F1B7D" w:rsidRDefault="00D8113B" w:rsidP="00D8113B">
            <w:pPr>
              <w:pStyle w:val="XML2"/>
            </w:pPr>
            <w:r w:rsidRPr="009F1B7D">
              <w:t>&lt;/xs:sequence&gt;</w:t>
            </w:r>
          </w:p>
          <w:p w14:paraId="623339BA" w14:textId="77777777" w:rsidR="00D8113B" w:rsidRPr="009F1B7D" w:rsidRDefault="00D8113B" w:rsidP="00D8113B">
            <w:pPr>
              <w:pStyle w:val="XML1"/>
            </w:pPr>
            <w:r w:rsidRPr="009F1B7D">
              <w:t>&lt;/xs:complexType&gt;</w:t>
            </w:r>
          </w:p>
          <w:p w14:paraId="623A7CF2" w14:textId="77777777" w:rsidR="00D8113B" w:rsidRPr="009F1B7D" w:rsidRDefault="00D8113B" w:rsidP="00D8113B">
            <w:pPr>
              <w:pStyle w:val="XML1"/>
            </w:pPr>
          </w:p>
          <w:p w14:paraId="78D82AB9" w14:textId="77777777" w:rsidR="00D8113B" w:rsidRPr="009F1B7D" w:rsidRDefault="00D8113B" w:rsidP="00D8113B">
            <w:pPr>
              <w:pStyle w:val="XML1"/>
            </w:pPr>
            <w:r w:rsidRPr="009F1B7D">
              <w:t>&lt;xs:simpleType name="OF</w:t>
            </w:r>
            <w:r>
              <w:t>LogicalSwitchLostConnnectionBehavior</w:t>
            </w:r>
            <w:r w:rsidRPr="009F1B7D">
              <w:t>"&gt;</w:t>
            </w:r>
          </w:p>
          <w:p w14:paraId="17EC011B" w14:textId="77777777" w:rsidR="00D8113B" w:rsidRPr="009F1B7D" w:rsidRDefault="00D8113B" w:rsidP="00D8113B">
            <w:pPr>
              <w:pStyle w:val="XML2"/>
            </w:pPr>
            <w:r w:rsidRPr="009F1B7D">
              <w:t>&lt;xs:restriction base="xs:string"&gt;</w:t>
            </w:r>
          </w:p>
          <w:p w14:paraId="53F33310" w14:textId="77777777" w:rsidR="00D8113B" w:rsidRPr="009F1B7D" w:rsidRDefault="00D8113B" w:rsidP="00D8113B">
            <w:pPr>
              <w:pStyle w:val="XML3"/>
            </w:pPr>
            <w:r w:rsidRPr="009F1B7D">
              <w:t>&lt;xs:enumeration value="</w:t>
            </w:r>
            <w:r>
              <w:t>failSecureMode</w:t>
            </w:r>
            <w:r w:rsidRPr="009F1B7D">
              <w:t>"/&gt;</w:t>
            </w:r>
          </w:p>
          <w:p w14:paraId="33FAC6E1" w14:textId="77777777" w:rsidR="00D8113B" w:rsidRPr="009F1B7D" w:rsidRDefault="00D8113B" w:rsidP="00D8113B">
            <w:pPr>
              <w:pStyle w:val="XML3"/>
            </w:pPr>
            <w:r w:rsidRPr="009F1B7D">
              <w:t>&lt;xs:enumeration value="</w:t>
            </w:r>
            <w:r>
              <w:t>failStandaloneMode</w:t>
            </w:r>
            <w:r w:rsidRPr="009F1B7D">
              <w:t>"/&gt;</w:t>
            </w:r>
          </w:p>
          <w:p w14:paraId="36AC65F4" w14:textId="77777777" w:rsidR="00D8113B" w:rsidRPr="009F1B7D" w:rsidRDefault="00D8113B" w:rsidP="00D8113B">
            <w:pPr>
              <w:pStyle w:val="XML2"/>
            </w:pPr>
            <w:r w:rsidRPr="009F1B7D">
              <w:t>&lt;/xs:restriction&gt;</w:t>
            </w:r>
          </w:p>
          <w:p w14:paraId="0ED00EAC" w14:textId="77777777" w:rsidR="00D8113B" w:rsidRDefault="00D8113B" w:rsidP="00D8113B">
            <w:pPr>
              <w:pStyle w:val="XML1"/>
            </w:pPr>
            <w:r w:rsidRPr="009F1B7D">
              <w:t>&lt;/xs:simpleType&gt;</w:t>
            </w:r>
            <w:r w:rsidRPr="009F1B7D">
              <w:tab/>
            </w:r>
          </w:p>
          <w:p w14:paraId="5ECF8578" w14:textId="77777777" w:rsidR="00D8113B" w:rsidRDefault="00D8113B" w:rsidP="00D8113B">
            <w:pPr>
              <w:pStyle w:val="XML1"/>
            </w:pPr>
          </w:p>
          <w:p w14:paraId="5A403425" w14:textId="77777777" w:rsidR="00D8113B" w:rsidRPr="009F1B7D" w:rsidRDefault="00D8113B" w:rsidP="00D8113B">
            <w:pPr>
              <w:pStyle w:val="XML1"/>
            </w:pPr>
            <w:r w:rsidRPr="009F1B7D">
              <w:t>&lt;xs:complexType name="OFControllerListType"&gt;</w:t>
            </w:r>
          </w:p>
          <w:p w14:paraId="6C1D4A54" w14:textId="77777777" w:rsidR="00D8113B" w:rsidRPr="009F1B7D" w:rsidRDefault="00D8113B" w:rsidP="00D8113B">
            <w:pPr>
              <w:pStyle w:val="XML2"/>
            </w:pPr>
            <w:r w:rsidRPr="009F1B7D">
              <w:t>&lt;xs:sequence&gt;</w:t>
            </w:r>
          </w:p>
          <w:p w14:paraId="3AB95F05" w14:textId="77777777" w:rsidR="00D8113B" w:rsidRPr="009F1B7D" w:rsidRDefault="00D8113B" w:rsidP="00D8113B">
            <w:pPr>
              <w:pStyle w:val="XML3"/>
            </w:pPr>
            <w:r w:rsidRPr="009F1B7D">
              <w:t>&lt;xs:element name="controller"</w:t>
            </w:r>
          </w:p>
          <w:p w14:paraId="747F08DF" w14:textId="77777777" w:rsidR="00D8113B" w:rsidRPr="009F1B7D" w:rsidRDefault="00D8113B" w:rsidP="00D8113B">
            <w:pPr>
              <w:pStyle w:val="XML9"/>
            </w:pPr>
            <w:r w:rsidRPr="009F1B7D">
              <w:lastRenderedPageBreak/>
              <w:t xml:space="preserve">type="OFControllerType" </w:t>
            </w:r>
          </w:p>
          <w:p w14:paraId="48844CD8" w14:textId="77777777" w:rsidR="00D8113B" w:rsidRPr="009F1B7D" w:rsidRDefault="00D8113B" w:rsidP="00D8113B">
            <w:pPr>
              <w:pStyle w:val="XML9"/>
            </w:pPr>
            <w:r w:rsidRPr="009F1B7D">
              <w:rPr>
                <w:rStyle w:val="XML3Char"/>
                <w:rFonts w:eastAsiaTheme="minorEastAsia"/>
              </w:rPr>
              <w:t>maxOccurs="unbounded</w:t>
            </w:r>
            <w:r w:rsidRPr="009F1B7D">
              <w:t>"/&gt;</w:t>
            </w:r>
          </w:p>
          <w:p w14:paraId="1684E1CC" w14:textId="77777777" w:rsidR="00D8113B" w:rsidRPr="009F1B7D" w:rsidRDefault="00D8113B" w:rsidP="00D8113B">
            <w:pPr>
              <w:pStyle w:val="XML2"/>
            </w:pPr>
            <w:r w:rsidRPr="009F1B7D">
              <w:t>&lt;/xs:sequence&gt;</w:t>
            </w:r>
          </w:p>
          <w:p w14:paraId="02D71519" w14:textId="77777777" w:rsidR="00D8113B" w:rsidRPr="009F1B7D" w:rsidRDefault="00D8113B" w:rsidP="00D8113B">
            <w:pPr>
              <w:pStyle w:val="XML1"/>
            </w:pPr>
            <w:r w:rsidRPr="009F1B7D">
              <w:t>&lt;/xs:complexType&gt;</w:t>
            </w:r>
          </w:p>
          <w:p w14:paraId="10510639" w14:textId="77777777" w:rsidR="00D8113B" w:rsidRPr="009F1B7D" w:rsidRDefault="00D8113B" w:rsidP="00D8113B">
            <w:pPr>
              <w:pStyle w:val="XML1"/>
            </w:pPr>
          </w:p>
          <w:p w14:paraId="0F687DA6" w14:textId="77777777" w:rsidR="00D8113B" w:rsidRPr="009F1B7D" w:rsidRDefault="00D8113B" w:rsidP="00D8113B">
            <w:pPr>
              <w:pStyle w:val="XML1"/>
            </w:pPr>
            <w:r w:rsidRPr="009F1B7D">
              <w:t>&lt;xs:complexType name="OFLogicalSwitchResourceListType"&gt;</w:t>
            </w:r>
          </w:p>
          <w:p w14:paraId="36A8F19E" w14:textId="77777777" w:rsidR="00D8113B" w:rsidRPr="009F1B7D" w:rsidRDefault="00D8113B" w:rsidP="00D8113B">
            <w:pPr>
              <w:pStyle w:val="XML2"/>
            </w:pPr>
            <w:r w:rsidRPr="009F1B7D">
              <w:t>&lt;xs:sequence&gt;</w:t>
            </w:r>
          </w:p>
          <w:p w14:paraId="0A4A099A" w14:textId="77777777" w:rsidR="00D8113B" w:rsidRPr="009F1B7D" w:rsidRDefault="00D8113B" w:rsidP="00D8113B">
            <w:pPr>
              <w:pStyle w:val="XML3"/>
            </w:pPr>
            <w:r w:rsidRPr="009F1B7D">
              <w:t xml:space="preserve">&lt;xs:element name="port" </w:t>
            </w:r>
          </w:p>
          <w:p w14:paraId="555F0C32" w14:textId="77777777" w:rsidR="00D8113B" w:rsidRPr="009F1B7D" w:rsidRDefault="00D8113B" w:rsidP="00D8113B">
            <w:pPr>
              <w:pStyle w:val="XML9"/>
            </w:pPr>
            <w:r w:rsidRPr="009F1B7D">
              <w:t>type="OFConfigID" maxOccurs="unbounded"/&gt;</w:t>
            </w:r>
          </w:p>
          <w:p w14:paraId="3A63BD4B" w14:textId="77777777" w:rsidR="00D8113B" w:rsidRPr="009F1B7D" w:rsidRDefault="00D8113B" w:rsidP="00D8113B">
            <w:pPr>
              <w:pStyle w:val="XML3"/>
            </w:pPr>
            <w:r w:rsidRPr="009F1B7D">
              <w:t xml:space="preserve">&lt;xs:element name="queue" </w:t>
            </w:r>
          </w:p>
          <w:p w14:paraId="1F61CC00" w14:textId="77777777" w:rsidR="00D8113B" w:rsidRPr="009F1B7D" w:rsidRDefault="00D8113B" w:rsidP="00D8113B">
            <w:pPr>
              <w:pStyle w:val="XML9"/>
            </w:pPr>
            <w:r w:rsidRPr="009F1B7D">
              <w:t xml:space="preserve">type="OFConfigID" </w:t>
            </w:r>
          </w:p>
          <w:p w14:paraId="05DBE91B" w14:textId="77777777" w:rsidR="00D8113B" w:rsidRDefault="00D8113B" w:rsidP="00D8113B">
            <w:pPr>
              <w:pStyle w:val="XML9"/>
            </w:pPr>
            <w:r w:rsidRPr="009F1B7D">
              <w:t>maxOccurs="unbounded"/&gt;</w:t>
            </w:r>
          </w:p>
          <w:p w14:paraId="2AC9F77A" w14:textId="44D6495B" w:rsidR="009423A9" w:rsidRDefault="009423A9" w:rsidP="009767AE">
            <w:pPr>
              <w:pStyle w:val="XML3"/>
            </w:pPr>
            <w:r>
              <w:t>&lt;xs:element name=</w:t>
            </w:r>
            <w:r w:rsidRPr="009F1B7D">
              <w:t>"</w:t>
            </w:r>
            <w:r>
              <w:t>certificate</w:t>
            </w:r>
            <w:r w:rsidRPr="009F1B7D">
              <w:t>"</w:t>
            </w:r>
          </w:p>
          <w:p w14:paraId="0CF7B083" w14:textId="32E02A43" w:rsidR="009423A9" w:rsidRDefault="009423A9" w:rsidP="009423A9">
            <w:pPr>
              <w:pStyle w:val="XML9"/>
            </w:pPr>
            <w:r>
              <w:t>type=</w:t>
            </w:r>
            <w:r w:rsidRPr="009F1B7D">
              <w:t>"</w:t>
            </w:r>
            <w:r>
              <w:t>OFConfigID</w:t>
            </w:r>
            <w:r w:rsidRPr="009F1B7D">
              <w:t>"</w:t>
            </w:r>
            <w:r>
              <w:t xml:space="preserve"> minOccurs=</w:t>
            </w:r>
            <w:r w:rsidRPr="009F1B7D">
              <w:t>"</w:t>
            </w:r>
            <w:r>
              <w:t>0</w:t>
            </w:r>
            <w:r w:rsidRPr="009F1B7D">
              <w:t>"</w:t>
            </w:r>
            <w:r>
              <w:t xml:space="preserve"> maxOccurs=</w:t>
            </w:r>
            <w:r w:rsidRPr="009F1B7D">
              <w:t>"</w:t>
            </w:r>
            <w:r>
              <w:t>1</w:t>
            </w:r>
            <w:r w:rsidRPr="009F1B7D">
              <w:t>"</w:t>
            </w:r>
            <w:r>
              <w:t>/&gt;</w:t>
            </w:r>
          </w:p>
          <w:p w14:paraId="1108235E" w14:textId="031FE88B" w:rsidR="00FB2D28" w:rsidRPr="009F1B7D" w:rsidRDefault="00FB2D28" w:rsidP="00FB2D28">
            <w:pPr>
              <w:pStyle w:val="XML3"/>
            </w:pPr>
            <w:r>
              <w:t>&lt;xs:element name="flow-table</w:t>
            </w:r>
            <w:r w:rsidRPr="009F1B7D">
              <w:t xml:space="preserve">" </w:t>
            </w:r>
          </w:p>
          <w:p w14:paraId="00418F77" w14:textId="77777777" w:rsidR="00FB2D28" w:rsidRPr="009F1B7D" w:rsidRDefault="00FB2D28" w:rsidP="00FB2D28">
            <w:pPr>
              <w:pStyle w:val="XML9"/>
            </w:pPr>
            <w:r w:rsidRPr="009F1B7D">
              <w:t xml:space="preserve">type="OFConfigID" </w:t>
            </w:r>
          </w:p>
          <w:p w14:paraId="70DE08E5" w14:textId="470E90DA" w:rsidR="00FB2D28" w:rsidRPr="009F1B7D" w:rsidRDefault="00FB2D28" w:rsidP="00FB2D28">
            <w:pPr>
              <w:pStyle w:val="XML9"/>
            </w:pPr>
            <w:r w:rsidRPr="009F1B7D">
              <w:t>maxOccurs="unbounded"/&gt;</w:t>
            </w:r>
          </w:p>
          <w:p w14:paraId="608A60C3" w14:textId="77777777" w:rsidR="00D8113B" w:rsidRPr="009F1B7D" w:rsidRDefault="00D8113B" w:rsidP="00D8113B">
            <w:pPr>
              <w:pStyle w:val="XML2"/>
            </w:pPr>
            <w:r w:rsidRPr="009F1B7D">
              <w:t>&lt;/xs:sequence&gt;</w:t>
            </w:r>
          </w:p>
          <w:p w14:paraId="3581C2E0" w14:textId="37AEFC45" w:rsidR="00C805D1" w:rsidRPr="009F1B7D" w:rsidRDefault="00D8113B" w:rsidP="00D8113B">
            <w:pPr>
              <w:pStyle w:val="XML1"/>
              <w:rPr>
                <w:b/>
              </w:rPr>
            </w:pPr>
            <w:r w:rsidRPr="009F1B7D">
              <w:t>&lt;/xs:complexType&gt;</w:t>
            </w:r>
          </w:p>
        </w:tc>
      </w:tr>
    </w:tbl>
    <w:p w14:paraId="67ADD1AA" w14:textId="77777777" w:rsidR="00C805D1" w:rsidRPr="009F1B7D" w:rsidRDefault="00C805D1" w:rsidP="00C805D1">
      <w:pPr>
        <w:pStyle w:val="BodyText"/>
      </w:pPr>
    </w:p>
    <w:p w14:paraId="12515B80" w14:textId="77777777" w:rsidR="00C805D1" w:rsidRPr="009F1B7D" w:rsidRDefault="00C805D1" w:rsidP="00D14D27">
      <w:pPr>
        <w:pStyle w:val="Heading3"/>
      </w:pPr>
      <w:bookmarkStart w:id="57" w:name="_Toc315953997"/>
      <w:bookmarkStart w:id="58" w:name="_Toc316542507"/>
      <w:bookmarkStart w:id="59" w:name="_Toc318908514"/>
      <w:r w:rsidRPr="00DB42FD">
        <w:t>XML Example</w:t>
      </w:r>
      <w:bookmarkEnd w:id="57"/>
      <w:bookmarkEnd w:id="58"/>
      <w:bookmarkEnd w:id="59"/>
    </w:p>
    <w:tbl>
      <w:tblPr>
        <w:tblStyle w:val="TableGrid"/>
        <w:tblW w:w="0" w:type="auto"/>
        <w:tblInd w:w="378" w:type="dxa"/>
        <w:shd w:val="clear" w:color="auto" w:fill="C8FCCD"/>
        <w:tblLook w:val="04A0" w:firstRow="1" w:lastRow="0" w:firstColumn="1" w:lastColumn="0" w:noHBand="0" w:noVBand="1"/>
      </w:tblPr>
      <w:tblGrid>
        <w:gridCol w:w="8820"/>
      </w:tblGrid>
      <w:tr w:rsidR="00C805D1" w:rsidRPr="009F1B7D" w14:paraId="6A37CA90" w14:textId="77777777" w:rsidTr="00F86237">
        <w:tc>
          <w:tcPr>
            <w:tcW w:w="8820" w:type="dxa"/>
            <w:shd w:val="clear" w:color="auto" w:fill="C8FCCD"/>
          </w:tcPr>
          <w:p w14:paraId="562FF0D3" w14:textId="0F94C0BB" w:rsidR="00C805D1" w:rsidRPr="009F1B7D" w:rsidRDefault="00C805D1" w:rsidP="00011096">
            <w:pPr>
              <w:pStyle w:val="XML1"/>
            </w:pPr>
            <w:r w:rsidRPr="009F1B7D">
              <w:t>&lt;logical-switch&gt;</w:t>
            </w:r>
          </w:p>
          <w:p w14:paraId="0836B8C1" w14:textId="77777777" w:rsidR="00C805D1" w:rsidRDefault="00C805D1" w:rsidP="00011096">
            <w:pPr>
              <w:pStyle w:val="XML2"/>
            </w:pPr>
            <w:r w:rsidRPr="009F1B7D">
              <w:t>&lt;id&gt;LogicalSwitch5&lt;/id&gt;</w:t>
            </w:r>
          </w:p>
          <w:p w14:paraId="365A7F62" w14:textId="77777777" w:rsidR="00D32B1A" w:rsidRDefault="00D32B1A" w:rsidP="00F542E2">
            <w:pPr>
              <w:pStyle w:val="XML3"/>
            </w:pPr>
            <w:r>
              <w:t>&lt;capabilities&gt;</w:t>
            </w:r>
          </w:p>
          <w:p w14:paraId="1B23F9A8" w14:textId="77777777" w:rsidR="00F542E2" w:rsidRPr="00F542E2" w:rsidRDefault="00F542E2" w:rsidP="00F542E2">
            <w:pPr>
              <w:pStyle w:val="XML3"/>
            </w:pPr>
            <w:r w:rsidRPr="00F542E2">
              <w:t xml:space="preserve">    ...</w:t>
            </w:r>
          </w:p>
          <w:p w14:paraId="4E2D750D" w14:textId="77777777" w:rsidR="00F542E2" w:rsidRPr="00F542E2" w:rsidRDefault="00F542E2" w:rsidP="00F542E2">
            <w:pPr>
              <w:pStyle w:val="XML3"/>
            </w:pPr>
            <w:r w:rsidRPr="00F542E2">
              <w:t>&lt;capabilities&gt;</w:t>
            </w:r>
          </w:p>
          <w:p w14:paraId="096959EF" w14:textId="77777777" w:rsidR="00F542E2" w:rsidRDefault="00F542E2" w:rsidP="00F542E2">
            <w:pPr>
              <w:pStyle w:val="XML3"/>
            </w:pPr>
          </w:p>
          <w:p w14:paraId="5D753BB3" w14:textId="77777777" w:rsidR="00C805D1" w:rsidRPr="009F1B7D" w:rsidRDefault="00C805D1" w:rsidP="00011096">
            <w:pPr>
              <w:pStyle w:val="XML2"/>
            </w:pPr>
            <w:r w:rsidRPr="009F1B7D">
              <w:t>&lt;datapath-id&gt;datapath-id0&lt;/datapath-id&gt;</w:t>
            </w:r>
          </w:p>
          <w:p w14:paraId="75801A5D" w14:textId="77777777" w:rsidR="00C805D1" w:rsidRDefault="00C805D1" w:rsidP="00011096">
            <w:pPr>
              <w:pStyle w:val="XML2"/>
            </w:pPr>
            <w:r w:rsidRPr="009F1B7D">
              <w:t>&lt;enabled&gt;true&lt;/enabled&gt;</w:t>
            </w:r>
          </w:p>
          <w:p w14:paraId="4FD1CAA8" w14:textId="695D8E21" w:rsidR="00DC7465" w:rsidRDefault="00DC7465" w:rsidP="00011096">
            <w:pPr>
              <w:pStyle w:val="XML2"/>
            </w:pPr>
            <w:r>
              <w:t>&lt;check-controller-certificate&gt;false&lt;/check-controller-certificate&gt;</w:t>
            </w:r>
          </w:p>
          <w:p w14:paraId="4E8067E8" w14:textId="77777777" w:rsidR="00C805D1" w:rsidRPr="009F1B7D" w:rsidRDefault="00C805D1" w:rsidP="00011096">
            <w:pPr>
              <w:pStyle w:val="XML2"/>
            </w:pPr>
            <w:r>
              <w:t>&lt;lost-connection-behavior&gt;failSecureMode&lt;/lost-connection-behavior&gt;</w:t>
            </w:r>
          </w:p>
          <w:p w14:paraId="2F1F0E84" w14:textId="77777777" w:rsidR="00C805D1" w:rsidRPr="009F1B7D" w:rsidRDefault="00C805D1" w:rsidP="00011096">
            <w:pPr>
              <w:pStyle w:val="XML2"/>
            </w:pPr>
            <w:r w:rsidRPr="009F1B7D">
              <w:t>&lt;controllers&gt;</w:t>
            </w:r>
          </w:p>
          <w:p w14:paraId="557CB29F" w14:textId="77777777" w:rsidR="00C805D1" w:rsidRPr="009F1B7D" w:rsidRDefault="00C805D1" w:rsidP="00011096">
            <w:pPr>
              <w:pStyle w:val="XML3"/>
            </w:pPr>
            <w:r w:rsidRPr="009F1B7D">
              <w:t>...</w:t>
            </w:r>
          </w:p>
          <w:p w14:paraId="2BDD6158" w14:textId="77777777" w:rsidR="00C805D1" w:rsidRPr="009F1B7D" w:rsidRDefault="00C805D1" w:rsidP="00011096">
            <w:pPr>
              <w:pStyle w:val="XML2"/>
            </w:pPr>
            <w:r w:rsidRPr="009F1B7D">
              <w:t>&lt;/controllers&gt;</w:t>
            </w:r>
          </w:p>
          <w:p w14:paraId="66EC2FCE" w14:textId="77777777" w:rsidR="00C805D1" w:rsidRPr="009F1B7D" w:rsidRDefault="00C805D1" w:rsidP="00011096">
            <w:pPr>
              <w:pStyle w:val="XML2"/>
            </w:pPr>
            <w:r w:rsidRPr="009F1B7D">
              <w:t>&lt;resources&gt;</w:t>
            </w:r>
          </w:p>
          <w:p w14:paraId="0DF2CC94" w14:textId="77777777" w:rsidR="00C805D1" w:rsidRPr="009F1B7D" w:rsidRDefault="00C805D1" w:rsidP="00011096">
            <w:pPr>
              <w:pStyle w:val="XML3"/>
            </w:pPr>
            <w:r w:rsidRPr="009F1B7D">
              <w:t>&lt;port&gt;port2&lt;/port&gt;</w:t>
            </w:r>
          </w:p>
          <w:p w14:paraId="369EFBF8" w14:textId="77777777" w:rsidR="00C805D1" w:rsidRPr="009423A9" w:rsidRDefault="00C805D1" w:rsidP="00011096">
            <w:pPr>
              <w:pStyle w:val="XML3"/>
            </w:pPr>
            <w:r w:rsidRPr="009423A9">
              <w:t>&lt;port&gt;port3&lt;/port&gt;</w:t>
            </w:r>
          </w:p>
          <w:p w14:paraId="0C352766" w14:textId="77777777" w:rsidR="00C805D1" w:rsidRPr="009423A9" w:rsidRDefault="00C805D1" w:rsidP="00011096">
            <w:pPr>
              <w:pStyle w:val="XML3"/>
            </w:pPr>
            <w:r w:rsidRPr="009423A9">
              <w:t>&lt;queue&gt;queue0&lt;/queue&gt;</w:t>
            </w:r>
          </w:p>
          <w:p w14:paraId="6E352069" w14:textId="77777777" w:rsidR="00C805D1" w:rsidRPr="009F1B7D" w:rsidRDefault="00C805D1" w:rsidP="00011096">
            <w:pPr>
              <w:pStyle w:val="XML3"/>
            </w:pPr>
            <w:r w:rsidRPr="009F1B7D">
              <w:t>&lt;queue&gt;queue1&lt;/queue&gt;</w:t>
            </w:r>
          </w:p>
          <w:p w14:paraId="07294A5E" w14:textId="77777777" w:rsidR="00013348" w:rsidRDefault="00013348" w:rsidP="00013348">
            <w:pPr>
              <w:pStyle w:val="XML3"/>
            </w:pPr>
            <w:r>
              <w:t>&lt;certificate&gt;ownedCertificate4&lt;/certificate&gt;</w:t>
            </w:r>
          </w:p>
          <w:p w14:paraId="4A394913" w14:textId="0C8316AB" w:rsidR="00E54CB7" w:rsidRDefault="00DC7E82" w:rsidP="00013348">
            <w:pPr>
              <w:pStyle w:val="XML3"/>
            </w:pPr>
            <w:r>
              <w:t>&lt;flow-table&gt;</w:t>
            </w:r>
            <w:r w:rsidR="00E54CB7">
              <w:t>1&lt;/flow-table&gt;</w:t>
            </w:r>
          </w:p>
          <w:p w14:paraId="12B542FC" w14:textId="3B364E40" w:rsidR="00E54CB7" w:rsidRDefault="00E54CB7" w:rsidP="00013348">
            <w:pPr>
              <w:pStyle w:val="XML3"/>
            </w:pPr>
            <w:r>
              <w:t>&lt;flow-table&gt;2&lt;/flow-table&gt;</w:t>
            </w:r>
          </w:p>
          <w:p w14:paraId="3A48A2A7" w14:textId="38AE70F8" w:rsidR="00E54CB7" w:rsidRDefault="00E54CB7" w:rsidP="00013348">
            <w:pPr>
              <w:pStyle w:val="XML3"/>
            </w:pPr>
            <w:r>
              <w:t>…</w:t>
            </w:r>
          </w:p>
          <w:p w14:paraId="1730B476" w14:textId="0057080B" w:rsidR="00E54CB7" w:rsidRPr="009F1B7D" w:rsidRDefault="00E54CB7" w:rsidP="00013348">
            <w:pPr>
              <w:pStyle w:val="XML3"/>
            </w:pPr>
            <w:r>
              <w:t>&lt;flow-table&gt;255&lt;/flow-table&gt;</w:t>
            </w:r>
          </w:p>
          <w:p w14:paraId="5616B31E" w14:textId="77777777" w:rsidR="00C805D1" w:rsidRPr="009F1B7D" w:rsidRDefault="00C805D1" w:rsidP="00011096">
            <w:pPr>
              <w:pStyle w:val="XML2"/>
            </w:pPr>
            <w:r w:rsidRPr="009F1B7D">
              <w:t>&lt;/resources&gt;</w:t>
            </w:r>
          </w:p>
          <w:p w14:paraId="3FE25DDD" w14:textId="77777777" w:rsidR="00C805D1" w:rsidRPr="009F1B7D" w:rsidRDefault="00C805D1" w:rsidP="00011096">
            <w:pPr>
              <w:pStyle w:val="XML1"/>
            </w:pPr>
            <w:r w:rsidRPr="009F1B7D">
              <w:t>&lt;/logical-switch&gt;</w:t>
            </w:r>
          </w:p>
        </w:tc>
      </w:tr>
    </w:tbl>
    <w:p w14:paraId="7962EA00" w14:textId="77777777" w:rsidR="00C805D1" w:rsidRDefault="00C805D1" w:rsidP="00C805D1">
      <w:pPr>
        <w:ind w:left="720"/>
      </w:pPr>
    </w:p>
    <w:p w14:paraId="62B7ED38" w14:textId="77777777" w:rsidR="00C805D1" w:rsidRDefault="00C805D1" w:rsidP="00D14D27">
      <w:pPr>
        <w:pStyle w:val="Heading3"/>
      </w:pPr>
      <w:bookmarkStart w:id="60" w:name="_Toc318908515"/>
      <w:r>
        <w:lastRenderedPageBreak/>
        <w:t>Normative Constraints</w:t>
      </w:r>
      <w:bookmarkEnd w:id="60"/>
    </w:p>
    <w:p w14:paraId="45147AD9" w14:textId="77777777" w:rsidR="00C805D1" w:rsidRDefault="00C805D1" w:rsidP="00C805D1">
      <w:r>
        <w:t xml:space="preserve">An OpenFlow Logical Switch is identified by identifier </w:t>
      </w:r>
      <w:r w:rsidRPr="00F542E2">
        <w:rPr>
          <w:rStyle w:val="codeChar"/>
        </w:rPr>
        <w:t>&lt;id&gt;.</w:t>
      </w:r>
      <w:r w:rsidRPr="00C805D1">
        <w:rPr>
          <w:rFonts w:ascii="Courier New" w:hAnsi="Courier New" w:cs="Courier New"/>
        </w:rPr>
        <w:t xml:space="preserve"> </w:t>
      </w:r>
      <w:r>
        <w:t>The identifier MUST be unique within the context of the OpenFlow Capable Switch. It MUST be persistent across reboots of the OpenFlow Capable Switch.</w:t>
      </w:r>
    </w:p>
    <w:p w14:paraId="5AC03E98" w14:textId="35C1EC67" w:rsidR="00B11D9A" w:rsidRDefault="00B11D9A" w:rsidP="00C805D1">
      <w:r>
        <w:t>Normative constraints for &lt;capabilities</w:t>
      </w:r>
      <w:proofErr w:type="gramStart"/>
      <w:r>
        <w:t>&gt;  TBD</w:t>
      </w:r>
      <w:proofErr w:type="gramEnd"/>
    </w:p>
    <w:p w14:paraId="3DB9BA30" w14:textId="77777777" w:rsidR="00C805D1" w:rsidRDefault="00C805D1" w:rsidP="00C805D1">
      <w:r>
        <w:t xml:space="preserve">Element </w:t>
      </w:r>
      <w:r w:rsidRPr="00F542E2">
        <w:rPr>
          <w:rStyle w:val="codeChar"/>
        </w:rPr>
        <w:t>&lt;datapath-id&gt;</w:t>
      </w:r>
      <w:r>
        <w:t xml:space="preserve"> identifies the OpenFlow Logical Switch to the OpenFlow controllers that has been assigned to the OpenFlow Logical Switch. The </w:t>
      </w:r>
      <w:r w:rsidRPr="00F542E2">
        <w:rPr>
          <w:rStyle w:val="codeChar"/>
        </w:rPr>
        <w:t>&lt;datapath-id&gt;</w:t>
      </w:r>
      <w:r>
        <w:t xml:space="preserve"> MUST be unique within the context of OpenFlow Controllers associated with OpenFlow Logical Switch. The </w:t>
      </w:r>
      <w:r w:rsidRPr="00C805D1">
        <w:rPr>
          <w:rFonts w:ascii="Courier New" w:hAnsi="Courier New" w:cs="Courier New"/>
        </w:rPr>
        <w:t>&lt;datapath-id&gt;</w:t>
      </w:r>
      <w:r>
        <w:t>is a string value that MUST be formatted as a sequence of 10 2-digit hexadecimal numbers that are separated by colons, e.g.</w:t>
      </w:r>
      <w:proofErr w:type="gramStart"/>
      <w:r>
        <w:t>,01:23:45:67:89:ab:cd:ef:01:23</w:t>
      </w:r>
      <w:proofErr w:type="gramEnd"/>
      <w:r>
        <w:t>. The case of the hexadecimal digits MUST be ignored.</w:t>
      </w:r>
    </w:p>
    <w:p w14:paraId="192897BC" w14:textId="77777777" w:rsidR="00C805D1" w:rsidRDefault="00C805D1" w:rsidP="00C805D1">
      <w:r>
        <w:t xml:space="preserve">Element </w:t>
      </w:r>
      <w:r w:rsidRPr="00F542E2">
        <w:rPr>
          <w:rStyle w:val="codeChar"/>
        </w:rPr>
        <w:t>&lt;enabled&gt;</w:t>
      </w:r>
      <w:r>
        <w:t xml:space="preserve"> denotes the administrative state of the OpenFlow Logical Switch. A value of false means the OpenFlow Logical Switch MUST NOT communicate with any OpenFlow Controllers, MUST NOT conduct any OpenFlow processing, and SHOULD NOT be utilizing computational or network resources of the underlying platform.</w:t>
      </w:r>
    </w:p>
    <w:p w14:paraId="4551C809" w14:textId="7D2DAD01" w:rsidR="003A1761" w:rsidRDefault="003A1761" w:rsidP="00C805D1">
      <w:r>
        <w:t xml:space="preserve">Element </w:t>
      </w:r>
      <w:r w:rsidRPr="00F542E2">
        <w:rPr>
          <w:rStyle w:val="codeChar"/>
        </w:rPr>
        <w:t>&lt;check-controller-certificate&gt;</w:t>
      </w:r>
      <w:r>
        <w:t xml:space="preserve"> defines the behavior of the OpenFlow Logical Switch when establishing a connection to a controller. If set to value </w:t>
      </w:r>
      <w:r w:rsidRPr="00F542E2">
        <w:rPr>
          <w:rFonts w:ascii="Courier New" w:hAnsi="Courier New" w:cs="Courier New"/>
        </w:rPr>
        <w:t>false</w:t>
      </w:r>
      <w:r>
        <w:t xml:space="preserve">, the logical switch will connect to a controller without checking any controller certificate. If set to value </w:t>
      </w:r>
      <w:r w:rsidRPr="00F542E2">
        <w:rPr>
          <w:rFonts w:ascii="Courier New" w:hAnsi="Courier New" w:cs="Courier New"/>
        </w:rPr>
        <w:t>true</w:t>
      </w:r>
      <w:r>
        <w:t xml:space="preserve">, </w:t>
      </w:r>
      <w:r w:rsidR="00E159CE">
        <w:t xml:space="preserve">then </w:t>
      </w:r>
      <w:r>
        <w:t>the logical swit</w:t>
      </w:r>
      <w:r w:rsidR="00E159CE">
        <w:t xml:space="preserve">ch will connect to a </w:t>
      </w:r>
      <w:r>
        <w:t xml:space="preserve">controller </w:t>
      </w:r>
      <w:r w:rsidR="00E159CE">
        <w:t xml:space="preserve">with element </w:t>
      </w:r>
      <w:r w:rsidR="00E159CE" w:rsidRPr="00F542E2">
        <w:rPr>
          <w:rFonts w:ascii="Courier New" w:hAnsi="Courier New" w:cs="Courier New"/>
        </w:rPr>
        <w:t>&lt;protocol&gt;</w:t>
      </w:r>
      <w:r w:rsidR="00E159CE">
        <w:t xml:space="preserve"> set to </w:t>
      </w:r>
      <w:r w:rsidR="00E159CE" w:rsidRPr="00F542E2">
        <w:rPr>
          <w:rFonts w:ascii="Courier New" w:hAnsi="Courier New" w:cs="Courier New"/>
        </w:rPr>
        <w:t>TLS</w:t>
      </w:r>
      <w:r w:rsidR="00E159CE">
        <w:t xml:space="preserve">, only </w:t>
      </w:r>
      <w:r>
        <w:t xml:space="preserve">if the controller provides a certificate that can be verified with one of the certificates stored in the list of </w:t>
      </w:r>
      <w:r w:rsidRPr="00F542E2">
        <w:rPr>
          <w:rFonts w:ascii="Courier New" w:hAnsi="Courier New" w:cs="Courier New"/>
        </w:rPr>
        <w:t>&lt;external-certificates&gt;</w:t>
      </w:r>
      <w:r>
        <w:t xml:space="preserve"> in the OpenFlow Capable Switch.</w:t>
      </w:r>
    </w:p>
    <w:p w14:paraId="6D73D8B5" w14:textId="77777777" w:rsidR="00C805D1" w:rsidRDefault="00C805D1" w:rsidP="00C805D1">
      <w:r>
        <w:t xml:space="preserve">Element </w:t>
      </w:r>
      <w:r w:rsidRPr="00202B9D">
        <w:rPr>
          <w:rFonts w:ascii="Courier New" w:hAnsi="Courier New" w:cs="Courier New"/>
        </w:rPr>
        <w:t>&lt;</w:t>
      </w:r>
      <w:r w:rsidRPr="00F542E2">
        <w:rPr>
          <w:rStyle w:val="codeChar"/>
        </w:rPr>
        <w:t>lost-connection-behavior</w:t>
      </w:r>
      <w:r w:rsidRPr="00202B9D">
        <w:rPr>
          <w:rFonts w:ascii="Courier New" w:hAnsi="Courier New" w:cs="Courier New"/>
        </w:rPr>
        <w:t>&gt;</w:t>
      </w:r>
      <w:r>
        <w:t xml:space="preserve"> defines the behavior of the OpenFlow Logical Switch in case it </w:t>
      </w:r>
      <w:r w:rsidR="00920140">
        <w:t>loses</w:t>
      </w:r>
      <w:r>
        <w:t xml:space="preserve"> contact with all controllers. Section 6.4 of the OpenFlow specification 1.2 defines two </w:t>
      </w:r>
      <w:r w:rsidR="00920140">
        <w:t>alternative</w:t>
      </w:r>
      <w:r>
        <w:t xml:space="preserve"> modes in such a case: fails secure mode and fail standalone mode. These are the only</w:t>
      </w:r>
      <w:r w:rsidR="00202B9D">
        <w:t xml:space="preserve"> a</w:t>
      </w:r>
      <w:r>
        <w:t>llowed values for this element. Default is the fail secure mode.</w:t>
      </w:r>
    </w:p>
    <w:p w14:paraId="33E46F3D" w14:textId="0C9B1043" w:rsidR="006E7866" w:rsidRDefault="00C805D1" w:rsidP="00C805D1">
      <w:r>
        <w:t xml:space="preserve">Element </w:t>
      </w:r>
      <w:r w:rsidRPr="00F542E2">
        <w:rPr>
          <w:rStyle w:val="codeChar"/>
        </w:rPr>
        <w:t>&lt;resources&gt;</w:t>
      </w:r>
      <w:r>
        <w:t xml:space="preserve"> contains the list of all resources of the OpenFlow Capable Switch that the OpenFlow Logical Switch has exclusive access to. Any resource identified in the </w:t>
      </w:r>
      <w:r w:rsidRPr="00202B9D">
        <w:rPr>
          <w:rFonts w:ascii="Courier New" w:hAnsi="Courier New" w:cs="Courier New"/>
        </w:rPr>
        <w:t>&lt;resources&gt;</w:t>
      </w:r>
      <w:r>
        <w:t xml:space="preserve">list of a Logical Switch MUST </w:t>
      </w:r>
      <w:proofErr w:type="gramStart"/>
      <w:r>
        <w:t>be</w:t>
      </w:r>
      <w:proofErr w:type="gramEnd"/>
      <w:r>
        <w:t xml:space="preserve"> present in the </w:t>
      </w:r>
      <w:r w:rsidRPr="00202B9D">
        <w:rPr>
          <w:rFonts w:ascii="Courier New" w:hAnsi="Courier New" w:cs="Courier New"/>
        </w:rPr>
        <w:t>&lt;resources&gt;</w:t>
      </w:r>
      <w:r>
        <w:t xml:space="preserve"> list of the OpenFlow Capable Switch containing the OpenFlow Logical Switch. Resources are identified by a </w:t>
      </w:r>
      <w:r w:rsidRPr="00F542E2">
        <w:rPr>
          <w:rStyle w:val="codeChar"/>
        </w:rPr>
        <w:t>&lt;port&gt;</w:t>
      </w:r>
      <w:r>
        <w:t xml:space="preserve"> element</w:t>
      </w:r>
      <w:r w:rsidR="006E7866">
        <w:t>,</w:t>
      </w:r>
      <w:r>
        <w:t xml:space="preserve"> a </w:t>
      </w:r>
      <w:r w:rsidRPr="00202B9D">
        <w:rPr>
          <w:rFonts w:ascii="Courier New" w:hAnsi="Courier New" w:cs="Courier New"/>
        </w:rPr>
        <w:t>&lt;queue&gt;</w:t>
      </w:r>
      <w:r>
        <w:t xml:space="preserve"> element</w:t>
      </w:r>
      <w:r w:rsidR="006E7866">
        <w:t xml:space="preserve">, a </w:t>
      </w:r>
      <w:r w:rsidR="006E7866" w:rsidRPr="00F542E2">
        <w:rPr>
          <w:rStyle w:val="codeChar"/>
        </w:rPr>
        <w:t>&lt;certificate&gt;</w:t>
      </w:r>
      <w:r w:rsidR="006E7866">
        <w:t xml:space="preserve"> element</w:t>
      </w:r>
      <w:r w:rsidR="000548DA">
        <w:t xml:space="preserve">, or a </w:t>
      </w:r>
      <w:r w:rsidR="000548DA" w:rsidRPr="00E8414C">
        <w:rPr>
          <w:rStyle w:val="codeChar"/>
        </w:rPr>
        <w:t>&lt;flow-table&gt;</w:t>
      </w:r>
      <w:r w:rsidR="000548DA">
        <w:t xml:space="preserve"> element</w:t>
      </w:r>
      <w:r>
        <w:t xml:space="preserve">. Values of these elements MUST match a value of an </w:t>
      </w:r>
      <w:r w:rsidRPr="00E8414C">
        <w:rPr>
          <w:rStyle w:val="codeChar"/>
        </w:rPr>
        <w:t>&lt;resource-id&gt;</w:t>
      </w:r>
      <w:r>
        <w:t xml:space="preserve"> element of a resource of the </w:t>
      </w:r>
      <w:r w:rsidR="00920140">
        <w:t>OpenFlow</w:t>
      </w:r>
      <w:r>
        <w:t xml:space="preserve"> Capable Switch. </w:t>
      </w:r>
    </w:p>
    <w:p w14:paraId="104D96FC" w14:textId="61419D2C" w:rsidR="00C805D1" w:rsidRDefault="00C805D1" w:rsidP="00C805D1">
      <w:r>
        <w:t xml:space="preserve">Any </w:t>
      </w:r>
      <w:r w:rsidR="006E7866" w:rsidRPr="00E8414C">
        <w:rPr>
          <w:rStyle w:val="codeChar"/>
        </w:rPr>
        <w:t>&lt;port&gt;</w:t>
      </w:r>
      <w:r w:rsidR="00E8414C">
        <w:t>,</w:t>
      </w:r>
      <w:r w:rsidR="00E8414C" w:rsidRPr="00E8414C">
        <w:rPr>
          <w:rStyle w:val="codeChar"/>
        </w:rPr>
        <w:t xml:space="preserve"> &lt;</w:t>
      </w:r>
      <w:r w:rsidR="006E7866" w:rsidRPr="00E8414C">
        <w:rPr>
          <w:rStyle w:val="codeChar"/>
        </w:rPr>
        <w:t>queue&gt;</w:t>
      </w:r>
      <w:r w:rsidR="00A972D9">
        <w:rPr>
          <w:rFonts w:ascii="Courier New" w:hAnsi="Courier New" w:cs="Courier New"/>
        </w:rPr>
        <w:t xml:space="preserve"> or </w:t>
      </w:r>
      <w:r w:rsidR="00A972D9" w:rsidRPr="00E8414C">
        <w:rPr>
          <w:rStyle w:val="codeChar"/>
        </w:rPr>
        <w:t>&lt;flow-table&gt;</w:t>
      </w:r>
      <w:r w:rsidR="006E7866">
        <w:t xml:space="preserve"> </w:t>
      </w:r>
      <w:r>
        <w:t xml:space="preserve">resource identified in the </w:t>
      </w:r>
      <w:r w:rsidRPr="00F542E2">
        <w:rPr>
          <w:rStyle w:val="codeChar"/>
        </w:rPr>
        <w:t>&lt;resources&gt;</w:t>
      </w:r>
      <w:r>
        <w:t xml:space="preserve"> list of anOpenFlow Logical Switch MUST NOT be identified in the </w:t>
      </w:r>
      <w:r w:rsidRPr="00F542E2">
        <w:rPr>
          <w:rStyle w:val="codeChar"/>
        </w:rPr>
        <w:t>&lt;resources&gt;</w:t>
      </w:r>
      <w:r>
        <w:t xml:space="preserve"> list of any other OpenFlow Logical Switch.</w:t>
      </w:r>
    </w:p>
    <w:p w14:paraId="6A03CA91" w14:textId="1BC7D5E2" w:rsidR="006E7866" w:rsidRDefault="006E7866" w:rsidP="00C805D1">
      <w:r>
        <w:t xml:space="preserve">If there is a </w:t>
      </w:r>
      <w:r w:rsidR="00E159CE" w:rsidRPr="00857C71">
        <w:rPr>
          <w:rFonts w:ascii="Courier New" w:hAnsi="Courier New" w:cs="Courier New"/>
        </w:rPr>
        <w:t>&lt;</w:t>
      </w:r>
      <w:r w:rsidR="00E159CE" w:rsidRPr="00F542E2">
        <w:rPr>
          <w:rStyle w:val="codeChar"/>
        </w:rPr>
        <w:t>certificate&gt;</w:t>
      </w:r>
      <w:r w:rsidR="00E159CE">
        <w:t xml:space="preserve"> element present, the logical switch MUST provide the identified certificate when connecting to a controller that has its element </w:t>
      </w:r>
      <w:r w:rsidR="00E159CE" w:rsidRPr="00F542E2">
        <w:rPr>
          <w:rStyle w:val="codeChar"/>
        </w:rPr>
        <w:t>&lt;protocol&gt;</w:t>
      </w:r>
      <w:r w:rsidR="00E159CE">
        <w:t xml:space="preserve"> set to </w:t>
      </w:r>
      <w:r w:rsidR="00E159CE" w:rsidRPr="00F542E2">
        <w:rPr>
          <w:rStyle w:val="codeChar"/>
        </w:rPr>
        <w:t>TLS</w:t>
      </w:r>
      <w:r w:rsidR="00E159CE">
        <w:t>.</w:t>
      </w:r>
    </w:p>
    <w:p w14:paraId="0BA60583" w14:textId="4ABDFC97" w:rsidR="00C805D1" w:rsidRDefault="00C805D1" w:rsidP="00C805D1">
      <w:r>
        <w:t>The following elements of the OpenFlow Logical Switch can be</w:t>
      </w:r>
      <w:r w:rsidR="006E7866">
        <w:t xml:space="preserve"> </w:t>
      </w:r>
      <w:r>
        <w:t xml:space="preserve">modified by a </w:t>
      </w:r>
      <w:r w:rsidRPr="001A73E6">
        <w:rPr>
          <w:rStyle w:val="codeChar"/>
        </w:rPr>
        <w:t>NETCONF edit-config</w:t>
      </w:r>
      <w:r>
        <w:t xml:space="preserve"> request or retrieved by a </w:t>
      </w:r>
      <w:r w:rsidRPr="00E8414C">
        <w:rPr>
          <w:rStyle w:val="codeChar"/>
        </w:rPr>
        <w:t>NETCONF get-config</w:t>
      </w:r>
      <w:r>
        <w:t xml:space="preserve"> request: </w:t>
      </w:r>
      <w:r w:rsidRPr="00F542E2">
        <w:rPr>
          <w:rStyle w:val="codeChar"/>
        </w:rPr>
        <w:t>&lt;id&gt;, &lt;datapath-id&gt;,</w:t>
      </w:r>
      <w:r w:rsidRPr="00E8414C">
        <w:rPr>
          <w:rStyle w:val="codeChar"/>
        </w:rPr>
        <w:t xml:space="preserve"> </w:t>
      </w:r>
      <w:r w:rsidRPr="00F542E2">
        <w:rPr>
          <w:rStyle w:val="codeChar"/>
        </w:rPr>
        <w:lastRenderedPageBreak/>
        <w:t>&lt;enabled&gt;</w:t>
      </w:r>
      <w:r>
        <w:t xml:space="preserve">. Elements in the </w:t>
      </w:r>
      <w:r w:rsidRPr="00E8414C">
        <w:rPr>
          <w:rStyle w:val="codeChar"/>
        </w:rPr>
        <w:t>&lt;resources&gt;</w:t>
      </w:r>
      <w:r>
        <w:t xml:space="preserve"> list can also be modified and retrieved by those commands.</w:t>
      </w:r>
    </w:p>
    <w:p w14:paraId="7B2E1C66" w14:textId="77777777" w:rsidR="00F86237" w:rsidRPr="009F1B7D" w:rsidRDefault="00F86237" w:rsidP="00D14D27">
      <w:pPr>
        <w:pStyle w:val="Heading3"/>
      </w:pPr>
      <w:bookmarkStart w:id="61" w:name="_Toc315953999"/>
      <w:bookmarkStart w:id="62" w:name="_Toc316542509"/>
      <w:bookmarkStart w:id="63" w:name="_Toc318908516"/>
      <w:r w:rsidRPr="00DB42FD">
        <w:t>YANG Specification</w:t>
      </w:r>
      <w:bookmarkEnd w:id="61"/>
      <w:bookmarkEnd w:id="62"/>
      <w:bookmarkEnd w:id="63"/>
    </w:p>
    <w:tbl>
      <w:tblPr>
        <w:tblStyle w:val="TableGrid"/>
        <w:tblW w:w="0" w:type="auto"/>
        <w:tblInd w:w="378" w:type="dxa"/>
        <w:shd w:val="clear" w:color="auto" w:fill="C8FCCD"/>
        <w:tblLook w:val="04A0" w:firstRow="1" w:lastRow="0" w:firstColumn="1" w:lastColumn="0" w:noHBand="0" w:noVBand="1"/>
      </w:tblPr>
      <w:tblGrid>
        <w:gridCol w:w="8820"/>
      </w:tblGrid>
      <w:tr w:rsidR="00F86237" w:rsidRPr="009F1B7D" w14:paraId="248A5AD8" w14:textId="77777777" w:rsidTr="00F86237">
        <w:tc>
          <w:tcPr>
            <w:tcW w:w="8820" w:type="dxa"/>
            <w:shd w:val="clear" w:color="auto" w:fill="C8FCCD"/>
          </w:tcPr>
          <w:p w14:paraId="33045C88" w14:textId="3AE5CC0E" w:rsidR="00F86237" w:rsidRPr="009F1B7D" w:rsidRDefault="00F86237" w:rsidP="00011096">
            <w:pPr>
              <w:pStyle w:val="XML1"/>
            </w:pPr>
            <w:r w:rsidRPr="009F1B7D">
              <w:t>typedef datapath-id-type {</w:t>
            </w:r>
          </w:p>
          <w:p w14:paraId="495EA167" w14:textId="77777777" w:rsidR="00F86237" w:rsidRPr="009F1B7D" w:rsidRDefault="00F86237" w:rsidP="00011096">
            <w:pPr>
              <w:pStyle w:val="XML2"/>
            </w:pPr>
            <w:r w:rsidRPr="009F1B7D">
              <w:t>type string {</w:t>
            </w:r>
          </w:p>
          <w:p w14:paraId="4E62B7A5" w14:textId="77777777" w:rsidR="00F86237" w:rsidRPr="009F1B7D" w:rsidRDefault="00F86237" w:rsidP="00011096">
            <w:pPr>
              <w:pStyle w:val="XML3"/>
            </w:pPr>
            <w:r w:rsidRPr="009F1B7D">
              <w:t>pattern</w:t>
            </w:r>
          </w:p>
          <w:p w14:paraId="3C2C1CDE" w14:textId="77777777" w:rsidR="00F86237" w:rsidRPr="009F1B7D" w:rsidRDefault="00F86237" w:rsidP="00011096">
            <w:pPr>
              <w:pStyle w:val="XML4"/>
            </w:pPr>
            <w:r w:rsidRPr="009F1B7D">
              <w:t>'[0-9a-fA-F]{2}(:[0-9a-fA-F]{2}){7}';</w:t>
            </w:r>
          </w:p>
          <w:p w14:paraId="035C4805" w14:textId="77777777" w:rsidR="00F86237" w:rsidRPr="009F1B7D" w:rsidRDefault="00F86237" w:rsidP="00011096">
            <w:pPr>
              <w:pStyle w:val="XML2"/>
            </w:pPr>
            <w:r w:rsidRPr="009F1B7D">
              <w:t>}</w:t>
            </w:r>
          </w:p>
          <w:p w14:paraId="0643935B" w14:textId="77777777" w:rsidR="00F86237" w:rsidRPr="009F1B7D" w:rsidRDefault="00F86237" w:rsidP="00011096">
            <w:pPr>
              <w:pStyle w:val="XML2"/>
            </w:pPr>
            <w:proofErr w:type="gramStart"/>
            <w:r w:rsidRPr="009F1B7D">
              <w:t>description</w:t>
            </w:r>
            <w:proofErr w:type="gramEnd"/>
            <w:r w:rsidRPr="009F1B7D">
              <w:t xml:space="preserve"> "The datapath-id type represents an OpenFlow datapath identifier.";</w:t>
            </w:r>
          </w:p>
          <w:p w14:paraId="6978ABA0" w14:textId="77777777" w:rsidR="00F86237" w:rsidRPr="009F1B7D" w:rsidRDefault="00F86237" w:rsidP="00011096">
            <w:pPr>
              <w:pStyle w:val="XML1"/>
            </w:pPr>
            <w:r w:rsidRPr="009F1B7D">
              <w:t>}</w:t>
            </w:r>
          </w:p>
          <w:p w14:paraId="555D0159" w14:textId="77777777" w:rsidR="00F86237" w:rsidRPr="009F1B7D" w:rsidRDefault="00F86237" w:rsidP="00011096">
            <w:pPr>
              <w:pStyle w:val="XML3"/>
            </w:pPr>
          </w:p>
          <w:p w14:paraId="6C09A692" w14:textId="77777777" w:rsidR="00F86237" w:rsidRPr="009F1B7D" w:rsidRDefault="00F86237" w:rsidP="00011096">
            <w:pPr>
              <w:pStyle w:val="XML1"/>
            </w:pPr>
            <w:r w:rsidRPr="009F1B7D">
              <w:t>grouping openflow-logical-switch-grouping {</w:t>
            </w:r>
          </w:p>
          <w:p w14:paraId="494816D1" w14:textId="77777777" w:rsidR="00F86237" w:rsidRPr="009F1B7D" w:rsidRDefault="00F86237" w:rsidP="00011096">
            <w:pPr>
              <w:pStyle w:val="XML2"/>
            </w:pPr>
            <w:proofErr w:type="gramStart"/>
            <w:r w:rsidRPr="009F1B7D">
              <w:t>description</w:t>
            </w:r>
            <w:proofErr w:type="gramEnd"/>
            <w:r w:rsidRPr="009F1B7D">
              <w:t xml:space="preserve"> "This grouping specifies all properties of an OpenFlow Logical Switch.";</w:t>
            </w:r>
          </w:p>
          <w:p w14:paraId="6DA0196E" w14:textId="77777777" w:rsidR="00F86237" w:rsidRPr="009F1B7D" w:rsidRDefault="00F86237" w:rsidP="00011096">
            <w:pPr>
              <w:pStyle w:val="XML2"/>
            </w:pPr>
            <w:r w:rsidRPr="009F1B7D">
              <w:t>leaf id {</w:t>
            </w:r>
          </w:p>
          <w:p w14:paraId="31FC7212" w14:textId="77777777" w:rsidR="00F86237" w:rsidRPr="009F1B7D" w:rsidRDefault="00F86237" w:rsidP="00011096">
            <w:pPr>
              <w:pStyle w:val="XML3"/>
            </w:pPr>
            <w:r w:rsidRPr="009F1B7D">
              <w:t>type inet:uri;</w:t>
            </w:r>
          </w:p>
          <w:p w14:paraId="3CB0DF9A" w14:textId="77777777" w:rsidR="00F86237" w:rsidRPr="009F1B7D" w:rsidRDefault="00F86237" w:rsidP="00011096">
            <w:pPr>
              <w:pStyle w:val="XML3"/>
            </w:pPr>
            <w:r w:rsidRPr="009F1B7D">
              <w:t>mandatory true;</w:t>
            </w:r>
          </w:p>
          <w:p w14:paraId="687EE039" w14:textId="77777777" w:rsidR="00F86237" w:rsidRPr="009F1B7D" w:rsidRDefault="00F86237" w:rsidP="00011096">
            <w:pPr>
              <w:pStyle w:val="XML3"/>
            </w:pPr>
            <w:proofErr w:type="gramStart"/>
            <w:r w:rsidRPr="009F1B7D">
              <w:t>description</w:t>
            </w:r>
            <w:proofErr w:type="gramEnd"/>
            <w:r w:rsidRPr="009F1B7D">
              <w:t xml:space="preserve"> "An unique but locally arbitrary identifier that identifies a Logical Switch within a Capable Switch and is persistent across reboots of the system.";</w:t>
            </w:r>
          </w:p>
          <w:p w14:paraId="666CDD45" w14:textId="77777777" w:rsidR="00F86237" w:rsidRDefault="00F86237" w:rsidP="00011096">
            <w:pPr>
              <w:pStyle w:val="XML2"/>
            </w:pPr>
            <w:r w:rsidRPr="009F1B7D">
              <w:t>}</w:t>
            </w:r>
          </w:p>
          <w:p w14:paraId="01B6B62D" w14:textId="2F2D0C33" w:rsidR="00BC0B19" w:rsidRDefault="00BC0B19" w:rsidP="00011096">
            <w:pPr>
              <w:pStyle w:val="XML2"/>
            </w:pPr>
            <w:r>
              <w:t>container capabilities {</w:t>
            </w:r>
          </w:p>
          <w:p w14:paraId="4473F1EE" w14:textId="264681C1" w:rsidR="0017507E" w:rsidRDefault="0017507E" w:rsidP="001A73E6">
            <w:pPr>
              <w:pStyle w:val="XML3"/>
            </w:pPr>
            <w:proofErr w:type="gramStart"/>
            <w:r w:rsidRPr="009F1B7D">
              <w:t>description</w:t>
            </w:r>
            <w:proofErr w:type="gramEnd"/>
            <w:r w:rsidRPr="009F1B7D">
              <w:t xml:space="preserve"> "This </w:t>
            </w:r>
            <w:r>
              <w:t xml:space="preserve">container </w:t>
            </w:r>
            <w:r w:rsidRPr="009F1B7D">
              <w:t xml:space="preserve">specifies all </w:t>
            </w:r>
            <w:r>
              <w:t>capability items</w:t>
            </w:r>
            <w:r w:rsidRPr="009F1B7D">
              <w:t xml:space="preserve"> o</w:t>
            </w:r>
            <w:r>
              <w:t>f an OpenFlow Logical Switch.";</w:t>
            </w:r>
          </w:p>
          <w:p w14:paraId="6E39CFCD" w14:textId="54EF1514" w:rsidR="00BC0B19" w:rsidRDefault="00BC0B19" w:rsidP="001A73E6">
            <w:pPr>
              <w:pStyle w:val="XML3"/>
            </w:pPr>
            <w:r>
              <w:t>uses openflow-logical-switch-capabilities-grouping;</w:t>
            </w:r>
          </w:p>
          <w:p w14:paraId="1CD2142C" w14:textId="425CA2B8" w:rsidR="00BC0B19" w:rsidRPr="009F1B7D" w:rsidRDefault="00BC0B19" w:rsidP="00011096">
            <w:pPr>
              <w:pStyle w:val="XML2"/>
            </w:pPr>
            <w:r>
              <w:t>}</w:t>
            </w:r>
          </w:p>
          <w:p w14:paraId="797195DA" w14:textId="77777777" w:rsidR="00F86237" w:rsidRPr="009F1B7D" w:rsidRDefault="00F86237" w:rsidP="00011096">
            <w:pPr>
              <w:pStyle w:val="XML2"/>
            </w:pPr>
            <w:r w:rsidRPr="009F1B7D">
              <w:t>leaf datapath-id {</w:t>
            </w:r>
          </w:p>
          <w:p w14:paraId="158EBAB8" w14:textId="77777777" w:rsidR="00F86237" w:rsidRPr="009F1B7D" w:rsidRDefault="00F86237" w:rsidP="00011096">
            <w:pPr>
              <w:pStyle w:val="XML3"/>
            </w:pPr>
            <w:r w:rsidRPr="009F1B7D">
              <w:t>type datapath-id-type;</w:t>
            </w:r>
          </w:p>
          <w:p w14:paraId="1F9DD553" w14:textId="77777777" w:rsidR="00F86237" w:rsidRPr="009F1B7D" w:rsidRDefault="00F86237" w:rsidP="00011096">
            <w:pPr>
              <w:pStyle w:val="XML3"/>
            </w:pPr>
            <w:r w:rsidRPr="009F1B7D">
              <w:t>mandatory true;</w:t>
            </w:r>
          </w:p>
          <w:p w14:paraId="050D98A3" w14:textId="77777777" w:rsidR="00F86237" w:rsidRPr="009F1B7D" w:rsidRDefault="00F86237" w:rsidP="00011096">
            <w:pPr>
              <w:pStyle w:val="XML3"/>
            </w:pPr>
            <w:proofErr w:type="gramStart"/>
            <w:r w:rsidRPr="009F1B7D">
              <w:t>description</w:t>
            </w:r>
            <w:proofErr w:type="gramEnd"/>
            <w:r w:rsidRPr="009F1B7D">
              <w:t xml:space="preserve"> "The datapath identifier of the Logical Switch that uniquely identifies this Logical Switch in the controller.";</w:t>
            </w:r>
          </w:p>
          <w:p w14:paraId="75A563A1" w14:textId="77777777" w:rsidR="00F86237" w:rsidRPr="009F1B7D" w:rsidRDefault="00F86237" w:rsidP="00011096">
            <w:pPr>
              <w:pStyle w:val="XML2"/>
            </w:pPr>
            <w:r w:rsidRPr="009F1B7D">
              <w:t>}</w:t>
            </w:r>
          </w:p>
          <w:p w14:paraId="64EBFD17" w14:textId="77777777" w:rsidR="00F86237" w:rsidRPr="009F1B7D" w:rsidRDefault="00F86237" w:rsidP="00011096">
            <w:pPr>
              <w:pStyle w:val="XML3"/>
            </w:pPr>
            <w:r w:rsidRPr="009F1B7D">
              <w:t>leaf enabled {</w:t>
            </w:r>
          </w:p>
          <w:p w14:paraId="4C5940E2" w14:textId="77777777" w:rsidR="00F86237" w:rsidRPr="009F1B7D" w:rsidRDefault="00F86237" w:rsidP="00011096">
            <w:pPr>
              <w:pStyle w:val="XML3"/>
            </w:pPr>
            <w:r w:rsidRPr="009F1B7D">
              <w:t>type boolean;</w:t>
            </w:r>
          </w:p>
          <w:p w14:paraId="171AFCAA" w14:textId="77777777" w:rsidR="00F86237" w:rsidRPr="009F1B7D" w:rsidRDefault="00F86237" w:rsidP="00011096">
            <w:pPr>
              <w:pStyle w:val="XML3"/>
            </w:pPr>
            <w:r w:rsidRPr="009F1B7D">
              <w:t>mandatory true;</w:t>
            </w:r>
          </w:p>
          <w:p w14:paraId="015BC214" w14:textId="77777777" w:rsidR="00F86237" w:rsidRPr="009F1B7D" w:rsidRDefault="00F86237" w:rsidP="00011096">
            <w:pPr>
              <w:pStyle w:val="XML3"/>
            </w:pPr>
            <w:proofErr w:type="gramStart"/>
            <w:r w:rsidRPr="009F1B7D">
              <w:t>description</w:t>
            </w:r>
            <w:proofErr w:type="gramEnd"/>
            <w:r w:rsidRPr="009F1B7D">
              <w:t xml:space="preserve"> "Specifies if the Logical Switch is enabled.";</w:t>
            </w:r>
          </w:p>
          <w:p w14:paraId="38313536" w14:textId="77777777" w:rsidR="00F86237" w:rsidRPr="009F1B7D" w:rsidRDefault="00F86237" w:rsidP="00011096">
            <w:pPr>
              <w:pStyle w:val="XML2"/>
            </w:pPr>
            <w:r w:rsidRPr="009F1B7D">
              <w:t>}</w:t>
            </w:r>
          </w:p>
          <w:p w14:paraId="52D31815" w14:textId="77777777" w:rsidR="00F86237" w:rsidRPr="009F1B7D" w:rsidRDefault="00F86237" w:rsidP="00011096">
            <w:pPr>
              <w:pStyle w:val="XML2"/>
            </w:pPr>
            <w:r w:rsidRPr="009F1B7D">
              <w:t>container controllers {</w:t>
            </w:r>
          </w:p>
          <w:p w14:paraId="074FBD2B" w14:textId="77777777" w:rsidR="00F86237" w:rsidRPr="009F1B7D" w:rsidRDefault="00F86237" w:rsidP="00011096">
            <w:pPr>
              <w:pStyle w:val="XML3"/>
            </w:pPr>
            <w:proofErr w:type="gramStart"/>
            <w:r w:rsidRPr="009F1B7D">
              <w:t>description</w:t>
            </w:r>
            <w:proofErr w:type="gramEnd"/>
            <w:r w:rsidRPr="009F1B7D">
              <w:t xml:space="preserve"> "The list of controllers for this Logical switch.";</w:t>
            </w:r>
          </w:p>
          <w:p w14:paraId="1918BE71" w14:textId="77777777" w:rsidR="00F86237" w:rsidRPr="009F1B7D" w:rsidRDefault="00F86237" w:rsidP="00011096">
            <w:pPr>
              <w:pStyle w:val="XML3"/>
            </w:pPr>
            <w:r w:rsidRPr="009F1B7D">
              <w:t>list controller {</w:t>
            </w:r>
          </w:p>
          <w:p w14:paraId="654EA1C8" w14:textId="77777777" w:rsidR="00F86237" w:rsidRPr="009F1B7D" w:rsidRDefault="00F86237" w:rsidP="00011096">
            <w:pPr>
              <w:pStyle w:val="XML4"/>
            </w:pPr>
            <w:r w:rsidRPr="009F1B7D">
              <w:t>key "id";</w:t>
            </w:r>
          </w:p>
          <w:p w14:paraId="14A1605B" w14:textId="77777777" w:rsidR="00F86237" w:rsidRPr="009F1B7D" w:rsidRDefault="00F86237" w:rsidP="00011096">
            <w:pPr>
              <w:pStyle w:val="XML4"/>
            </w:pPr>
            <w:r w:rsidRPr="009F1B7D">
              <w:t>unique "id";</w:t>
            </w:r>
          </w:p>
          <w:p w14:paraId="0DFA4FB7" w14:textId="77777777" w:rsidR="00F86237" w:rsidRPr="009F1B7D" w:rsidRDefault="00F86237" w:rsidP="00011096">
            <w:pPr>
              <w:pStyle w:val="XML4"/>
            </w:pPr>
            <w:proofErr w:type="gramStart"/>
            <w:r w:rsidRPr="009F1B7D">
              <w:t>description</w:t>
            </w:r>
            <w:proofErr w:type="gramEnd"/>
            <w:r w:rsidRPr="009F1B7D">
              <w:t xml:space="preserve"> "The list of controllers that are assigned to the OpenFlow Logical Switch.";</w:t>
            </w:r>
          </w:p>
          <w:p w14:paraId="56D0CBFD" w14:textId="77777777" w:rsidR="00F86237" w:rsidRPr="009F1B7D" w:rsidRDefault="00F86237" w:rsidP="00011096">
            <w:pPr>
              <w:pStyle w:val="XML4"/>
            </w:pPr>
            <w:r w:rsidRPr="009F1B7D">
              <w:t>uses openflow-controller-grouping;</w:t>
            </w:r>
          </w:p>
          <w:p w14:paraId="232E7EB5" w14:textId="77777777" w:rsidR="00F86237" w:rsidRPr="009F1B7D" w:rsidRDefault="00F86237" w:rsidP="00011096">
            <w:pPr>
              <w:pStyle w:val="XML3"/>
            </w:pPr>
            <w:r w:rsidRPr="009F1B7D">
              <w:t>}</w:t>
            </w:r>
          </w:p>
          <w:p w14:paraId="49BF9868" w14:textId="77777777" w:rsidR="00F86237" w:rsidRPr="009F1B7D" w:rsidRDefault="00F86237" w:rsidP="00011096">
            <w:pPr>
              <w:pStyle w:val="XML2"/>
            </w:pPr>
            <w:r w:rsidRPr="009F1B7D">
              <w:t>}</w:t>
            </w:r>
          </w:p>
          <w:p w14:paraId="56469F87" w14:textId="77777777" w:rsidR="00F86237" w:rsidRPr="009F1B7D" w:rsidRDefault="00F86237" w:rsidP="00011096">
            <w:pPr>
              <w:pStyle w:val="XML2"/>
            </w:pPr>
            <w:r w:rsidRPr="009F1B7D">
              <w:t>container resources {</w:t>
            </w:r>
          </w:p>
          <w:p w14:paraId="6E62DE66" w14:textId="77777777" w:rsidR="00F86237" w:rsidRPr="009F1B7D" w:rsidRDefault="00F86237" w:rsidP="00011096">
            <w:pPr>
              <w:pStyle w:val="XML3"/>
            </w:pPr>
            <w:r w:rsidRPr="009F1B7D">
              <w:t>description "The following lists reference to all resources of the OpenFlow Capable Switch that the OpenFlow Logical Switch has exclusive access to.";</w:t>
            </w:r>
          </w:p>
          <w:p w14:paraId="61FADF85" w14:textId="77777777" w:rsidR="00F86237" w:rsidRPr="009F1B7D" w:rsidRDefault="00F86237" w:rsidP="00011096">
            <w:pPr>
              <w:pStyle w:val="XML3"/>
            </w:pPr>
            <w:r w:rsidRPr="009F1B7D">
              <w:t>leaf-list port {</w:t>
            </w:r>
          </w:p>
          <w:p w14:paraId="705DE3E1" w14:textId="77777777" w:rsidR="00F86237" w:rsidRPr="009F1B7D" w:rsidRDefault="00F86237" w:rsidP="00011096">
            <w:pPr>
              <w:pStyle w:val="XML4"/>
            </w:pPr>
            <w:r w:rsidRPr="009F1B7D">
              <w:t>type leafref {</w:t>
            </w:r>
          </w:p>
          <w:p w14:paraId="5CFC2486" w14:textId="77777777" w:rsidR="00F86237" w:rsidRPr="009F1B7D" w:rsidRDefault="00F86237" w:rsidP="00011096">
            <w:pPr>
              <w:pStyle w:val="XML5"/>
            </w:pPr>
            <w:r w:rsidRPr="009F1B7D">
              <w:lastRenderedPageBreak/>
              <w:t>path "/capable-switch/resources/port/resource-id";</w:t>
            </w:r>
          </w:p>
          <w:p w14:paraId="50121733" w14:textId="77777777" w:rsidR="00F86237" w:rsidRPr="009F1B7D" w:rsidRDefault="00F86237" w:rsidP="00011096">
            <w:pPr>
              <w:pStyle w:val="XML4"/>
            </w:pPr>
            <w:r w:rsidRPr="009F1B7D">
              <w:t>}</w:t>
            </w:r>
          </w:p>
          <w:p w14:paraId="6110D64B" w14:textId="77777777" w:rsidR="00F86237" w:rsidRPr="009F1B7D" w:rsidRDefault="00F86237" w:rsidP="00011096">
            <w:pPr>
              <w:pStyle w:val="XML4"/>
            </w:pPr>
            <w:r w:rsidRPr="009F1B7D">
              <w:t>description "The list references to all port resources of the OpenFlow Capable Switch that the OpenFlow Logical Switch has exclusive access to.";</w:t>
            </w:r>
          </w:p>
          <w:p w14:paraId="5DF9E21F" w14:textId="77777777" w:rsidR="00F86237" w:rsidRPr="009F1B7D" w:rsidRDefault="00F86237" w:rsidP="00011096">
            <w:pPr>
              <w:pStyle w:val="XML3"/>
            </w:pPr>
            <w:r w:rsidRPr="009F1B7D">
              <w:t>}</w:t>
            </w:r>
          </w:p>
          <w:p w14:paraId="5664A829" w14:textId="77777777" w:rsidR="00F86237" w:rsidRPr="009F1B7D" w:rsidRDefault="00F86237" w:rsidP="00011096">
            <w:pPr>
              <w:pStyle w:val="XML3"/>
            </w:pPr>
            <w:r w:rsidRPr="009F1B7D">
              <w:t>leaf-list queue {</w:t>
            </w:r>
          </w:p>
          <w:p w14:paraId="6E94121F" w14:textId="77777777" w:rsidR="00F86237" w:rsidRPr="009F1B7D" w:rsidRDefault="00F86237" w:rsidP="00011096">
            <w:pPr>
              <w:pStyle w:val="XML4"/>
            </w:pPr>
            <w:r w:rsidRPr="009F1B7D">
              <w:t>type leafref {</w:t>
            </w:r>
          </w:p>
          <w:p w14:paraId="41881850" w14:textId="77777777" w:rsidR="00F86237" w:rsidRPr="009F1B7D" w:rsidRDefault="00F86237" w:rsidP="00011096">
            <w:pPr>
              <w:pStyle w:val="XML5"/>
            </w:pPr>
            <w:r w:rsidRPr="009F1B7D">
              <w:t>path "/capable-switch/resources/queue/resource-id";</w:t>
            </w:r>
          </w:p>
          <w:p w14:paraId="1D198204" w14:textId="77777777" w:rsidR="00F86237" w:rsidRPr="009F1B7D" w:rsidRDefault="00F86237" w:rsidP="00011096">
            <w:pPr>
              <w:pStyle w:val="XML4"/>
            </w:pPr>
            <w:r w:rsidRPr="009F1B7D">
              <w:t>}</w:t>
            </w:r>
          </w:p>
          <w:p w14:paraId="769D9BD5" w14:textId="77777777" w:rsidR="00F86237" w:rsidRPr="009F1B7D" w:rsidRDefault="00F86237" w:rsidP="00011096">
            <w:pPr>
              <w:pStyle w:val="XML4"/>
            </w:pPr>
            <w:r w:rsidRPr="009F1B7D">
              <w:t>description "The list references to all queue resources of the OpenFlow Capable Switch that the OpenFlow Logical Switch has exclusive access to.";</w:t>
            </w:r>
          </w:p>
          <w:p w14:paraId="1770260E" w14:textId="77777777" w:rsidR="00F86237" w:rsidRDefault="00F86237" w:rsidP="00011096">
            <w:pPr>
              <w:pStyle w:val="XML3"/>
            </w:pPr>
            <w:r w:rsidRPr="009F1B7D">
              <w:t>}</w:t>
            </w:r>
          </w:p>
          <w:p w14:paraId="34FC769E" w14:textId="1345D003" w:rsidR="00A972D9" w:rsidRPr="009F1B7D" w:rsidRDefault="00A972D9" w:rsidP="00A972D9">
            <w:pPr>
              <w:pStyle w:val="XML3"/>
            </w:pPr>
            <w:r>
              <w:t>leaf-list flow-table</w:t>
            </w:r>
            <w:r w:rsidRPr="009F1B7D">
              <w:t xml:space="preserve"> {</w:t>
            </w:r>
          </w:p>
          <w:p w14:paraId="545F6490" w14:textId="77777777" w:rsidR="00A972D9" w:rsidRPr="009F1B7D" w:rsidRDefault="00A972D9" w:rsidP="00A972D9">
            <w:pPr>
              <w:pStyle w:val="XML4"/>
            </w:pPr>
            <w:r w:rsidRPr="009F1B7D">
              <w:t>type leafref {</w:t>
            </w:r>
          </w:p>
          <w:p w14:paraId="6AA1C7FE" w14:textId="720CD952" w:rsidR="00A972D9" w:rsidRPr="009F1B7D" w:rsidRDefault="00A972D9" w:rsidP="00A972D9">
            <w:pPr>
              <w:pStyle w:val="XML5"/>
            </w:pPr>
            <w:r w:rsidRPr="009F1B7D">
              <w:t xml:space="preserve">path </w:t>
            </w:r>
            <w:r>
              <w:t>"/capable-switch/resources/flow-table</w:t>
            </w:r>
            <w:r w:rsidRPr="009F1B7D">
              <w:t>/resource-id";</w:t>
            </w:r>
          </w:p>
          <w:p w14:paraId="5B8259C0" w14:textId="77777777" w:rsidR="00A972D9" w:rsidRPr="009F1B7D" w:rsidRDefault="00A972D9" w:rsidP="00A972D9">
            <w:pPr>
              <w:pStyle w:val="XML4"/>
            </w:pPr>
            <w:r w:rsidRPr="009F1B7D">
              <w:t>}</w:t>
            </w:r>
          </w:p>
          <w:p w14:paraId="32BA0BF8" w14:textId="5D60C1B9" w:rsidR="00A972D9" w:rsidRPr="009F1B7D" w:rsidRDefault="00A972D9" w:rsidP="00A972D9">
            <w:pPr>
              <w:pStyle w:val="XML4"/>
            </w:pPr>
            <w:r w:rsidRPr="009F1B7D">
              <w:t>description "</w:t>
            </w:r>
            <w:r>
              <w:t>The list references to all flow table</w:t>
            </w:r>
            <w:r w:rsidRPr="009F1B7D">
              <w:t xml:space="preserve"> resources of the OpenFlow Capable Switch that the OpenFlow Logical Switch has exclusive access to.";</w:t>
            </w:r>
          </w:p>
          <w:p w14:paraId="2669EE2E" w14:textId="77777777" w:rsidR="00A972D9" w:rsidRPr="009F1B7D" w:rsidRDefault="00A972D9" w:rsidP="00A972D9">
            <w:pPr>
              <w:pStyle w:val="XML3"/>
            </w:pPr>
            <w:r w:rsidRPr="009F1B7D">
              <w:t>}</w:t>
            </w:r>
          </w:p>
          <w:p w14:paraId="44709B50" w14:textId="77777777" w:rsidR="00F86237" w:rsidRPr="009F1B7D" w:rsidRDefault="00F86237" w:rsidP="00011096">
            <w:pPr>
              <w:pStyle w:val="XML2"/>
            </w:pPr>
            <w:r w:rsidRPr="009F1B7D">
              <w:t>}</w:t>
            </w:r>
          </w:p>
          <w:p w14:paraId="2F0316B1" w14:textId="77777777" w:rsidR="00F86237" w:rsidRPr="009F1B7D" w:rsidRDefault="00F86237" w:rsidP="00011096">
            <w:pPr>
              <w:pStyle w:val="XML1"/>
            </w:pPr>
            <w:r w:rsidRPr="009F1B7D">
              <w:t>}</w:t>
            </w:r>
          </w:p>
        </w:tc>
      </w:tr>
    </w:tbl>
    <w:p w14:paraId="4F99CBD6" w14:textId="77777777" w:rsidR="00D8113B" w:rsidRDefault="00D8113B" w:rsidP="00D8113B">
      <w:pPr>
        <w:pStyle w:val="Heading2"/>
      </w:pPr>
      <w:bookmarkStart w:id="64" w:name="_Toc318908517"/>
      <w:r>
        <w:lastRenderedPageBreak/>
        <w:t xml:space="preserve">Logical </w:t>
      </w:r>
      <w:r w:rsidRPr="0082590C">
        <w:t>Switch</w:t>
      </w:r>
      <w:r>
        <w:t xml:space="preserve"> Capabilities</w:t>
      </w:r>
      <w:bookmarkEnd w:id="64"/>
    </w:p>
    <w:p w14:paraId="5A2DC302" w14:textId="77777777" w:rsidR="00D8113B" w:rsidRPr="0082590C" w:rsidRDefault="00D8113B" w:rsidP="00D8113B">
      <w:pPr>
        <w:pStyle w:val="Heading3"/>
      </w:pPr>
      <w:bookmarkStart w:id="65" w:name="_Toc318908518"/>
      <w:r>
        <w:t>UML Diagram</w:t>
      </w:r>
      <w:bookmarkEnd w:id="65"/>
    </w:p>
    <w:p w14:paraId="289EFDA4" w14:textId="77777777" w:rsidR="00D8113B" w:rsidRPr="009F1B7D" w:rsidRDefault="00D8113B" w:rsidP="00D8113B">
      <w:pPr>
        <w:pStyle w:val="Heading3"/>
      </w:pPr>
      <w:bookmarkStart w:id="66" w:name="_Toc318908519"/>
      <w:r>
        <w:t>XML Schema</w:t>
      </w:r>
      <w:bookmarkEnd w:id="66"/>
    </w:p>
    <w:tbl>
      <w:tblPr>
        <w:tblStyle w:val="TableGrid"/>
        <w:tblW w:w="0" w:type="auto"/>
        <w:tblInd w:w="378" w:type="dxa"/>
        <w:shd w:val="clear" w:color="auto" w:fill="C8FCCD"/>
        <w:tblLook w:val="04A0" w:firstRow="1" w:lastRow="0" w:firstColumn="1" w:lastColumn="0" w:noHBand="0" w:noVBand="1"/>
      </w:tblPr>
      <w:tblGrid>
        <w:gridCol w:w="8820"/>
      </w:tblGrid>
      <w:tr w:rsidR="00D8113B" w:rsidRPr="009F1B7D" w14:paraId="05370D03" w14:textId="77777777" w:rsidTr="00173F8A">
        <w:tc>
          <w:tcPr>
            <w:tcW w:w="8820" w:type="dxa"/>
            <w:shd w:val="clear" w:color="auto" w:fill="C8FCCD"/>
          </w:tcPr>
          <w:p w14:paraId="76755537" w14:textId="020123C3" w:rsidR="00D8113B" w:rsidRPr="00D8113B" w:rsidRDefault="00D8113B" w:rsidP="00D8113B">
            <w:pPr>
              <w:pStyle w:val="XML1"/>
            </w:pPr>
            <w:r>
              <w:t>&lt;xs:</w:t>
            </w:r>
            <w:r w:rsidRPr="00D8113B">
              <w:t>complexType name="OFLogicalSwitchCapabilitiesType"&gt;</w:t>
            </w:r>
          </w:p>
          <w:p w14:paraId="0E531A9E" w14:textId="00C58F2A" w:rsidR="00D8113B" w:rsidRDefault="00D8113B" w:rsidP="00781A6A">
            <w:pPr>
              <w:pStyle w:val="XML2"/>
            </w:pPr>
            <w:r w:rsidRPr="00D8113B">
              <w:t>&lt;xs</w:t>
            </w:r>
            <w:r>
              <w:t>:sequence&gt;</w:t>
            </w:r>
          </w:p>
          <w:p w14:paraId="2530C7C9" w14:textId="65A69BF8" w:rsidR="00D8113B" w:rsidRDefault="00D8113B" w:rsidP="00781A6A">
            <w:pPr>
              <w:pStyle w:val="XML3"/>
            </w:pPr>
            <w:r>
              <w:t>&lt;xs:element name="max-buffered-packets" type="xs:integer"&gt;</w:t>
            </w:r>
          </w:p>
          <w:p w14:paraId="5B6D4030" w14:textId="43BA6524" w:rsidR="00D8113B" w:rsidRDefault="00D8113B" w:rsidP="00781A6A">
            <w:pPr>
              <w:pStyle w:val="XML4"/>
            </w:pPr>
            <w:r>
              <w:t>&lt;xs:annotation&gt;</w:t>
            </w:r>
          </w:p>
          <w:p w14:paraId="1B61FBF8" w14:textId="6634C032" w:rsidR="00D8113B" w:rsidRDefault="00D8113B" w:rsidP="00781A6A">
            <w:pPr>
              <w:pStyle w:val="XML5"/>
            </w:pPr>
            <w:r>
              <w:t>&lt;xs</w:t>
            </w:r>
            <w:proofErr w:type="gramStart"/>
            <w:r>
              <w:t>:documentation</w:t>
            </w:r>
            <w:proofErr w:type="gramEnd"/>
            <w:r>
              <w:t>&gt;The maximum number of packets the switch can buffer when sending packets to the controller using packet-in messages. See OpenFlow protocol 1.2 section A.3.1</w:t>
            </w:r>
          </w:p>
          <w:p w14:paraId="190C14F7" w14:textId="1534D55B" w:rsidR="00D8113B" w:rsidRDefault="00D8113B" w:rsidP="00781A6A">
            <w:pPr>
              <w:pStyle w:val="XML5"/>
            </w:pPr>
            <w:r>
              <w:t>&lt;/xs:documentation&gt;</w:t>
            </w:r>
          </w:p>
          <w:p w14:paraId="7F8D0039" w14:textId="26E9C925" w:rsidR="00D8113B" w:rsidRDefault="00D8113B" w:rsidP="00781A6A">
            <w:pPr>
              <w:pStyle w:val="XML4"/>
            </w:pPr>
            <w:r>
              <w:t>&lt;/xs:annotation&gt;</w:t>
            </w:r>
          </w:p>
          <w:p w14:paraId="5F4E8942" w14:textId="71D6560C" w:rsidR="00D8113B" w:rsidRDefault="00D8113B" w:rsidP="00B16420">
            <w:pPr>
              <w:pStyle w:val="XML3"/>
            </w:pPr>
            <w:r>
              <w:t>&lt;/xs:element&gt;</w:t>
            </w:r>
          </w:p>
          <w:p w14:paraId="62F4A13C" w14:textId="6F72C176" w:rsidR="00D8113B" w:rsidRDefault="00D8113B" w:rsidP="00B16420">
            <w:pPr>
              <w:pStyle w:val="XML3"/>
            </w:pPr>
            <w:r>
              <w:t>&lt;xs:element name="max-tables" type="xs:integer"&gt;</w:t>
            </w:r>
          </w:p>
          <w:p w14:paraId="5DDA6917" w14:textId="03546247" w:rsidR="00D8113B" w:rsidRDefault="00D8113B" w:rsidP="00B16420">
            <w:pPr>
              <w:pStyle w:val="XML4"/>
            </w:pPr>
            <w:r>
              <w:t>&lt;xs:annotation&gt;</w:t>
            </w:r>
          </w:p>
          <w:p w14:paraId="24714402" w14:textId="1F5F538B" w:rsidR="00D8113B" w:rsidRDefault="00D8113B" w:rsidP="00B16420">
            <w:pPr>
              <w:pStyle w:val="XML5"/>
            </w:pPr>
            <w:r>
              <w:t>&lt;xs</w:t>
            </w:r>
            <w:proofErr w:type="gramStart"/>
            <w:r>
              <w:t>:documentation</w:t>
            </w:r>
            <w:proofErr w:type="gramEnd"/>
            <w:r>
              <w:t>&gt; The number of flow tables supported by the switch. See OpenFlow protocol 1.2 section A.3.1</w:t>
            </w:r>
            <w:r>
              <w:tab/>
            </w:r>
            <w:r>
              <w:tab/>
            </w:r>
          </w:p>
          <w:p w14:paraId="284AC224" w14:textId="73BBFB31" w:rsidR="00D8113B" w:rsidRDefault="00D8113B" w:rsidP="00B16420">
            <w:pPr>
              <w:pStyle w:val="XML5"/>
            </w:pPr>
            <w:r>
              <w:t>&lt;/xs:documentation&gt;</w:t>
            </w:r>
          </w:p>
          <w:p w14:paraId="5706A882" w14:textId="0DA08C7A" w:rsidR="00D8113B" w:rsidRDefault="00D8113B" w:rsidP="00B16420">
            <w:pPr>
              <w:pStyle w:val="XML4"/>
            </w:pPr>
            <w:r>
              <w:t>&lt;/xs:annotation&gt;</w:t>
            </w:r>
          </w:p>
          <w:p w14:paraId="357B5D5E" w14:textId="465E856C" w:rsidR="00D8113B" w:rsidRDefault="00D8113B" w:rsidP="00B16420">
            <w:pPr>
              <w:pStyle w:val="XML3"/>
            </w:pPr>
            <w:r>
              <w:t>&lt;/xs:element&gt;</w:t>
            </w:r>
          </w:p>
          <w:p w14:paraId="58B9A654" w14:textId="33315774" w:rsidR="00D8113B" w:rsidRDefault="00D8113B" w:rsidP="00B16420">
            <w:pPr>
              <w:pStyle w:val="XML3"/>
            </w:pPr>
            <w:r>
              <w:t>&lt;xs:element name="max-ports" type="xs:integer"&gt;</w:t>
            </w:r>
          </w:p>
          <w:p w14:paraId="652ED3C8" w14:textId="06F4C11B" w:rsidR="00D8113B" w:rsidRDefault="00D8113B" w:rsidP="00B16420">
            <w:pPr>
              <w:pStyle w:val="XML4"/>
            </w:pPr>
            <w:r>
              <w:t>&lt;xs:annotation&gt;</w:t>
            </w:r>
          </w:p>
          <w:p w14:paraId="49A07E0D" w14:textId="20471774" w:rsidR="00D8113B" w:rsidRDefault="00D8113B" w:rsidP="00B16420">
            <w:pPr>
              <w:pStyle w:val="XML5"/>
            </w:pPr>
            <w:r>
              <w:t>&lt;xs</w:t>
            </w:r>
            <w:proofErr w:type="gramStart"/>
            <w:r>
              <w:t>:documentation</w:t>
            </w:r>
            <w:proofErr w:type="gramEnd"/>
            <w:r>
              <w:t>&gt; The number of ports supported by the switch. See OpenFlow protocol 1.2 section A.3.1</w:t>
            </w:r>
            <w:r>
              <w:tab/>
            </w:r>
            <w:r>
              <w:tab/>
            </w:r>
          </w:p>
          <w:p w14:paraId="2D10A55F" w14:textId="625B70EA" w:rsidR="00D8113B" w:rsidRDefault="00D8113B" w:rsidP="00B16420">
            <w:pPr>
              <w:pStyle w:val="XML5"/>
            </w:pPr>
            <w:r>
              <w:t>&lt;/xs:documentation&gt;</w:t>
            </w:r>
          </w:p>
          <w:p w14:paraId="72A4EF85" w14:textId="6907AE8D" w:rsidR="00D8113B" w:rsidRDefault="00D8113B" w:rsidP="00B16420">
            <w:pPr>
              <w:pStyle w:val="XML4"/>
            </w:pPr>
            <w:r>
              <w:t>&lt;/xs:annotation&gt;</w:t>
            </w:r>
          </w:p>
          <w:p w14:paraId="3C85C27E" w14:textId="66C0467D" w:rsidR="00D8113B" w:rsidRDefault="00D8113B" w:rsidP="00B16420">
            <w:pPr>
              <w:pStyle w:val="XML3"/>
            </w:pPr>
            <w:r>
              <w:t>&lt;/xs:element&gt;</w:t>
            </w:r>
          </w:p>
          <w:p w14:paraId="72833B4E" w14:textId="795D1F7E" w:rsidR="00D8113B" w:rsidRDefault="00D8113B" w:rsidP="00B16420">
            <w:pPr>
              <w:pStyle w:val="XML3"/>
            </w:pPr>
            <w:r>
              <w:lastRenderedPageBreak/>
              <w:t>&lt;xs:element name="flow-statistics" type="xs:boolean"&gt;</w:t>
            </w:r>
          </w:p>
          <w:p w14:paraId="2F870FE1" w14:textId="048E2F2C" w:rsidR="00D8113B" w:rsidRDefault="00D8113B" w:rsidP="00B16420">
            <w:pPr>
              <w:pStyle w:val="XML4"/>
            </w:pPr>
            <w:r>
              <w:t>&lt;xs:annotation&gt;</w:t>
            </w:r>
          </w:p>
          <w:p w14:paraId="1BB47ED2" w14:textId="08B205A9" w:rsidR="00D8113B" w:rsidRDefault="00D8113B" w:rsidP="00B16420">
            <w:pPr>
              <w:pStyle w:val="XML5"/>
            </w:pPr>
            <w:r>
              <w:t>&lt;xs</w:t>
            </w:r>
            <w:proofErr w:type="gramStart"/>
            <w:r>
              <w:t>:documentation</w:t>
            </w:r>
            <w:proofErr w:type="gramEnd"/>
            <w:r>
              <w:t>&gt; Whether the switch supports flow statistics. See OpenFlow protocol 1.2 section A.3.1</w:t>
            </w:r>
            <w:r>
              <w:tab/>
            </w:r>
            <w:r>
              <w:tab/>
            </w:r>
          </w:p>
          <w:p w14:paraId="767202D8" w14:textId="308FDE9D" w:rsidR="00D8113B" w:rsidRDefault="00D8113B" w:rsidP="00B16420">
            <w:pPr>
              <w:pStyle w:val="XML5"/>
            </w:pPr>
            <w:r>
              <w:t>&lt;/xs:documentation&gt;</w:t>
            </w:r>
          </w:p>
          <w:p w14:paraId="0EE42064" w14:textId="1A5C0C0C" w:rsidR="00D8113B" w:rsidRDefault="00D8113B" w:rsidP="00B16420">
            <w:pPr>
              <w:pStyle w:val="XML4"/>
            </w:pPr>
            <w:r>
              <w:t>&lt;/xs:annotation&gt;</w:t>
            </w:r>
          </w:p>
          <w:p w14:paraId="60BB62FC" w14:textId="78C613B4" w:rsidR="00D8113B" w:rsidRDefault="00D8113B" w:rsidP="00B16420">
            <w:pPr>
              <w:pStyle w:val="XML3"/>
            </w:pPr>
            <w:r>
              <w:t>&lt;/xs:element&gt;</w:t>
            </w:r>
          </w:p>
          <w:p w14:paraId="0FD14267" w14:textId="4B676734" w:rsidR="00D8113B" w:rsidRDefault="00D8113B" w:rsidP="00B16420">
            <w:pPr>
              <w:pStyle w:val="XML3"/>
            </w:pPr>
            <w:r>
              <w:t>&lt;xs:element name="table-statistics" type="xs:boolean"&gt;</w:t>
            </w:r>
          </w:p>
          <w:p w14:paraId="69ED2FA0" w14:textId="58EF162C" w:rsidR="00D8113B" w:rsidRDefault="00D8113B" w:rsidP="00613003">
            <w:pPr>
              <w:pStyle w:val="XML4"/>
            </w:pPr>
            <w:r>
              <w:t>&lt;xs:annotation&gt;</w:t>
            </w:r>
          </w:p>
          <w:p w14:paraId="47F3B657" w14:textId="21130ECC" w:rsidR="00D8113B" w:rsidRDefault="00D8113B" w:rsidP="00613003">
            <w:pPr>
              <w:pStyle w:val="XML5"/>
            </w:pPr>
            <w:r>
              <w:t>&lt;xs</w:t>
            </w:r>
            <w:proofErr w:type="gramStart"/>
            <w:r>
              <w:t>:documentation</w:t>
            </w:r>
            <w:proofErr w:type="gramEnd"/>
            <w:r>
              <w:t>&gt; Whether the switch supports table statistics. See OpenFlow protocol 1.2 section A.3.1</w:t>
            </w:r>
            <w:r>
              <w:tab/>
            </w:r>
            <w:r>
              <w:tab/>
            </w:r>
          </w:p>
          <w:p w14:paraId="6BA706C3" w14:textId="732B5B22" w:rsidR="00D8113B" w:rsidRDefault="00D8113B" w:rsidP="00613003">
            <w:pPr>
              <w:pStyle w:val="XML5"/>
            </w:pPr>
            <w:r>
              <w:t>&lt;/xs:documentation&gt;</w:t>
            </w:r>
          </w:p>
          <w:p w14:paraId="01BB5AE8" w14:textId="61541BF0" w:rsidR="00D8113B" w:rsidRDefault="00D8113B" w:rsidP="00613003">
            <w:pPr>
              <w:pStyle w:val="XML4"/>
            </w:pPr>
            <w:r>
              <w:t>&lt;/xs:annotation&gt;</w:t>
            </w:r>
          </w:p>
          <w:p w14:paraId="0B9B37B2" w14:textId="72C0B84D" w:rsidR="00D8113B" w:rsidRDefault="00D8113B" w:rsidP="00613003">
            <w:pPr>
              <w:pStyle w:val="XML3"/>
            </w:pPr>
            <w:r>
              <w:t>&lt;/xs:element&gt;</w:t>
            </w:r>
          </w:p>
          <w:p w14:paraId="5CB47118" w14:textId="666B5450" w:rsidR="00D8113B" w:rsidRDefault="00D8113B" w:rsidP="00613003">
            <w:pPr>
              <w:pStyle w:val="XML3"/>
            </w:pPr>
            <w:r>
              <w:t>&lt;xs:element name="port-statistics" type="xs:boolean"&gt;</w:t>
            </w:r>
          </w:p>
          <w:p w14:paraId="116396DB" w14:textId="3E8E6218" w:rsidR="00D8113B" w:rsidRDefault="00D8113B" w:rsidP="00613003">
            <w:pPr>
              <w:pStyle w:val="XML4"/>
            </w:pPr>
            <w:r>
              <w:t>&lt;xs:annotation&gt;</w:t>
            </w:r>
          </w:p>
          <w:p w14:paraId="529209F5" w14:textId="42FC8DA7" w:rsidR="00D8113B" w:rsidRDefault="00D8113B" w:rsidP="00613003">
            <w:pPr>
              <w:pStyle w:val="XML5"/>
            </w:pPr>
            <w:r>
              <w:t>&lt;xs</w:t>
            </w:r>
            <w:proofErr w:type="gramStart"/>
            <w:r>
              <w:t>:documentation</w:t>
            </w:r>
            <w:proofErr w:type="gramEnd"/>
            <w:r>
              <w:t>&gt;Whether the switch supports port statistics. See OpenFlow protocol 1.2 section A.3.1</w:t>
            </w:r>
            <w:r>
              <w:tab/>
            </w:r>
            <w:r>
              <w:tab/>
            </w:r>
          </w:p>
          <w:p w14:paraId="4794EEB8" w14:textId="6DD31994" w:rsidR="00D8113B" w:rsidRDefault="00D8113B" w:rsidP="00613003">
            <w:pPr>
              <w:pStyle w:val="XML5"/>
            </w:pPr>
            <w:r>
              <w:t>&lt;/xs:documentation&gt;</w:t>
            </w:r>
          </w:p>
          <w:p w14:paraId="3796E635" w14:textId="568941C5" w:rsidR="00D8113B" w:rsidRDefault="00D8113B" w:rsidP="00613003">
            <w:pPr>
              <w:pStyle w:val="XML4"/>
            </w:pPr>
            <w:r>
              <w:t>&lt;/xs:annotation&gt;</w:t>
            </w:r>
          </w:p>
          <w:p w14:paraId="330A3F2B" w14:textId="6AACF7E8" w:rsidR="00D8113B" w:rsidRDefault="00D8113B" w:rsidP="00613003">
            <w:pPr>
              <w:pStyle w:val="XML3"/>
            </w:pPr>
            <w:r>
              <w:t>&lt;/xs:element&gt;</w:t>
            </w:r>
          </w:p>
          <w:p w14:paraId="2B262C24" w14:textId="08AF7B37" w:rsidR="00D8113B" w:rsidRDefault="00D8113B" w:rsidP="00613003">
            <w:pPr>
              <w:pStyle w:val="XML3"/>
            </w:pPr>
            <w:r>
              <w:t>&lt;xs:element name="group-statistics" type="xs:boolean"&gt;</w:t>
            </w:r>
          </w:p>
          <w:p w14:paraId="72781A8C" w14:textId="616766EE" w:rsidR="00D8113B" w:rsidRDefault="00D8113B" w:rsidP="00613003">
            <w:pPr>
              <w:pStyle w:val="XML4"/>
            </w:pPr>
            <w:r>
              <w:t>&lt;xs:annotation&gt;</w:t>
            </w:r>
          </w:p>
          <w:p w14:paraId="6F3C9DC4" w14:textId="4FBDB0C1" w:rsidR="00D8113B" w:rsidRDefault="00D8113B" w:rsidP="000C19B4">
            <w:pPr>
              <w:pStyle w:val="XML5"/>
            </w:pPr>
            <w:r>
              <w:t>&lt;xs</w:t>
            </w:r>
            <w:proofErr w:type="gramStart"/>
            <w:r>
              <w:t>:documentation</w:t>
            </w:r>
            <w:proofErr w:type="gramEnd"/>
            <w:r>
              <w:t>&gt; Whether the switch supports group statistics. See OpenF</w:t>
            </w:r>
            <w:r w:rsidR="000C19B4">
              <w:t>low protocol 1.2 section A.3.1</w:t>
            </w:r>
          </w:p>
          <w:p w14:paraId="037D6257" w14:textId="691F67B1" w:rsidR="00D8113B" w:rsidRDefault="00D8113B" w:rsidP="000C19B4">
            <w:pPr>
              <w:pStyle w:val="XML5"/>
            </w:pPr>
            <w:r>
              <w:t>&lt;/xs:documentation&gt;</w:t>
            </w:r>
          </w:p>
          <w:p w14:paraId="7C325A13" w14:textId="20066E8C" w:rsidR="00D8113B" w:rsidRDefault="00D8113B" w:rsidP="000C19B4">
            <w:pPr>
              <w:pStyle w:val="XML4"/>
            </w:pPr>
            <w:r>
              <w:t>&lt;/xs:annotation&gt;</w:t>
            </w:r>
          </w:p>
          <w:p w14:paraId="32B68D21" w14:textId="2C33E29D" w:rsidR="00D8113B" w:rsidRDefault="00D8113B" w:rsidP="000C19B4">
            <w:pPr>
              <w:pStyle w:val="XML3"/>
            </w:pPr>
            <w:r>
              <w:t>&lt;/xs:element&gt;</w:t>
            </w:r>
          </w:p>
          <w:p w14:paraId="2050F924" w14:textId="7C9DC7AB" w:rsidR="00D8113B" w:rsidRDefault="00D8113B" w:rsidP="000C19B4">
            <w:pPr>
              <w:pStyle w:val="XML3"/>
            </w:pPr>
            <w:r>
              <w:t>&lt;xs:element name="queue-statistics" type="xs:boolean"&gt;</w:t>
            </w:r>
          </w:p>
          <w:p w14:paraId="5D729EDC" w14:textId="5D897015" w:rsidR="00D8113B" w:rsidRDefault="00D8113B" w:rsidP="000C19B4">
            <w:pPr>
              <w:pStyle w:val="XML4"/>
            </w:pPr>
            <w:r>
              <w:t>&lt;xs:annotation&gt;</w:t>
            </w:r>
          </w:p>
          <w:p w14:paraId="2BC3141C" w14:textId="20164215" w:rsidR="00D8113B" w:rsidRDefault="00D8113B" w:rsidP="000C19B4">
            <w:pPr>
              <w:pStyle w:val="XML5"/>
            </w:pPr>
            <w:r>
              <w:t>&lt;xs</w:t>
            </w:r>
            <w:proofErr w:type="gramStart"/>
            <w:r>
              <w:t>:documentation</w:t>
            </w:r>
            <w:proofErr w:type="gramEnd"/>
            <w:r>
              <w:t>&gt;Whether the switch supports queue statistics. See OpenFlow protocol 1.2 section A.3.1</w:t>
            </w:r>
            <w:r>
              <w:tab/>
            </w:r>
            <w:r>
              <w:tab/>
            </w:r>
          </w:p>
          <w:p w14:paraId="75E74E36" w14:textId="10F1F43A" w:rsidR="00D8113B" w:rsidRDefault="00D8113B" w:rsidP="000C19B4">
            <w:pPr>
              <w:pStyle w:val="XML5"/>
            </w:pPr>
            <w:r>
              <w:t>&lt;/xs:documentation&gt;</w:t>
            </w:r>
          </w:p>
          <w:p w14:paraId="45B057DE" w14:textId="3180FBE5" w:rsidR="00D8113B" w:rsidRDefault="00D8113B" w:rsidP="000C19B4">
            <w:pPr>
              <w:pStyle w:val="XML4"/>
            </w:pPr>
            <w:r>
              <w:t>&lt;/xs:annotation&gt;</w:t>
            </w:r>
          </w:p>
          <w:p w14:paraId="1927A902" w14:textId="3C4C486C" w:rsidR="00D8113B" w:rsidRDefault="00D8113B" w:rsidP="000C19B4">
            <w:pPr>
              <w:pStyle w:val="XML3"/>
            </w:pPr>
            <w:r>
              <w:t>&lt;/xs:element&gt;</w:t>
            </w:r>
          </w:p>
          <w:p w14:paraId="218B5E89" w14:textId="558334F8" w:rsidR="00D8113B" w:rsidRDefault="00D8113B" w:rsidP="000C19B4">
            <w:pPr>
              <w:pStyle w:val="XML3"/>
            </w:pPr>
            <w:r>
              <w:t>&lt;xs:element name="reassemble-ip-fragments" type="xs:boolean"&gt;</w:t>
            </w:r>
          </w:p>
          <w:p w14:paraId="7AB67912" w14:textId="40986220" w:rsidR="00D8113B" w:rsidRDefault="00D8113B" w:rsidP="000C19B4">
            <w:pPr>
              <w:pStyle w:val="XML4"/>
            </w:pPr>
            <w:r>
              <w:t>&lt;xs:annotation&gt;</w:t>
            </w:r>
          </w:p>
          <w:p w14:paraId="194AF392" w14:textId="3B780770" w:rsidR="00D8113B" w:rsidRDefault="00D8113B" w:rsidP="000C19B4">
            <w:pPr>
              <w:pStyle w:val="XML5"/>
            </w:pPr>
            <w:r>
              <w:t>&lt;xs</w:t>
            </w:r>
            <w:proofErr w:type="gramStart"/>
            <w:r>
              <w:t>:documentation</w:t>
            </w:r>
            <w:proofErr w:type="gramEnd"/>
            <w:r>
              <w:t>&gt;Whether the switch supports reassemble IP fragments. See OpenFlow protocol 1.2 section A.3.1</w:t>
            </w:r>
            <w:r>
              <w:tab/>
            </w:r>
            <w:r>
              <w:tab/>
            </w:r>
          </w:p>
          <w:p w14:paraId="6B6EFA4F" w14:textId="06C224C4" w:rsidR="00D8113B" w:rsidRDefault="00D8113B" w:rsidP="000C19B4">
            <w:pPr>
              <w:pStyle w:val="XML5"/>
            </w:pPr>
            <w:r>
              <w:t>&lt;/xs:documentation&gt;</w:t>
            </w:r>
          </w:p>
          <w:p w14:paraId="1B859379" w14:textId="610914D8" w:rsidR="00D8113B" w:rsidRDefault="00D8113B" w:rsidP="000C19B4">
            <w:pPr>
              <w:pStyle w:val="XML4"/>
            </w:pPr>
            <w:r>
              <w:t>&lt;/xs:annotation&gt;</w:t>
            </w:r>
          </w:p>
          <w:p w14:paraId="6E775CA6" w14:textId="5A0A5CBD" w:rsidR="00D8113B" w:rsidRDefault="00D8113B" w:rsidP="000C19B4">
            <w:pPr>
              <w:pStyle w:val="XML3"/>
            </w:pPr>
            <w:r>
              <w:t>&lt;/xs:element&gt;</w:t>
            </w:r>
          </w:p>
          <w:p w14:paraId="742A4862" w14:textId="334CC20D" w:rsidR="00D8113B" w:rsidRDefault="00D8113B" w:rsidP="000C19B4">
            <w:pPr>
              <w:pStyle w:val="XML3"/>
            </w:pPr>
            <w:r>
              <w:t>&lt;xs:element name="block-looping-ports" type="xs:boolean"&gt;</w:t>
            </w:r>
          </w:p>
          <w:p w14:paraId="1527D004" w14:textId="22BD4A16" w:rsidR="00D8113B" w:rsidRDefault="00D8113B" w:rsidP="000C19B4">
            <w:pPr>
              <w:pStyle w:val="XML4"/>
            </w:pPr>
            <w:r>
              <w:t>&lt;xs:annotation&gt;</w:t>
            </w:r>
          </w:p>
          <w:p w14:paraId="1889EEDC" w14:textId="7324A672" w:rsidR="00D8113B" w:rsidRDefault="00D8113B" w:rsidP="000C19B4">
            <w:pPr>
              <w:pStyle w:val="XML5"/>
            </w:pPr>
            <w:r>
              <w:t>&lt;xs:documentation&gt;"true" indicates that a switch protocol outside of OpenFlow, such as 802.1D Spanning Tree, will detect topology loops and block ports to prevent packet loops. See OpenFlow protocol 1.2 section A.3.1</w:t>
            </w:r>
            <w:r>
              <w:tab/>
            </w:r>
            <w:r>
              <w:tab/>
            </w:r>
          </w:p>
          <w:p w14:paraId="7E9D376C" w14:textId="60125C0C" w:rsidR="00D8113B" w:rsidRDefault="00D8113B" w:rsidP="000C19B4">
            <w:pPr>
              <w:pStyle w:val="XML5"/>
            </w:pPr>
            <w:r>
              <w:t>&lt;/xs:documentation&gt;</w:t>
            </w:r>
          </w:p>
          <w:p w14:paraId="706431B4" w14:textId="3B622348" w:rsidR="00D8113B" w:rsidRDefault="00D8113B" w:rsidP="000C19B4">
            <w:pPr>
              <w:pStyle w:val="XML4"/>
            </w:pPr>
            <w:r>
              <w:t>&lt;/xs:annotation&gt;</w:t>
            </w:r>
          </w:p>
          <w:p w14:paraId="4ED3AFD0" w14:textId="3EF062B7" w:rsidR="00D8113B" w:rsidRDefault="00D8113B" w:rsidP="000C19B4">
            <w:pPr>
              <w:pStyle w:val="XML3"/>
            </w:pPr>
            <w:r>
              <w:t>&lt;/xs:element&gt;</w:t>
            </w:r>
          </w:p>
          <w:p w14:paraId="5B4A71DE" w14:textId="77777777" w:rsidR="007B796F" w:rsidRDefault="00D8113B" w:rsidP="000C19B4">
            <w:pPr>
              <w:pStyle w:val="XML3"/>
            </w:pPr>
            <w:r>
              <w:t xml:space="preserve">&lt;xs:element name="reserved-port-types" </w:t>
            </w:r>
          </w:p>
          <w:p w14:paraId="2A0CAE48" w14:textId="51FF2AF6" w:rsidR="00D8113B" w:rsidRDefault="007B796F" w:rsidP="007B796F">
            <w:pPr>
              <w:pStyle w:val="XML9"/>
            </w:pPr>
            <w:r>
              <w:t>t</w:t>
            </w:r>
            <w:r w:rsidR="00D8113B">
              <w:t>ype="OFReservedPortTypes"&gt;</w:t>
            </w:r>
          </w:p>
          <w:p w14:paraId="4386D354" w14:textId="714FDCD3" w:rsidR="00D8113B" w:rsidRDefault="00D8113B" w:rsidP="007B796F">
            <w:pPr>
              <w:pStyle w:val="XML4"/>
            </w:pPr>
            <w:r>
              <w:t>&lt;xs:annotation&gt;</w:t>
            </w:r>
          </w:p>
          <w:p w14:paraId="336D28D2" w14:textId="5E2D4250" w:rsidR="00D8113B" w:rsidRDefault="00D8113B" w:rsidP="007B796F">
            <w:pPr>
              <w:pStyle w:val="XML5"/>
            </w:pPr>
            <w:r>
              <w:t xml:space="preserve">&lt;xs:documentation&gt;Specify generic forwarding actions such as </w:t>
            </w:r>
            <w:r>
              <w:lastRenderedPageBreak/>
              <w:t xml:space="preserve">sending to the controller, ooding, or forwarding using non-OpenFlow methods, such as "normal" switch processing. SeeOpenFlow protocol 1.2 </w:t>
            </w:r>
            <w:proofErr w:type="gramStart"/>
            <w:r>
              <w:t>section</w:t>
            </w:r>
            <w:proofErr w:type="gramEnd"/>
            <w:r>
              <w:t xml:space="preserve"> 4.5.</w:t>
            </w:r>
          </w:p>
          <w:p w14:paraId="7DC3D388" w14:textId="0955D4F4" w:rsidR="00D8113B" w:rsidRDefault="00D8113B" w:rsidP="007B796F">
            <w:pPr>
              <w:pStyle w:val="XML5"/>
            </w:pPr>
            <w:r>
              <w:t>&lt;/xs:documentation&gt;</w:t>
            </w:r>
          </w:p>
          <w:p w14:paraId="5C97010A" w14:textId="6153A725" w:rsidR="00D8113B" w:rsidRDefault="00D8113B" w:rsidP="007B796F">
            <w:pPr>
              <w:pStyle w:val="XML4"/>
            </w:pPr>
            <w:r>
              <w:t>&lt;/xs:annotation&gt;</w:t>
            </w:r>
          </w:p>
          <w:p w14:paraId="280FC78F" w14:textId="45DF0908" w:rsidR="00D8113B" w:rsidRDefault="00D8113B" w:rsidP="007B796F">
            <w:pPr>
              <w:pStyle w:val="XML3"/>
            </w:pPr>
            <w:r>
              <w:t xml:space="preserve">&lt;/xs:element&gt;  </w:t>
            </w:r>
            <w:r>
              <w:tab/>
            </w:r>
          </w:p>
          <w:p w14:paraId="00677426" w14:textId="186A5532" w:rsidR="00D8113B" w:rsidRDefault="00D8113B" w:rsidP="007B796F">
            <w:pPr>
              <w:pStyle w:val="XML3"/>
            </w:pPr>
            <w:r>
              <w:t>&lt;xs:element name="group-types" type="OFGroupTypes"&gt;</w:t>
            </w:r>
          </w:p>
          <w:p w14:paraId="1BDF75F4" w14:textId="4253181C" w:rsidR="00D8113B" w:rsidRDefault="00D8113B" w:rsidP="007B796F">
            <w:pPr>
              <w:pStyle w:val="XML4"/>
            </w:pPr>
            <w:r>
              <w:t>&lt;xs:annotation&gt;</w:t>
            </w:r>
          </w:p>
          <w:p w14:paraId="7272D4FF" w14:textId="064B979C" w:rsidR="00D8113B" w:rsidRDefault="00D8113B" w:rsidP="007B796F">
            <w:pPr>
              <w:pStyle w:val="XML5"/>
            </w:pPr>
            <w:r>
              <w:t>&lt;xs</w:t>
            </w:r>
            <w:proofErr w:type="gramStart"/>
            <w:r>
              <w:t>:documentation</w:t>
            </w:r>
            <w:proofErr w:type="gramEnd"/>
            <w:r>
              <w:t xml:space="preserve">&gt;The group types supported by the switch. SeeOpenFlow protocol 1.2 </w:t>
            </w:r>
            <w:proofErr w:type="gramStart"/>
            <w:r>
              <w:t>section</w:t>
            </w:r>
            <w:proofErr w:type="gramEnd"/>
            <w:r>
              <w:t xml:space="preserve"> 5.4.1.</w:t>
            </w:r>
          </w:p>
          <w:p w14:paraId="3A623CDD" w14:textId="1D03EC87" w:rsidR="00D8113B" w:rsidRDefault="00D8113B" w:rsidP="007B796F">
            <w:pPr>
              <w:pStyle w:val="XML5"/>
            </w:pPr>
            <w:r>
              <w:t>&lt;/xs:documentation&gt;</w:t>
            </w:r>
          </w:p>
          <w:p w14:paraId="65C5B86F" w14:textId="3A95BB01" w:rsidR="00D8113B" w:rsidRDefault="00D8113B" w:rsidP="007B796F">
            <w:pPr>
              <w:pStyle w:val="XML4"/>
            </w:pPr>
            <w:r>
              <w:t>&lt;/xs:annotation&gt;</w:t>
            </w:r>
          </w:p>
          <w:p w14:paraId="6D416578" w14:textId="1D33E58A" w:rsidR="00D8113B" w:rsidRDefault="00D8113B" w:rsidP="007B796F">
            <w:pPr>
              <w:pStyle w:val="XML3"/>
            </w:pPr>
            <w:r>
              <w:t>&lt;/xs:element&gt;</w:t>
            </w:r>
          </w:p>
          <w:p w14:paraId="00DEA30F" w14:textId="6AF9A03E" w:rsidR="00D8113B" w:rsidRDefault="00D8113B" w:rsidP="007B796F">
            <w:pPr>
              <w:pStyle w:val="XML3"/>
            </w:pPr>
            <w:r>
              <w:t>&lt;xs:element name="group-capabilities" type="OFGroupCapabilities"&gt;</w:t>
            </w:r>
          </w:p>
          <w:p w14:paraId="782230AA" w14:textId="058564CF" w:rsidR="00D8113B" w:rsidRDefault="00D8113B" w:rsidP="007B796F">
            <w:pPr>
              <w:pStyle w:val="XML4"/>
            </w:pPr>
            <w:r>
              <w:t>&lt;xs:annotation&gt;</w:t>
            </w:r>
          </w:p>
          <w:p w14:paraId="0F2FB6A8" w14:textId="57EAE137" w:rsidR="00D8113B" w:rsidRDefault="00D8113B" w:rsidP="007B796F">
            <w:pPr>
              <w:pStyle w:val="XML5"/>
            </w:pPr>
            <w:r>
              <w:t>&lt;xs</w:t>
            </w:r>
            <w:proofErr w:type="gramStart"/>
            <w:r>
              <w:t>:documentation</w:t>
            </w:r>
            <w:proofErr w:type="gramEnd"/>
            <w:r>
              <w:t xml:space="preserve">&gt;The group capabilities supported by the switch. SeeOpenFlow protocol 1.2 </w:t>
            </w:r>
            <w:proofErr w:type="gramStart"/>
            <w:r>
              <w:t>section</w:t>
            </w:r>
            <w:proofErr w:type="gramEnd"/>
            <w:r>
              <w:t xml:space="preserve"> A.3.5.9.</w:t>
            </w:r>
          </w:p>
          <w:p w14:paraId="347F1390" w14:textId="68CED066" w:rsidR="00D8113B" w:rsidRDefault="00D8113B" w:rsidP="007B796F">
            <w:pPr>
              <w:pStyle w:val="XML5"/>
            </w:pPr>
            <w:r>
              <w:t>&lt;/xs:documentation&gt;</w:t>
            </w:r>
          </w:p>
          <w:p w14:paraId="0A1E4E90" w14:textId="611DB597" w:rsidR="00D8113B" w:rsidRDefault="00D8113B" w:rsidP="007B796F">
            <w:pPr>
              <w:pStyle w:val="XML4"/>
            </w:pPr>
            <w:r>
              <w:t xml:space="preserve">&lt;/xs:annotation&gt;  </w:t>
            </w:r>
            <w:r>
              <w:tab/>
            </w:r>
          </w:p>
          <w:p w14:paraId="47B89638" w14:textId="004227A5" w:rsidR="00D8113B" w:rsidRDefault="00D8113B" w:rsidP="007B796F">
            <w:pPr>
              <w:pStyle w:val="XML3"/>
            </w:pPr>
            <w:r>
              <w:t>&lt;/xs:element&gt;</w:t>
            </w:r>
          </w:p>
          <w:p w14:paraId="0F67CD1F" w14:textId="04F7962C" w:rsidR="00D8113B" w:rsidRDefault="00D8113B" w:rsidP="007B796F">
            <w:pPr>
              <w:pStyle w:val="XML3"/>
            </w:pPr>
            <w:r>
              <w:t>&lt;xs:element name="action-types" type="OFActionTypes"&gt;</w:t>
            </w:r>
          </w:p>
          <w:p w14:paraId="1C34CB85" w14:textId="2948D66D" w:rsidR="00D8113B" w:rsidRDefault="00D8113B" w:rsidP="007B796F">
            <w:pPr>
              <w:pStyle w:val="XML4"/>
            </w:pPr>
            <w:r>
              <w:t>&lt;xs:annotation&gt;</w:t>
            </w:r>
          </w:p>
          <w:p w14:paraId="66546E57" w14:textId="70F3972E" w:rsidR="00D8113B" w:rsidRDefault="00D8113B" w:rsidP="007B796F">
            <w:pPr>
              <w:pStyle w:val="XML5"/>
            </w:pPr>
            <w:r>
              <w:t>&lt;xs</w:t>
            </w:r>
            <w:proofErr w:type="gramStart"/>
            <w:r>
              <w:t>:documentation</w:t>
            </w:r>
            <w:proofErr w:type="gramEnd"/>
            <w:r>
              <w:t xml:space="preserve">&gt;The action types supported by the switch. See OpenFlow protocol 1.2 </w:t>
            </w:r>
            <w:proofErr w:type="gramStart"/>
            <w:r>
              <w:t>section</w:t>
            </w:r>
            <w:proofErr w:type="gramEnd"/>
            <w:r>
              <w:t xml:space="preserve"> 5.9 and A.2.5.</w:t>
            </w:r>
          </w:p>
          <w:p w14:paraId="5019FB76" w14:textId="4BFBAE14" w:rsidR="00D8113B" w:rsidRDefault="00D8113B" w:rsidP="007B796F">
            <w:pPr>
              <w:pStyle w:val="XML5"/>
            </w:pPr>
            <w:r>
              <w:t>&lt;/xs:documentation&gt;</w:t>
            </w:r>
          </w:p>
          <w:p w14:paraId="0FD0C160" w14:textId="0338A4CF" w:rsidR="00D8113B" w:rsidRDefault="00D8113B" w:rsidP="007B796F">
            <w:pPr>
              <w:pStyle w:val="XML4"/>
            </w:pPr>
            <w:r>
              <w:t xml:space="preserve">&lt;/xs:annotation&gt;  </w:t>
            </w:r>
            <w:r>
              <w:tab/>
            </w:r>
          </w:p>
          <w:p w14:paraId="56973BBE" w14:textId="2F17391F" w:rsidR="00D8113B" w:rsidRDefault="00D8113B" w:rsidP="007B796F">
            <w:pPr>
              <w:pStyle w:val="XML3"/>
            </w:pPr>
            <w:r>
              <w:t>&lt;/xs:element&gt;</w:t>
            </w:r>
          </w:p>
          <w:p w14:paraId="02DBC6E3" w14:textId="28F71C47" w:rsidR="00D8113B" w:rsidRDefault="00D8113B" w:rsidP="007B796F">
            <w:pPr>
              <w:pStyle w:val="XML3"/>
            </w:pPr>
            <w:r>
              <w:t>&lt;xs:element name="instruction-types" type="OFInstructionTypes"&gt;</w:t>
            </w:r>
          </w:p>
          <w:p w14:paraId="4469A44B" w14:textId="2B049B3F" w:rsidR="00D8113B" w:rsidRDefault="00D8113B" w:rsidP="007B796F">
            <w:pPr>
              <w:pStyle w:val="XML4"/>
            </w:pPr>
            <w:r>
              <w:t>&lt;xs:annotation&gt;</w:t>
            </w:r>
          </w:p>
          <w:p w14:paraId="160CC182" w14:textId="4114F4E9" w:rsidR="00D8113B" w:rsidRDefault="00D8113B" w:rsidP="007B796F">
            <w:pPr>
              <w:pStyle w:val="XML5"/>
            </w:pPr>
            <w:r>
              <w:t>&lt;xs</w:t>
            </w:r>
            <w:proofErr w:type="gramStart"/>
            <w:r>
              <w:t>:documentation</w:t>
            </w:r>
            <w:proofErr w:type="gramEnd"/>
            <w:r>
              <w:t>&gt;The instruction types supported by the switch. See OpenFlow protocol 1.2 section 5.6.</w:t>
            </w:r>
          </w:p>
          <w:p w14:paraId="02685526" w14:textId="5C0452FA" w:rsidR="00D8113B" w:rsidRDefault="00D8113B" w:rsidP="007B796F">
            <w:pPr>
              <w:pStyle w:val="XML5"/>
            </w:pPr>
            <w:r>
              <w:t>&lt;/xs:documentation&gt;</w:t>
            </w:r>
          </w:p>
          <w:p w14:paraId="779739C4" w14:textId="35F826A6" w:rsidR="00D8113B" w:rsidRDefault="00D8113B" w:rsidP="007B796F">
            <w:pPr>
              <w:pStyle w:val="XML4"/>
            </w:pPr>
            <w:r>
              <w:t xml:space="preserve">&lt;/xs:annotation&gt;  </w:t>
            </w:r>
            <w:r>
              <w:tab/>
            </w:r>
          </w:p>
          <w:p w14:paraId="7F8FFF6D" w14:textId="0BEF7A6F" w:rsidR="00D8113B" w:rsidRDefault="00D8113B" w:rsidP="007B796F">
            <w:pPr>
              <w:pStyle w:val="XML3"/>
            </w:pPr>
            <w:r>
              <w:t>&lt;/xs:element&gt;</w:t>
            </w:r>
          </w:p>
          <w:p w14:paraId="424D21FC" w14:textId="157823FE" w:rsidR="00D8113B" w:rsidRDefault="00D8113B" w:rsidP="007B796F">
            <w:pPr>
              <w:pStyle w:val="XML2"/>
            </w:pPr>
            <w:r>
              <w:t>&lt;/xs:sequence&gt;</w:t>
            </w:r>
          </w:p>
          <w:p w14:paraId="241DA747" w14:textId="3D098C82" w:rsidR="00D8113B" w:rsidRDefault="00D8113B" w:rsidP="007B796F">
            <w:pPr>
              <w:pStyle w:val="XML1"/>
            </w:pPr>
            <w:r>
              <w:t>&lt;/xs:complexType&gt;</w:t>
            </w:r>
          </w:p>
          <w:p w14:paraId="32602AC6" w14:textId="77777777" w:rsidR="007B796F" w:rsidRDefault="007B796F" w:rsidP="007B796F">
            <w:pPr>
              <w:pStyle w:val="XML1"/>
            </w:pPr>
          </w:p>
          <w:p w14:paraId="423A00CC" w14:textId="2E55B5B6" w:rsidR="00D8113B" w:rsidRDefault="00D8113B" w:rsidP="007B796F">
            <w:pPr>
              <w:pStyle w:val="XML1"/>
            </w:pPr>
            <w:r>
              <w:t>&lt;xs:complexType name="OFReservedPortTypes"&gt;</w:t>
            </w:r>
          </w:p>
          <w:p w14:paraId="463D7A69" w14:textId="2928E168" w:rsidR="00D8113B" w:rsidRDefault="00D8113B" w:rsidP="007B796F">
            <w:pPr>
              <w:pStyle w:val="XML2"/>
            </w:pPr>
            <w:r>
              <w:t>&lt;xs:sequence minOccurs="1" maxOccurs="unbounded"&gt;</w:t>
            </w:r>
          </w:p>
          <w:p w14:paraId="3F8DE1FD" w14:textId="70AA6E42" w:rsidR="00D8113B" w:rsidRDefault="00D8113B" w:rsidP="007B796F">
            <w:pPr>
              <w:pStyle w:val="XML3"/>
            </w:pPr>
            <w:r>
              <w:t>&lt;xs:element name="type" type="OFReservedPortType"/&gt;</w:t>
            </w:r>
          </w:p>
          <w:p w14:paraId="41238A91" w14:textId="5554DDD9" w:rsidR="00D8113B" w:rsidRDefault="00D8113B" w:rsidP="007B796F">
            <w:pPr>
              <w:pStyle w:val="XML2"/>
            </w:pPr>
            <w:r>
              <w:t>&lt;/xs:sequence&gt;</w:t>
            </w:r>
          </w:p>
          <w:p w14:paraId="0B87A67C" w14:textId="33CFC20C" w:rsidR="00D8113B" w:rsidRDefault="00D8113B" w:rsidP="007B796F">
            <w:pPr>
              <w:pStyle w:val="XML1"/>
            </w:pPr>
            <w:r>
              <w:t>&lt;/xs:complexType&gt;</w:t>
            </w:r>
          </w:p>
          <w:p w14:paraId="445415A2" w14:textId="77777777" w:rsidR="007B796F" w:rsidRDefault="007B796F" w:rsidP="00173F8A">
            <w:pPr>
              <w:pStyle w:val="XML1"/>
            </w:pPr>
          </w:p>
          <w:p w14:paraId="26C1C9EA" w14:textId="68CEC86F" w:rsidR="00D8113B" w:rsidRDefault="00D8113B" w:rsidP="007B796F">
            <w:pPr>
              <w:pStyle w:val="XML1"/>
            </w:pPr>
            <w:r>
              <w:t>&lt;xs:simpleType name="OFReservedPortType"&gt;</w:t>
            </w:r>
          </w:p>
          <w:p w14:paraId="736BE0DC" w14:textId="5FEC2955" w:rsidR="00D8113B" w:rsidRDefault="00D8113B" w:rsidP="007B796F">
            <w:pPr>
              <w:pStyle w:val="XML2"/>
            </w:pPr>
            <w:r>
              <w:t>&lt;xs:restriction base="xs:string"&gt;</w:t>
            </w:r>
          </w:p>
          <w:p w14:paraId="0C9E435F" w14:textId="01FA8803" w:rsidR="00D8113B" w:rsidRDefault="00D8113B" w:rsidP="007B796F">
            <w:pPr>
              <w:pStyle w:val="XML3"/>
            </w:pPr>
            <w:r>
              <w:t>&lt;xs:enumeration value="all"/&gt;</w:t>
            </w:r>
          </w:p>
          <w:p w14:paraId="2E8B5945" w14:textId="03407E4F" w:rsidR="00D8113B" w:rsidRDefault="00D8113B" w:rsidP="007B796F">
            <w:pPr>
              <w:pStyle w:val="XML3"/>
            </w:pPr>
            <w:r>
              <w:t>&lt;xs:enumeration value="controller"/&gt;</w:t>
            </w:r>
          </w:p>
          <w:p w14:paraId="32EC8A07" w14:textId="5C3A5E6A" w:rsidR="00D8113B" w:rsidRDefault="00D8113B" w:rsidP="007B796F">
            <w:pPr>
              <w:pStyle w:val="XML3"/>
            </w:pPr>
            <w:r>
              <w:t>&lt;xs:enumeration value="table"/&gt;</w:t>
            </w:r>
          </w:p>
          <w:p w14:paraId="3777FFD7" w14:textId="4644DE72" w:rsidR="00D8113B" w:rsidRDefault="00D8113B" w:rsidP="007B796F">
            <w:pPr>
              <w:pStyle w:val="XML3"/>
            </w:pPr>
            <w:r>
              <w:t>&lt;xs:enumeration value="inport"/&gt;</w:t>
            </w:r>
          </w:p>
          <w:p w14:paraId="119EB805" w14:textId="5B169AB9" w:rsidR="00D8113B" w:rsidRDefault="00D8113B" w:rsidP="007B796F">
            <w:pPr>
              <w:pStyle w:val="XML3"/>
            </w:pPr>
            <w:r>
              <w:t>&lt;xs:enumeration value="any"/&gt;</w:t>
            </w:r>
          </w:p>
          <w:p w14:paraId="11065449" w14:textId="0D3A86D9" w:rsidR="00D8113B" w:rsidRDefault="00D8113B" w:rsidP="007B796F">
            <w:pPr>
              <w:pStyle w:val="XML3"/>
            </w:pPr>
            <w:r>
              <w:t>&lt;xs:enumeration value="local"/&gt;</w:t>
            </w:r>
          </w:p>
          <w:p w14:paraId="3ADC3E66" w14:textId="1953EBEE" w:rsidR="00D8113B" w:rsidRDefault="00D8113B" w:rsidP="007B796F">
            <w:pPr>
              <w:pStyle w:val="XML3"/>
            </w:pPr>
            <w:r>
              <w:t>&lt;xs:enumeration value="normal"/&gt;</w:t>
            </w:r>
          </w:p>
          <w:p w14:paraId="2E52ACA4" w14:textId="145FE2E9" w:rsidR="00D8113B" w:rsidRDefault="00D8113B" w:rsidP="007B796F">
            <w:pPr>
              <w:pStyle w:val="XML3"/>
            </w:pPr>
            <w:r>
              <w:t>&lt;xs:enumeration value="flood"/&gt;</w:t>
            </w:r>
          </w:p>
          <w:p w14:paraId="34B5E466" w14:textId="3D90B234" w:rsidR="00D8113B" w:rsidRDefault="00D8113B" w:rsidP="007B796F">
            <w:pPr>
              <w:pStyle w:val="XML2"/>
            </w:pPr>
            <w:r>
              <w:t>&lt;/xs:restriction&gt;</w:t>
            </w:r>
          </w:p>
          <w:p w14:paraId="4107E835" w14:textId="73113926" w:rsidR="00D8113B" w:rsidRDefault="00D8113B" w:rsidP="007B796F">
            <w:pPr>
              <w:pStyle w:val="XML1"/>
            </w:pPr>
            <w:r>
              <w:t>&lt;/xs:simpleType&gt;</w:t>
            </w:r>
          </w:p>
          <w:p w14:paraId="76CA52D9" w14:textId="77777777" w:rsidR="007B796F" w:rsidRDefault="007B796F" w:rsidP="007B796F">
            <w:pPr>
              <w:pStyle w:val="XML1"/>
            </w:pPr>
          </w:p>
          <w:p w14:paraId="064E651C" w14:textId="4AD94C56" w:rsidR="00D8113B" w:rsidRDefault="00D8113B" w:rsidP="007B796F">
            <w:pPr>
              <w:pStyle w:val="XML1"/>
            </w:pPr>
            <w:r>
              <w:lastRenderedPageBreak/>
              <w:t>&lt;xs:complexType name="OFGroupTypes"&gt;</w:t>
            </w:r>
          </w:p>
          <w:p w14:paraId="08898E56" w14:textId="7CD87AF6" w:rsidR="00D8113B" w:rsidRDefault="00D8113B" w:rsidP="007B796F">
            <w:pPr>
              <w:pStyle w:val="XML2"/>
            </w:pPr>
            <w:r>
              <w:t>&lt;xs:sequence minOccurs="1" maxOccurs="unbounded"&gt;</w:t>
            </w:r>
          </w:p>
          <w:p w14:paraId="20261E55" w14:textId="17F22B14" w:rsidR="00D8113B" w:rsidRDefault="00D8113B" w:rsidP="007B796F">
            <w:pPr>
              <w:pStyle w:val="XML3"/>
            </w:pPr>
            <w:r>
              <w:t>&lt;xs:element name="type" type="OFGroupType"/&gt;</w:t>
            </w:r>
          </w:p>
          <w:p w14:paraId="71667958" w14:textId="406B4D8C" w:rsidR="00D8113B" w:rsidRDefault="00D8113B" w:rsidP="007B796F">
            <w:pPr>
              <w:pStyle w:val="XML2"/>
            </w:pPr>
            <w:r>
              <w:t>&lt;/xs:sequence&gt;</w:t>
            </w:r>
          </w:p>
          <w:p w14:paraId="034A1657" w14:textId="6F8ABEEF" w:rsidR="00D8113B" w:rsidRDefault="00D8113B" w:rsidP="007B796F">
            <w:pPr>
              <w:pStyle w:val="XML1"/>
            </w:pPr>
            <w:r>
              <w:t>&lt;/xs:complexType&gt;</w:t>
            </w:r>
          </w:p>
          <w:p w14:paraId="4C47B456" w14:textId="5FA37B25" w:rsidR="00D8113B" w:rsidRDefault="00D8113B" w:rsidP="00173F8A">
            <w:pPr>
              <w:pStyle w:val="XML1"/>
            </w:pPr>
          </w:p>
          <w:p w14:paraId="75DE31F1" w14:textId="1DB813FC" w:rsidR="00D8113B" w:rsidRDefault="00D8113B" w:rsidP="00173F8A">
            <w:pPr>
              <w:pStyle w:val="XML1"/>
            </w:pPr>
            <w:r>
              <w:t>&lt;xs:simpleType name="OFGroupType"&gt;</w:t>
            </w:r>
          </w:p>
          <w:p w14:paraId="682ECE34" w14:textId="3A2A537E" w:rsidR="00D8113B" w:rsidRDefault="00D8113B" w:rsidP="004D0DB6">
            <w:pPr>
              <w:pStyle w:val="XML2"/>
            </w:pPr>
            <w:r>
              <w:t>&lt;xs:restriction base="xs:string"&gt;</w:t>
            </w:r>
          </w:p>
          <w:p w14:paraId="66A99135" w14:textId="04D1CC23" w:rsidR="00D8113B" w:rsidRDefault="00D8113B" w:rsidP="004D0DB6">
            <w:pPr>
              <w:pStyle w:val="XML3"/>
            </w:pPr>
            <w:r>
              <w:t>&lt;xs:enumeration value="all"/&gt;</w:t>
            </w:r>
          </w:p>
          <w:p w14:paraId="123482D0" w14:textId="7F911980" w:rsidR="00D8113B" w:rsidRDefault="00D8113B" w:rsidP="004D0DB6">
            <w:pPr>
              <w:pStyle w:val="XML3"/>
            </w:pPr>
            <w:r>
              <w:t>&lt;xs:enumeration value="select"/&gt;</w:t>
            </w:r>
          </w:p>
          <w:p w14:paraId="038B0FE7" w14:textId="7C8C4BF1" w:rsidR="00D8113B" w:rsidRDefault="00D8113B" w:rsidP="004D0DB6">
            <w:pPr>
              <w:pStyle w:val="XML3"/>
            </w:pPr>
            <w:r>
              <w:t>&lt;xs:enumeration value="indirect"/&gt;</w:t>
            </w:r>
          </w:p>
          <w:p w14:paraId="08EDB616" w14:textId="2D4A53EA" w:rsidR="00D8113B" w:rsidRDefault="00D8113B" w:rsidP="004D0DB6">
            <w:pPr>
              <w:pStyle w:val="XML3"/>
            </w:pPr>
            <w:r>
              <w:t>&lt;xs:enumeration value="fast-failover"/&gt;</w:t>
            </w:r>
          </w:p>
          <w:p w14:paraId="226F2111" w14:textId="1781F920" w:rsidR="00D8113B" w:rsidRDefault="00D8113B" w:rsidP="004D0DB6">
            <w:pPr>
              <w:pStyle w:val="XML2"/>
            </w:pPr>
            <w:r>
              <w:t>&lt;/xs:restriction&gt;</w:t>
            </w:r>
          </w:p>
          <w:p w14:paraId="1C54500F" w14:textId="703EEE2E" w:rsidR="00D8113B" w:rsidRDefault="00D8113B" w:rsidP="00173F8A">
            <w:pPr>
              <w:pStyle w:val="XML1"/>
            </w:pPr>
            <w:r>
              <w:t>&lt;/xs:simpleType&gt;</w:t>
            </w:r>
          </w:p>
          <w:p w14:paraId="39444556" w14:textId="77777777" w:rsidR="004D0DB6" w:rsidRDefault="004D0DB6" w:rsidP="00173F8A">
            <w:pPr>
              <w:pStyle w:val="XML1"/>
            </w:pPr>
          </w:p>
          <w:p w14:paraId="599598AD" w14:textId="3250B3AC" w:rsidR="00D8113B" w:rsidRDefault="00D8113B" w:rsidP="00173F8A">
            <w:pPr>
              <w:pStyle w:val="XML1"/>
            </w:pPr>
            <w:r>
              <w:t>&lt;xs:complexType name="OFGroupCapabilities"&gt;</w:t>
            </w:r>
          </w:p>
          <w:p w14:paraId="5B0F0761" w14:textId="5D0989F3" w:rsidR="00D8113B" w:rsidRDefault="00D8113B" w:rsidP="004D0DB6">
            <w:pPr>
              <w:pStyle w:val="XML2"/>
            </w:pPr>
            <w:r>
              <w:t>&lt;xs:sequence minOccurs="1" maxOccurs="unbounded"&gt;</w:t>
            </w:r>
          </w:p>
          <w:p w14:paraId="6A9AE89B" w14:textId="51FE1F85" w:rsidR="00D8113B" w:rsidRDefault="00D8113B" w:rsidP="004D0DB6">
            <w:pPr>
              <w:pStyle w:val="XML3"/>
            </w:pPr>
            <w:r>
              <w:t>&lt;xs:element name="capability" type="OFGroupCapability"/&gt;</w:t>
            </w:r>
          </w:p>
          <w:p w14:paraId="53DA7061" w14:textId="341372AD" w:rsidR="00D8113B" w:rsidRDefault="00D8113B" w:rsidP="004D0DB6">
            <w:pPr>
              <w:pStyle w:val="XML2"/>
            </w:pPr>
            <w:r>
              <w:t>&lt;/xs:sequence&gt;</w:t>
            </w:r>
          </w:p>
          <w:p w14:paraId="7E160C8E" w14:textId="6923243F" w:rsidR="00D8113B" w:rsidRDefault="00D8113B" w:rsidP="004D0DB6">
            <w:pPr>
              <w:pStyle w:val="XML1"/>
            </w:pPr>
            <w:r>
              <w:t>&lt;/xs:complexType&gt;</w:t>
            </w:r>
          </w:p>
          <w:p w14:paraId="2EECA331" w14:textId="31AF5A9C" w:rsidR="00D8113B" w:rsidRDefault="00D8113B" w:rsidP="00173F8A">
            <w:pPr>
              <w:pStyle w:val="XML1"/>
            </w:pPr>
          </w:p>
          <w:p w14:paraId="473D4F2A" w14:textId="2F33E0AC" w:rsidR="00D8113B" w:rsidRDefault="00D8113B" w:rsidP="00173F8A">
            <w:pPr>
              <w:pStyle w:val="XML1"/>
            </w:pPr>
            <w:r>
              <w:t>&lt;xs:simpleType name="OFGroupCapability"&gt;</w:t>
            </w:r>
          </w:p>
          <w:p w14:paraId="1612D939" w14:textId="743F03B1" w:rsidR="00D8113B" w:rsidRDefault="00D8113B" w:rsidP="004D0DB6">
            <w:pPr>
              <w:pStyle w:val="XML2"/>
            </w:pPr>
            <w:r>
              <w:t>&lt;xs:restriction base="xs:string"&gt;</w:t>
            </w:r>
          </w:p>
          <w:p w14:paraId="6C2426D0" w14:textId="307D9C01" w:rsidR="00D8113B" w:rsidRDefault="00D8113B" w:rsidP="004D0DB6">
            <w:pPr>
              <w:pStyle w:val="XML3"/>
            </w:pPr>
            <w:r>
              <w:t>&lt;xs:enumeration value="select-weight"/&gt;</w:t>
            </w:r>
          </w:p>
          <w:p w14:paraId="41F1E1DD" w14:textId="5DD6B232" w:rsidR="00D8113B" w:rsidRDefault="00D8113B" w:rsidP="004D0DB6">
            <w:pPr>
              <w:pStyle w:val="XML3"/>
            </w:pPr>
            <w:r>
              <w:t>&lt;xs:enumeration value="select-liveness"/&gt;</w:t>
            </w:r>
          </w:p>
          <w:p w14:paraId="7772AF20" w14:textId="107F0E38" w:rsidR="00D8113B" w:rsidRDefault="00D8113B" w:rsidP="004D0DB6">
            <w:pPr>
              <w:pStyle w:val="XML3"/>
            </w:pPr>
            <w:r>
              <w:t>&lt;xs:enumeration value="chaining"/&gt;</w:t>
            </w:r>
          </w:p>
          <w:p w14:paraId="05B568A6" w14:textId="75513CF4" w:rsidR="00D8113B" w:rsidRDefault="00D8113B" w:rsidP="004D0DB6">
            <w:pPr>
              <w:pStyle w:val="XML3"/>
            </w:pPr>
            <w:r>
              <w:t>&lt;xs:enumeration value="chaining-check"/&gt;</w:t>
            </w:r>
          </w:p>
          <w:p w14:paraId="1B7C4BE6" w14:textId="489C48D6" w:rsidR="00D8113B" w:rsidRDefault="00D8113B" w:rsidP="004D0DB6">
            <w:pPr>
              <w:pStyle w:val="XML2"/>
            </w:pPr>
            <w:r>
              <w:t>&lt;/xs:restriction&gt;</w:t>
            </w:r>
          </w:p>
          <w:p w14:paraId="0A7874C0" w14:textId="2EA31EAC" w:rsidR="00D8113B" w:rsidRDefault="00D8113B" w:rsidP="00173F8A">
            <w:pPr>
              <w:pStyle w:val="XML1"/>
            </w:pPr>
            <w:r>
              <w:t>&lt;/xs:simpleType&gt;</w:t>
            </w:r>
          </w:p>
          <w:p w14:paraId="42DC79A9" w14:textId="77777777" w:rsidR="004D0DB6" w:rsidRDefault="004D0DB6" w:rsidP="00173F8A">
            <w:pPr>
              <w:pStyle w:val="XML1"/>
            </w:pPr>
          </w:p>
          <w:p w14:paraId="51F4DB85" w14:textId="1F3425AF" w:rsidR="00D8113B" w:rsidRDefault="00D8113B" w:rsidP="00173F8A">
            <w:pPr>
              <w:pStyle w:val="XML1"/>
            </w:pPr>
            <w:r>
              <w:t>&lt;xs:complexType name="OFActionTypes"&gt;</w:t>
            </w:r>
          </w:p>
          <w:p w14:paraId="39965AC1" w14:textId="2E966385" w:rsidR="00D8113B" w:rsidRDefault="00D8113B" w:rsidP="004D0DB6">
            <w:pPr>
              <w:pStyle w:val="XML2"/>
            </w:pPr>
            <w:r>
              <w:t>&lt;xs:sequence minOccurs="1" maxOccurs="unbounded"&gt;</w:t>
            </w:r>
          </w:p>
          <w:p w14:paraId="582464FF" w14:textId="5A74C0F4" w:rsidR="00D8113B" w:rsidRDefault="00D8113B" w:rsidP="004D0DB6">
            <w:pPr>
              <w:pStyle w:val="XML3"/>
            </w:pPr>
            <w:r>
              <w:t>&lt;xs:element name="type" type="OFActionType"/&gt;</w:t>
            </w:r>
          </w:p>
          <w:p w14:paraId="07435E09" w14:textId="4C1B3019" w:rsidR="00D8113B" w:rsidRDefault="00D8113B" w:rsidP="004D0DB6">
            <w:pPr>
              <w:pStyle w:val="XML2"/>
            </w:pPr>
            <w:r>
              <w:t>&lt;/xs:sequence&gt;</w:t>
            </w:r>
          </w:p>
          <w:p w14:paraId="3E7B391D" w14:textId="4A1118A8" w:rsidR="00D8113B" w:rsidRDefault="00D8113B" w:rsidP="00173F8A">
            <w:pPr>
              <w:pStyle w:val="XML1"/>
            </w:pPr>
            <w:r>
              <w:t>&lt;/xs:complexType&gt;</w:t>
            </w:r>
          </w:p>
          <w:p w14:paraId="184AF012" w14:textId="03F2969F" w:rsidR="00D8113B" w:rsidRDefault="00D8113B" w:rsidP="00173F8A">
            <w:pPr>
              <w:pStyle w:val="XML1"/>
            </w:pPr>
          </w:p>
          <w:p w14:paraId="0DE8908C" w14:textId="0C890265" w:rsidR="00D8113B" w:rsidRDefault="00D8113B" w:rsidP="00173F8A">
            <w:pPr>
              <w:pStyle w:val="XML1"/>
            </w:pPr>
            <w:r>
              <w:t>&lt;xs:simpleType name="OFActionType"&gt;</w:t>
            </w:r>
          </w:p>
          <w:p w14:paraId="2DFE1291" w14:textId="7F2D8BBE" w:rsidR="00D8113B" w:rsidRDefault="00D8113B" w:rsidP="004D0DB6">
            <w:pPr>
              <w:pStyle w:val="XML2"/>
            </w:pPr>
            <w:r>
              <w:t>&lt;xs:restriction base="xs:string"&gt;</w:t>
            </w:r>
          </w:p>
          <w:p w14:paraId="071B1800" w14:textId="1156FAED" w:rsidR="00D8113B" w:rsidRDefault="00D8113B" w:rsidP="004D0DB6">
            <w:pPr>
              <w:pStyle w:val="XML3"/>
            </w:pPr>
            <w:r>
              <w:t>&lt;xs:enumeration value="output"/&gt;</w:t>
            </w:r>
          </w:p>
          <w:p w14:paraId="35746AE1" w14:textId="50E51629" w:rsidR="00D8113B" w:rsidRDefault="00D8113B" w:rsidP="004D0DB6">
            <w:pPr>
              <w:pStyle w:val="XML3"/>
            </w:pPr>
            <w:r>
              <w:t>&lt;xs:enumeration value="copy-ttl-out"/&gt;</w:t>
            </w:r>
          </w:p>
          <w:p w14:paraId="4E34FA07" w14:textId="7F900858" w:rsidR="00D8113B" w:rsidRDefault="00D8113B" w:rsidP="004D0DB6">
            <w:pPr>
              <w:pStyle w:val="XML3"/>
            </w:pPr>
            <w:r>
              <w:t>&lt;xs:enumeration value="copy-ttl-in"/&gt;</w:t>
            </w:r>
          </w:p>
          <w:p w14:paraId="6168B289" w14:textId="539D15EC" w:rsidR="00D8113B" w:rsidRDefault="00D8113B" w:rsidP="004D0DB6">
            <w:pPr>
              <w:pStyle w:val="XML3"/>
            </w:pPr>
            <w:r>
              <w:t>&lt;xs:enumeration value="set-mpls-ttl"/&gt;</w:t>
            </w:r>
          </w:p>
          <w:p w14:paraId="0896235D" w14:textId="4C5EE59C" w:rsidR="00D8113B" w:rsidRDefault="00D8113B" w:rsidP="004D0DB6">
            <w:pPr>
              <w:pStyle w:val="XML3"/>
            </w:pPr>
            <w:r>
              <w:t>&lt;xs:enumeration value="dec-mpls-ttl"/&gt;</w:t>
            </w:r>
          </w:p>
          <w:p w14:paraId="02D7685A" w14:textId="6F9B7A92" w:rsidR="00D8113B" w:rsidRDefault="00D8113B" w:rsidP="004D0DB6">
            <w:pPr>
              <w:pStyle w:val="XML3"/>
            </w:pPr>
            <w:r>
              <w:t>&lt;xs:enumeration value="push-vlan"/&gt;</w:t>
            </w:r>
          </w:p>
          <w:p w14:paraId="1CCAF5B3" w14:textId="3ABA1845" w:rsidR="00D8113B" w:rsidRDefault="00D8113B" w:rsidP="004D0DB6">
            <w:pPr>
              <w:pStyle w:val="XML3"/>
            </w:pPr>
            <w:r>
              <w:t>&lt;xs:enumeration value="pop-vlan"/&gt;</w:t>
            </w:r>
          </w:p>
          <w:p w14:paraId="3140A5ED" w14:textId="1041D1D5" w:rsidR="00D8113B" w:rsidRDefault="00D8113B" w:rsidP="004D0DB6">
            <w:pPr>
              <w:pStyle w:val="XML3"/>
            </w:pPr>
            <w:r>
              <w:t>&lt;xs:enumeration value="push-mpls"/&gt;</w:t>
            </w:r>
          </w:p>
          <w:p w14:paraId="182A5409" w14:textId="481B85C9" w:rsidR="00D8113B" w:rsidRDefault="00D8113B" w:rsidP="004D0DB6">
            <w:pPr>
              <w:pStyle w:val="XML3"/>
            </w:pPr>
            <w:r>
              <w:t>&lt;xs:enumeration value="pop-mpls"/&gt;</w:t>
            </w:r>
          </w:p>
          <w:p w14:paraId="2AE69611" w14:textId="62E84CB4" w:rsidR="00D8113B" w:rsidRDefault="00D8113B" w:rsidP="004D0DB6">
            <w:pPr>
              <w:pStyle w:val="XML3"/>
            </w:pPr>
            <w:r>
              <w:t>&lt;xs:enumeration value="set-queue"/&gt;</w:t>
            </w:r>
          </w:p>
          <w:p w14:paraId="6B17D7E0" w14:textId="04D389AF" w:rsidR="00D8113B" w:rsidRDefault="00D8113B" w:rsidP="004D0DB6">
            <w:pPr>
              <w:pStyle w:val="XML3"/>
            </w:pPr>
            <w:r>
              <w:t>&lt;xs:enumeration value="group"/&gt;</w:t>
            </w:r>
          </w:p>
          <w:p w14:paraId="0CC19414" w14:textId="4255AE74" w:rsidR="00D8113B" w:rsidRDefault="00D8113B" w:rsidP="004D0DB6">
            <w:pPr>
              <w:pStyle w:val="XML3"/>
            </w:pPr>
            <w:r>
              <w:t>&lt;xs:enumeration value="set-nw-ttl"/&gt;</w:t>
            </w:r>
          </w:p>
          <w:p w14:paraId="795A85B9" w14:textId="6C12749A" w:rsidR="00D8113B" w:rsidRDefault="00D8113B" w:rsidP="004D0DB6">
            <w:pPr>
              <w:pStyle w:val="XML3"/>
            </w:pPr>
            <w:r>
              <w:t>&lt;xs:enumeration value="dec-nw-ttl"/&gt;</w:t>
            </w:r>
          </w:p>
          <w:p w14:paraId="20C90ED5" w14:textId="1B101755" w:rsidR="00D8113B" w:rsidRDefault="00D8113B" w:rsidP="004D0DB6">
            <w:pPr>
              <w:pStyle w:val="XML3"/>
            </w:pPr>
            <w:r>
              <w:t>&lt;xs:enumeration value="pop-mpls"/&gt;</w:t>
            </w:r>
          </w:p>
          <w:p w14:paraId="5C4AC856" w14:textId="535BD432" w:rsidR="00D8113B" w:rsidRDefault="00D8113B" w:rsidP="004D0DB6">
            <w:pPr>
              <w:pStyle w:val="XML3"/>
            </w:pPr>
            <w:r>
              <w:t>&lt;xs:enumeration value="set-field"/&gt;</w:t>
            </w:r>
          </w:p>
          <w:p w14:paraId="3BF4659B" w14:textId="04E86479" w:rsidR="00D8113B" w:rsidRDefault="00D8113B" w:rsidP="004D0DB6">
            <w:pPr>
              <w:pStyle w:val="XML2"/>
            </w:pPr>
            <w:r>
              <w:t>&lt;/xs:restriction&gt;</w:t>
            </w:r>
          </w:p>
          <w:p w14:paraId="29EAC766" w14:textId="6263356B" w:rsidR="00D8113B" w:rsidRDefault="00D8113B" w:rsidP="00173F8A">
            <w:pPr>
              <w:pStyle w:val="XML1"/>
            </w:pPr>
            <w:r>
              <w:t>&lt;/xs:simpleType&gt;</w:t>
            </w:r>
          </w:p>
          <w:p w14:paraId="2EF05099" w14:textId="4C1A3688" w:rsidR="00D8113B" w:rsidRDefault="00D8113B" w:rsidP="00173F8A">
            <w:pPr>
              <w:pStyle w:val="XML1"/>
            </w:pPr>
          </w:p>
          <w:p w14:paraId="5450CE6E" w14:textId="24AAE336" w:rsidR="00D8113B" w:rsidRDefault="00D8113B" w:rsidP="00173F8A">
            <w:pPr>
              <w:pStyle w:val="XML1"/>
            </w:pPr>
            <w:r>
              <w:lastRenderedPageBreak/>
              <w:t>&lt;xs:complexType name="OFInstructionTypes"&gt;</w:t>
            </w:r>
          </w:p>
          <w:p w14:paraId="3B0C2B6D" w14:textId="4ADB665C" w:rsidR="00D8113B" w:rsidRDefault="00D8113B" w:rsidP="004D0DB6">
            <w:pPr>
              <w:pStyle w:val="XML2"/>
            </w:pPr>
            <w:r>
              <w:t>&lt;xs:sequence minOccurs="1" maxOccurs="unbounded"&gt;</w:t>
            </w:r>
          </w:p>
          <w:p w14:paraId="5CEAC9CA" w14:textId="6E27E835" w:rsidR="00D8113B" w:rsidRDefault="00D8113B" w:rsidP="004D0DB6">
            <w:pPr>
              <w:pStyle w:val="XML3"/>
            </w:pPr>
            <w:r>
              <w:t>&lt;xs:element name="type" type="OFInstructionType"/&gt;</w:t>
            </w:r>
          </w:p>
          <w:p w14:paraId="364C3861" w14:textId="0C041AE4" w:rsidR="00D8113B" w:rsidRDefault="00D8113B" w:rsidP="004D0DB6">
            <w:pPr>
              <w:pStyle w:val="XML2"/>
            </w:pPr>
            <w:r>
              <w:t>&lt;/xs:sequence&gt;</w:t>
            </w:r>
          </w:p>
          <w:p w14:paraId="251BAD98" w14:textId="14884405" w:rsidR="00D8113B" w:rsidRDefault="00D8113B" w:rsidP="00173F8A">
            <w:pPr>
              <w:pStyle w:val="XML1"/>
            </w:pPr>
            <w:r>
              <w:t>&lt;/xs:complexType&gt;</w:t>
            </w:r>
          </w:p>
          <w:p w14:paraId="4AA62738" w14:textId="77777777" w:rsidR="004D0DB6" w:rsidRDefault="004D0DB6" w:rsidP="00173F8A">
            <w:pPr>
              <w:pStyle w:val="XML1"/>
            </w:pPr>
          </w:p>
          <w:p w14:paraId="6021BF42" w14:textId="633B5A0C" w:rsidR="00D8113B" w:rsidRDefault="00D8113B" w:rsidP="00173F8A">
            <w:pPr>
              <w:pStyle w:val="XML1"/>
            </w:pPr>
            <w:r>
              <w:t>&lt;xs:simpleType name="OFInstructionType"&gt;</w:t>
            </w:r>
          </w:p>
          <w:p w14:paraId="09B31E7F" w14:textId="76FA5BDE" w:rsidR="00D8113B" w:rsidRDefault="00D8113B" w:rsidP="004D0DB6">
            <w:pPr>
              <w:pStyle w:val="XML2"/>
            </w:pPr>
            <w:r>
              <w:t>&lt;xs:restriction base="xs:string"&gt;</w:t>
            </w:r>
          </w:p>
          <w:p w14:paraId="37A5A79C" w14:textId="7DA347DC" w:rsidR="00D8113B" w:rsidRDefault="00D8113B" w:rsidP="004D0DB6">
            <w:pPr>
              <w:pStyle w:val="XML3"/>
            </w:pPr>
            <w:r>
              <w:t>&lt;xs:enumeration value="apply-actions"/&gt;</w:t>
            </w:r>
          </w:p>
          <w:p w14:paraId="691BCB5C" w14:textId="7C08B8A2" w:rsidR="00D8113B" w:rsidRDefault="00D8113B" w:rsidP="004D0DB6">
            <w:pPr>
              <w:pStyle w:val="XML3"/>
            </w:pPr>
            <w:r>
              <w:t>&lt;xs:enumeration value="clear-actions"/&gt;</w:t>
            </w:r>
          </w:p>
          <w:p w14:paraId="6A557165" w14:textId="75A00679" w:rsidR="00D8113B" w:rsidRDefault="00D8113B" w:rsidP="004D0DB6">
            <w:pPr>
              <w:pStyle w:val="XML3"/>
            </w:pPr>
            <w:r>
              <w:t>&lt;xs:enumeration value="write-actions"/&gt;</w:t>
            </w:r>
          </w:p>
          <w:p w14:paraId="6AEC1BE3" w14:textId="17255841" w:rsidR="00D8113B" w:rsidRDefault="00D8113B" w:rsidP="004D0DB6">
            <w:pPr>
              <w:pStyle w:val="XML3"/>
            </w:pPr>
            <w:r>
              <w:t>&lt;xs:enumeration value="write-metadata"/&gt;</w:t>
            </w:r>
          </w:p>
          <w:p w14:paraId="7EF6B864" w14:textId="0EB778AD" w:rsidR="00D8113B" w:rsidRDefault="00D8113B" w:rsidP="004D0DB6">
            <w:pPr>
              <w:pStyle w:val="XML3"/>
            </w:pPr>
            <w:r>
              <w:t>&lt;xs:enumeration value="goto-table"/&gt;</w:t>
            </w:r>
          </w:p>
          <w:p w14:paraId="5A0CC7F1" w14:textId="2F9D4E21" w:rsidR="00D8113B" w:rsidRDefault="00D8113B" w:rsidP="004D0DB6">
            <w:pPr>
              <w:pStyle w:val="XML2"/>
            </w:pPr>
            <w:r>
              <w:t>&lt;/xs:restriction&gt;</w:t>
            </w:r>
          </w:p>
          <w:p w14:paraId="375F4CE1" w14:textId="40CB1431" w:rsidR="00D8113B" w:rsidRDefault="00D8113B" w:rsidP="00173F8A">
            <w:pPr>
              <w:pStyle w:val="XML1"/>
            </w:pPr>
            <w:r>
              <w:t>&lt;/xs:simpleType&gt;</w:t>
            </w:r>
          </w:p>
          <w:p w14:paraId="49D26B39" w14:textId="77777777" w:rsidR="004D0DB6" w:rsidRDefault="004D0DB6" w:rsidP="00173F8A">
            <w:pPr>
              <w:pStyle w:val="XML1"/>
            </w:pPr>
          </w:p>
          <w:p w14:paraId="4F01701E" w14:textId="52FA5BDA" w:rsidR="00D8113B" w:rsidRPr="009F1B7D" w:rsidRDefault="00D8113B" w:rsidP="00173F8A">
            <w:pPr>
              <w:pStyle w:val="XML1"/>
              <w:rPr>
                <w:b/>
              </w:rPr>
            </w:pPr>
          </w:p>
        </w:tc>
      </w:tr>
    </w:tbl>
    <w:p w14:paraId="2BFAE4F6" w14:textId="77777777" w:rsidR="00D8113B" w:rsidRPr="00BB2984" w:rsidRDefault="00D8113B" w:rsidP="00D8113B">
      <w:pPr>
        <w:pStyle w:val="XML1"/>
      </w:pPr>
    </w:p>
    <w:p w14:paraId="532E8609" w14:textId="77777777" w:rsidR="00D8113B" w:rsidRPr="009F1B7D" w:rsidRDefault="00D8113B" w:rsidP="00D8113B">
      <w:pPr>
        <w:pStyle w:val="Heading3"/>
      </w:pPr>
      <w:bookmarkStart w:id="67" w:name="_Toc318908520"/>
      <w:r>
        <w:t>XML Example</w:t>
      </w:r>
      <w:bookmarkEnd w:id="67"/>
    </w:p>
    <w:tbl>
      <w:tblPr>
        <w:tblStyle w:val="TableGrid"/>
        <w:tblW w:w="0" w:type="auto"/>
        <w:tblInd w:w="378" w:type="dxa"/>
        <w:shd w:val="clear" w:color="auto" w:fill="C8FCCD"/>
        <w:tblLook w:val="04A0" w:firstRow="1" w:lastRow="0" w:firstColumn="1" w:lastColumn="0" w:noHBand="0" w:noVBand="1"/>
      </w:tblPr>
      <w:tblGrid>
        <w:gridCol w:w="8820"/>
      </w:tblGrid>
      <w:tr w:rsidR="00D8113B" w:rsidRPr="009F1B7D" w14:paraId="0FAAFBF6" w14:textId="77777777" w:rsidTr="00173F8A">
        <w:tc>
          <w:tcPr>
            <w:tcW w:w="8820" w:type="dxa"/>
            <w:shd w:val="clear" w:color="auto" w:fill="C8FCCD"/>
          </w:tcPr>
          <w:p w14:paraId="3AD8EADA" w14:textId="6690B1BA" w:rsidR="00D8113B" w:rsidRDefault="00D8113B" w:rsidP="00D96E11">
            <w:pPr>
              <w:pStyle w:val="XML1"/>
            </w:pPr>
            <w:r>
              <w:t>&lt;capabilities&gt;</w:t>
            </w:r>
          </w:p>
          <w:p w14:paraId="2EB67008" w14:textId="4CA01917" w:rsidR="00D8113B" w:rsidRDefault="00D8113B" w:rsidP="00D96E11">
            <w:pPr>
              <w:pStyle w:val="XML2"/>
            </w:pPr>
            <w:r>
              <w:t>&lt;max-buffered-packets&gt;512&lt;/max-buffered-packets&gt;</w:t>
            </w:r>
          </w:p>
          <w:p w14:paraId="27F4BDA5" w14:textId="34EF664A" w:rsidR="00D8113B" w:rsidRDefault="00D8113B" w:rsidP="00D96E11">
            <w:pPr>
              <w:pStyle w:val="XML2"/>
            </w:pPr>
            <w:r>
              <w:t>&lt;max-tables&gt;1024&lt;/max-tables&gt;</w:t>
            </w:r>
          </w:p>
          <w:p w14:paraId="731C3B81" w14:textId="5F34040A" w:rsidR="00D8113B" w:rsidRDefault="00D8113B" w:rsidP="00D96E11">
            <w:pPr>
              <w:pStyle w:val="XML2"/>
            </w:pPr>
            <w:r>
              <w:t>&lt;max-ports&gt;2048&lt;/max-ports&gt;</w:t>
            </w:r>
          </w:p>
          <w:p w14:paraId="1D23B887" w14:textId="698BE7B2" w:rsidR="00D8113B" w:rsidRDefault="00D8113B" w:rsidP="00D96E11">
            <w:pPr>
              <w:pStyle w:val="XML2"/>
            </w:pPr>
            <w:r>
              <w:t>&lt;flow-statistics&gt;true&lt;/flow-statistics&gt;</w:t>
            </w:r>
          </w:p>
          <w:p w14:paraId="7E6AE5D6" w14:textId="37447F5E" w:rsidR="00D8113B" w:rsidRDefault="00D8113B" w:rsidP="00D96E11">
            <w:pPr>
              <w:pStyle w:val="XML2"/>
            </w:pPr>
            <w:r>
              <w:t>&lt;table-statistics&gt;false&lt;/table-statistics&gt;</w:t>
            </w:r>
          </w:p>
          <w:p w14:paraId="660037EE" w14:textId="59D6FB9C" w:rsidR="00D8113B" w:rsidRDefault="00D8113B" w:rsidP="00D96E11">
            <w:pPr>
              <w:pStyle w:val="XML2"/>
            </w:pPr>
            <w:r>
              <w:t>&lt;port-statistics&gt;true&lt;/port-statistics&gt;</w:t>
            </w:r>
          </w:p>
          <w:p w14:paraId="316E8299" w14:textId="277F6DEF" w:rsidR="00D8113B" w:rsidRDefault="00D8113B" w:rsidP="00D96E11">
            <w:pPr>
              <w:pStyle w:val="XML2"/>
            </w:pPr>
            <w:r>
              <w:t>&lt;group-statistics&gt;false&lt;/group-statistics&gt;</w:t>
            </w:r>
          </w:p>
          <w:p w14:paraId="7794F8F3" w14:textId="5EA930A1" w:rsidR="00D8113B" w:rsidRDefault="00D8113B" w:rsidP="00D96E11">
            <w:pPr>
              <w:pStyle w:val="XML2"/>
            </w:pPr>
            <w:r>
              <w:t>&lt;queue-statistics&gt;true&lt;/queue-statistics&gt;</w:t>
            </w:r>
          </w:p>
          <w:p w14:paraId="291F8C86" w14:textId="1BBB8348" w:rsidR="00D8113B" w:rsidRDefault="00D8113B" w:rsidP="00D96E11">
            <w:pPr>
              <w:pStyle w:val="XML2"/>
            </w:pPr>
            <w:r>
              <w:t>&lt;reassemble-ip-fragments&gt;false&lt;/reassemble-ip-fragments&gt;</w:t>
            </w:r>
          </w:p>
          <w:p w14:paraId="3A5EA91A" w14:textId="03A81F20" w:rsidR="00D8113B" w:rsidRDefault="00D8113B" w:rsidP="00D96E11">
            <w:pPr>
              <w:pStyle w:val="XML2"/>
            </w:pPr>
            <w:r>
              <w:t>&lt;block-looping-ports&gt;false&lt;/block-looping-ports&gt;</w:t>
            </w:r>
          </w:p>
          <w:p w14:paraId="5C8A1BAB" w14:textId="63BECA6A" w:rsidR="00D8113B" w:rsidRDefault="00D8113B" w:rsidP="00D96E11">
            <w:pPr>
              <w:pStyle w:val="XML2"/>
            </w:pPr>
            <w:r>
              <w:t>&lt;reserved-port-types&gt;</w:t>
            </w:r>
          </w:p>
          <w:p w14:paraId="39544511" w14:textId="6F269DE1" w:rsidR="00D8113B" w:rsidRDefault="00D8113B" w:rsidP="00D96E11">
            <w:pPr>
              <w:pStyle w:val="XML3"/>
            </w:pPr>
            <w:r>
              <w:t>&lt;type&gt;all&lt;/type&gt;</w:t>
            </w:r>
          </w:p>
          <w:p w14:paraId="70EA5DC3" w14:textId="3783C1D7" w:rsidR="00D8113B" w:rsidRDefault="00D8113B" w:rsidP="00D96E11">
            <w:pPr>
              <w:pStyle w:val="XML2"/>
            </w:pPr>
            <w:r>
              <w:t>&lt;/reserved-port-types&gt;</w:t>
            </w:r>
          </w:p>
          <w:p w14:paraId="6A1BF1B5" w14:textId="54B02DBF" w:rsidR="00D8113B" w:rsidRDefault="00D8113B" w:rsidP="00D96E11">
            <w:pPr>
              <w:pStyle w:val="XML2"/>
            </w:pPr>
            <w:r>
              <w:t>&lt;group-types&gt;</w:t>
            </w:r>
          </w:p>
          <w:p w14:paraId="4D148DEF" w14:textId="05D7CDA9" w:rsidR="00D8113B" w:rsidRDefault="00D8113B" w:rsidP="00D96E11">
            <w:pPr>
              <w:pStyle w:val="XML3"/>
            </w:pPr>
            <w:r>
              <w:t>&lt;type&gt;all&lt;/type&gt;</w:t>
            </w:r>
          </w:p>
          <w:p w14:paraId="2895FA38" w14:textId="1842AC04" w:rsidR="00D8113B" w:rsidRDefault="00D8113B" w:rsidP="00D96E11">
            <w:pPr>
              <w:pStyle w:val="XML2"/>
            </w:pPr>
            <w:r>
              <w:t>&lt;/group-types&gt;</w:t>
            </w:r>
          </w:p>
          <w:p w14:paraId="1CACFB81" w14:textId="50CDE002" w:rsidR="00D8113B" w:rsidRDefault="00D8113B" w:rsidP="00D96E11">
            <w:pPr>
              <w:pStyle w:val="XML2"/>
            </w:pPr>
            <w:r>
              <w:t>&lt;group-capabilities&gt;</w:t>
            </w:r>
          </w:p>
          <w:p w14:paraId="33395071" w14:textId="05177C4E" w:rsidR="00D8113B" w:rsidRDefault="00D8113B" w:rsidP="00D96E11">
            <w:pPr>
              <w:pStyle w:val="XML3"/>
            </w:pPr>
            <w:r>
              <w:t>&lt;capability&gt;select-weight&lt;/capability&gt;</w:t>
            </w:r>
          </w:p>
          <w:p w14:paraId="38CFCAF4" w14:textId="71086C10" w:rsidR="00D8113B" w:rsidRDefault="00D8113B" w:rsidP="00D96E11">
            <w:pPr>
              <w:pStyle w:val="XML2"/>
            </w:pPr>
            <w:r>
              <w:t>&lt;/group-capabilities&gt;</w:t>
            </w:r>
          </w:p>
          <w:p w14:paraId="16A9CC8F" w14:textId="6B2696B3" w:rsidR="00D8113B" w:rsidRDefault="00D8113B" w:rsidP="00D96E11">
            <w:pPr>
              <w:pStyle w:val="XML2"/>
            </w:pPr>
            <w:r>
              <w:t>&lt;action-types&gt;</w:t>
            </w:r>
          </w:p>
          <w:p w14:paraId="0B193C3B" w14:textId="427038A7" w:rsidR="00D8113B" w:rsidRDefault="00D8113B" w:rsidP="00D96E11">
            <w:pPr>
              <w:pStyle w:val="XML3"/>
            </w:pPr>
            <w:r>
              <w:t>&lt;type&gt;output&lt;/type&gt;</w:t>
            </w:r>
          </w:p>
          <w:p w14:paraId="62285256" w14:textId="663A4099" w:rsidR="00D8113B" w:rsidRDefault="00D8113B" w:rsidP="00D96E11">
            <w:pPr>
              <w:pStyle w:val="XML2"/>
            </w:pPr>
            <w:r>
              <w:t>&lt;/action-types&gt;</w:t>
            </w:r>
          </w:p>
          <w:p w14:paraId="3FEBA235" w14:textId="63CD16EE" w:rsidR="00D8113B" w:rsidRDefault="00D8113B" w:rsidP="00D96E11">
            <w:pPr>
              <w:pStyle w:val="XML2"/>
            </w:pPr>
            <w:r>
              <w:t>&lt;instruction-types&gt;</w:t>
            </w:r>
          </w:p>
          <w:p w14:paraId="4DBA937C" w14:textId="4DF59123" w:rsidR="00D8113B" w:rsidRDefault="00D8113B" w:rsidP="00D96E11">
            <w:pPr>
              <w:pStyle w:val="XML3"/>
            </w:pPr>
            <w:r>
              <w:t>&lt;type&gt;apply-actions&lt;/type&gt;</w:t>
            </w:r>
          </w:p>
          <w:p w14:paraId="09B8D9C9" w14:textId="26B2534A" w:rsidR="00D8113B" w:rsidRDefault="00D8113B" w:rsidP="00D96E11">
            <w:pPr>
              <w:pStyle w:val="XML3"/>
            </w:pPr>
            <w:r>
              <w:t>&lt;type&gt;write-actions&lt;/type&gt;</w:t>
            </w:r>
          </w:p>
          <w:p w14:paraId="1387B06A" w14:textId="6A21A3BB" w:rsidR="00D8113B" w:rsidRDefault="00D8113B" w:rsidP="00D96E11">
            <w:pPr>
              <w:pStyle w:val="XML2"/>
            </w:pPr>
            <w:r>
              <w:t>&lt;/instruction-types&gt;</w:t>
            </w:r>
          </w:p>
          <w:p w14:paraId="68974E7D" w14:textId="1C80B646" w:rsidR="00D8113B" w:rsidRPr="009F1B7D" w:rsidRDefault="00D8113B" w:rsidP="00D96E11">
            <w:pPr>
              <w:pStyle w:val="XML1"/>
            </w:pPr>
            <w:r>
              <w:t>&lt;/capabilities&gt;</w:t>
            </w:r>
          </w:p>
        </w:tc>
      </w:tr>
    </w:tbl>
    <w:p w14:paraId="2D90CB15" w14:textId="77777777" w:rsidR="00D8113B" w:rsidRDefault="00D8113B" w:rsidP="00D8113B">
      <w:pPr>
        <w:pStyle w:val="Heading3"/>
      </w:pPr>
      <w:bookmarkStart w:id="68" w:name="_Toc318908521"/>
      <w:r>
        <w:t>Normative Text</w:t>
      </w:r>
      <w:bookmarkEnd w:id="68"/>
    </w:p>
    <w:p w14:paraId="71AA620C" w14:textId="77777777" w:rsidR="0081710E" w:rsidRDefault="0081710E">
      <w:pPr>
        <w:spacing w:before="0" w:line="276" w:lineRule="auto"/>
        <w:rPr>
          <w:rFonts w:asciiTheme="majorHAnsi" w:eastAsiaTheme="majorEastAsia" w:hAnsiTheme="majorHAnsi" w:cstheme="majorBidi"/>
          <w:b/>
          <w:bCs/>
          <w:sz w:val="28"/>
          <w:szCs w:val="26"/>
        </w:rPr>
      </w:pPr>
      <w:bookmarkStart w:id="69" w:name="_Toc318908522"/>
      <w:r>
        <w:br w:type="page"/>
      </w:r>
    </w:p>
    <w:p w14:paraId="26CBBFBE" w14:textId="67A9A1A0" w:rsidR="00D8113B" w:rsidRPr="001215D8" w:rsidRDefault="00D8113B" w:rsidP="00D8113B">
      <w:pPr>
        <w:pStyle w:val="Heading3"/>
      </w:pPr>
      <w:r>
        <w:lastRenderedPageBreak/>
        <w:t>Yang Specification</w:t>
      </w:r>
      <w:bookmarkEnd w:id="69"/>
    </w:p>
    <w:tbl>
      <w:tblPr>
        <w:tblStyle w:val="TableGrid"/>
        <w:tblW w:w="0" w:type="auto"/>
        <w:tblInd w:w="378" w:type="dxa"/>
        <w:shd w:val="clear" w:color="auto" w:fill="C8FCCD"/>
        <w:tblLook w:val="04A0" w:firstRow="1" w:lastRow="0" w:firstColumn="1" w:lastColumn="0" w:noHBand="0" w:noVBand="1"/>
      </w:tblPr>
      <w:tblGrid>
        <w:gridCol w:w="8820"/>
      </w:tblGrid>
      <w:tr w:rsidR="00364B45" w:rsidRPr="009F1B7D" w14:paraId="47C36A4B" w14:textId="77777777" w:rsidTr="00576FDE">
        <w:tc>
          <w:tcPr>
            <w:tcW w:w="8820" w:type="dxa"/>
            <w:shd w:val="clear" w:color="auto" w:fill="C8FCCD"/>
          </w:tcPr>
          <w:p w14:paraId="040B34C6" w14:textId="77777777" w:rsidR="00EA5C38" w:rsidRDefault="00EA5C38" w:rsidP="00EA5C38">
            <w:pPr>
              <w:pStyle w:val="XML1"/>
            </w:pPr>
            <w:r>
              <w:t>typedef action-type {</w:t>
            </w:r>
          </w:p>
          <w:p w14:paraId="03856A8A" w14:textId="5294DCA4" w:rsidR="00EA5C38" w:rsidRDefault="00EA5C38" w:rsidP="00D646D5">
            <w:pPr>
              <w:pStyle w:val="XML2"/>
            </w:pPr>
            <w:proofErr w:type="gramStart"/>
            <w:r>
              <w:t>description</w:t>
            </w:r>
            <w:proofErr w:type="gramEnd"/>
            <w:r>
              <w:t xml:space="preserve"> "The types of actions defined in OpenFlow Switch Specification version 1.2.";</w:t>
            </w:r>
          </w:p>
          <w:p w14:paraId="3054F4B2" w14:textId="33E16315" w:rsidR="00EA5C38" w:rsidRDefault="00EA5C38" w:rsidP="00D646D5">
            <w:pPr>
              <w:pStyle w:val="XML2"/>
            </w:pPr>
            <w:r>
              <w:t>type enumeration {</w:t>
            </w:r>
          </w:p>
          <w:p w14:paraId="463C0BDB" w14:textId="4814FCD9" w:rsidR="00EA5C38" w:rsidRDefault="00EA5C38" w:rsidP="00D646D5">
            <w:pPr>
              <w:pStyle w:val="XML3"/>
            </w:pPr>
            <w:r>
              <w:t>enum output;</w:t>
            </w:r>
          </w:p>
          <w:p w14:paraId="089FBD6F" w14:textId="6834E2A7" w:rsidR="00EA5C38" w:rsidRDefault="00EA5C38" w:rsidP="00D646D5">
            <w:pPr>
              <w:pStyle w:val="XML3"/>
            </w:pPr>
            <w:r>
              <w:t>enum acopy-ttl-out;</w:t>
            </w:r>
          </w:p>
          <w:p w14:paraId="7332FBE0" w14:textId="4FE807FE" w:rsidR="00EA5C38" w:rsidRDefault="00EA5C38" w:rsidP="00D646D5">
            <w:pPr>
              <w:pStyle w:val="XML3"/>
            </w:pPr>
            <w:r>
              <w:t>enum copy-ttl-in;</w:t>
            </w:r>
          </w:p>
          <w:p w14:paraId="05F5B531" w14:textId="1387879F" w:rsidR="00EA5C38" w:rsidRDefault="00EA5C38" w:rsidP="00D646D5">
            <w:pPr>
              <w:pStyle w:val="XML3"/>
            </w:pPr>
            <w:r>
              <w:t>enum set-mpls-ttl;</w:t>
            </w:r>
          </w:p>
          <w:p w14:paraId="3E34D32C" w14:textId="516AAB43" w:rsidR="00EA5C38" w:rsidRDefault="00EA5C38" w:rsidP="00D646D5">
            <w:pPr>
              <w:pStyle w:val="XML3"/>
            </w:pPr>
            <w:r>
              <w:t>enum dec-mpls-ttl;</w:t>
            </w:r>
          </w:p>
          <w:p w14:paraId="0B960592" w14:textId="043914A4" w:rsidR="00EA5C38" w:rsidRDefault="00EA5C38" w:rsidP="00D646D5">
            <w:pPr>
              <w:pStyle w:val="XML3"/>
            </w:pPr>
            <w:r>
              <w:t>enum push-vlan;</w:t>
            </w:r>
          </w:p>
          <w:p w14:paraId="15606990" w14:textId="1CD98F41" w:rsidR="00EA5C38" w:rsidRDefault="00EA5C38" w:rsidP="00D646D5">
            <w:pPr>
              <w:pStyle w:val="XML3"/>
            </w:pPr>
            <w:r>
              <w:t>enum pop-vlan;</w:t>
            </w:r>
          </w:p>
          <w:p w14:paraId="2EBE83A5" w14:textId="61596284" w:rsidR="00EA5C38" w:rsidRDefault="00EA5C38" w:rsidP="00D646D5">
            <w:pPr>
              <w:pStyle w:val="XML3"/>
            </w:pPr>
            <w:r>
              <w:t>enum push-mpls;</w:t>
            </w:r>
          </w:p>
          <w:p w14:paraId="5DCD0B9C" w14:textId="3D253ABE" w:rsidR="00EA5C38" w:rsidRDefault="00EA5C38" w:rsidP="00D646D5">
            <w:pPr>
              <w:pStyle w:val="XML3"/>
            </w:pPr>
            <w:r>
              <w:t>enum pop-mpls;</w:t>
            </w:r>
          </w:p>
          <w:p w14:paraId="1E434221" w14:textId="584B6E3A" w:rsidR="00EA5C38" w:rsidRDefault="00EA5C38" w:rsidP="00D646D5">
            <w:pPr>
              <w:pStyle w:val="XML3"/>
            </w:pPr>
            <w:r>
              <w:t>enum set-queue;</w:t>
            </w:r>
          </w:p>
          <w:p w14:paraId="154CB964" w14:textId="60D093CA" w:rsidR="00EA5C38" w:rsidRDefault="00EA5C38" w:rsidP="00D646D5">
            <w:pPr>
              <w:pStyle w:val="XML3"/>
            </w:pPr>
            <w:r>
              <w:t>enum group;</w:t>
            </w:r>
          </w:p>
          <w:p w14:paraId="3B70FD28" w14:textId="3CC29BBA" w:rsidR="00EA5C38" w:rsidRDefault="00EA5C38" w:rsidP="00D646D5">
            <w:pPr>
              <w:pStyle w:val="XML3"/>
            </w:pPr>
            <w:r>
              <w:t>enum set-nw-ttl;</w:t>
            </w:r>
          </w:p>
          <w:p w14:paraId="78ACBA79" w14:textId="10DD0544" w:rsidR="00EA5C38" w:rsidRDefault="00EA5C38" w:rsidP="00D646D5">
            <w:pPr>
              <w:pStyle w:val="XML3"/>
            </w:pPr>
            <w:r>
              <w:t>enum dec-nw-ttl;</w:t>
            </w:r>
          </w:p>
          <w:p w14:paraId="157AB716" w14:textId="0A1FBB40" w:rsidR="00EA5C38" w:rsidRDefault="00EA5C38" w:rsidP="00D646D5">
            <w:pPr>
              <w:pStyle w:val="XML3"/>
            </w:pPr>
            <w:r>
              <w:t>enum set-field;</w:t>
            </w:r>
          </w:p>
          <w:p w14:paraId="4E7F67CD" w14:textId="6209C1CA" w:rsidR="00EA5C38" w:rsidRDefault="00B26D1C" w:rsidP="00C3649A">
            <w:pPr>
              <w:pStyle w:val="XML2"/>
            </w:pPr>
            <w:r>
              <w:t>}</w:t>
            </w:r>
          </w:p>
          <w:p w14:paraId="08BE0050" w14:textId="77777777" w:rsidR="00EA5C38" w:rsidRDefault="00EA5C38" w:rsidP="00EA5C38">
            <w:pPr>
              <w:pStyle w:val="XML1"/>
            </w:pPr>
            <w:r>
              <w:t>}</w:t>
            </w:r>
          </w:p>
          <w:p w14:paraId="7C1EB28F" w14:textId="77777777" w:rsidR="00EA5C38" w:rsidRDefault="00EA5C38" w:rsidP="00EA5C38">
            <w:pPr>
              <w:pStyle w:val="XML1"/>
            </w:pPr>
          </w:p>
          <w:p w14:paraId="40B50C50" w14:textId="77777777" w:rsidR="00EA5C38" w:rsidRDefault="00EA5C38" w:rsidP="00EA5C38">
            <w:pPr>
              <w:pStyle w:val="XML1"/>
            </w:pPr>
            <w:r>
              <w:t>typedef instruction-type {</w:t>
            </w:r>
          </w:p>
          <w:p w14:paraId="0F7FD3A5" w14:textId="0F4DC80D" w:rsidR="00EA5C38" w:rsidRDefault="00EA5C38" w:rsidP="00C3649A">
            <w:pPr>
              <w:pStyle w:val="XML2"/>
            </w:pPr>
            <w:proofErr w:type="gramStart"/>
            <w:r>
              <w:t>description</w:t>
            </w:r>
            <w:proofErr w:type="gramEnd"/>
            <w:r>
              <w:t xml:space="preserve"> "The types of instructions defined in OpenFlow Switch Specification version 1.2.";</w:t>
            </w:r>
          </w:p>
          <w:p w14:paraId="35E71637" w14:textId="3600534B" w:rsidR="00EA5C38" w:rsidRDefault="00EA5C38" w:rsidP="00D646D5">
            <w:pPr>
              <w:pStyle w:val="XML2"/>
            </w:pPr>
            <w:r>
              <w:t>type enumeration {</w:t>
            </w:r>
          </w:p>
          <w:p w14:paraId="7D4C1B70" w14:textId="45884368" w:rsidR="00EA5C38" w:rsidRDefault="00EA5C38" w:rsidP="00D646D5">
            <w:pPr>
              <w:pStyle w:val="XML3"/>
            </w:pPr>
            <w:r>
              <w:t>enum apply-actions;</w:t>
            </w:r>
          </w:p>
          <w:p w14:paraId="6BC58142" w14:textId="178EBA7C" w:rsidR="00EA5C38" w:rsidRDefault="00EA5C38" w:rsidP="00D646D5">
            <w:pPr>
              <w:pStyle w:val="XML3"/>
            </w:pPr>
            <w:r>
              <w:t>enum clear-actions;</w:t>
            </w:r>
          </w:p>
          <w:p w14:paraId="12FCBEA2" w14:textId="5994E862" w:rsidR="00EA5C38" w:rsidRDefault="00EA5C38" w:rsidP="00D646D5">
            <w:pPr>
              <w:pStyle w:val="XML3"/>
            </w:pPr>
            <w:r>
              <w:t>enum write-actions;</w:t>
            </w:r>
          </w:p>
          <w:p w14:paraId="052A17DC" w14:textId="40A3E06D" w:rsidR="00EA5C38" w:rsidRDefault="00EA5C38" w:rsidP="00D646D5">
            <w:pPr>
              <w:pStyle w:val="XML3"/>
            </w:pPr>
            <w:r>
              <w:t>enum write-metadata;</w:t>
            </w:r>
          </w:p>
          <w:p w14:paraId="3AE1FF94" w14:textId="69E593DB" w:rsidR="00EA5C38" w:rsidRDefault="00EA5C38" w:rsidP="00D646D5">
            <w:pPr>
              <w:pStyle w:val="XML3"/>
            </w:pPr>
            <w:r>
              <w:t>enum goto-table;</w:t>
            </w:r>
          </w:p>
          <w:p w14:paraId="0B16B480" w14:textId="2AC7130A" w:rsidR="00EA5C38" w:rsidRDefault="00EA5C38" w:rsidP="00C3649A">
            <w:pPr>
              <w:pStyle w:val="XML2"/>
            </w:pPr>
            <w:r>
              <w:t>}</w:t>
            </w:r>
          </w:p>
          <w:p w14:paraId="264DA04F" w14:textId="01173CEA" w:rsidR="00EA5C38" w:rsidRDefault="00EA5C38" w:rsidP="00EA5C38">
            <w:pPr>
              <w:pStyle w:val="XML1"/>
            </w:pPr>
            <w:r>
              <w:t>}</w:t>
            </w:r>
          </w:p>
          <w:p w14:paraId="0B0BC5D4" w14:textId="77777777" w:rsidR="00EA5C38" w:rsidRDefault="00EA5C38" w:rsidP="00364B45">
            <w:pPr>
              <w:pStyle w:val="XML1"/>
            </w:pPr>
          </w:p>
          <w:p w14:paraId="2EC69116" w14:textId="77777777" w:rsidR="00364B45" w:rsidRDefault="00364B45" w:rsidP="00364B45">
            <w:pPr>
              <w:pStyle w:val="XML1"/>
            </w:pPr>
            <w:r>
              <w:t>grouping openflow-logical-switch-capabilities-grouping {</w:t>
            </w:r>
          </w:p>
          <w:p w14:paraId="12B8BD68" w14:textId="32322FD7" w:rsidR="00364B45" w:rsidRDefault="00364B45" w:rsidP="00C3649A">
            <w:pPr>
              <w:pStyle w:val="XML2"/>
            </w:pPr>
            <w:proofErr w:type="gramStart"/>
            <w:r>
              <w:t>description</w:t>
            </w:r>
            <w:proofErr w:type="gramEnd"/>
            <w:r>
              <w:t xml:space="preserve"> "This grouping specifies all properties of an OpenFlow logical switch's capabilities.";</w:t>
            </w:r>
          </w:p>
          <w:p w14:paraId="5446EC09" w14:textId="77777777" w:rsidR="00364B45" w:rsidRDefault="00364B45" w:rsidP="00364B45">
            <w:pPr>
              <w:pStyle w:val="XML1"/>
            </w:pPr>
          </w:p>
          <w:p w14:paraId="3FDA0A62" w14:textId="7FCA7BCA" w:rsidR="00364B45" w:rsidRDefault="0059134D" w:rsidP="00C3649A">
            <w:pPr>
              <w:pStyle w:val="XML2"/>
            </w:pPr>
            <w:r>
              <w:t>leaf max-buffered-packets</w:t>
            </w:r>
            <w:r w:rsidR="00364B45">
              <w:t xml:space="preserve"> {</w:t>
            </w:r>
          </w:p>
          <w:p w14:paraId="2ACD27C5" w14:textId="15FC01C7" w:rsidR="00364B45" w:rsidRDefault="00364B45" w:rsidP="00C3649A">
            <w:pPr>
              <w:pStyle w:val="XML3"/>
            </w:pPr>
            <w:r>
              <w:t>type uint32;</w:t>
            </w:r>
          </w:p>
          <w:p w14:paraId="1B7B8610" w14:textId="7FDCD979" w:rsidR="00364B45" w:rsidRDefault="00364B45" w:rsidP="00C3649A">
            <w:pPr>
              <w:pStyle w:val="XML3"/>
            </w:pPr>
            <w:proofErr w:type="gramStart"/>
            <w:r>
              <w:t>description</w:t>
            </w:r>
            <w:proofErr w:type="gramEnd"/>
            <w:r>
              <w:t xml:space="preserve"> "The maximum number of packets the logical switch can buffer when sending packets to the controller using packet-in messages.";</w:t>
            </w:r>
          </w:p>
          <w:p w14:paraId="6CD2D0F4" w14:textId="7215780B" w:rsidR="00364B45" w:rsidRDefault="00C3649A" w:rsidP="00C3649A">
            <w:pPr>
              <w:pStyle w:val="XML2"/>
            </w:pPr>
            <w:r>
              <w:t>}</w:t>
            </w:r>
          </w:p>
          <w:p w14:paraId="6EA702DE" w14:textId="77777777" w:rsidR="00364B45" w:rsidRDefault="00364B45" w:rsidP="00364B45">
            <w:pPr>
              <w:pStyle w:val="XML1"/>
            </w:pPr>
          </w:p>
          <w:p w14:paraId="182603F3" w14:textId="3CAB36B5" w:rsidR="00364B45" w:rsidRDefault="00B57175" w:rsidP="00C3649A">
            <w:pPr>
              <w:pStyle w:val="XML2"/>
            </w:pPr>
            <w:r>
              <w:t>leaf max-tables</w:t>
            </w:r>
            <w:r w:rsidR="00364B45">
              <w:t xml:space="preserve"> {</w:t>
            </w:r>
          </w:p>
          <w:p w14:paraId="05723A27" w14:textId="0F5E8936" w:rsidR="00364B45" w:rsidRDefault="00364B45" w:rsidP="00C3649A">
            <w:pPr>
              <w:pStyle w:val="XML3"/>
            </w:pPr>
            <w:r>
              <w:t>type uint8;</w:t>
            </w:r>
          </w:p>
          <w:p w14:paraId="0A2D987A" w14:textId="38C28CB9" w:rsidR="00364B45" w:rsidRDefault="00364B45" w:rsidP="00C3649A">
            <w:pPr>
              <w:pStyle w:val="XML3"/>
            </w:pPr>
            <w:proofErr w:type="gramStart"/>
            <w:r>
              <w:t>description</w:t>
            </w:r>
            <w:proofErr w:type="gramEnd"/>
            <w:r>
              <w:t xml:space="preserve"> "The number of flow tables supported by the logical switch.";</w:t>
            </w:r>
          </w:p>
          <w:p w14:paraId="123F3D8A" w14:textId="2280CAA4" w:rsidR="00364B45" w:rsidRDefault="00364B45" w:rsidP="00C3649A">
            <w:pPr>
              <w:pStyle w:val="XML2"/>
            </w:pPr>
            <w:r>
              <w:t>}</w:t>
            </w:r>
          </w:p>
          <w:p w14:paraId="1F2899F9" w14:textId="41EAB2F2" w:rsidR="00364B45" w:rsidRDefault="00364B45" w:rsidP="00364B45">
            <w:pPr>
              <w:pStyle w:val="XML1"/>
            </w:pPr>
          </w:p>
          <w:p w14:paraId="73A799D4" w14:textId="63DFBEAF" w:rsidR="00364B45" w:rsidRDefault="00B57175" w:rsidP="00C3649A">
            <w:pPr>
              <w:pStyle w:val="XML2"/>
            </w:pPr>
            <w:r>
              <w:t>leaf max-ports</w:t>
            </w:r>
            <w:r w:rsidR="00364B45">
              <w:t xml:space="preserve"> {</w:t>
            </w:r>
          </w:p>
          <w:p w14:paraId="7FC558F1" w14:textId="19A33870" w:rsidR="00364B45" w:rsidRDefault="00364B45" w:rsidP="00C3649A">
            <w:pPr>
              <w:pStyle w:val="XML3"/>
            </w:pPr>
            <w:r>
              <w:t>type uint32;</w:t>
            </w:r>
          </w:p>
          <w:p w14:paraId="50F20A37" w14:textId="25B8D3A4" w:rsidR="00364B45" w:rsidRDefault="00364B45" w:rsidP="00C3649A">
            <w:pPr>
              <w:pStyle w:val="XML3"/>
            </w:pPr>
            <w:proofErr w:type="gramStart"/>
            <w:r>
              <w:t>description</w:t>
            </w:r>
            <w:proofErr w:type="gramEnd"/>
            <w:r>
              <w:t xml:space="preserve"> "The number of flow tables supported by the logical switch.";</w:t>
            </w:r>
          </w:p>
          <w:p w14:paraId="707EB2C6" w14:textId="3811FF00" w:rsidR="00364B45" w:rsidRDefault="00C3649A" w:rsidP="00C3649A">
            <w:pPr>
              <w:pStyle w:val="XML2"/>
            </w:pPr>
            <w:r>
              <w:lastRenderedPageBreak/>
              <w:t>}</w:t>
            </w:r>
          </w:p>
          <w:p w14:paraId="479D4B1E" w14:textId="25708768" w:rsidR="00364B45" w:rsidRDefault="00364B45" w:rsidP="00364B45">
            <w:pPr>
              <w:pStyle w:val="XML1"/>
            </w:pPr>
          </w:p>
          <w:p w14:paraId="78579B08" w14:textId="69077A8B" w:rsidR="00364B45" w:rsidRDefault="00364B45" w:rsidP="00C3649A">
            <w:pPr>
              <w:pStyle w:val="XML2"/>
            </w:pPr>
            <w:r>
              <w:t>leaf flow-statistics {</w:t>
            </w:r>
          </w:p>
          <w:p w14:paraId="53E379A4" w14:textId="5EF51790" w:rsidR="00364B45" w:rsidRDefault="00364B45" w:rsidP="00C3649A">
            <w:pPr>
              <w:pStyle w:val="XML3"/>
            </w:pPr>
            <w:r>
              <w:t>type boolean;</w:t>
            </w:r>
          </w:p>
          <w:p w14:paraId="58BE6C75" w14:textId="7B95CCD2" w:rsidR="00364B45" w:rsidRDefault="00364B45" w:rsidP="00C3649A">
            <w:pPr>
              <w:pStyle w:val="XML3"/>
            </w:pPr>
            <w:r>
              <w:t>default false;</w:t>
            </w:r>
          </w:p>
          <w:p w14:paraId="1C53A337" w14:textId="3CDF8881" w:rsidR="00364B45" w:rsidRDefault="00364B45" w:rsidP="00C3649A">
            <w:pPr>
              <w:pStyle w:val="XML3"/>
            </w:pPr>
            <w:proofErr w:type="gramStart"/>
            <w:r>
              <w:t>description</w:t>
            </w:r>
            <w:proofErr w:type="gramEnd"/>
            <w:r>
              <w:t xml:space="preserve"> "Specifies if the logical switch supports flow statistics.";</w:t>
            </w:r>
          </w:p>
          <w:p w14:paraId="4FA93F3C" w14:textId="5CFBDB82" w:rsidR="00364B45" w:rsidRDefault="00364B45" w:rsidP="00C3649A">
            <w:pPr>
              <w:pStyle w:val="XML2"/>
            </w:pPr>
            <w:r>
              <w:t>}</w:t>
            </w:r>
          </w:p>
          <w:p w14:paraId="2AEBBADD" w14:textId="77777777" w:rsidR="00364B45" w:rsidRDefault="00364B45" w:rsidP="00364B45">
            <w:pPr>
              <w:pStyle w:val="XML1"/>
            </w:pPr>
          </w:p>
          <w:p w14:paraId="306C7080" w14:textId="4520F0BA" w:rsidR="00364B45" w:rsidRDefault="00364B45" w:rsidP="00C3649A">
            <w:pPr>
              <w:pStyle w:val="XML2"/>
            </w:pPr>
            <w:r>
              <w:t>leaf table-statistics {</w:t>
            </w:r>
          </w:p>
          <w:p w14:paraId="4B24AB87" w14:textId="245BBFEF" w:rsidR="00364B45" w:rsidRDefault="00364B45" w:rsidP="00C3649A">
            <w:pPr>
              <w:pStyle w:val="XML3"/>
            </w:pPr>
            <w:r>
              <w:t>type boolean;</w:t>
            </w:r>
          </w:p>
          <w:p w14:paraId="58D52964" w14:textId="6EDEF802" w:rsidR="00364B45" w:rsidRDefault="00364B45" w:rsidP="00C3649A">
            <w:pPr>
              <w:pStyle w:val="XML3"/>
            </w:pPr>
            <w:r>
              <w:t>default false;</w:t>
            </w:r>
          </w:p>
          <w:p w14:paraId="04A1C8E2" w14:textId="7ADD49CD" w:rsidR="00364B45" w:rsidRDefault="00364B45" w:rsidP="00C3649A">
            <w:pPr>
              <w:pStyle w:val="XML3"/>
            </w:pPr>
            <w:proofErr w:type="gramStart"/>
            <w:r>
              <w:t>description</w:t>
            </w:r>
            <w:proofErr w:type="gramEnd"/>
            <w:r>
              <w:t xml:space="preserve"> "Specifies if the logical switch supports table statistics.";</w:t>
            </w:r>
          </w:p>
          <w:p w14:paraId="4DA43AA0" w14:textId="68C8A5FF" w:rsidR="00364B45" w:rsidRDefault="00364B45" w:rsidP="00C3649A">
            <w:pPr>
              <w:pStyle w:val="XML2"/>
            </w:pPr>
            <w:r>
              <w:t>}</w:t>
            </w:r>
          </w:p>
          <w:p w14:paraId="3069F2A1" w14:textId="77777777" w:rsidR="00364B45" w:rsidRDefault="00364B45" w:rsidP="00364B45">
            <w:pPr>
              <w:pStyle w:val="XML1"/>
            </w:pPr>
          </w:p>
          <w:p w14:paraId="6B8DD08B" w14:textId="74952391" w:rsidR="00364B45" w:rsidRDefault="00364B45" w:rsidP="00C3649A">
            <w:pPr>
              <w:pStyle w:val="XML2"/>
            </w:pPr>
            <w:r>
              <w:t>leaf port-statistics {</w:t>
            </w:r>
          </w:p>
          <w:p w14:paraId="3A865E55" w14:textId="18825C27" w:rsidR="00364B45" w:rsidRDefault="00364B45" w:rsidP="00C3649A">
            <w:pPr>
              <w:pStyle w:val="XML3"/>
            </w:pPr>
            <w:r>
              <w:t>type boolean;</w:t>
            </w:r>
          </w:p>
          <w:p w14:paraId="4FDDA3B1" w14:textId="5C15FBFD" w:rsidR="00364B45" w:rsidRDefault="00364B45" w:rsidP="00C3649A">
            <w:pPr>
              <w:pStyle w:val="XML3"/>
            </w:pPr>
            <w:r>
              <w:t>default false;</w:t>
            </w:r>
          </w:p>
          <w:p w14:paraId="04DD9BB7" w14:textId="5270FF1D" w:rsidR="00364B45" w:rsidRDefault="00364B45" w:rsidP="00C3649A">
            <w:pPr>
              <w:pStyle w:val="XML3"/>
            </w:pPr>
            <w:proofErr w:type="gramStart"/>
            <w:r>
              <w:t>description</w:t>
            </w:r>
            <w:proofErr w:type="gramEnd"/>
            <w:r>
              <w:t xml:space="preserve"> "Specifies if the logical switch supports port statistics.";</w:t>
            </w:r>
          </w:p>
          <w:p w14:paraId="44AB69DC" w14:textId="77C4C36F" w:rsidR="00364B45" w:rsidRDefault="00C3649A" w:rsidP="00C3649A">
            <w:pPr>
              <w:pStyle w:val="XML2"/>
            </w:pPr>
            <w:r>
              <w:t>}</w:t>
            </w:r>
          </w:p>
          <w:p w14:paraId="7F090777" w14:textId="77777777" w:rsidR="00364B45" w:rsidRDefault="00364B45" w:rsidP="00364B45">
            <w:pPr>
              <w:pStyle w:val="XML1"/>
            </w:pPr>
          </w:p>
          <w:p w14:paraId="18706BAD" w14:textId="5B52A257" w:rsidR="00364B45" w:rsidRDefault="00364B45" w:rsidP="00C3649A">
            <w:pPr>
              <w:pStyle w:val="XML2"/>
            </w:pPr>
            <w:r>
              <w:t>leaf group-statistics {</w:t>
            </w:r>
          </w:p>
          <w:p w14:paraId="2BDF80AC" w14:textId="5F8FE620" w:rsidR="00364B45" w:rsidRDefault="00364B45" w:rsidP="00C3649A">
            <w:pPr>
              <w:pStyle w:val="XML3"/>
            </w:pPr>
            <w:r>
              <w:t>type boolean;</w:t>
            </w:r>
          </w:p>
          <w:p w14:paraId="3858227F" w14:textId="2E7C4EF7" w:rsidR="00364B45" w:rsidRDefault="00364B45" w:rsidP="00C3649A">
            <w:pPr>
              <w:pStyle w:val="XML3"/>
            </w:pPr>
            <w:r>
              <w:t>default false;</w:t>
            </w:r>
          </w:p>
          <w:p w14:paraId="28303E13" w14:textId="71EE1E70" w:rsidR="00364B45" w:rsidRDefault="00364B45" w:rsidP="00C3649A">
            <w:pPr>
              <w:pStyle w:val="XML3"/>
            </w:pPr>
            <w:proofErr w:type="gramStart"/>
            <w:r>
              <w:t>description</w:t>
            </w:r>
            <w:proofErr w:type="gramEnd"/>
            <w:r>
              <w:t xml:space="preserve"> "Specifies if the logical switch supports group statistics.";</w:t>
            </w:r>
          </w:p>
          <w:p w14:paraId="5DCA33DF" w14:textId="528A6C6A" w:rsidR="00364B45" w:rsidRDefault="00364B45" w:rsidP="00C3649A">
            <w:pPr>
              <w:pStyle w:val="XML2"/>
            </w:pPr>
            <w:r>
              <w:t>}</w:t>
            </w:r>
          </w:p>
          <w:p w14:paraId="3134CB1A" w14:textId="77777777" w:rsidR="00364B45" w:rsidRDefault="00364B45" w:rsidP="00364B45">
            <w:pPr>
              <w:pStyle w:val="XML1"/>
            </w:pPr>
          </w:p>
          <w:p w14:paraId="51607D29" w14:textId="05D87023" w:rsidR="00364B45" w:rsidRDefault="00364B45" w:rsidP="00C3649A">
            <w:pPr>
              <w:pStyle w:val="XML2"/>
            </w:pPr>
            <w:r>
              <w:t>leaf queue-statistics {</w:t>
            </w:r>
          </w:p>
          <w:p w14:paraId="7DAE6A21" w14:textId="4F056730" w:rsidR="00364B45" w:rsidRDefault="00364B45" w:rsidP="00C3649A">
            <w:pPr>
              <w:pStyle w:val="XML3"/>
            </w:pPr>
            <w:r>
              <w:t>type boolean;</w:t>
            </w:r>
          </w:p>
          <w:p w14:paraId="272A64D5" w14:textId="1D547BC0" w:rsidR="00364B45" w:rsidRDefault="00364B45" w:rsidP="00C3649A">
            <w:pPr>
              <w:pStyle w:val="XML3"/>
            </w:pPr>
            <w:r>
              <w:t>default false;</w:t>
            </w:r>
          </w:p>
          <w:p w14:paraId="206B07FD" w14:textId="4D1C2A06" w:rsidR="00364B45" w:rsidRDefault="00364B45" w:rsidP="00D646D5">
            <w:pPr>
              <w:pStyle w:val="XML3"/>
            </w:pPr>
            <w:proofErr w:type="gramStart"/>
            <w:r>
              <w:t>description</w:t>
            </w:r>
            <w:proofErr w:type="gramEnd"/>
            <w:r>
              <w:t xml:space="preserve"> "Specifies if the logical switch supports queue statistics.";</w:t>
            </w:r>
          </w:p>
          <w:p w14:paraId="451E28C3" w14:textId="236DF859" w:rsidR="00364B45" w:rsidRDefault="00364B45" w:rsidP="00C3649A">
            <w:pPr>
              <w:pStyle w:val="XML2"/>
            </w:pPr>
            <w:r>
              <w:t>}</w:t>
            </w:r>
          </w:p>
          <w:p w14:paraId="310E8EFE" w14:textId="4CDD4001" w:rsidR="00364B45" w:rsidRDefault="00364B45" w:rsidP="00A77F5F">
            <w:pPr>
              <w:pStyle w:val="XML1"/>
            </w:pPr>
          </w:p>
          <w:p w14:paraId="16906B0F" w14:textId="5EED3FC0" w:rsidR="00364B45" w:rsidRDefault="00364B45" w:rsidP="00C3649A">
            <w:pPr>
              <w:pStyle w:val="XML2"/>
            </w:pPr>
            <w:r>
              <w:t>leaf reassemble-ip-fragments {</w:t>
            </w:r>
          </w:p>
          <w:p w14:paraId="3D67EE8C" w14:textId="3C56199E" w:rsidR="00364B45" w:rsidRDefault="00364B45" w:rsidP="00C3649A">
            <w:pPr>
              <w:pStyle w:val="XML3"/>
            </w:pPr>
            <w:r>
              <w:t>type boolean;</w:t>
            </w:r>
          </w:p>
          <w:p w14:paraId="5737515E" w14:textId="4E219651" w:rsidR="00364B45" w:rsidRDefault="00364B45" w:rsidP="00C3649A">
            <w:pPr>
              <w:pStyle w:val="XML3"/>
            </w:pPr>
            <w:r>
              <w:t>default false;</w:t>
            </w:r>
          </w:p>
          <w:p w14:paraId="00395B32" w14:textId="79908C0C" w:rsidR="00364B45" w:rsidRDefault="00364B45" w:rsidP="00C3649A">
            <w:pPr>
              <w:pStyle w:val="XML3"/>
            </w:pPr>
            <w:proofErr w:type="gramStart"/>
            <w:r>
              <w:t>description</w:t>
            </w:r>
            <w:proofErr w:type="gramEnd"/>
            <w:r>
              <w:t xml:space="preserve"> "Specifies if the logical switch supports reassemble IP fragments.";</w:t>
            </w:r>
          </w:p>
          <w:p w14:paraId="336C2AB0" w14:textId="4EB39D56" w:rsidR="00364B45" w:rsidRDefault="00364B45" w:rsidP="00C3649A">
            <w:pPr>
              <w:pStyle w:val="XML2"/>
            </w:pPr>
            <w:r>
              <w:t>}</w:t>
            </w:r>
          </w:p>
          <w:p w14:paraId="57AE6B25" w14:textId="77777777" w:rsidR="00364B45" w:rsidRDefault="00364B45" w:rsidP="00364B45">
            <w:pPr>
              <w:pStyle w:val="XML1"/>
            </w:pPr>
          </w:p>
          <w:p w14:paraId="59513E0F" w14:textId="6FEE88E3" w:rsidR="00364B45" w:rsidRDefault="00364B45" w:rsidP="00C3649A">
            <w:pPr>
              <w:pStyle w:val="XML2"/>
            </w:pPr>
            <w:r>
              <w:t>leaf block-looping-ports {</w:t>
            </w:r>
          </w:p>
          <w:p w14:paraId="1CC6BA91" w14:textId="2D0651C5" w:rsidR="00364B45" w:rsidRDefault="00364B45" w:rsidP="00C3649A">
            <w:pPr>
              <w:pStyle w:val="XML3"/>
            </w:pPr>
            <w:r>
              <w:t>type boolean;</w:t>
            </w:r>
          </w:p>
          <w:p w14:paraId="0EEFFC7C" w14:textId="667BBC38" w:rsidR="00364B45" w:rsidRDefault="00364B45" w:rsidP="00C3649A">
            <w:pPr>
              <w:pStyle w:val="XML3"/>
            </w:pPr>
            <w:r>
              <w:t>default false;</w:t>
            </w:r>
          </w:p>
          <w:p w14:paraId="27B5D02E" w14:textId="33F09F63" w:rsidR="00364B45" w:rsidRDefault="00364B45" w:rsidP="00C3649A">
            <w:pPr>
              <w:pStyle w:val="XML3"/>
            </w:pPr>
            <w:proofErr w:type="gramStart"/>
            <w:r>
              <w:t>description</w:t>
            </w:r>
            <w:proofErr w:type="gramEnd"/>
            <w:r>
              <w:t xml:space="preserve"> "'true' indicates that a switch protocol outside of OpenFlow, such as 802.1D Spanning Tree, will detect topology loops and block ports to prevent packet loops."</w:t>
            </w:r>
          </w:p>
          <w:p w14:paraId="050031DB" w14:textId="5BA7DE5B" w:rsidR="00364B45" w:rsidRDefault="00364B45" w:rsidP="00C3649A">
            <w:pPr>
              <w:pStyle w:val="XML2"/>
            </w:pPr>
            <w:r>
              <w:t>}</w:t>
            </w:r>
          </w:p>
          <w:p w14:paraId="73855A6C" w14:textId="1F1903B5" w:rsidR="00364B45" w:rsidRDefault="00364B45" w:rsidP="00A77F5F">
            <w:pPr>
              <w:pStyle w:val="XML1"/>
            </w:pPr>
          </w:p>
          <w:p w14:paraId="5DEAE675" w14:textId="1DB00C66" w:rsidR="00364B45" w:rsidRDefault="00364B45" w:rsidP="00D646D5">
            <w:pPr>
              <w:pStyle w:val="XML1"/>
            </w:pPr>
            <w:r>
              <w:t>container reserved-port-types {</w:t>
            </w:r>
          </w:p>
          <w:p w14:paraId="1797EEB3" w14:textId="666B439C" w:rsidR="00364B45" w:rsidRDefault="00364B45" w:rsidP="00D646D5">
            <w:pPr>
              <w:pStyle w:val="XML2"/>
            </w:pPr>
            <w:r>
              <w:t>description "Specify generic forwarding actions such as sending to the controller, flooding, or forwarding using non-OpenFlow methods, such as 'normal' switch processing.";</w:t>
            </w:r>
          </w:p>
          <w:p w14:paraId="3AACF47D" w14:textId="0A071F89" w:rsidR="00364B45" w:rsidRDefault="00364B45" w:rsidP="00D646D5">
            <w:pPr>
              <w:pStyle w:val="XML2"/>
            </w:pPr>
            <w:proofErr w:type="gramStart"/>
            <w:r>
              <w:lastRenderedPageBreak/>
              <w:t>reference</w:t>
            </w:r>
            <w:proofErr w:type="gramEnd"/>
            <w:r>
              <w:t xml:space="preserve"> "The types of reserved ports are defined in OpenFlow Switch Specification version 1.2.";</w:t>
            </w:r>
          </w:p>
          <w:p w14:paraId="182C2060" w14:textId="4E517374" w:rsidR="00364B45" w:rsidRDefault="00364B45" w:rsidP="00A77F5F">
            <w:pPr>
              <w:pStyle w:val="XML2"/>
            </w:pPr>
            <w:r>
              <w:t>leaf-list type {</w:t>
            </w:r>
          </w:p>
          <w:p w14:paraId="6FE2C8DB" w14:textId="25C71B2F" w:rsidR="00364B45" w:rsidRDefault="00364B45" w:rsidP="00A77F5F">
            <w:pPr>
              <w:pStyle w:val="XML3"/>
            </w:pPr>
            <w:r>
              <w:t>type enumeration {</w:t>
            </w:r>
          </w:p>
          <w:p w14:paraId="6A406C6C" w14:textId="6F8E93FE" w:rsidR="00364B45" w:rsidRDefault="00364B45" w:rsidP="00A77F5F">
            <w:pPr>
              <w:pStyle w:val="XML4"/>
            </w:pPr>
            <w:r>
              <w:t>enum all;</w:t>
            </w:r>
          </w:p>
          <w:p w14:paraId="448C569B" w14:textId="4BD076CD" w:rsidR="00364B45" w:rsidRDefault="00364B45" w:rsidP="00A77F5F">
            <w:pPr>
              <w:pStyle w:val="XML4"/>
            </w:pPr>
            <w:r>
              <w:t>enum controller;</w:t>
            </w:r>
          </w:p>
          <w:p w14:paraId="56E35D50" w14:textId="176A764F" w:rsidR="00364B45" w:rsidRDefault="00364B45" w:rsidP="00A77F5F">
            <w:pPr>
              <w:pStyle w:val="XML4"/>
            </w:pPr>
            <w:r>
              <w:t>enum table;</w:t>
            </w:r>
          </w:p>
          <w:p w14:paraId="6B7F9A34" w14:textId="6A497463" w:rsidR="00364B45" w:rsidRDefault="00364B45" w:rsidP="00A77F5F">
            <w:pPr>
              <w:pStyle w:val="XML4"/>
            </w:pPr>
            <w:r>
              <w:t>enum inport;</w:t>
            </w:r>
          </w:p>
          <w:p w14:paraId="194BBC6C" w14:textId="1F02E2F1" w:rsidR="00364B45" w:rsidRDefault="00364B45" w:rsidP="00A77F5F">
            <w:pPr>
              <w:pStyle w:val="XML4"/>
            </w:pPr>
            <w:r>
              <w:t>enum any;</w:t>
            </w:r>
          </w:p>
          <w:p w14:paraId="0988348F" w14:textId="4CC8FD62" w:rsidR="00364B45" w:rsidRDefault="00364B45" w:rsidP="00A77F5F">
            <w:pPr>
              <w:pStyle w:val="XML4"/>
            </w:pPr>
            <w:r>
              <w:t>enum normal;</w:t>
            </w:r>
          </w:p>
          <w:p w14:paraId="495503B4" w14:textId="55AD7D87" w:rsidR="00364B45" w:rsidRDefault="00364B45" w:rsidP="00A77F5F">
            <w:pPr>
              <w:pStyle w:val="XML4"/>
            </w:pPr>
            <w:r>
              <w:t>enum flood;</w:t>
            </w:r>
          </w:p>
          <w:p w14:paraId="5D7BDB3E" w14:textId="2478A888" w:rsidR="00364B45" w:rsidRDefault="00364B45" w:rsidP="00C3649A">
            <w:pPr>
              <w:pStyle w:val="XML4"/>
            </w:pPr>
            <w:r>
              <w:t>}</w:t>
            </w:r>
          </w:p>
          <w:p w14:paraId="7396C4F8" w14:textId="599B8F9C" w:rsidR="00364B45" w:rsidRDefault="00364B45" w:rsidP="00C3649A">
            <w:pPr>
              <w:pStyle w:val="XML3"/>
            </w:pPr>
            <w:r>
              <w:t>}</w:t>
            </w:r>
          </w:p>
          <w:p w14:paraId="7A0F4A10" w14:textId="12C424FB" w:rsidR="00364B45" w:rsidRDefault="00364B45" w:rsidP="00C3649A">
            <w:pPr>
              <w:pStyle w:val="XML2"/>
            </w:pPr>
            <w:r>
              <w:t>}</w:t>
            </w:r>
          </w:p>
          <w:p w14:paraId="37993E46" w14:textId="45D8A5D3" w:rsidR="00364B45" w:rsidRDefault="00364B45" w:rsidP="00364B45">
            <w:pPr>
              <w:pStyle w:val="XML1"/>
            </w:pPr>
          </w:p>
          <w:p w14:paraId="0CF6E404" w14:textId="235E5E2E" w:rsidR="00364B45" w:rsidRDefault="00364B45" w:rsidP="002B1BBD">
            <w:pPr>
              <w:pStyle w:val="XML2"/>
            </w:pPr>
            <w:r>
              <w:t>container group-types {</w:t>
            </w:r>
          </w:p>
          <w:p w14:paraId="76962619" w14:textId="764FCBF8" w:rsidR="00364B45" w:rsidRDefault="00364B45" w:rsidP="002B1BBD">
            <w:pPr>
              <w:pStyle w:val="XML3"/>
            </w:pPr>
            <w:proofErr w:type="gramStart"/>
            <w:r>
              <w:t>description</w:t>
            </w:r>
            <w:proofErr w:type="gramEnd"/>
            <w:r>
              <w:t xml:space="preserve"> "Specify the group types supported by the logical switch.";</w:t>
            </w:r>
          </w:p>
          <w:p w14:paraId="79407335" w14:textId="67D96885" w:rsidR="00364B45" w:rsidRDefault="00364B45" w:rsidP="002B1BBD">
            <w:pPr>
              <w:pStyle w:val="XML3"/>
            </w:pPr>
            <w:proofErr w:type="gramStart"/>
            <w:r>
              <w:t>reference</w:t>
            </w:r>
            <w:proofErr w:type="gramEnd"/>
            <w:r>
              <w:t xml:space="preserve"> "The types of groups are defined in OpenFlow Switch Specification version 1.2.";</w:t>
            </w:r>
          </w:p>
          <w:p w14:paraId="3890A846" w14:textId="1A8BB64C" w:rsidR="00364B45" w:rsidRDefault="00364B45" w:rsidP="002B1BBD">
            <w:pPr>
              <w:pStyle w:val="XML3"/>
            </w:pPr>
            <w:r>
              <w:t>leaf-list type {</w:t>
            </w:r>
          </w:p>
          <w:p w14:paraId="20944E30" w14:textId="7CDD3E5F" w:rsidR="00364B45" w:rsidRDefault="00364B45" w:rsidP="002B1BBD">
            <w:pPr>
              <w:pStyle w:val="XML4"/>
            </w:pPr>
            <w:r>
              <w:t>type enumeration {</w:t>
            </w:r>
          </w:p>
          <w:p w14:paraId="74884939" w14:textId="4EAECEA1" w:rsidR="00364B45" w:rsidRDefault="00364B45" w:rsidP="002B1BBD">
            <w:pPr>
              <w:pStyle w:val="XML5"/>
            </w:pPr>
            <w:r>
              <w:t>enum all;</w:t>
            </w:r>
          </w:p>
          <w:p w14:paraId="2B6DFBFB" w14:textId="2339C3BE" w:rsidR="00364B45" w:rsidRDefault="00364B45" w:rsidP="002B1BBD">
            <w:pPr>
              <w:pStyle w:val="XML5"/>
            </w:pPr>
            <w:r>
              <w:t>enum select;</w:t>
            </w:r>
          </w:p>
          <w:p w14:paraId="356891CB" w14:textId="7A170DE9" w:rsidR="00364B45" w:rsidRDefault="00364B45" w:rsidP="002B1BBD">
            <w:pPr>
              <w:pStyle w:val="XML5"/>
            </w:pPr>
            <w:r>
              <w:t>enum indirect;</w:t>
            </w:r>
          </w:p>
          <w:p w14:paraId="07ADE8C6" w14:textId="617DA532" w:rsidR="00364B45" w:rsidRDefault="00364B45" w:rsidP="002B1BBD">
            <w:pPr>
              <w:pStyle w:val="XML5"/>
            </w:pPr>
            <w:r>
              <w:t>enum fast-failover;</w:t>
            </w:r>
          </w:p>
          <w:p w14:paraId="35C7A71B" w14:textId="2C374B41" w:rsidR="00364B45" w:rsidRDefault="00364B45" w:rsidP="002B1BBD">
            <w:pPr>
              <w:pStyle w:val="XML4"/>
            </w:pPr>
            <w:r>
              <w:t>}</w:t>
            </w:r>
          </w:p>
          <w:p w14:paraId="476292F8" w14:textId="604EB927" w:rsidR="00364B45" w:rsidRDefault="00364B45" w:rsidP="002B1BBD">
            <w:pPr>
              <w:pStyle w:val="XML3"/>
            </w:pPr>
            <w:r>
              <w:t>}</w:t>
            </w:r>
          </w:p>
          <w:p w14:paraId="2BAD1DF8" w14:textId="47220461" w:rsidR="00364B45" w:rsidRDefault="00364B45" w:rsidP="002B1BBD">
            <w:pPr>
              <w:pStyle w:val="XML2"/>
            </w:pPr>
            <w:r>
              <w:t>}</w:t>
            </w:r>
          </w:p>
          <w:p w14:paraId="2B637FD2" w14:textId="0E805DED" w:rsidR="00364B45" w:rsidRDefault="00364B45" w:rsidP="002B1BBD">
            <w:pPr>
              <w:pStyle w:val="XML1"/>
            </w:pPr>
          </w:p>
          <w:p w14:paraId="232B7521" w14:textId="6DA006F1" w:rsidR="00364B45" w:rsidRDefault="00364B45" w:rsidP="002B1BBD">
            <w:pPr>
              <w:pStyle w:val="XML2"/>
            </w:pPr>
            <w:r>
              <w:t>container group-capabilities {</w:t>
            </w:r>
          </w:p>
          <w:p w14:paraId="553944A9" w14:textId="2F372E15" w:rsidR="00364B45" w:rsidRDefault="00364B45" w:rsidP="002B1BBD">
            <w:pPr>
              <w:pStyle w:val="XML3"/>
            </w:pPr>
            <w:proofErr w:type="gramStart"/>
            <w:r>
              <w:t>description</w:t>
            </w:r>
            <w:proofErr w:type="gramEnd"/>
            <w:r>
              <w:t xml:space="preserve"> "Specify the group capabilities supported by the logical switch.";</w:t>
            </w:r>
          </w:p>
          <w:p w14:paraId="110BE0CA" w14:textId="72EFB012" w:rsidR="00364B45" w:rsidRDefault="00364B45" w:rsidP="002B1BBD">
            <w:pPr>
              <w:pStyle w:val="XML3"/>
            </w:pPr>
            <w:proofErr w:type="gramStart"/>
            <w:r>
              <w:t>reference</w:t>
            </w:r>
            <w:proofErr w:type="gramEnd"/>
            <w:r>
              <w:t xml:space="preserve"> "The types of group capability are defined in OpenFlow Switch Specification version 1.2.";</w:t>
            </w:r>
          </w:p>
          <w:p w14:paraId="0FBB4D3F" w14:textId="70429793" w:rsidR="00364B45" w:rsidRDefault="00364B45" w:rsidP="002B1BBD">
            <w:pPr>
              <w:pStyle w:val="XML3"/>
            </w:pPr>
            <w:r>
              <w:t>leaf-list capability {</w:t>
            </w:r>
          </w:p>
          <w:p w14:paraId="1F8F35A4" w14:textId="45BDD81D" w:rsidR="00364B45" w:rsidRDefault="00364B45" w:rsidP="002B1BBD">
            <w:pPr>
              <w:pStyle w:val="XML4"/>
            </w:pPr>
            <w:r>
              <w:t>type enumeration {</w:t>
            </w:r>
          </w:p>
          <w:p w14:paraId="5409A08E" w14:textId="36374E22" w:rsidR="00364B45" w:rsidRDefault="00364B45" w:rsidP="002B1BBD">
            <w:pPr>
              <w:pStyle w:val="XML5"/>
            </w:pPr>
            <w:r>
              <w:t>enum select-weight;</w:t>
            </w:r>
          </w:p>
          <w:p w14:paraId="10614879" w14:textId="02BD34CA" w:rsidR="00364B45" w:rsidRDefault="00364B45" w:rsidP="002B1BBD">
            <w:pPr>
              <w:pStyle w:val="XML5"/>
            </w:pPr>
            <w:r>
              <w:t>enum select-liveness;</w:t>
            </w:r>
          </w:p>
          <w:p w14:paraId="7F25F81C" w14:textId="2F9ED2F8" w:rsidR="00364B45" w:rsidRDefault="00364B45" w:rsidP="002B1BBD">
            <w:pPr>
              <w:pStyle w:val="XML5"/>
            </w:pPr>
            <w:r>
              <w:t>enum chaining;</w:t>
            </w:r>
          </w:p>
          <w:p w14:paraId="6EAC462D" w14:textId="7B1046AA" w:rsidR="00364B45" w:rsidRDefault="00364B45" w:rsidP="002B1BBD">
            <w:pPr>
              <w:pStyle w:val="XML5"/>
            </w:pPr>
            <w:r>
              <w:t>enum chaining-check;</w:t>
            </w:r>
          </w:p>
          <w:p w14:paraId="620D1DDD" w14:textId="66C09C9B" w:rsidR="00364B45" w:rsidRDefault="00364B45" w:rsidP="002B1BBD">
            <w:pPr>
              <w:pStyle w:val="XML4"/>
            </w:pPr>
            <w:r>
              <w:t>}</w:t>
            </w:r>
          </w:p>
          <w:p w14:paraId="2C3F8852" w14:textId="3D2E6860" w:rsidR="00364B45" w:rsidRDefault="00364B45" w:rsidP="002B1BBD">
            <w:pPr>
              <w:pStyle w:val="XML3"/>
            </w:pPr>
            <w:r>
              <w:t>}</w:t>
            </w:r>
          </w:p>
          <w:p w14:paraId="1C5D6DE2" w14:textId="3866F20F" w:rsidR="00364B45" w:rsidRDefault="00364B45" w:rsidP="002B1BBD">
            <w:pPr>
              <w:pStyle w:val="XML2"/>
            </w:pPr>
            <w:r>
              <w:t>}</w:t>
            </w:r>
          </w:p>
          <w:p w14:paraId="474D4481" w14:textId="2D7A48B0" w:rsidR="00364B45" w:rsidRDefault="00364B45" w:rsidP="00364B45">
            <w:pPr>
              <w:pStyle w:val="XML1"/>
            </w:pPr>
          </w:p>
          <w:p w14:paraId="7A49D4B0" w14:textId="47434E39" w:rsidR="00364B45" w:rsidRDefault="00364B45" w:rsidP="002B1BBD">
            <w:pPr>
              <w:pStyle w:val="XML2"/>
            </w:pPr>
            <w:r>
              <w:t>container action-types {</w:t>
            </w:r>
          </w:p>
          <w:p w14:paraId="7D715D3E" w14:textId="2B89D413" w:rsidR="00364B45" w:rsidRDefault="00364B45" w:rsidP="00B96BFC">
            <w:pPr>
              <w:pStyle w:val="XML2"/>
            </w:pPr>
            <w:proofErr w:type="gramStart"/>
            <w:r>
              <w:t>description</w:t>
            </w:r>
            <w:proofErr w:type="gramEnd"/>
            <w:r>
              <w:t xml:space="preserve"> "Specify the action types supported by the logical switch.";</w:t>
            </w:r>
          </w:p>
          <w:p w14:paraId="011316BA" w14:textId="72925645" w:rsidR="00364B45" w:rsidRDefault="00364B45" w:rsidP="00B96BFC">
            <w:pPr>
              <w:pStyle w:val="XML3"/>
            </w:pPr>
            <w:r>
              <w:t>leaf-list type {</w:t>
            </w:r>
          </w:p>
          <w:p w14:paraId="545B9325" w14:textId="73048F1F" w:rsidR="00364B45" w:rsidRDefault="00364B45" w:rsidP="00B96BFC">
            <w:pPr>
              <w:pStyle w:val="XML4"/>
            </w:pPr>
            <w:r>
              <w:t>type action-type;</w:t>
            </w:r>
          </w:p>
          <w:p w14:paraId="5828C769" w14:textId="10F3946C" w:rsidR="00364B45" w:rsidRDefault="00364B45" w:rsidP="00B96BFC">
            <w:pPr>
              <w:pStyle w:val="XML3"/>
            </w:pPr>
            <w:r>
              <w:t>}</w:t>
            </w:r>
          </w:p>
          <w:p w14:paraId="008611B1" w14:textId="6B91A5F5" w:rsidR="00364B45" w:rsidRDefault="00364B45" w:rsidP="00B96BFC">
            <w:pPr>
              <w:pStyle w:val="XML2"/>
            </w:pPr>
            <w:r>
              <w:t>}</w:t>
            </w:r>
          </w:p>
          <w:p w14:paraId="32615DF0" w14:textId="77777777" w:rsidR="00DA7677" w:rsidRDefault="00DA7677" w:rsidP="00364B45">
            <w:pPr>
              <w:pStyle w:val="XML1"/>
            </w:pPr>
          </w:p>
          <w:p w14:paraId="59D20CCC" w14:textId="4D98A715" w:rsidR="00DA7677" w:rsidRDefault="00DA7677" w:rsidP="00B96BFC">
            <w:pPr>
              <w:pStyle w:val="XML2"/>
            </w:pPr>
            <w:r>
              <w:t>container instruction-types {</w:t>
            </w:r>
          </w:p>
          <w:p w14:paraId="6A41D2E3" w14:textId="744EACDD" w:rsidR="00DA7677" w:rsidRDefault="00DA7677" w:rsidP="00B96BFC">
            <w:pPr>
              <w:pStyle w:val="XML2"/>
            </w:pPr>
            <w:proofErr w:type="gramStart"/>
            <w:r>
              <w:t>description</w:t>
            </w:r>
            <w:proofErr w:type="gramEnd"/>
            <w:r>
              <w:t xml:space="preserve"> "Specify the instruction types supported by the logical switch.";</w:t>
            </w:r>
          </w:p>
          <w:p w14:paraId="7A443410" w14:textId="1234E1A6" w:rsidR="00DA7677" w:rsidRDefault="00DA7677" w:rsidP="00B96BFC">
            <w:pPr>
              <w:pStyle w:val="XML3"/>
            </w:pPr>
            <w:r>
              <w:lastRenderedPageBreak/>
              <w:t>leaf-list type {</w:t>
            </w:r>
          </w:p>
          <w:p w14:paraId="258E55B5" w14:textId="11C1549B" w:rsidR="00DA7677" w:rsidRDefault="00DA7677" w:rsidP="00B96BFC">
            <w:pPr>
              <w:pStyle w:val="XML4"/>
            </w:pPr>
            <w:r>
              <w:t>type instruction-type;</w:t>
            </w:r>
          </w:p>
          <w:p w14:paraId="607AB906" w14:textId="40D773BC" w:rsidR="00DA7677" w:rsidRDefault="00DA7677" w:rsidP="00B96BFC">
            <w:pPr>
              <w:pStyle w:val="XML3"/>
            </w:pPr>
            <w:r>
              <w:t>}</w:t>
            </w:r>
          </w:p>
          <w:p w14:paraId="073C46B7" w14:textId="247FBA55" w:rsidR="00DA7677" w:rsidRDefault="00DA7677" w:rsidP="00B96BFC">
            <w:pPr>
              <w:pStyle w:val="XML2"/>
            </w:pPr>
            <w:r>
              <w:t>}</w:t>
            </w:r>
          </w:p>
          <w:p w14:paraId="0DE29038" w14:textId="2E7183D8" w:rsidR="00B0651B" w:rsidRPr="009F1B7D" w:rsidRDefault="00B0651B" w:rsidP="00B96BFC">
            <w:pPr>
              <w:pStyle w:val="XML1"/>
            </w:pPr>
            <w:r>
              <w:t>}</w:t>
            </w:r>
          </w:p>
        </w:tc>
      </w:tr>
    </w:tbl>
    <w:p w14:paraId="6ACBE270" w14:textId="77777777" w:rsidR="00F86237" w:rsidRDefault="00F86237" w:rsidP="00D14D27">
      <w:pPr>
        <w:pStyle w:val="Heading2"/>
      </w:pPr>
      <w:bookmarkStart w:id="70" w:name="_Toc318908523"/>
      <w:r>
        <w:lastRenderedPageBreak/>
        <w:t>OpenFlow Controller</w:t>
      </w:r>
      <w:bookmarkEnd w:id="70"/>
    </w:p>
    <w:p w14:paraId="2ABAD7F4" w14:textId="77777777" w:rsidR="00F86237" w:rsidRDefault="00F86237" w:rsidP="00F86237">
      <w:r>
        <w:t>The OpenFlow Controller class represents an entity that acts as OpenFlow Controller of an OpenFlow Logical Switch. Attributes of the class indicate the role of the controller and parameters of the OpenFlow connection to the controller.</w:t>
      </w:r>
    </w:p>
    <w:p w14:paraId="5CFB6974" w14:textId="77777777" w:rsidR="00F86237" w:rsidRPr="009F1B7D" w:rsidRDefault="00F86237" w:rsidP="00D14D27">
      <w:pPr>
        <w:pStyle w:val="Heading3"/>
      </w:pPr>
      <w:bookmarkStart w:id="71" w:name="_Toc315954001"/>
      <w:bookmarkStart w:id="72" w:name="_Toc316542511"/>
      <w:bookmarkStart w:id="73" w:name="_Toc318908524"/>
      <w:r w:rsidRPr="00DB42FD">
        <w:t>UML Diagram</w:t>
      </w:r>
      <w:bookmarkEnd w:id="71"/>
      <w:bookmarkEnd w:id="72"/>
      <w:bookmarkEnd w:id="73"/>
    </w:p>
    <w:p w14:paraId="340981B9" w14:textId="77777777" w:rsidR="00F86237" w:rsidRPr="009F1B7D" w:rsidRDefault="00F86237" w:rsidP="00F86237">
      <w:pPr>
        <w:keepNext/>
        <w:jc w:val="center"/>
      </w:pPr>
      <w:r w:rsidRPr="00DB42FD">
        <w:rPr>
          <w:noProof/>
        </w:rPr>
        <w:drawing>
          <wp:inline distT="0" distB="0" distL="0" distR="0" wp14:anchorId="708326E8" wp14:editId="72788225">
            <wp:extent cx="4419600" cy="4419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6BC27656" w14:textId="77777777" w:rsidR="00F86237" w:rsidRPr="00CE3A81" w:rsidRDefault="00F86237" w:rsidP="00F86237">
      <w:pPr>
        <w:pStyle w:val="Caption"/>
      </w:pPr>
      <w:r w:rsidRPr="00CE3A81">
        <w:t xml:space="preserve">Figure </w:t>
      </w:r>
      <w:fldSimple w:instr=" SEQ Figure \* ARABIC ">
        <w:r w:rsidRPr="00CE3A81">
          <w:t>7</w:t>
        </w:r>
      </w:fldSimple>
      <w:r w:rsidRPr="00CE3A81">
        <w:t>: Data Model Diagram for an OpenFlow Controller</w:t>
      </w:r>
    </w:p>
    <w:p w14:paraId="1E42C32C" w14:textId="77777777" w:rsidR="00F86237" w:rsidRPr="009F1B7D" w:rsidRDefault="00F86237" w:rsidP="00F86237">
      <w:pPr>
        <w:rPr>
          <w:rFonts w:eastAsiaTheme="majorEastAsia" w:cstheme="majorBidi"/>
          <w:b/>
          <w:bCs/>
        </w:rPr>
      </w:pPr>
      <w:r w:rsidRPr="00DB42FD">
        <w:br w:type="page"/>
      </w:r>
    </w:p>
    <w:p w14:paraId="02462144" w14:textId="77777777" w:rsidR="00F86237" w:rsidRPr="009F1B7D" w:rsidRDefault="00F86237" w:rsidP="00D14D27">
      <w:pPr>
        <w:pStyle w:val="Heading3"/>
      </w:pPr>
      <w:bookmarkStart w:id="74" w:name="_Toc315954002"/>
      <w:bookmarkStart w:id="75" w:name="_Toc316542512"/>
      <w:bookmarkStart w:id="76" w:name="_Toc318908525"/>
      <w:r w:rsidRPr="00DB42FD">
        <w:lastRenderedPageBreak/>
        <w:t>XML Schema</w:t>
      </w:r>
      <w:bookmarkEnd w:id="74"/>
      <w:bookmarkEnd w:id="75"/>
      <w:bookmarkEnd w:id="76"/>
    </w:p>
    <w:tbl>
      <w:tblPr>
        <w:tblStyle w:val="TableGrid"/>
        <w:tblW w:w="0" w:type="auto"/>
        <w:tblInd w:w="378" w:type="dxa"/>
        <w:shd w:val="clear" w:color="auto" w:fill="C8FCCD"/>
        <w:tblLook w:val="04A0" w:firstRow="1" w:lastRow="0" w:firstColumn="1" w:lastColumn="0" w:noHBand="0" w:noVBand="1"/>
      </w:tblPr>
      <w:tblGrid>
        <w:gridCol w:w="8820"/>
      </w:tblGrid>
      <w:tr w:rsidR="00F86237" w:rsidRPr="009F1B7D" w14:paraId="38C4A1E8" w14:textId="77777777" w:rsidTr="00F86237">
        <w:tc>
          <w:tcPr>
            <w:tcW w:w="8820" w:type="dxa"/>
            <w:shd w:val="clear" w:color="auto" w:fill="C8FCCD"/>
          </w:tcPr>
          <w:p w14:paraId="5776DC9B" w14:textId="77777777" w:rsidR="00F86237" w:rsidRPr="009F1B7D" w:rsidRDefault="00F86237" w:rsidP="00011096">
            <w:pPr>
              <w:pStyle w:val="XML1"/>
            </w:pPr>
            <w:r w:rsidRPr="009F1B7D">
              <w:t>&lt;xs:complexType name="OFControllerType"&gt;</w:t>
            </w:r>
          </w:p>
          <w:p w14:paraId="05FA1B47" w14:textId="77777777" w:rsidR="00F86237" w:rsidRPr="009F1B7D" w:rsidRDefault="00F86237" w:rsidP="00011096">
            <w:pPr>
              <w:pStyle w:val="XML2"/>
            </w:pPr>
            <w:r w:rsidRPr="009F1B7D">
              <w:t>&lt;xs:sequence&gt;</w:t>
            </w:r>
          </w:p>
          <w:p w14:paraId="66F52BA9" w14:textId="77777777" w:rsidR="00F86237" w:rsidRPr="009F1B7D" w:rsidRDefault="00F86237" w:rsidP="00011096">
            <w:pPr>
              <w:pStyle w:val="XML3"/>
            </w:pPr>
            <w:r w:rsidRPr="009F1B7D">
              <w:t xml:space="preserve">&lt;xs:element name="id" </w:t>
            </w:r>
          </w:p>
          <w:p w14:paraId="6698ED6D" w14:textId="77777777" w:rsidR="00F86237" w:rsidRPr="009F1B7D" w:rsidRDefault="00F86237" w:rsidP="00011096">
            <w:pPr>
              <w:pStyle w:val="XML9"/>
            </w:pPr>
            <w:r w:rsidRPr="009F1B7D">
              <w:t>type="OFConfigID"/&gt;</w:t>
            </w:r>
          </w:p>
          <w:p w14:paraId="13D9522E" w14:textId="77777777" w:rsidR="00F86237" w:rsidRPr="009F1B7D" w:rsidRDefault="00F86237" w:rsidP="00011096">
            <w:pPr>
              <w:pStyle w:val="XML3"/>
            </w:pPr>
            <w:r w:rsidRPr="009F1B7D">
              <w:t xml:space="preserve">&lt;xs:element name="role" </w:t>
            </w:r>
          </w:p>
          <w:p w14:paraId="1332718D" w14:textId="77777777" w:rsidR="00F86237" w:rsidRPr="009F1B7D" w:rsidRDefault="00F86237" w:rsidP="00011096">
            <w:pPr>
              <w:pStyle w:val="XML9"/>
            </w:pPr>
            <w:r w:rsidRPr="009F1B7D">
              <w:t>type="OFControllerRoleType"/&gt;</w:t>
            </w:r>
          </w:p>
          <w:p w14:paraId="113AE29A" w14:textId="77777777" w:rsidR="00F86237" w:rsidRPr="009F1B7D" w:rsidRDefault="00F86237" w:rsidP="00011096">
            <w:pPr>
              <w:pStyle w:val="XML3"/>
            </w:pPr>
            <w:r w:rsidRPr="009F1B7D">
              <w:t xml:space="preserve">&lt;xs:element name="ip-address" </w:t>
            </w:r>
          </w:p>
          <w:p w14:paraId="1B13E026" w14:textId="77777777" w:rsidR="00F86237" w:rsidRPr="009F1B7D" w:rsidRDefault="00F86237" w:rsidP="00011096">
            <w:pPr>
              <w:pStyle w:val="XML9"/>
            </w:pPr>
            <w:r w:rsidRPr="009F1B7D">
              <w:t>type="inet:ip-prefix"/&gt;</w:t>
            </w:r>
          </w:p>
          <w:p w14:paraId="648AE01A" w14:textId="77777777" w:rsidR="00F86237" w:rsidRPr="009F1B7D" w:rsidRDefault="00F86237" w:rsidP="00011096">
            <w:pPr>
              <w:pStyle w:val="XML3"/>
            </w:pPr>
            <w:r w:rsidRPr="009F1B7D">
              <w:t xml:space="preserve">&lt;xs:element name="port" </w:t>
            </w:r>
          </w:p>
          <w:p w14:paraId="3EC43E88" w14:textId="77777777" w:rsidR="00F86237" w:rsidRPr="009F1B7D" w:rsidRDefault="00F86237" w:rsidP="00011096">
            <w:pPr>
              <w:pStyle w:val="XML9"/>
            </w:pPr>
            <w:r w:rsidRPr="009F1B7D">
              <w:t>type="inet:port-number"/&gt;</w:t>
            </w:r>
          </w:p>
          <w:p w14:paraId="099FAF44" w14:textId="77777777" w:rsidR="00F86237" w:rsidRPr="009F1B7D" w:rsidRDefault="00F86237" w:rsidP="00011096">
            <w:pPr>
              <w:pStyle w:val="XML3"/>
            </w:pPr>
            <w:r w:rsidRPr="009F1B7D">
              <w:t xml:space="preserve">&lt;xs:element name="local-ip-address" </w:t>
            </w:r>
          </w:p>
          <w:p w14:paraId="4E137E99" w14:textId="77777777" w:rsidR="00F86237" w:rsidRPr="009F1B7D" w:rsidRDefault="00F86237" w:rsidP="00011096">
            <w:pPr>
              <w:pStyle w:val="XML9"/>
            </w:pPr>
            <w:r w:rsidRPr="009F1B7D">
              <w:t>type="inet:ip-address"/&gt;</w:t>
            </w:r>
          </w:p>
          <w:p w14:paraId="5CEC8494" w14:textId="77777777" w:rsidR="00F86237" w:rsidRPr="009F1B7D" w:rsidRDefault="00F86237" w:rsidP="00011096">
            <w:pPr>
              <w:pStyle w:val="XML3"/>
            </w:pPr>
            <w:r w:rsidRPr="009F1B7D">
              <w:t xml:space="preserve">&lt;xs:element name="local-port" </w:t>
            </w:r>
          </w:p>
          <w:p w14:paraId="78A7092A" w14:textId="77777777" w:rsidR="00F86237" w:rsidRPr="009F1B7D" w:rsidRDefault="00F86237" w:rsidP="00011096">
            <w:pPr>
              <w:pStyle w:val="XML9"/>
            </w:pPr>
            <w:r w:rsidRPr="009F1B7D">
              <w:t>type="inet:port-number"/&gt;</w:t>
            </w:r>
          </w:p>
          <w:p w14:paraId="3B178393" w14:textId="77777777" w:rsidR="00F86237" w:rsidRPr="009F1B7D" w:rsidRDefault="00F86237" w:rsidP="00011096">
            <w:pPr>
              <w:pStyle w:val="XML3"/>
            </w:pPr>
            <w:r w:rsidRPr="009F1B7D">
              <w:t xml:space="preserve">&lt;xs:element name="protocol" </w:t>
            </w:r>
          </w:p>
          <w:p w14:paraId="101F66DC" w14:textId="77777777" w:rsidR="00F86237" w:rsidRPr="009F1B7D" w:rsidRDefault="00F86237" w:rsidP="00011096">
            <w:pPr>
              <w:pStyle w:val="XML9"/>
            </w:pPr>
            <w:r w:rsidRPr="009F1B7D">
              <w:t>type="OFControllerProtocolType"/&gt;</w:t>
            </w:r>
          </w:p>
          <w:p w14:paraId="1FB9D234" w14:textId="77777777" w:rsidR="00F86237" w:rsidRPr="009F1B7D" w:rsidRDefault="00F86237" w:rsidP="00011096">
            <w:pPr>
              <w:pStyle w:val="XML3"/>
            </w:pPr>
            <w:r w:rsidRPr="009F1B7D">
              <w:t xml:space="preserve">&lt;xs:element name="state" </w:t>
            </w:r>
          </w:p>
          <w:p w14:paraId="36C1C4EC" w14:textId="77777777" w:rsidR="00F86237" w:rsidRPr="009F1B7D" w:rsidRDefault="00F86237" w:rsidP="00011096">
            <w:pPr>
              <w:pStyle w:val="XML9"/>
            </w:pPr>
            <w:r w:rsidRPr="009F1B7D">
              <w:t>type="OFControllerOpenFlowStateType"/&gt;</w:t>
            </w:r>
          </w:p>
          <w:p w14:paraId="42AC55C5" w14:textId="77777777" w:rsidR="00F86237" w:rsidRPr="009F1B7D" w:rsidRDefault="00F86237" w:rsidP="00011096">
            <w:pPr>
              <w:pStyle w:val="XML2"/>
            </w:pPr>
            <w:r w:rsidRPr="009F1B7D">
              <w:t>&lt;/xs:sequence&gt;</w:t>
            </w:r>
          </w:p>
          <w:p w14:paraId="68633DB5" w14:textId="77777777" w:rsidR="00F86237" w:rsidRPr="009F1B7D" w:rsidRDefault="00F86237" w:rsidP="00011096">
            <w:pPr>
              <w:pStyle w:val="XML1"/>
            </w:pPr>
            <w:r w:rsidRPr="009F1B7D">
              <w:t>&lt;/xs:complexType&gt;</w:t>
            </w:r>
          </w:p>
          <w:p w14:paraId="42432C1C" w14:textId="77777777" w:rsidR="00F86237" w:rsidRPr="009F1B7D" w:rsidRDefault="00F86237" w:rsidP="00011096">
            <w:pPr>
              <w:pStyle w:val="XML1"/>
            </w:pPr>
          </w:p>
          <w:p w14:paraId="26000278" w14:textId="77777777" w:rsidR="00F86237" w:rsidRPr="009F1B7D" w:rsidRDefault="00F86237" w:rsidP="00011096">
            <w:pPr>
              <w:pStyle w:val="XML1"/>
            </w:pPr>
            <w:r w:rsidRPr="009F1B7D">
              <w:t>&lt;xs:simpleType name="OFControllerRoleType"&gt;</w:t>
            </w:r>
          </w:p>
          <w:p w14:paraId="696B7654" w14:textId="77777777" w:rsidR="00F86237" w:rsidRPr="009F1B7D" w:rsidRDefault="00F86237" w:rsidP="00011096">
            <w:pPr>
              <w:pStyle w:val="XML2"/>
            </w:pPr>
            <w:r w:rsidRPr="009F1B7D">
              <w:t>&lt;xs:restriction base="xs:string"&gt;</w:t>
            </w:r>
          </w:p>
          <w:p w14:paraId="5AA77252" w14:textId="77777777" w:rsidR="00F86237" w:rsidRPr="009F1B7D" w:rsidRDefault="00F86237" w:rsidP="00011096">
            <w:pPr>
              <w:pStyle w:val="XML3"/>
            </w:pPr>
            <w:r w:rsidRPr="009F1B7D">
              <w:t>&lt;xs:enumeration value="master"/&gt;</w:t>
            </w:r>
          </w:p>
          <w:p w14:paraId="64D98CA7" w14:textId="77777777" w:rsidR="00F86237" w:rsidRPr="009F1B7D" w:rsidRDefault="00F86237" w:rsidP="00011096">
            <w:pPr>
              <w:pStyle w:val="XML3"/>
            </w:pPr>
            <w:r w:rsidRPr="009F1B7D">
              <w:t>&lt;xs:enumeration value="slave"/&gt;</w:t>
            </w:r>
          </w:p>
          <w:p w14:paraId="08F5CCD8" w14:textId="77777777" w:rsidR="00F86237" w:rsidRPr="009F1B7D" w:rsidRDefault="00F86237" w:rsidP="00011096">
            <w:pPr>
              <w:pStyle w:val="XML3"/>
            </w:pPr>
            <w:r w:rsidRPr="009F1B7D">
              <w:t>&lt;xs:enumeration value="equal"/&gt;</w:t>
            </w:r>
          </w:p>
          <w:p w14:paraId="58C03CB4" w14:textId="77777777" w:rsidR="00F86237" w:rsidRPr="009F1B7D" w:rsidRDefault="00F86237" w:rsidP="00011096">
            <w:pPr>
              <w:pStyle w:val="XML2"/>
            </w:pPr>
            <w:r w:rsidRPr="009F1B7D">
              <w:t>&lt;/xs:restriction&gt;</w:t>
            </w:r>
          </w:p>
          <w:p w14:paraId="61E5B51B" w14:textId="77777777" w:rsidR="00F86237" w:rsidRPr="009F1B7D" w:rsidRDefault="00F86237" w:rsidP="00011096">
            <w:pPr>
              <w:pStyle w:val="XML1"/>
            </w:pPr>
            <w:r w:rsidRPr="009F1B7D">
              <w:t>&lt;/xs:simpleType&gt;</w:t>
            </w:r>
          </w:p>
          <w:p w14:paraId="4461C658" w14:textId="77777777" w:rsidR="00F86237" w:rsidRPr="009F1B7D" w:rsidRDefault="00F86237" w:rsidP="00011096">
            <w:pPr>
              <w:pStyle w:val="XML1"/>
            </w:pPr>
          </w:p>
          <w:p w14:paraId="7602E945" w14:textId="77777777" w:rsidR="00F86237" w:rsidRPr="009F1B7D" w:rsidRDefault="00F86237" w:rsidP="00011096">
            <w:pPr>
              <w:pStyle w:val="XML1"/>
            </w:pPr>
            <w:r w:rsidRPr="009F1B7D">
              <w:t>&lt;xs:simpleType name="OFControllerProtocolType"&gt;</w:t>
            </w:r>
          </w:p>
          <w:p w14:paraId="68BBEAF5" w14:textId="77777777" w:rsidR="00F86237" w:rsidRPr="009F1B7D" w:rsidRDefault="00F86237" w:rsidP="00011096">
            <w:pPr>
              <w:pStyle w:val="XML2"/>
            </w:pPr>
            <w:r w:rsidRPr="009F1B7D">
              <w:t>&lt;xs:restriction base="xs:string"&gt;</w:t>
            </w:r>
          </w:p>
          <w:p w14:paraId="0C31B29E" w14:textId="77777777" w:rsidR="00F86237" w:rsidRPr="009F1B7D" w:rsidRDefault="00F86237" w:rsidP="00011096">
            <w:pPr>
              <w:pStyle w:val="XML3"/>
            </w:pPr>
            <w:r w:rsidRPr="009F1B7D">
              <w:t>&lt;xs:enumeration value="tcp"/&gt;</w:t>
            </w:r>
          </w:p>
          <w:p w14:paraId="699E034E" w14:textId="77777777" w:rsidR="00F86237" w:rsidRPr="009F1B7D" w:rsidRDefault="00F86237" w:rsidP="00011096">
            <w:pPr>
              <w:pStyle w:val="XML3"/>
            </w:pPr>
            <w:r w:rsidRPr="009F1B7D">
              <w:t>&lt;xs:enumeration value="tls"/&gt;</w:t>
            </w:r>
          </w:p>
          <w:p w14:paraId="6DF1B21B" w14:textId="77777777" w:rsidR="00F86237" w:rsidRPr="009F1B7D" w:rsidRDefault="00F86237" w:rsidP="00011096">
            <w:pPr>
              <w:pStyle w:val="XML2"/>
            </w:pPr>
            <w:r w:rsidRPr="009F1B7D">
              <w:t>&lt;/xs:restriction&gt;</w:t>
            </w:r>
          </w:p>
          <w:p w14:paraId="6C4AAFCA" w14:textId="77777777" w:rsidR="00F86237" w:rsidRPr="009F1B7D" w:rsidRDefault="00F86237" w:rsidP="00011096">
            <w:pPr>
              <w:pStyle w:val="XML1"/>
            </w:pPr>
            <w:r w:rsidRPr="009F1B7D">
              <w:t>&lt;/xs:simpleType&gt;</w:t>
            </w:r>
          </w:p>
          <w:p w14:paraId="0846CD80" w14:textId="77777777" w:rsidR="00F86237" w:rsidRPr="009F1B7D" w:rsidRDefault="00F86237" w:rsidP="00011096">
            <w:pPr>
              <w:pStyle w:val="XML1"/>
            </w:pPr>
          </w:p>
          <w:p w14:paraId="1F465762" w14:textId="77777777" w:rsidR="00F86237" w:rsidRPr="009F1B7D" w:rsidRDefault="00F86237" w:rsidP="00011096">
            <w:pPr>
              <w:pStyle w:val="XML1"/>
            </w:pPr>
            <w:r w:rsidRPr="009F1B7D">
              <w:t>&lt;xs:complexType name="OFControllerOpenFlowStateType"&gt;</w:t>
            </w:r>
          </w:p>
          <w:p w14:paraId="689300B3" w14:textId="77777777" w:rsidR="00F86237" w:rsidRPr="009F1B7D" w:rsidRDefault="00F86237" w:rsidP="00011096">
            <w:pPr>
              <w:pStyle w:val="XML2"/>
            </w:pPr>
            <w:r w:rsidRPr="009F1B7D">
              <w:t>&lt;xs:sequence&gt;</w:t>
            </w:r>
          </w:p>
          <w:p w14:paraId="6A8EB269" w14:textId="77777777" w:rsidR="00F86237" w:rsidRPr="009F1B7D" w:rsidRDefault="00F86237" w:rsidP="00011096">
            <w:pPr>
              <w:pStyle w:val="XML3"/>
            </w:pPr>
            <w:r w:rsidRPr="009F1B7D">
              <w:t xml:space="preserve">&lt;xs:element name="connection-state" </w:t>
            </w:r>
          </w:p>
          <w:p w14:paraId="7F5F48BF" w14:textId="77777777" w:rsidR="00F86237" w:rsidRPr="009F1B7D" w:rsidRDefault="00F86237" w:rsidP="00011096">
            <w:pPr>
              <w:pStyle w:val="XML9"/>
            </w:pPr>
            <w:r w:rsidRPr="009F1B7D">
              <w:t>type="OFControllerConnectionStateType"/&gt;</w:t>
            </w:r>
          </w:p>
          <w:p w14:paraId="0576C917" w14:textId="77777777" w:rsidR="00F86237" w:rsidRPr="009F1B7D" w:rsidRDefault="00F86237" w:rsidP="00011096">
            <w:pPr>
              <w:pStyle w:val="XML3"/>
            </w:pPr>
            <w:r w:rsidRPr="009F1B7D">
              <w:t xml:space="preserve">&lt;xs:element name="current-version" </w:t>
            </w:r>
          </w:p>
          <w:p w14:paraId="390D3B04" w14:textId="77777777" w:rsidR="00F86237" w:rsidRPr="009F1B7D" w:rsidRDefault="00F86237" w:rsidP="00011096">
            <w:pPr>
              <w:pStyle w:val="XML9"/>
            </w:pPr>
            <w:r w:rsidRPr="009F1B7D">
              <w:t>type="OFOpenFlowVersionType"/&gt;</w:t>
            </w:r>
          </w:p>
          <w:p w14:paraId="4B9DE31E" w14:textId="77777777" w:rsidR="00F86237" w:rsidRPr="009F1B7D" w:rsidRDefault="00F86237" w:rsidP="00011096">
            <w:pPr>
              <w:pStyle w:val="XML3"/>
            </w:pPr>
            <w:r w:rsidRPr="009F1B7D">
              <w:t xml:space="preserve">&lt;xs:element name="supported-versions" </w:t>
            </w:r>
          </w:p>
          <w:p w14:paraId="031EC780" w14:textId="77777777" w:rsidR="00F86237" w:rsidRPr="009F1B7D" w:rsidRDefault="00F86237" w:rsidP="00011096">
            <w:pPr>
              <w:pStyle w:val="XML9"/>
            </w:pPr>
            <w:r w:rsidRPr="009F1B7D">
              <w:t>type="OFOpenFlowSupportedVersionsType"/&gt;</w:t>
            </w:r>
          </w:p>
          <w:p w14:paraId="4ED8258F" w14:textId="77777777" w:rsidR="00F86237" w:rsidRPr="009F1B7D" w:rsidRDefault="00F86237" w:rsidP="00011096">
            <w:pPr>
              <w:pStyle w:val="XML2"/>
            </w:pPr>
            <w:r w:rsidRPr="009F1B7D">
              <w:t>&lt;/xs:sequence&gt;</w:t>
            </w:r>
          </w:p>
          <w:p w14:paraId="5525B14C" w14:textId="77777777" w:rsidR="00F86237" w:rsidRPr="009F1B7D" w:rsidRDefault="00F86237" w:rsidP="00011096">
            <w:pPr>
              <w:pStyle w:val="XML1"/>
            </w:pPr>
            <w:r w:rsidRPr="009F1B7D">
              <w:t>&lt;/xs:complexType&gt;</w:t>
            </w:r>
          </w:p>
          <w:p w14:paraId="220F92FE" w14:textId="77777777" w:rsidR="00F86237" w:rsidRPr="009F1B7D" w:rsidRDefault="00F86237" w:rsidP="00011096">
            <w:pPr>
              <w:pStyle w:val="XML1"/>
            </w:pPr>
          </w:p>
          <w:p w14:paraId="4A86E0B5" w14:textId="77777777" w:rsidR="00F86237" w:rsidRPr="009F1B7D" w:rsidRDefault="00F86237" w:rsidP="00011096">
            <w:pPr>
              <w:pStyle w:val="XML1"/>
            </w:pPr>
            <w:r w:rsidRPr="009F1B7D">
              <w:t>&lt;xs:simpleType name="OFControllerConnectionStateType"&gt;</w:t>
            </w:r>
          </w:p>
          <w:p w14:paraId="33674FB4" w14:textId="77777777" w:rsidR="00F86237" w:rsidRPr="009F1B7D" w:rsidRDefault="00F86237" w:rsidP="00011096">
            <w:pPr>
              <w:pStyle w:val="XML2"/>
            </w:pPr>
            <w:r w:rsidRPr="009F1B7D">
              <w:t>&lt;xs:restriction base="xs:string"&gt;</w:t>
            </w:r>
          </w:p>
          <w:p w14:paraId="1D697EF7" w14:textId="77777777" w:rsidR="00F86237" w:rsidRPr="009F1B7D" w:rsidRDefault="00F86237" w:rsidP="00011096">
            <w:pPr>
              <w:pStyle w:val="XML3"/>
            </w:pPr>
            <w:r w:rsidRPr="009F1B7D">
              <w:t>&lt;xs:enumeration value="up"/&gt;</w:t>
            </w:r>
          </w:p>
          <w:p w14:paraId="733883A6" w14:textId="77777777" w:rsidR="00F86237" w:rsidRPr="009F1B7D" w:rsidRDefault="00F86237" w:rsidP="00011096">
            <w:pPr>
              <w:pStyle w:val="XML3"/>
            </w:pPr>
            <w:r w:rsidRPr="009F1B7D">
              <w:t>&lt;xs:enumeration value="down"/&gt;</w:t>
            </w:r>
          </w:p>
          <w:p w14:paraId="5A1F60CD" w14:textId="77777777" w:rsidR="00F86237" w:rsidRPr="009F1B7D" w:rsidRDefault="00F86237" w:rsidP="00011096">
            <w:pPr>
              <w:pStyle w:val="XML2"/>
            </w:pPr>
            <w:r w:rsidRPr="009F1B7D">
              <w:t>&lt;/xs:restriction&gt;</w:t>
            </w:r>
          </w:p>
          <w:p w14:paraId="00D18F17" w14:textId="77777777" w:rsidR="00F86237" w:rsidRPr="009F1B7D" w:rsidRDefault="00F86237" w:rsidP="00011096">
            <w:pPr>
              <w:pStyle w:val="XML1"/>
            </w:pPr>
            <w:r w:rsidRPr="009F1B7D">
              <w:t>&lt;/xs:simpleType&gt;</w:t>
            </w:r>
          </w:p>
          <w:p w14:paraId="026B0714" w14:textId="77777777" w:rsidR="00F86237" w:rsidRPr="009F1B7D" w:rsidRDefault="00F86237" w:rsidP="00011096">
            <w:pPr>
              <w:pStyle w:val="XML1"/>
            </w:pPr>
          </w:p>
          <w:p w14:paraId="5EFB33B3" w14:textId="77777777" w:rsidR="00F86237" w:rsidRPr="009F1B7D" w:rsidRDefault="00F86237" w:rsidP="00011096">
            <w:pPr>
              <w:pStyle w:val="XML1"/>
            </w:pPr>
            <w:r w:rsidRPr="009F1B7D">
              <w:lastRenderedPageBreak/>
              <w:t>&lt;xs:complexType name="OFOpenFlowSupportedVersionsType"&gt;</w:t>
            </w:r>
          </w:p>
          <w:p w14:paraId="65FB5086" w14:textId="77777777" w:rsidR="00F86237" w:rsidRPr="009F1B7D" w:rsidRDefault="00F86237" w:rsidP="00011096">
            <w:pPr>
              <w:pStyle w:val="XML2"/>
            </w:pPr>
            <w:r w:rsidRPr="009F1B7D">
              <w:t>&lt;xs:sequence&gt;</w:t>
            </w:r>
          </w:p>
          <w:p w14:paraId="754D04E2" w14:textId="77777777" w:rsidR="00F86237" w:rsidRPr="009F1B7D" w:rsidRDefault="00F86237" w:rsidP="00011096">
            <w:pPr>
              <w:pStyle w:val="XML3"/>
            </w:pPr>
            <w:r w:rsidRPr="009F1B7D">
              <w:t>&lt;xs:element name="version" type="OFOpenFlowVersionType"/&gt;</w:t>
            </w:r>
          </w:p>
          <w:p w14:paraId="26C15AFF" w14:textId="77777777" w:rsidR="00F86237" w:rsidRPr="009F1B7D" w:rsidRDefault="00F86237" w:rsidP="00011096">
            <w:pPr>
              <w:pStyle w:val="XML2"/>
            </w:pPr>
            <w:r w:rsidRPr="009F1B7D">
              <w:t>&lt;/xs:sequence&gt;</w:t>
            </w:r>
          </w:p>
          <w:p w14:paraId="62CCBD14" w14:textId="77777777" w:rsidR="00F86237" w:rsidRPr="009F1B7D" w:rsidRDefault="00F86237" w:rsidP="00011096">
            <w:pPr>
              <w:pStyle w:val="XML1"/>
            </w:pPr>
            <w:r w:rsidRPr="009F1B7D">
              <w:t>&lt;/xs:complexType&gt;</w:t>
            </w:r>
          </w:p>
          <w:p w14:paraId="637E9D4D" w14:textId="77777777" w:rsidR="00F86237" w:rsidRPr="009F1B7D" w:rsidRDefault="00F86237" w:rsidP="00011096">
            <w:pPr>
              <w:pStyle w:val="XML1"/>
            </w:pPr>
          </w:p>
          <w:p w14:paraId="0B65888A" w14:textId="77777777" w:rsidR="00F86237" w:rsidRPr="009F1B7D" w:rsidRDefault="00F86237" w:rsidP="00011096">
            <w:pPr>
              <w:pStyle w:val="XML1"/>
            </w:pPr>
            <w:r w:rsidRPr="009F1B7D">
              <w:t>&lt;xs:simpleType name="OFOpenFlowVersionType"&gt;</w:t>
            </w:r>
          </w:p>
          <w:p w14:paraId="5133C962" w14:textId="77777777" w:rsidR="00F86237" w:rsidRPr="009F1B7D" w:rsidRDefault="00F86237" w:rsidP="00011096">
            <w:pPr>
              <w:pStyle w:val="XML2"/>
            </w:pPr>
            <w:r w:rsidRPr="009F1B7D">
              <w:t>&lt;xs:restriction base="xs:string"&gt;</w:t>
            </w:r>
          </w:p>
          <w:p w14:paraId="4AC197BB" w14:textId="77777777" w:rsidR="00F86237" w:rsidRPr="009F1B7D" w:rsidRDefault="00F86237" w:rsidP="00011096">
            <w:pPr>
              <w:pStyle w:val="XML3"/>
            </w:pPr>
            <w:r w:rsidRPr="009F1B7D">
              <w:t>&lt;xs:enumeration value="1.2"/&gt;</w:t>
            </w:r>
          </w:p>
          <w:p w14:paraId="7FE6C6AF" w14:textId="77777777" w:rsidR="00F86237" w:rsidRPr="009F1B7D" w:rsidRDefault="00F86237" w:rsidP="00011096">
            <w:pPr>
              <w:pStyle w:val="XML3"/>
            </w:pPr>
            <w:r w:rsidRPr="009F1B7D">
              <w:t>&lt;xs:enumeration value="1.1"/&gt;</w:t>
            </w:r>
          </w:p>
          <w:p w14:paraId="53611B0A" w14:textId="77777777" w:rsidR="00F86237" w:rsidRPr="009F1B7D" w:rsidRDefault="00F86237" w:rsidP="00011096">
            <w:pPr>
              <w:pStyle w:val="XML3"/>
            </w:pPr>
            <w:r w:rsidRPr="009F1B7D">
              <w:t>&lt;xs:enumeration value="1.0"/&gt;</w:t>
            </w:r>
          </w:p>
          <w:p w14:paraId="4F572506" w14:textId="77777777" w:rsidR="00F86237" w:rsidRPr="009F1B7D" w:rsidRDefault="00F86237" w:rsidP="00011096">
            <w:pPr>
              <w:pStyle w:val="XML2"/>
            </w:pPr>
            <w:r w:rsidRPr="009F1B7D">
              <w:t>&lt;/xs:restriction&gt;</w:t>
            </w:r>
          </w:p>
          <w:p w14:paraId="5D344194" w14:textId="77777777" w:rsidR="00F86237" w:rsidRPr="009F1B7D" w:rsidRDefault="00F86237" w:rsidP="00011096">
            <w:pPr>
              <w:pStyle w:val="XML1"/>
            </w:pPr>
            <w:r w:rsidRPr="009F1B7D">
              <w:t>&lt;/xs:simpleType&gt;</w:t>
            </w:r>
            <w:r w:rsidRPr="009F1B7D">
              <w:tab/>
            </w:r>
          </w:p>
        </w:tc>
      </w:tr>
    </w:tbl>
    <w:p w14:paraId="6A8424A2" w14:textId="77777777" w:rsidR="00F86237" w:rsidRPr="009F1B7D" w:rsidRDefault="00F86237" w:rsidP="00F86237">
      <w:pPr>
        <w:pStyle w:val="BodyText"/>
      </w:pPr>
    </w:p>
    <w:p w14:paraId="6A7E5582" w14:textId="77777777" w:rsidR="00F86237" w:rsidRPr="009F1B7D" w:rsidRDefault="00F86237" w:rsidP="00D14D27">
      <w:pPr>
        <w:pStyle w:val="Heading3"/>
      </w:pPr>
      <w:bookmarkStart w:id="77" w:name="_Toc315954003"/>
      <w:bookmarkStart w:id="78" w:name="_Toc316542513"/>
      <w:bookmarkStart w:id="79" w:name="_Toc318908526"/>
      <w:r w:rsidRPr="00DB42FD">
        <w:t>XML Example</w:t>
      </w:r>
      <w:bookmarkEnd w:id="77"/>
      <w:bookmarkEnd w:id="78"/>
      <w:bookmarkEnd w:id="79"/>
    </w:p>
    <w:tbl>
      <w:tblPr>
        <w:tblStyle w:val="TableGrid"/>
        <w:tblW w:w="0" w:type="auto"/>
        <w:tblInd w:w="378" w:type="dxa"/>
        <w:shd w:val="clear" w:color="auto" w:fill="C8FCCD"/>
        <w:tblLook w:val="04A0" w:firstRow="1" w:lastRow="0" w:firstColumn="1" w:lastColumn="0" w:noHBand="0" w:noVBand="1"/>
      </w:tblPr>
      <w:tblGrid>
        <w:gridCol w:w="8820"/>
      </w:tblGrid>
      <w:tr w:rsidR="00F86237" w:rsidRPr="009F1B7D" w14:paraId="026852F0" w14:textId="77777777" w:rsidTr="00F86237">
        <w:tc>
          <w:tcPr>
            <w:tcW w:w="8820" w:type="dxa"/>
            <w:shd w:val="clear" w:color="auto" w:fill="C8FCCD"/>
          </w:tcPr>
          <w:p w14:paraId="0BA34355" w14:textId="77777777" w:rsidR="00F86237" w:rsidRPr="009F1B7D" w:rsidRDefault="00F86237" w:rsidP="00011096">
            <w:pPr>
              <w:pStyle w:val="XML1"/>
            </w:pPr>
            <w:r w:rsidRPr="009F1B7D">
              <w:t>&lt;controller&gt;</w:t>
            </w:r>
          </w:p>
          <w:p w14:paraId="115AC4F6" w14:textId="77777777" w:rsidR="00F86237" w:rsidRPr="009F1B7D" w:rsidRDefault="00F86237" w:rsidP="00011096">
            <w:pPr>
              <w:pStyle w:val="XML2"/>
            </w:pPr>
            <w:r w:rsidRPr="009F1B7D">
              <w:t>&lt;id&gt;Controller3&lt;/id&gt;</w:t>
            </w:r>
          </w:p>
          <w:p w14:paraId="6242C3DE" w14:textId="77777777" w:rsidR="00F86237" w:rsidRPr="009F1B7D" w:rsidRDefault="00F86237" w:rsidP="00011096">
            <w:pPr>
              <w:pStyle w:val="XML2"/>
            </w:pPr>
            <w:r w:rsidRPr="009F1B7D">
              <w:t>&lt;role&gt;master&lt;/role&gt;</w:t>
            </w:r>
          </w:p>
          <w:p w14:paraId="366105D3" w14:textId="77777777" w:rsidR="00F86237" w:rsidRPr="009F1B7D" w:rsidRDefault="00F86237" w:rsidP="00011096">
            <w:pPr>
              <w:pStyle w:val="XML2"/>
            </w:pPr>
            <w:r w:rsidRPr="009F1B7D">
              <w:t>&lt;ip-address&gt;192.168.2.1/26&lt;/ip-address&gt;</w:t>
            </w:r>
          </w:p>
          <w:p w14:paraId="432931E4" w14:textId="77777777" w:rsidR="00F86237" w:rsidRPr="009F1B7D" w:rsidRDefault="00F86237" w:rsidP="00011096">
            <w:pPr>
              <w:pStyle w:val="XML2"/>
            </w:pPr>
            <w:r w:rsidRPr="009F1B7D">
              <w:t>&lt;port&gt;6633&lt;/port&gt;</w:t>
            </w:r>
          </w:p>
          <w:p w14:paraId="1E6BC12F" w14:textId="77777777" w:rsidR="00F86237" w:rsidRPr="009F1B7D" w:rsidRDefault="00F86237" w:rsidP="00011096">
            <w:pPr>
              <w:pStyle w:val="XML2"/>
            </w:pPr>
            <w:r w:rsidRPr="009F1B7D">
              <w:t>&lt;local-ip-address&gt;192.168.2.129&lt;/local-ip-address&gt;</w:t>
            </w:r>
          </w:p>
          <w:p w14:paraId="26DEFB3F" w14:textId="77777777" w:rsidR="00F86237" w:rsidRPr="009F1B7D" w:rsidRDefault="00F86237" w:rsidP="00011096">
            <w:pPr>
              <w:pStyle w:val="XML2"/>
            </w:pPr>
            <w:r w:rsidRPr="009F1B7D">
              <w:t>&lt;local-port&gt;32768&lt;/local-port&gt;</w:t>
            </w:r>
          </w:p>
          <w:p w14:paraId="53596B30" w14:textId="77777777" w:rsidR="00F86237" w:rsidRPr="009F1B7D" w:rsidRDefault="00F86237" w:rsidP="00011096">
            <w:pPr>
              <w:pStyle w:val="XML2"/>
            </w:pPr>
            <w:r w:rsidRPr="009F1B7D">
              <w:t>&lt;protocol&gt;tcp&lt;/protocol&gt;</w:t>
            </w:r>
          </w:p>
          <w:p w14:paraId="2871FF55" w14:textId="77777777" w:rsidR="00F86237" w:rsidRPr="009F1B7D" w:rsidRDefault="00F86237" w:rsidP="00011096">
            <w:pPr>
              <w:pStyle w:val="XML2"/>
            </w:pPr>
            <w:r w:rsidRPr="009F1B7D">
              <w:t>&lt;state&gt;</w:t>
            </w:r>
          </w:p>
          <w:p w14:paraId="385D3320" w14:textId="77777777" w:rsidR="00F86237" w:rsidRPr="009F1B7D" w:rsidRDefault="00F86237" w:rsidP="00011096">
            <w:pPr>
              <w:pStyle w:val="XML3"/>
            </w:pPr>
            <w:r w:rsidRPr="009F1B7D">
              <w:t>&lt;connection-state&gt;up&lt;/connection-state&gt;</w:t>
            </w:r>
          </w:p>
          <w:p w14:paraId="6A7F24E5" w14:textId="77777777" w:rsidR="00F86237" w:rsidRPr="009F1B7D" w:rsidRDefault="00F86237" w:rsidP="00011096">
            <w:pPr>
              <w:pStyle w:val="XML3"/>
            </w:pPr>
            <w:r w:rsidRPr="009F1B7D">
              <w:t>&lt;current-version&gt;1.2&lt;/current-version&gt;</w:t>
            </w:r>
          </w:p>
          <w:p w14:paraId="2AB74FF7" w14:textId="77777777" w:rsidR="00F86237" w:rsidRPr="009F1B7D" w:rsidRDefault="00F86237" w:rsidP="00011096">
            <w:pPr>
              <w:pStyle w:val="XML3"/>
            </w:pPr>
            <w:r w:rsidRPr="009F1B7D">
              <w:t>&lt;supported-versions&gt;</w:t>
            </w:r>
          </w:p>
          <w:p w14:paraId="55838A59" w14:textId="77777777" w:rsidR="00F86237" w:rsidRPr="009F1B7D" w:rsidRDefault="00F86237" w:rsidP="00011096">
            <w:pPr>
              <w:pStyle w:val="XML4"/>
            </w:pPr>
            <w:r w:rsidRPr="009F1B7D">
              <w:t>&lt;version&gt;1.2&lt;/version&gt;</w:t>
            </w:r>
          </w:p>
          <w:p w14:paraId="325F6D72" w14:textId="77777777" w:rsidR="00F86237" w:rsidRPr="009F1B7D" w:rsidRDefault="00F86237" w:rsidP="00011096">
            <w:pPr>
              <w:pStyle w:val="XML4"/>
            </w:pPr>
            <w:r w:rsidRPr="009F1B7D">
              <w:t>&lt;version&gt;1.1&lt;/version&gt;</w:t>
            </w:r>
          </w:p>
          <w:p w14:paraId="11F68496" w14:textId="77777777" w:rsidR="00F86237" w:rsidRPr="009F1B7D" w:rsidRDefault="00F86237" w:rsidP="00011096">
            <w:pPr>
              <w:pStyle w:val="XML3"/>
            </w:pPr>
            <w:r w:rsidRPr="009F1B7D">
              <w:t>&lt;/supported-versions&gt;</w:t>
            </w:r>
          </w:p>
          <w:p w14:paraId="39491D9F" w14:textId="77777777" w:rsidR="00F86237" w:rsidRPr="009F1B7D" w:rsidRDefault="00F86237" w:rsidP="00011096">
            <w:pPr>
              <w:pStyle w:val="XML2"/>
            </w:pPr>
            <w:r w:rsidRPr="009F1B7D">
              <w:t>&lt;/state&gt;</w:t>
            </w:r>
          </w:p>
          <w:p w14:paraId="45024044" w14:textId="77777777" w:rsidR="00F86237" w:rsidRPr="009F1B7D" w:rsidRDefault="00F86237" w:rsidP="00011096">
            <w:pPr>
              <w:pStyle w:val="XML1"/>
            </w:pPr>
            <w:r w:rsidRPr="009F1B7D">
              <w:t>&lt;/controller&gt;</w:t>
            </w:r>
          </w:p>
        </w:tc>
      </w:tr>
    </w:tbl>
    <w:p w14:paraId="774279AE" w14:textId="77777777" w:rsidR="00F86237" w:rsidRDefault="00F86237" w:rsidP="00F86237">
      <w:r>
        <w:cr/>
      </w:r>
    </w:p>
    <w:p w14:paraId="4C4306C4" w14:textId="77777777" w:rsidR="00F86237" w:rsidRDefault="00F86237" w:rsidP="00D14D27">
      <w:pPr>
        <w:pStyle w:val="Heading3"/>
      </w:pPr>
      <w:bookmarkStart w:id="80" w:name="_Toc318908527"/>
      <w:r>
        <w:t>Normative Constraints</w:t>
      </w:r>
      <w:bookmarkEnd w:id="80"/>
    </w:p>
    <w:p w14:paraId="42677607" w14:textId="65878931" w:rsidR="00F86237" w:rsidRDefault="00F86237" w:rsidP="00F86237">
      <w:r>
        <w:t xml:space="preserve">An OpenFlow Controller is identified by identifier </w:t>
      </w:r>
      <w:r w:rsidRPr="00B96BFC">
        <w:rPr>
          <w:rStyle w:val="codeChar"/>
        </w:rPr>
        <w:t>&lt;id&gt;</w:t>
      </w:r>
      <w:r>
        <w:t>. The identifier MUST be unique within the context of the OpenFlow Capable Switch. It MUST be persistent across reboots of the OpenFlow Capable Switch.</w:t>
      </w:r>
    </w:p>
    <w:p w14:paraId="1627C8CE" w14:textId="77777777" w:rsidR="00F86237" w:rsidRDefault="00F86237" w:rsidP="00F86237">
      <w:r>
        <w:t xml:space="preserve">Element </w:t>
      </w:r>
      <w:r w:rsidRPr="00B96BFC">
        <w:rPr>
          <w:rStyle w:val="codeChar"/>
        </w:rPr>
        <w:t>&lt;role&gt;</w:t>
      </w:r>
      <w:r>
        <w:t xml:space="preserve"> indicates the role of the controller. Semantics of these roles are specified in the OpenFlow 1.2 specification. It is RECOMMENDED that the roles of controllers are not configured by OF-CONFIG 1.0 but determined using the OpenFlow 1.2 protocol. Controllers configured by OF-CONFIG 1.0 SHOULD have the default role “equal”. A role other than “equal” MAY be assigned to a controller. Roles “slave” and “equal” MAY be assigned to multiple controllers. Role “master” MUST NOT </w:t>
      </w:r>
      <w:proofErr w:type="gramStart"/>
      <w:r>
        <w:t>be</w:t>
      </w:r>
      <w:proofErr w:type="gramEnd"/>
      <w:r>
        <w:t xml:space="preserve"> assigned to more than one controller.</w:t>
      </w:r>
    </w:p>
    <w:p w14:paraId="0F4F4DA5" w14:textId="77777777" w:rsidR="00F86237" w:rsidRDefault="00F86237" w:rsidP="00F86237">
      <w:r>
        <w:t xml:space="preserve">Elements </w:t>
      </w:r>
      <w:r w:rsidRPr="00B96BFC">
        <w:rPr>
          <w:rStyle w:val="codeChar"/>
        </w:rPr>
        <w:t>&lt;ip-address&gt;</w:t>
      </w:r>
      <w:r>
        <w:t xml:space="preserve"> and </w:t>
      </w:r>
      <w:r w:rsidRPr="00B96BFC">
        <w:rPr>
          <w:rStyle w:val="codeChar"/>
        </w:rPr>
        <w:t>&lt;port&gt;</w:t>
      </w:r>
      <w:r>
        <w:t xml:space="preserve"> indicate the IP address and the port number of the OpenFlow Controller. The port number is optional. If not present, the default port number 6633 is assumed to be used. </w:t>
      </w:r>
    </w:p>
    <w:p w14:paraId="70627F5E" w14:textId="77777777" w:rsidR="00F86237" w:rsidRDefault="00F86237" w:rsidP="00F86237">
      <w:r>
        <w:lastRenderedPageBreak/>
        <w:t xml:space="preserve">Elements </w:t>
      </w:r>
      <w:r w:rsidRPr="00B96BFC">
        <w:rPr>
          <w:rStyle w:val="codeChar"/>
        </w:rPr>
        <w:t>&lt;local-ip-address&gt;</w:t>
      </w:r>
      <w:r>
        <w:t xml:space="preserve"> and </w:t>
      </w:r>
      <w:r w:rsidRPr="00B96BFC">
        <w:rPr>
          <w:rStyle w:val="codeChar"/>
        </w:rPr>
        <w:t>&lt;local-port&gt;</w:t>
      </w:r>
      <w:r>
        <w:t xml:space="preserve"> indicate the IP address and the port number used by the OpenFlow Logical Switch. Both elements are optional.</w:t>
      </w:r>
    </w:p>
    <w:p w14:paraId="0DBD1D7B" w14:textId="77777777" w:rsidR="00F86237" w:rsidRDefault="00F86237" w:rsidP="00F86237">
      <w:r>
        <w:t xml:space="preserve">Element </w:t>
      </w:r>
      <w:r w:rsidRPr="00B96BFC">
        <w:rPr>
          <w:rStyle w:val="codeChar"/>
        </w:rPr>
        <w:t>&lt;protocol&gt;</w:t>
      </w:r>
      <w:r>
        <w:t xml:space="preserve"> indicates the transport protocol used for the OpenFlow connection. OpenFlow supports two transport protocols, TCP and TLS. If this optional element is not present, TLS is assumed to be used.</w:t>
      </w:r>
    </w:p>
    <w:p w14:paraId="2B20B38E" w14:textId="77777777" w:rsidR="00F86237" w:rsidRDefault="00F86237" w:rsidP="00F86237">
      <w:r>
        <w:t xml:space="preserve">Element </w:t>
      </w:r>
      <w:r w:rsidRPr="00B96BFC">
        <w:rPr>
          <w:rStyle w:val="codeChar"/>
        </w:rPr>
        <w:t>&lt;state&gt;</w:t>
      </w:r>
      <w:r>
        <w:t xml:space="preserve"> represents various elements of known state of the OpenFlow Controller. Element </w:t>
      </w:r>
      <w:r w:rsidRPr="00B96BFC">
        <w:rPr>
          <w:rStyle w:val="codeChar"/>
        </w:rPr>
        <w:t>&lt;connection-state&gt;</w:t>
      </w:r>
      <w:r>
        <w:t xml:space="preserve">represents the administrative state of the OpenFlow connection between the OpenFlow Logical Switch and the OpenFlow Controller. A value of down means that the OpenFlow Logical Switch MUST NOT </w:t>
      </w:r>
      <w:proofErr w:type="gramStart"/>
      <w:r>
        <w:t>communicate</w:t>
      </w:r>
      <w:proofErr w:type="gramEnd"/>
      <w:r>
        <w:t xml:space="preserve"> with the OpenFlow Controller via theOpenFlow protocol. If the value of </w:t>
      </w:r>
      <w:r w:rsidRPr="00B96BFC">
        <w:rPr>
          <w:rStyle w:val="codeChar"/>
        </w:rPr>
        <w:t>&lt;connection-state&gt;</w:t>
      </w:r>
      <w:r>
        <w:t xml:space="preserve"> is set to up, element </w:t>
      </w:r>
      <w:r w:rsidRPr="00D646D5">
        <w:rPr>
          <w:rStyle w:val="codeChar"/>
        </w:rPr>
        <w:t>&lt;current-version&gt;</w:t>
      </w:r>
      <w:r>
        <w:t xml:space="preserve">MUST represent the version of the OpenFlow protocol in use between the OpenFlow Logical Switch and the OpenFlow Controller. The element </w:t>
      </w:r>
      <w:r w:rsidRPr="00D646D5">
        <w:rPr>
          <w:rStyle w:val="codeChar"/>
        </w:rPr>
        <w:t>&lt;supported-versions&gt;</w:t>
      </w:r>
      <w:r>
        <w:t xml:space="preserve">represents the versions of the OpenFlow protocol that the OpenFlow Controller supports </w:t>
      </w:r>
      <w:r w:rsidRPr="00B96BFC">
        <w:rPr>
          <w:rStyle w:val="codeChar"/>
        </w:rPr>
        <w:t>&lt;supported-versions&gt;</w:t>
      </w:r>
      <w:r>
        <w:t xml:space="preserve"> SHOULD be set to all versions of the OpenFlow protocol supported by the OpenFlow Controller.</w:t>
      </w:r>
    </w:p>
    <w:p w14:paraId="20950716" w14:textId="77777777" w:rsidR="00F86237" w:rsidRDefault="00F86237" w:rsidP="00F86237">
      <w:pPr>
        <w:rPr>
          <w:rFonts w:ascii="Courier New" w:hAnsi="Courier New" w:cs="Courier New"/>
        </w:rPr>
      </w:pPr>
      <w:r>
        <w:t xml:space="preserve">The following elements of the OpenFlow Controller can be modified by a NETCONF edit-config request or retrieved by a NETCONF </w:t>
      </w:r>
      <w:r w:rsidRPr="00D646D5">
        <w:rPr>
          <w:rStyle w:val="codeChar"/>
        </w:rPr>
        <w:t>get-config</w:t>
      </w:r>
      <w:r>
        <w:t xml:space="preserve"> request: </w:t>
      </w:r>
      <w:r w:rsidRPr="00D646D5">
        <w:rPr>
          <w:rStyle w:val="codeChar"/>
        </w:rPr>
        <w:t>&lt;id&gt;, &lt;role&gt;, &lt;ip-address&gt;, &lt;port&gt;, &lt;local-ip-address&gt;, &lt;local-port&gt;, &lt;protocol&gt;, &lt;connection-state&gt;, &lt;current-version&gt;, &lt;supported-versions&gt;.</w:t>
      </w:r>
    </w:p>
    <w:p w14:paraId="103D88D3" w14:textId="77777777" w:rsidR="00F86237" w:rsidRPr="009F1B7D" w:rsidRDefault="00F86237" w:rsidP="00D14D27">
      <w:pPr>
        <w:pStyle w:val="Heading3"/>
      </w:pPr>
      <w:bookmarkStart w:id="81" w:name="_Toc315954005"/>
      <w:bookmarkStart w:id="82" w:name="_Toc316542515"/>
      <w:bookmarkStart w:id="83" w:name="_Toc318908528"/>
      <w:r w:rsidRPr="00DB42FD">
        <w:t>YANG Specification</w:t>
      </w:r>
      <w:bookmarkEnd w:id="81"/>
      <w:bookmarkEnd w:id="82"/>
      <w:bookmarkEnd w:id="83"/>
    </w:p>
    <w:tbl>
      <w:tblPr>
        <w:tblStyle w:val="TableGrid"/>
        <w:tblW w:w="0" w:type="auto"/>
        <w:tblInd w:w="378" w:type="dxa"/>
        <w:shd w:val="clear" w:color="auto" w:fill="C8FCCD"/>
        <w:tblLook w:val="04A0" w:firstRow="1" w:lastRow="0" w:firstColumn="1" w:lastColumn="0" w:noHBand="0" w:noVBand="1"/>
      </w:tblPr>
      <w:tblGrid>
        <w:gridCol w:w="8820"/>
      </w:tblGrid>
      <w:tr w:rsidR="00F86237" w:rsidRPr="009F1B7D" w14:paraId="1E338B4F" w14:textId="77777777" w:rsidTr="00F86237">
        <w:tc>
          <w:tcPr>
            <w:tcW w:w="8820" w:type="dxa"/>
            <w:shd w:val="clear" w:color="auto" w:fill="C8FCCD"/>
          </w:tcPr>
          <w:p w14:paraId="23B6B21D" w14:textId="77777777" w:rsidR="00F86237" w:rsidRPr="009F1B7D" w:rsidRDefault="00F86237" w:rsidP="00011096">
            <w:pPr>
              <w:pStyle w:val="XML1"/>
            </w:pPr>
            <w:r w:rsidRPr="009F1B7D">
              <w:t>typedef openflow-version {</w:t>
            </w:r>
          </w:p>
          <w:p w14:paraId="32DBC380" w14:textId="77777777" w:rsidR="00F86237" w:rsidRPr="009F1B7D" w:rsidRDefault="00F86237" w:rsidP="00011096">
            <w:pPr>
              <w:pStyle w:val="XML2"/>
            </w:pPr>
            <w:r w:rsidRPr="009F1B7D">
              <w:t>type enumeration {</w:t>
            </w:r>
          </w:p>
          <w:p w14:paraId="33E7CB7C" w14:textId="77777777" w:rsidR="00F86237" w:rsidRPr="009F1B7D" w:rsidRDefault="00F86237" w:rsidP="00011096">
            <w:pPr>
              <w:pStyle w:val="XML3"/>
            </w:pPr>
            <w:r w:rsidRPr="009F1B7D">
              <w:t>enum "1.0";</w:t>
            </w:r>
          </w:p>
          <w:p w14:paraId="5E76208C" w14:textId="77777777" w:rsidR="00F86237" w:rsidRPr="009F1B7D" w:rsidRDefault="00F86237" w:rsidP="00011096">
            <w:pPr>
              <w:pStyle w:val="XML3"/>
            </w:pPr>
            <w:r w:rsidRPr="009F1B7D">
              <w:t>enum "1.1";</w:t>
            </w:r>
          </w:p>
          <w:p w14:paraId="74CB8627" w14:textId="77777777" w:rsidR="00F86237" w:rsidRPr="009F1B7D" w:rsidRDefault="00F86237" w:rsidP="00011096">
            <w:pPr>
              <w:pStyle w:val="XML3"/>
            </w:pPr>
            <w:r w:rsidRPr="009F1B7D">
              <w:t>enum "1.2";</w:t>
            </w:r>
          </w:p>
          <w:p w14:paraId="3EE68A91" w14:textId="77777777" w:rsidR="00F86237" w:rsidRPr="009F1B7D" w:rsidRDefault="00F86237" w:rsidP="00011096">
            <w:pPr>
              <w:pStyle w:val="XML2"/>
            </w:pPr>
            <w:r w:rsidRPr="009F1B7D">
              <w:t>}</w:t>
            </w:r>
          </w:p>
          <w:p w14:paraId="2D5EB505" w14:textId="77777777" w:rsidR="00F86237" w:rsidRPr="009F1B7D" w:rsidRDefault="00F86237" w:rsidP="00011096">
            <w:pPr>
              <w:pStyle w:val="XML2"/>
            </w:pPr>
            <w:proofErr w:type="gramStart"/>
            <w:r w:rsidRPr="009F1B7D">
              <w:t>description</w:t>
            </w:r>
            <w:proofErr w:type="gramEnd"/>
            <w:r w:rsidRPr="009F1B7D">
              <w:t xml:space="preserve"> "This enumeration contains the all OpenFlow versions released so far.";</w:t>
            </w:r>
          </w:p>
          <w:p w14:paraId="25533A37" w14:textId="77777777" w:rsidR="00F86237" w:rsidRPr="009F1B7D" w:rsidRDefault="00F86237" w:rsidP="00011096">
            <w:pPr>
              <w:pStyle w:val="XML1"/>
            </w:pPr>
            <w:r w:rsidRPr="009F1B7D">
              <w:t>}</w:t>
            </w:r>
          </w:p>
          <w:p w14:paraId="04ED08B5" w14:textId="77777777" w:rsidR="00F86237" w:rsidRPr="009F1B7D" w:rsidRDefault="00F86237" w:rsidP="00011096">
            <w:pPr>
              <w:pStyle w:val="XML1"/>
            </w:pPr>
          </w:p>
          <w:p w14:paraId="1473A820" w14:textId="77777777" w:rsidR="00F86237" w:rsidRPr="009F1B7D" w:rsidRDefault="00F86237" w:rsidP="00011096">
            <w:pPr>
              <w:pStyle w:val="XML1"/>
            </w:pPr>
            <w:r w:rsidRPr="009F1B7D">
              <w:t>grouping openflow-controller-grouping {</w:t>
            </w:r>
          </w:p>
          <w:p w14:paraId="34059916" w14:textId="77777777" w:rsidR="00F86237" w:rsidRPr="009F1B7D" w:rsidRDefault="00F86237" w:rsidP="00011096">
            <w:pPr>
              <w:pStyle w:val="XML2"/>
            </w:pPr>
            <w:proofErr w:type="gramStart"/>
            <w:r w:rsidRPr="009F1B7D">
              <w:t>description</w:t>
            </w:r>
            <w:proofErr w:type="gramEnd"/>
            <w:r w:rsidRPr="009F1B7D">
              <w:t xml:space="preserve"> "This grouping specifies all properties of an OpenFlow Logical Switch Controller.";</w:t>
            </w:r>
          </w:p>
          <w:p w14:paraId="55CEA314" w14:textId="77777777" w:rsidR="00F86237" w:rsidRPr="009F1B7D" w:rsidRDefault="00F86237" w:rsidP="00011096">
            <w:pPr>
              <w:pStyle w:val="XML2"/>
            </w:pPr>
            <w:r w:rsidRPr="009F1B7D">
              <w:t>leaf id {</w:t>
            </w:r>
          </w:p>
          <w:p w14:paraId="7353180B" w14:textId="77777777" w:rsidR="00F86237" w:rsidRPr="009F1B7D" w:rsidRDefault="00F86237" w:rsidP="00011096">
            <w:pPr>
              <w:pStyle w:val="XML3"/>
            </w:pPr>
            <w:r w:rsidRPr="009F1B7D">
              <w:t>type inet:uri;</w:t>
            </w:r>
          </w:p>
          <w:p w14:paraId="55CE5FC5" w14:textId="77777777" w:rsidR="00F86237" w:rsidRPr="009F1B7D" w:rsidRDefault="00F86237" w:rsidP="00011096">
            <w:pPr>
              <w:pStyle w:val="XML3"/>
            </w:pPr>
            <w:r w:rsidRPr="009F1B7D">
              <w:t>mandatory true;</w:t>
            </w:r>
          </w:p>
          <w:p w14:paraId="693CF97B" w14:textId="77777777" w:rsidR="00F86237" w:rsidRPr="009F1B7D" w:rsidRDefault="00F86237" w:rsidP="00011096">
            <w:pPr>
              <w:pStyle w:val="XML3"/>
            </w:pPr>
            <w:proofErr w:type="gramStart"/>
            <w:r w:rsidRPr="009F1B7D">
              <w:t>description</w:t>
            </w:r>
            <w:proofErr w:type="gramEnd"/>
            <w:r w:rsidRPr="009F1B7D">
              <w:t xml:space="preserve"> "An unique but locally arbitrary identifier that identifies a controller within a OpenFlow Logical Switch and is persistent across reboots of the system.";</w:t>
            </w:r>
          </w:p>
          <w:p w14:paraId="633BD99E" w14:textId="77777777" w:rsidR="00F86237" w:rsidRPr="009F1B7D" w:rsidRDefault="00F86237" w:rsidP="00011096">
            <w:pPr>
              <w:pStyle w:val="XML2"/>
            </w:pPr>
            <w:r w:rsidRPr="009F1B7D">
              <w:t>}</w:t>
            </w:r>
          </w:p>
          <w:p w14:paraId="0A187EDC" w14:textId="77777777" w:rsidR="00F86237" w:rsidRPr="009F1B7D" w:rsidRDefault="00F86237" w:rsidP="00011096">
            <w:pPr>
              <w:pStyle w:val="XML2"/>
            </w:pPr>
            <w:r w:rsidRPr="009F1B7D">
              <w:t>leaf role {</w:t>
            </w:r>
          </w:p>
          <w:p w14:paraId="68C76615" w14:textId="77777777" w:rsidR="00F86237" w:rsidRPr="009F1B7D" w:rsidRDefault="00F86237" w:rsidP="00011096">
            <w:pPr>
              <w:pStyle w:val="XML3"/>
            </w:pPr>
            <w:r w:rsidRPr="009F1B7D">
              <w:t>type enumeration {</w:t>
            </w:r>
          </w:p>
          <w:p w14:paraId="44A41B41" w14:textId="77777777" w:rsidR="00F86237" w:rsidRPr="009F1B7D" w:rsidRDefault="00F86237" w:rsidP="00011096">
            <w:pPr>
              <w:pStyle w:val="XML4"/>
            </w:pPr>
            <w:r w:rsidRPr="009F1B7D">
              <w:t>enum master;</w:t>
            </w:r>
          </w:p>
          <w:p w14:paraId="66B66E78" w14:textId="77777777" w:rsidR="00F86237" w:rsidRPr="009F1B7D" w:rsidRDefault="00F86237" w:rsidP="00011096">
            <w:pPr>
              <w:pStyle w:val="XML4"/>
            </w:pPr>
            <w:r w:rsidRPr="009F1B7D">
              <w:t>enum slave;</w:t>
            </w:r>
          </w:p>
          <w:p w14:paraId="7FB8D3F9" w14:textId="77777777" w:rsidR="00F86237" w:rsidRPr="009F1B7D" w:rsidRDefault="00F86237" w:rsidP="00011096">
            <w:pPr>
              <w:pStyle w:val="XML4"/>
            </w:pPr>
            <w:r w:rsidRPr="009F1B7D">
              <w:t>enum equal;</w:t>
            </w:r>
          </w:p>
          <w:p w14:paraId="70A8E440" w14:textId="77777777" w:rsidR="00F86237" w:rsidRPr="009F1B7D" w:rsidRDefault="00F86237" w:rsidP="00011096">
            <w:pPr>
              <w:pStyle w:val="XML2"/>
            </w:pPr>
            <w:r w:rsidRPr="009F1B7D">
              <w:t>}</w:t>
            </w:r>
          </w:p>
          <w:p w14:paraId="1A496190" w14:textId="77777777" w:rsidR="00F86237" w:rsidRPr="009F1B7D" w:rsidRDefault="00F86237" w:rsidP="00011096">
            <w:pPr>
              <w:pStyle w:val="XML3"/>
            </w:pPr>
            <w:r w:rsidRPr="009F1B7D">
              <w:t>default equal;</w:t>
            </w:r>
          </w:p>
          <w:p w14:paraId="0C30A3F6" w14:textId="77777777" w:rsidR="00F86237" w:rsidRPr="009F1B7D" w:rsidRDefault="00F86237" w:rsidP="00011096">
            <w:pPr>
              <w:pStyle w:val="XML3"/>
            </w:pPr>
            <w:proofErr w:type="gramStart"/>
            <w:r w:rsidRPr="009F1B7D">
              <w:t>description</w:t>
            </w:r>
            <w:proofErr w:type="gramEnd"/>
            <w:r w:rsidRPr="009F1B7D">
              <w:t xml:space="preserve"> "The predefined role of the controller.";</w:t>
            </w:r>
          </w:p>
          <w:p w14:paraId="410ED541" w14:textId="77777777" w:rsidR="00F86237" w:rsidRPr="009F1B7D" w:rsidRDefault="00F86237" w:rsidP="00011096">
            <w:pPr>
              <w:pStyle w:val="XML2"/>
            </w:pPr>
            <w:r w:rsidRPr="009F1B7D">
              <w:t>}</w:t>
            </w:r>
          </w:p>
          <w:p w14:paraId="711803FD" w14:textId="77777777" w:rsidR="00F86237" w:rsidRPr="009F1B7D" w:rsidRDefault="00F86237" w:rsidP="00011096">
            <w:pPr>
              <w:pStyle w:val="XML2"/>
            </w:pPr>
            <w:r w:rsidRPr="009F1B7D">
              <w:t>leaf ip-address {</w:t>
            </w:r>
          </w:p>
          <w:p w14:paraId="415DF7E6" w14:textId="77777777" w:rsidR="00F86237" w:rsidRPr="009F1B7D" w:rsidRDefault="00F86237" w:rsidP="00011096">
            <w:pPr>
              <w:pStyle w:val="XML3"/>
            </w:pPr>
            <w:r w:rsidRPr="009F1B7D">
              <w:lastRenderedPageBreak/>
              <w:t>type inet:ip-address;</w:t>
            </w:r>
          </w:p>
          <w:p w14:paraId="4CFBF71D" w14:textId="77777777" w:rsidR="00F86237" w:rsidRPr="009F1B7D" w:rsidRDefault="00F86237" w:rsidP="00011096">
            <w:pPr>
              <w:pStyle w:val="XML3"/>
            </w:pPr>
            <w:r w:rsidRPr="009F1B7D">
              <w:t>mandatory true;</w:t>
            </w:r>
          </w:p>
          <w:p w14:paraId="7943F517" w14:textId="77777777" w:rsidR="00F86237" w:rsidRPr="009F1B7D" w:rsidRDefault="00F86237" w:rsidP="00011096">
            <w:pPr>
              <w:pStyle w:val="XML3"/>
            </w:pPr>
            <w:proofErr w:type="gramStart"/>
            <w:r w:rsidRPr="009F1B7D">
              <w:t>description</w:t>
            </w:r>
            <w:proofErr w:type="gramEnd"/>
            <w:r w:rsidRPr="009F1B7D">
              <w:t xml:space="preserve"> "The IP address of the controller to connect to.";</w:t>
            </w:r>
          </w:p>
          <w:p w14:paraId="3F1E603A" w14:textId="77777777" w:rsidR="00F86237" w:rsidRPr="009F1B7D" w:rsidRDefault="00F86237" w:rsidP="00011096">
            <w:pPr>
              <w:pStyle w:val="XML2"/>
            </w:pPr>
            <w:r w:rsidRPr="009F1B7D">
              <w:t>}</w:t>
            </w:r>
          </w:p>
          <w:p w14:paraId="0B5E6811" w14:textId="77777777" w:rsidR="00F86237" w:rsidRPr="009F1B7D" w:rsidRDefault="00F86237" w:rsidP="00011096">
            <w:pPr>
              <w:pStyle w:val="XML2"/>
            </w:pPr>
            <w:r w:rsidRPr="009F1B7D">
              <w:t>leaf port {</w:t>
            </w:r>
          </w:p>
          <w:p w14:paraId="3FCB033B" w14:textId="77777777" w:rsidR="00F86237" w:rsidRPr="009F1B7D" w:rsidRDefault="00F86237" w:rsidP="00011096">
            <w:pPr>
              <w:pStyle w:val="XML3"/>
            </w:pPr>
            <w:r w:rsidRPr="009F1B7D">
              <w:t>type inet:port-number;</w:t>
            </w:r>
          </w:p>
          <w:p w14:paraId="6A47CAF8" w14:textId="77777777" w:rsidR="00F86237" w:rsidRPr="009F1B7D" w:rsidRDefault="00F86237" w:rsidP="00011096">
            <w:pPr>
              <w:pStyle w:val="XML3"/>
            </w:pPr>
            <w:r w:rsidRPr="009F1B7D">
              <w:t>default 6633;</w:t>
            </w:r>
          </w:p>
          <w:p w14:paraId="5F427272" w14:textId="77777777" w:rsidR="00F86237" w:rsidRPr="009F1B7D" w:rsidRDefault="00F86237" w:rsidP="00011096">
            <w:pPr>
              <w:pStyle w:val="XML3"/>
            </w:pPr>
            <w:proofErr w:type="gramStart"/>
            <w:r w:rsidRPr="009F1B7D">
              <w:t>description</w:t>
            </w:r>
            <w:proofErr w:type="gramEnd"/>
            <w:r w:rsidRPr="009F1B7D">
              <w:t xml:space="preserve"> "The port number at the controller to connect to.";</w:t>
            </w:r>
          </w:p>
          <w:p w14:paraId="132D5DE7" w14:textId="77777777" w:rsidR="00F86237" w:rsidRPr="009F1B7D" w:rsidRDefault="00F86237" w:rsidP="00011096">
            <w:pPr>
              <w:pStyle w:val="XML2"/>
            </w:pPr>
            <w:r w:rsidRPr="009F1B7D">
              <w:t>}</w:t>
            </w:r>
          </w:p>
          <w:p w14:paraId="4E781C44" w14:textId="77777777" w:rsidR="00F86237" w:rsidRPr="009F1B7D" w:rsidRDefault="00F86237" w:rsidP="00011096">
            <w:pPr>
              <w:pStyle w:val="XML2"/>
            </w:pPr>
            <w:r w:rsidRPr="009F1B7D">
              <w:t>leaf local-ip-address {</w:t>
            </w:r>
          </w:p>
          <w:p w14:paraId="70E14321" w14:textId="77777777" w:rsidR="00F86237" w:rsidRPr="009F1B7D" w:rsidRDefault="00F86237" w:rsidP="00011096">
            <w:pPr>
              <w:pStyle w:val="XML3"/>
            </w:pPr>
            <w:r w:rsidRPr="009F1B7D">
              <w:t>type inet:ip-address;</w:t>
            </w:r>
          </w:p>
          <w:p w14:paraId="0CD92E72" w14:textId="77777777" w:rsidR="00F86237" w:rsidRPr="009F1B7D" w:rsidRDefault="00F86237" w:rsidP="00011096">
            <w:pPr>
              <w:pStyle w:val="XML3"/>
            </w:pPr>
            <w:proofErr w:type="gramStart"/>
            <w:r w:rsidRPr="009F1B7D">
              <w:t>description</w:t>
            </w:r>
            <w:proofErr w:type="gramEnd"/>
            <w:r w:rsidRPr="009F1B7D">
              <w:t xml:space="preserve"> "This specifies the source IP for packets sent to this controller and overrides the default IP used.";</w:t>
            </w:r>
          </w:p>
          <w:p w14:paraId="02D77CCC" w14:textId="77777777" w:rsidR="00F86237" w:rsidRPr="009F1B7D" w:rsidRDefault="00F86237" w:rsidP="00011096">
            <w:pPr>
              <w:pStyle w:val="XML2"/>
            </w:pPr>
            <w:r w:rsidRPr="009F1B7D">
              <w:t>}</w:t>
            </w:r>
          </w:p>
          <w:p w14:paraId="1FDB4620" w14:textId="77777777" w:rsidR="00F86237" w:rsidRPr="009F1B7D" w:rsidRDefault="00F86237" w:rsidP="00011096">
            <w:pPr>
              <w:pStyle w:val="XML2"/>
            </w:pPr>
            <w:r w:rsidRPr="009F1B7D">
              <w:t>leaf local-port {</w:t>
            </w:r>
          </w:p>
          <w:p w14:paraId="3A1DECF4" w14:textId="77777777" w:rsidR="00F86237" w:rsidRPr="009F1B7D" w:rsidRDefault="00F86237" w:rsidP="00011096">
            <w:pPr>
              <w:pStyle w:val="XML3"/>
            </w:pPr>
            <w:r w:rsidRPr="009F1B7D">
              <w:t>type inet:port-number;</w:t>
            </w:r>
          </w:p>
          <w:p w14:paraId="29182761" w14:textId="77777777" w:rsidR="00F86237" w:rsidRPr="009F1B7D" w:rsidRDefault="00F86237" w:rsidP="00011096">
            <w:pPr>
              <w:pStyle w:val="XML3"/>
            </w:pPr>
            <w:r w:rsidRPr="009F1B7D">
              <w:t>default 0;</w:t>
            </w:r>
          </w:p>
          <w:p w14:paraId="1EAB8CCE" w14:textId="77777777" w:rsidR="00F86237" w:rsidRPr="009F1B7D" w:rsidRDefault="00F86237" w:rsidP="00011096">
            <w:pPr>
              <w:pStyle w:val="XML3"/>
            </w:pPr>
            <w:proofErr w:type="gramStart"/>
            <w:r w:rsidRPr="009F1B7D">
              <w:t>description</w:t>
            </w:r>
            <w:proofErr w:type="gramEnd"/>
            <w:r w:rsidRPr="009F1B7D">
              <w:t xml:space="preserve"> "The port number the switch listens on. If 0 the port is chosen dynamically.</w:t>
            </w:r>
            <w:proofErr w:type="gramStart"/>
            <w:r w:rsidRPr="009F1B7D">
              <w:t>";</w:t>
            </w:r>
            <w:proofErr w:type="gramEnd"/>
          </w:p>
          <w:p w14:paraId="36458923" w14:textId="77777777" w:rsidR="00F86237" w:rsidRPr="009F1B7D" w:rsidRDefault="00F86237" w:rsidP="00011096">
            <w:pPr>
              <w:pStyle w:val="XML2"/>
            </w:pPr>
            <w:r w:rsidRPr="009F1B7D">
              <w:t>}</w:t>
            </w:r>
          </w:p>
          <w:p w14:paraId="24AAD670" w14:textId="77777777" w:rsidR="00F86237" w:rsidRPr="009F1B7D" w:rsidRDefault="00F86237" w:rsidP="00011096">
            <w:pPr>
              <w:pStyle w:val="XML2"/>
            </w:pPr>
            <w:r w:rsidRPr="009F1B7D">
              <w:t>leaf protocol {</w:t>
            </w:r>
          </w:p>
          <w:p w14:paraId="48F14E8B" w14:textId="77777777" w:rsidR="00F86237" w:rsidRPr="009F1B7D" w:rsidRDefault="00F86237" w:rsidP="00011096">
            <w:pPr>
              <w:pStyle w:val="XML3"/>
            </w:pPr>
            <w:r w:rsidRPr="009F1B7D">
              <w:t>type enumeration {</w:t>
            </w:r>
          </w:p>
          <w:p w14:paraId="6C5F0BC0" w14:textId="77777777" w:rsidR="00F86237" w:rsidRPr="009F1B7D" w:rsidRDefault="00F86237" w:rsidP="00011096">
            <w:pPr>
              <w:pStyle w:val="XML4"/>
            </w:pPr>
            <w:r w:rsidRPr="009F1B7D">
              <w:t>enum "tcp";</w:t>
            </w:r>
          </w:p>
          <w:p w14:paraId="1552BC1D" w14:textId="77777777" w:rsidR="00F86237" w:rsidRPr="009F1B7D" w:rsidRDefault="00F86237" w:rsidP="00011096">
            <w:pPr>
              <w:pStyle w:val="XML4"/>
            </w:pPr>
            <w:r w:rsidRPr="009F1B7D">
              <w:t>enum "tls";</w:t>
            </w:r>
          </w:p>
          <w:p w14:paraId="220765A6" w14:textId="77777777" w:rsidR="00F86237" w:rsidRPr="009F1B7D" w:rsidRDefault="00F86237" w:rsidP="00011096">
            <w:pPr>
              <w:pStyle w:val="XML3"/>
            </w:pPr>
            <w:r w:rsidRPr="009F1B7D">
              <w:t>}</w:t>
            </w:r>
          </w:p>
          <w:p w14:paraId="10D3653A" w14:textId="77777777" w:rsidR="00F86237" w:rsidRPr="009F1B7D" w:rsidRDefault="00F86237" w:rsidP="00011096">
            <w:pPr>
              <w:pStyle w:val="XML3"/>
            </w:pPr>
            <w:r w:rsidRPr="009F1B7D">
              <w:t>default "tcp";</w:t>
            </w:r>
          </w:p>
          <w:p w14:paraId="18DF2655" w14:textId="77777777" w:rsidR="00F86237" w:rsidRPr="009F1B7D" w:rsidRDefault="00F86237" w:rsidP="00011096">
            <w:pPr>
              <w:pStyle w:val="XML3"/>
            </w:pPr>
            <w:proofErr w:type="gramStart"/>
            <w:r w:rsidRPr="009F1B7D">
              <w:t>description</w:t>
            </w:r>
            <w:proofErr w:type="gramEnd"/>
            <w:r w:rsidRPr="009F1B7D">
              <w:t xml:space="preserve"> "The protocol used for connecting to the controller.";</w:t>
            </w:r>
          </w:p>
          <w:p w14:paraId="43CE5090" w14:textId="77777777" w:rsidR="00F86237" w:rsidRPr="009F1B7D" w:rsidRDefault="00F86237" w:rsidP="00011096">
            <w:pPr>
              <w:pStyle w:val="XML3"/>
            </w:pPr>
            <w:r w:rsidRPr="009F1B7D">
              <w:t>}</w:t>
            </w:r>
          </w:p>
          <w:p w14:paraId="5CF57B4E" w14:textId="77777777" w:rsidR="00F86237" w:rsidRPr="009F1B7D" w:rsidRDefault="00F86237" w:rsidP="00011096">
            <w:pPr>
              <w:pStyle w:val="XML2"/>
            </w:pPr>
            <w:r w:rsidRPr="009F1B7D">
              <w:t>container state {</w:t>
            </w:r>
          </w:p>
          <w:p w14:paraId="508834C1" w14:textId="77777777" w:rsidR="00F86237" w:rsidRPr="009F1B7D" w:rsidRDefault="00F86237" w:rsidP="00011096">
            <w:pPr>
              <w:pStyle w:val="XML3"/>
            </w:pPr>
            <w:r w:rsidRPr="009F1B7D">
              <w:t>description "This container holds connection state information that indicate if the Logical Switch is connected, what versions are supported, and which one is used.";</w:t>
            </w:r>
          </w:p>
          <w:p w14:paraId="145CACA7" w14:textId="77777777" w:rsidR="00F86237" w:rsidRPr="009F1B7D" w:rsidRDefault="00F86237" w:rsidP="00011096">
            <w:pPr>
              <w:pStyle w:val="XML3"/>
            </w:pPr>
            <w:r w:rsidRPr="009F1B7D">
              <w:t>leaf connection-state {</w:t>
            </w:r>
          </w:p>
          <w:p w14:paraId="425842A8" w14:textId="77777777" w:rsidR="00F86237" w:rsidRPr="009F1B7D" w:rsidRDefault="00F86237" w:rsidP="00011096">
            <w:pPr>
              <w:pStyle w:val="XML4"/>
            </w:pPr>
            <w:r w:rsidRPr="009F1B7D">
              <w:t>type up-down-state-type;</w:t>
            </w:r>
          </w:p>
          <w:p w14:paraId="4F020584" w14:textId="77777777" w:rsidR="00F86237" w:rsidRPr="009F1B7D" w:rsidRDefault="00F86237" w:rsidP="00011096">
            <w:pPr>
              <w:pStyle w:val="XML4"/>
            </w:pPr>
            <w:proofErr w:type="gramStart"/>
            <w:r w:rsidRPr="009F1B7D">
              <w:t>description</w:t>
            </w:r>
            <w:proofErr w:type="gramEnd"/>
            <w:r w:rsidRPr="009F1B7D">
              <w:t xml:space="preserve"> "This object indicates if the Logical Switch is connected to the controller.";</w:t>
            </w:r>
          </w:p>
          <w:p w14:paraId="1B9A74AB" w14:textId="77777777" w:rsidR="00F86237" w:rsidRPr="009F1B7D" w:rsidRDefault="00F86237" w:rsidP="00011096">
            <w:pPr>
              <w:pStyle w:val="XML3"/>
            </w:pPr>
            <w:r w:rsidRPr="009F1B7D">
              <w:t>}</w:t>
            </w:r>
          </w:p>
          <w:p w14:paraId="0F7A8430" w14:textId="77777777" w:rsidR="00F86237" w:rsidRPr="009F1B7D" w:rsidRDefault="00F86237" w:rsidP="00011096">
            <w:pPr>
              <w:pStyle w:val="XML3"/>
            </w:pPr>
            <w:r w:rsidRPr="009F1B7D">
              <w:t>leaf current-version {</w:t>
            </w:r>
          </w:p>
          <w:p w14:paraId="6A2DE486" w14:textId="77777777" w:rsidR="00F86237" w:rsidRPr="009F1B7D" w:rsidRDefault="00F86237" w:rsidP="00011096">
            <w:pPr>
              <w:pStyle w:val="XML4"/>
            </w:pPr>
            <w:r w:rsidRPr="009F1B7D">
              <w:t>type openflow-version;</w:t>
            </w:r>
          </w:p>
          <w:p w14:paraId="7DA4E6A1" w14:textId="77777777" w:rsidR="00F86237" w:rsidRPr="009F1B7D" w:rsidRDefault="00F86237" w:rsidP="00011096">
            <w:pPr>
              <w:pStyle w:val="XML4"/>
            </w:pPr>
            <w:proofErr w:type="gramStart"/>
            <w:r w:rsidRPr="009F1B7D">
              <w:t>description</w:t>
            </w:r>
            <w:proofErr w:type="gramEnd"/>
            <w:r w:rsidRPr="009F1B7D">
              <w:t xml:space="preserve"> "This object contains the current OpenFlow version used between Logical Switch and Controller.";</w:t>
            </w:r>
          </w:p>
          <w:p w14:paraId="3A30BBA7" w14:textId="77777777" w:rsidR="00F86237" w:rsidRPr="009F1B7D" w:rsidRDefault="00F86237" w:rsidP="00011096">
            <w:pPr>
              <w:pStyle w:val="XML3"/>
            </w:pPr>
            <w:r w:rsidRPr="009F1B7D">
              <w:t>}</w:t>
            </w:r>
          </w:p>
          <w:p w14:paraId="7A9BD799" w14:textId="77777777" w:rsidR="00F86237" w:rsidRPr="009F1B7D" w:rsidRDefault="00F86237" w:rsidP="00011096">
            <w:pPr>
              <w:pStyle w:val="XML3"/>
            </w:pPr>
            <w:r w:rsidRPr="009F1B7D">
              <w:t>leaf-list supported-versions {</w:t>
            </w:r>
          </w:p>
          <w:p w14:paraId="47AAF1EE" w14:textId="77777777" w:rsidR="00F86237" w:rsidRPr="009F1B7D" w:rsidRDefault="00F86237" w:rsidP="00011096">
            <w:pPr>
              <w:pStyle w:val="XML4"/>
            </w:pPr>
            <w:r w:rsidRPr="009F1B7D">
              <w:t>type openflow-version;</w:t>
            </w:r>
          </w:p>
          <w:p w14:paraId="0410204A" w14:textId="77777777" w:rsidR="00F86237" w:rsidRPr="009F1B7D" w:rsidRDefault="00F86237" w:rsidP="00011096">
            <w:pPr>
              <w:pStyle w:val="XML4"/>
            </w:pPr>
            <w:proofErr w:type="gramStart"/>
            <w:r w:rsidRPr="009F1B7D">
              <w:t>description</w:t>
            </w:r>
            <w:proofErr w:type="gramEnd"/>
            <w:r w:rsidRPr="009F1B7D">
              <w:t xml:space="preserve"> "This list of objects contains all the OpenFlow versions supported the controller.";</w:t>
            </w:r>
          </w:p>
          <w:p w14:paraId="79B36EC7" w14:textId="77777777" w:rsidR="00F86237" w:rsidRPr="009F1B7D" w:rsidRDefault="00F86237" w:rsidP="00011096">
            <w:pPr>
              <w:pStyle w:val="XML3"/>
            </w:pPr>
            <w:r w:rsidRPr="009F1B7D">
              <w:t>}</w:t>
            </w:r>
          </w:p>
          <w:p w14:paraId="73ADB576" w14:textId="77777777" w:rsidR="00F86237" w:rsidRPr="009F1B7D" w:rsidRDefault="00F86237" w:rsidP="00011096">
            <w:pPr>
              <w:pStyle w:val="XML2"/>
            </w:pPr>
            <w:r w:rsidRPr="009F1B7D">
              <w:t>}</w:t>
            </w:r>
          </w:p>
          <w:p w14:paraId="6A1762BB" w14:textId="77777777" w:rsidR="00F86237" w:rsidRPr="009F1B7D" w:rsidRDefault="00F86237" w:rsidP="00011096">
            <w:pPr>
              <w:pStyle w:val="XML1"/>
            </w:pPr>
            <w:r w:rsidRPr="009F1B7D">
              <w:t>}</w:t>
            </w:r>
          </w:p>
        </w:tc>
      </w:tr>
    </w:tbl>
    <w:p w14:paraId="3A741457" w14:textId="77777777" w:rsidR="00F86237" w:rsidRDefault="00F86237" w:rsidP="00D14D27">
      <w:pPr>
        <w:pStyle w:val="Heading2"/>
      </w:pPr>
      <w:bookmarkStart w:id="84" w:name="_Toc318908529"/>
      <w:r>
        <w:lastRenderedPageBreak/>
        <w:t>OpenFlow Resource</w:t>
      </w:r>
      <w:bookmarkEnd w:id="84"/>
    </w:p>
    <w:p w14:paraId="123D21C1" w14:textId="3A9A492E" w:rsidR="00F86237" w:rsidRDefault="00F86237" w:rsidP="00F86237">
      <w:r>
        <w:t>OpenFlow Resource is a superclass of OpenFlow Port</w:t>
      </w:r>
      <w:r w:rsidR="00E159CE">
        <w:t>,</w:t>
      </w:r>
      <w:r>
        <w:t xml:space="preserve"> OpenFlow Queue</w:t>
      </w:r>
      <w:r w:rsidR="00E159CE">
        <w:t>, Owned Certificate and External Certificate</w:t>
      </w:r>
      <w:r>
        <w:t>. The superclass contains the identifier attribute that is inherited by all subclasses in addition to their individual identifiers.</w:t>
      </w:r>
    </w:p>
    <w:p w14:paraId="4E449BEA" w14:textId="77777777" w:rsidR="00F86237" w:rsidRPr="009F1B7D" w:rsidRDefault="00F86237" w:rsidP="00D14D27">
      <w:pPr>
        <w:pStyle w:val="Heading3"/>
      </w:pPr>
      <w:bookmarkStart w:id="85" w:name="_Toc315954007"/>
      <w:bookmarkStart w:id="86" w:name="_Toc316542517"/>
      <w:bookmarkStart w:id="87" w:name="_Toc318908530"/>
      <w:r w:rsidRPr="00DB42FD">
        <w:t>UML Diagram</w:t>
      </w:r>
      <w:bookmarkEnd w:id="85"/>
      <w:bookmarkEnd w:id="86"/>
      <w:bookmarkEnd w:id="87"/>
    </w:p>
    <w:p w14:paraId="391E3FB1" w14:textId="77777777" w:rsidR="00F86237" w:rsidRPr="009F1B7D" w:rsidRDefault="00F86237" w:rsidP="00F86237">
      <w:pPr>
        <w:keepNext/>
        <w:jc w:val="center"/>
      </w:pPr>
      <w:r w:rsidRPr="00DB42FD">
        <w:rPr>
          <w:noProof/>
        </w:rPr>
        <w:drawing>
          <wp:inline distT="0" distB="0" distL="0" distR="0" wp14:anchorId="1425CCFD" wp14:editId="0935D005">
            <wp:extent cx="3981450" cy="2562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562225"/>
                    </a:xfrm>
                    <a:prstGeom prst="rect">
                      <a:avLst/>
                    </a:prstGeom>
                    <a:noFill/>
                    <a:ln>
                      <a:noFill/>
                    </a:ln>
                  </pic:spPr>
                </pic:pic>
              </a:graphicData>
            </a:graphic>
          </wp:inline>
        </w:drawing>
      </w:r>
    </w:p>
    <w:p w14:paraId="587E416A" w14:textId="77777777" w:rsidR="00F86237" w:rsidRPr="00CE3A81" w:rsidRDefault="00F86237" w:rsidP="00F86237">
      <w:pPr>
        <w:pStyle w:val="Caption"/>
      </w:pPr>
      <w:r w:rsidRPr="00CE3A81">
        <w:t xml:space="preserve">Figure </w:t>
      </w:r>
      <w:fldSimple w:instr=" SEQ Figure \* ARABIC ">
        <w:r w:rsidRPr="00CE3A81">
          <w:t>8</w:t>
        </w:r>
      </w:fldSimple>
      <w:r w:rsidRPr="00CE3A81">
        <w:t>: Data Model Diagram for an OpenFlow Resource</w:t>
      </w:r>
    </w:p>
    <w:p w14:paraId="7EA070B9" w14:textId="77777777" w:rsidR="00F86237" w:rsidRPr="009F1B7D" w:rsidRDefault="00F86237" w:rsidP="00D14D27">
      <w:pPr>
        <w:pStyle w:val="Heading3"/>
      </w:pPr>
      <w:bookmarkStart w:id="88" w:name="_Toc315954008"/>
      <w:bookmarkStart w:id="89" w:name="_Toc316542518"/>
      <w:bookmarkStart w:id="90" w:name="_Toc318908531"/>
      <w:bookmarkStart w:id="91" w:name="OLE_LINK9"/>
      <w:bookmarkStart w:id="92" w:name="OLE_LINK10"/>
      <w:r w:rsidRPr="00DB42FD">
        <w:t>XML Schema</w:t>
      </w:r>
      <w:bookmarkEnd w:id="88"/>
      <w:bookmarkEnd w:id="89"/>
      <w:bookmarkEnd w:id="90"/>
    </w:p>
    <w:tbl>
      <w:tblPr>
        <w:tblStyle w:val="TableGrid"/>
        <w:tblW w:w="0" w:type="auto"/>
        <w:tblInd w:w="378" w:type="dxa"/>
        <w:shd w:val="clear" w:color="auto" w:fill="C8FCCD"/>
        <w:tblLook w:val="04A0" w:firstRow="1" w:lastRow="0" w:firstColumn="1" w:lastColumn="0" w:noHBand="0" w:noVBand="1"/>
      </w:tblPr>
      <w:tblGrid>
        <w:gridCol w:w="8820"/>
      </w:tblGrid>
      <w:tr w:rsidR="00F86237" w:rsidRPr="009F1B7D" w14:paraId="296FAAF6" w14:textId="77777777" w:rsidTr="00F86237">
        <w:tc>
          <w:tcPr>
            <w:tcW w:w="8820" w:type="dxa"/>
            <w:shd w:val="clear" w:color="auto" w:fill="C8FCCD"/>
          </w:tcPr>
          <w:p w14:paraId="6C1154A7" w14:textId="77777777" w:rsidR="00F86237" w:rsidRPr="009F1B7D" w:rsidRDefault="00F86237" w:rsidP="00011096">
            <w:pPr>
              <w:pStyle w:val="XML1"/>
            </w:pPr>
            <w:r w:rsidRPr="009F1B7D">
              <w:t>&lt;xs:complexType name="OFResourceType"&gt;</w:t>
            </w:r>
          </w:p>
          <w:p w14:paraId="6FE976C9" w14:textId="77777777" w:rsidR="00F86237" w:rsidRPr="009F1B7D" w:rsidRDefault="00F86237" w:rsidP="00011096">
            <w:pPr>
              <w:pStyle w:val="XML2"/>
            </w:pPr>
            <w:r w:rsidRPr="009F1B7D">
              <w:t>&lt;xs:sequence&gt;</w:t>
            </w:r>
          </w:p>
          <w:p w14:paraId="6A7F016A" w14:textId="77777777" w:rsidR="00F86237" w:rsidRPr="009F1B7D" w:rsidRDefault="00F86237" w:rsidP="00011096">
            <w:pPr>
              <w:pStyle w:val="XML3"/>
            </w:pPr>
            <w:r w:rsidRPr="009F1B7D">
              <w:t>&lt;xs:element name="resource-id" type="OFConfigID"/&gt;</w:t>
            </w:r>
          </w:p>
          <w:p w14:paraId="25663E37" w14:textId="77777777" w:rsidR="00F86237" w:rsidRPr="009F1B7D" w:rsidRDefault="00F86237" w:rsidP="00011096">
            <w:pPr>
              <w:pStyle w:val="XML2"/>
            </w:pPr>
            <w:r w:rsidRPr="009F1B7D">
              <w:t>&lt;/xs:sequence&gt;</w:t>
            </w:r>
          </w:p>
          <w:p w14:paraId="5E6D7D60" w14:textId="77777777" w:rsidR="00F86237" w:rsidRPr="009F1B7D" w:rsidRDefault="00F86237" w:rsidP="00011096">
            <w:pPr>
              <w:pStyle w:val="XML1"/>
            </w:pPr>
            <w:r w:rsidRPr="009F1B7D">
              <w:t>&lt;/xs:complexType&gt;</w:t>
            </w:r>
            <w:r w:rsidRPr="009F1B7D">
              <w:tab/>
            </w:r>
          </w:p>
        </w:tc>
      </w:tr>
    </w:tbl>
    <w:p w14:paraId="3BFE661A" w14:textId="77777777" w:rsidR="00F86237" w:rsidRPr="009F1B7D" w:rsidRDefault="00F86237" w:rsidP="00F86237"/>
    <w:p w14:paraId="299FB8E8" w14:textId="77777777" w:rsidR="00F86237" w:rsidRPr="009F1B7D" w:rsidRDefault="00F86237" w:rsidP="00D14D27">
      <w:pPr>
        <w:pStyle w:val="Heading3"/>
      </w:pPr>
      <w:bookmarkStart w:id="93" w:name="_Toc315954009"/>
      <w:bookmarkStart w:id="94" w:name="_Toc316542519"/>
      <w:bookmarkStart w:id="95" w:name="_Toc318908532"/>
      <w:bookmarkEnd w:id="91"/>
      <w:bookmarkEnd w:id="92"/>
      <w:r w:rsidRPr="00DB42FD">
        <w:t>XML Example</w:t>
      </w:r>
      <w:bookmarkEnd w:id="93"/>
      <w:bookmarkEnd w:id="94"/>
      <w:bookmarkEnd w:id="95"/>
    </w:p>
    <w:p w14:paraId="6F855E5E" w14:textId="77777777" w:rsidR="00F86237" w:rsidRPr="009F1B7D" w:rsidRDefault="00F86237" w:rsidP="00F86237">
      <w:r w:rsidRPr="00DB42FD">
        <w:t>The superclass is not instantiated.</w:t>
      </w:r>
    </w:p>
    <w:p w14:paraId="6A821DED" w14:textId="77777777" w:rsidR="00F86237" w:rsidRDefault="00F86237" w:rsidP="00D14D27">
      <w:pPr>
        <w:pStyle w:val="Heading3"/>
      </w:pPr>
      <w:bookmarkStart w:id="96" w:name="_Toc318908533"/>
      <w:r>
        <w:t>Normative Constraints</w:t>
      </w:r>
      <w:bookmarkEnd w:id="96"/>
    </w:p>
    <w:p w14:paraId="1CC30EF3" w14:textId="77777777" w:rsidR="00F86237" w:rsidRDefault="00F86237" w:rsidP="00F86237">
      <w:r>
        <w:t xml:space="preserve">An OpenFlow Resource is identified by identifier </w:t>
      </w:r>
      <w:r w:rsidRPr="00B96BFC">
        <w:rPr>
          <w:rStyle w:val="codeChar"/>
        </w:rPr>
        <w:t>&lt;resource-id&gt;</w:t>
      </w:r>
      <w:r w:rsidRPr="00F86237">
        <w:rPr>
          <w:rFonts w:ascii="Courier New" w:hAnsi="Courier New" w:cs="Courier New"/>
        </w:rPr>
        <w:t>.</w:t>
      </w:r>
      <w:r>
        <w:t xml:space="preserve"> The identifier MUST be unique within the context of the OpenFlow Capable Switch. It MUST be persistent across reboots of the OpenFlow Capable Switch.</w:t>
      </w:r>
    </w:p>
    <w:p w14:paraId="022151CE" w14:textId="77777777" w:rsidR="009E6267" w:rsidRDefault="009E6267" w:rsidP="00D14D27">
      <w:pPr>
        <w:pStyle w:val="Heading3"/>
      </w:pPr>
      <w:bookmarkStart w:id="97" w:name="_Toc318908534"/>
      <w:r>
        <w:t>YANG Specification</w:t>
      </w:r>
      <w:bookmarkEnd w:id="97"/>
    </w:p>
    <w:p w14:paraId="534BF0ED" w14:textId="77777777" w:rsidR="009E6267" w:rsidRDefault="009E6267" w:rsidP="009E6267">
      <w:r>
        <w:t xml:space="preserve">The base OpenFlow Resource has no specific correspondence in the YANG specification. The </w:t>
      </w:r>
      <w:r w:rsidRPr="00B96BFC">
        <w:rPr>
          <w:rStyle w:val="codeChar"/>
        </w:rPr>
        <w:t>&lt;resource-id&gt;</w:t>
      </w:r>
      <w:r>
        <w:t xml:space="preserve"> property is included in each individual resource.</w:t>
      </w:r>
    </w:p>
    <w:p w14:paraId="23668A92" w14:textId="77777777" w:rsidR="009E6267" w:rsidRDefault="009E6267" w:rsidP="00D14D27">
      <w:pPr>
        <w:pStyle w:val="Heading2"/>
      </w:pPr>
      <w:bookmarkStart w:id="98" w:name="_Toc318908535"/>
      <w:r>
        <w:lastRenderedPageBreak/>
        <w:t>OpenFlow Port</w:t>
      </w:r>
      <w:bookmarkEnd w:id="98"/>
    </w:p>
    <w:p w14:paraId="2FDEBEAF" w14:textId="77777777" w:rsidR="00F86237" w:rsidRDefault="009E6267" w:rsidP="009E6267">
      <w:r>
        <w:t>The OpenFlow Port is an instance of an OpenFlow resource. It contains a port configuration object, a port state object and a list of port feature objects. While there can’t be more than one instance of the port configuration and the port state, there may be multiple Port Features. The OpenFlow Port is a logical context which represents a port as described in the OpenFlow protocol specification.</w:t>
      </w:r>
    </w:p>
    <w:p w14:paraId="0F460988" w14:textId="77777777" w:rsidR="00B7089E" w:rsidRPr="009F1B7D" w:rsidRDefault="00B7089E" w:rsidP="00D14D27">
      <w:pPr>
        <w:pStyle w:val="Heading3"/>
      </w:pPr>
      <w:bookmarkStart w:id="99" w:name="_Toc315954013"/>
      <w:bookmarkStart w:id="100" w:name="_Toc316542523"/>
      <w:bookmarkStart w:id="101" w:name="_Toc318908536"/>
      <w:r w:rsidRPr="00DB42FD">
        <w:t>UML Diagram</w:t>
      </w:r>
      <w:bookmarkEnd w:id="99"/>
      <w:bookmarkEnd w:id="100"/>
      <w:bookmarkEnd w:id="101"/>
    </w:p>
    <w:p w14:paraId="0CE8649A" w14:textId="77777777" w:rsidR="00B7089E" w:rsidRPr="009F1B7D" w:rsidRDefault="00B7089E" w:rsidP="00B7089E">
      <w:pPr>
        <w:keepNext/>
        <w:jc w:val="center"/>
      </w:pPr>
      <w:r w:rsidRPr="00DB42FD">
        <w:rPr>
          <w:noProof/>
        </w:rPr>
        <w:drawing>
          <wp:inline distT="0" distB="0" distL="0" distR="0" wp14:anchorId="7079F594" wp14:editId="11CF1D96">
            <wp:extent cx="5943600" cy="40671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4A681248" w14:textId="77777777" w:rsidR="00B7089E" w:rsidRPr="00CE3A81" w:rsidRDefault="00B7089E" w:rsidP="00B7089E">
      <w:pPr>
        <w:pStyle w:val="Caption"/>
      </w:pPr>
      <w:r w:rsidRPr="00CE3A81">
        <w:t xml:space="preserve">Figure </w:t>
      </w:r>
      <w:fldSimple w:instr=" SEQ Figure \* ARABIC ">
        <w:r w:rsidRPr="00CE3A81">
          <w:t>9</w:t>
        </w:r>
      </w:fldSimple>
      <w:r w:rsidRPr="00CE3A81">
        <w:t>: Data Model Diagram for an OpenFlow Port</w:t>
      </w:r>
    </w:p>
    <w:p w14:paraId="15921FB0" w14:textId="77777777" w:rsidR="00B7089E" w:rsidRPr="009F1B7D" w:rsidRDefault="00B7089E" w:rsidP="00B7089E">
      <w:pPr>
        <w:rPr>
          <w:rFonts w:eastAsiaTheme="majorEastAsia" w:cstheme="majorBidi"/>
          <w:b/>
          <w:bCs/>
        </w:rPr>
      </w:pPr>
      <w:r w:rsidRPr="00DB42FD">
        <w:br w:type="page"/>
      </w:r>
    </w:p>
    <w:p w14:paraId="21D65A03" w14:textId="77777777" w:rsidR="00B7089E" w:rsidRPr="009F1B7D" w:rsidRDefault="00B7089E" w:rsidP="00D14D27">
      <w:pPr>
        <w:pStyle w:val="Heading3"/>
      </w:pPr>
      <w:bookmarkStart w:id="102" w:name="_Toc315954014"/>
      <w:bookmarkStart w:id="103" w:name="_Toc316542524"/>
      <w:bookmarkStart w:id="104" w:name="_Toc318908537"/>
      <w:r w:rsidRPr="00DB42FD">
        <w:lastRenderedPageBreak/>
        <w:t>XML Schema</w:t>
      </w:r>
      <w:bookmarkEnd w:id="102"/>
      <w:bookmarkEnd w:id="103"/>
      <w:bookmarkEnd w:id="104"/>
    </w:p>
    <w:tbl>
      <w:tblPr>
        <w:tblStyle w:val="TableGrid"/>
        <w:tblW w:w="0" w:type="auto"/>
        <w:tblInd w:w="378" w:type="dxa"/>
        <w:shd w:val="clear" w:color="auto" w:fill="C8FCCD"/>
        <w:tblLook w:val="04A0" w:firstRow="1" w:lastRow="0" w:firstColumn="1" w:lastColumn="0" w:noHBand="0" w:noVBand="1"/>
      </w:tblPr>
      <w:tblGrid>
        <w:gridCol w:w="8820"/>
      </w:tblGrid>
      <w:tr w:rsidR="00B7089E" w:rsidRPr="009F1B7D" w14:paraId="049CBE8D" w14:textId="77777777" w:rsidTr="006F4495">
        <w:tc>
          <w:tcPr>
            <w:tcW w:w="8820" w:type="dxa"/>
            <w:shd w:val="clear" w:color="auto" w:fill="C8FCCD"/>
          </w:tcPr>
          <w:p w14:paraId="3747EBF9" w14:textId="77777777" w:rsidR="00B7089E" w:rsidRPr="009F1B7D" w:rsidRDefault="00B7089E" w:rsidP="00011096">
            <w:pPr>
              <w:pStyle w:val="XML1"/>
            </w:pPr>
            <w:r w:rsidRPr="009F1B7D">
              <w:t>&lt;xs:complexType name="OFPortType"&gt;</w:t>
            </w:r>
          </w:p>
          <w:p w14:paraId="5D3482DA" w14:textId="77777777" w:rsidR="00B7089E" w:rsidRPr="009F1B7D" w:rsidRDefault="00B7089E" w:rsidP="00011096">
            <w:pPr>
              <w:pStyle w:val="XML2"/>
            </w:pPr>
            <w:r w:rsidRPr="009F1B7D">
              <w:t>&lt;xs:complexContent&gt;</w:t>
            </w:r>
          </w:p>
          <w:p w14:paraId="428CC567" w14:textId="77777777" w:rsidR="00B7089E" w:rsidRPr="009F1B7D" w:rsidRDefault="00B7089E" w:rsidP="00011096">
            <w:pPr>
              <w:pStyle w:val="XML3"/>
            </w:pPr>
            <w:r w:rsidRPr="009F1B7D">
              <w:t>&lt;xs:extension base="OFResourceType"&gt;</w:t>
            </w:r>
          </w:p>
          <w:p w14:paraId="2D7DE2F3" w14:textId="77777777" w:rsidR="00B7089E" w:rsidRPr="009F1B7D" w:rsidRDefault="00B7089E" w:rsidP="00011096">
            <w:pPr>
              <w:pStyle w:val="XML4"/>
            </w:pPr>
            <w:r w:rsidRPr="009F1B7D">
              <w:t>&lt;xs:sequence&gt;</w:t>
            </w:r>
          </w:p>
          <w:p w14:paraId="517858A5" w14:textId="77777777" w:rsidR="00B7089E" w:rsidRPr="009F1B7D" w:rsidRDefault="00B7089E" w:rsidP="00011096">
            <w:pPr>
              <w:pStyle w:val="XML5"/>
            </w:pPr>
            <w:r w:rsidRPr="009F1B7D">
              <w:t xml:space="preserve">&lt;xs:element name="number" </w:t>
            </w:r>
          </w:p>
          <w:p w14:paraId="10EDA004" w14:textId="77777777" w:rsidR="00B7089E" w:rsidRPr="009F1B7D" w:rsidRDefault="00B7089E" w:rsidP="00011096">
            <w:pPr>
              <w:pStyle w:val="XML9"/>
            </w:pPr>
            <w:r w:rsidRPr="009F1B7D">
              <w:t>type="xs:unsignedInt"/&gt;</w:t>
            </w:r>
          </w:p>
          <w:p w14:paraId="0720666A" w14:textId="77777777" w:rsidR="00B7089E" w:rsidRPr="009F1B7D" w:rsidRDefault="00B7089E" w:rsidP="00011096">
            <w:pPr>
              <w:pStyle w:val="XML5"/>
            </w:pPr>
            <w:r w:rsidRPr="009F1B7D">
              <w:t xml:space="preserve">&lt;xs:element name="name" </w:t>
            </w:r>
          </w:p>
          <w:p w14:paraId="0105A363" w14:textId="77777777" w:rsidR="00B7089E" w:rsidRPr="009F1B7D" w:rsidRDefault="00B7089E" w:rsidP="00011096">
            <w:pPr>
              <w:pStyle w:val="XML9"/>
            </w:pPr>
            <w:r w:rsidRPr="009F1B7D">
              <w:t>type="xs:string"/&gt;</w:t>
            </w:r>
          </w:p>
          <w:p w14:paraId="5059CD41" w14:textId="77777777" w:rsidR="00B7089E" w:rsidRPr="009F1B7D" w:rsidRDefault="00B7089E" w:rsidP="00011096">
            <w:pPr>
              <w:pStyle w:val="XML5"/>
            </w:pPr>
            <w:r w:rsidRPr="009F1B7D">
              <w:t xml:space="preserve">&lt;xs:element name="current-rate" </w:t>
            </w:r>
          </w:p>
          <w:p w14:paraId="20240A9D" w14:textId="77777777" w:rsidR="00B7089E" w:rsidRPr="009F1B7D" w:rsidRDefault="00B7089E" w:rsidP="00011096">
            <w:pPr>
              <w:pStyle w:val="XML9"/>
            </w:pPr>
            <w:r w:rsidRPr="009F1B7D">
              <w:t>type="xs:unsignedLong"/&gt;</w:t>
            </w:r>
          </w:p>
          <w:p w14:paraId="21B7D95E" w14:textId="77777777" w:rsidR="00B7089E" w:rsidRPr="009F1B7D" w:rsidRDefault="00B7089E" w:rsidP="00011096">
            <w:pPr>
              <w:pStyle w:val="XML5"/>
            </w:pPr>
            <w:r w:rsidRPr="009F1B7D">
              <w:t xml:space="preserve">&lt;xs:element name="max-rate" </w:t>
            </w:r>
          </w:p>
          <w:p w14:paraId="251AA4B2" w14:textId="77777777" w:rsidR="00B7089E" w:rsidRPr="009F1B7D" w:rsidRDefault="00B7089E" w:rsidP="00011096">
            <w:pPr>
              <w:pStyle w:val="XML9"/>
            </w:pPr>
            <w:r w:rsidRPr="009F1B7D">
              <w:t>type="xs:unsignedLong"/&gt;</w:t>
            </w:r>
          </w:p>
          <w:p w14:paraId="0A2D0753" w14:textId="77777777" w:rsidR="00B7089E" w:rsidRPr="009F1B7D" w:rsidRDefault="00B7089E" w:rsidP="00011096">
            <w:pPr>
              <w:pStyle w:val="XML5"/>
            </w:pPr>
            <w:r w:rsidRPr="009F1B7D">
              <w:t>&lt;xs:element name="configuration"</w:t>
            </w:r>
          </w:p>
          <w:p w14:paraId="7C7EB9A4" w14:textId="77777777" w:rsidR="00B7089E" w:rsidRPr="009F1B7D" w:rsidRDefault="00B7089E" w:rsidP="00011096">
            <w:pPr>
              <w:pStyle w:val="XML9"/>
            </w:pPr>
            <w:r w:rsidRPr="009F1B7D">
              <w:t>type="OFPortConfigurationType"/&gt;</w:t>
            </w:r>
          </w:p>
          <w:p w14:paraId="24A4B527" w14:textId="77777777" w:rsidR="00B7089E" w:rsidRPr="009F1B7D" w:rsidRDefault="00B7089E" w:rsidP="00011096">
            <w:pPr>
              <w:pStyle w:val="XML5"/>
            </w:pPr>
            <w:r w:rsidRPr="009F1B7D">
              <w:t>&lt;xs:element name="state" type="OFPortStateType"/&gt;</w:t>
            </w:r>
          </w:p>
          <w:p w14:paraId="5DC65449" w14:textId="77777777" w:rsidR="00B7089E" w:rsidRPr="009F1B7D" w:rsidRDefault="00B7089E" w:rsidP="00011096">
            <w:pPr>
              <w:pStyle w:val="XML5"/>
            </w:pPr>
            <w:r w:rsidRPr="009F1B7D">
              <w:t xml:space="preserve">&lt;xs:element name="features" </w:t>
            </w:r>
          </w:p>
          <w:p w14:paraId="1C9C5A6D" w14:textId="77777777" w:rsidR="00B7089E" w:rsidRPr="009F1B7D" w:rsidRDefault="00B7089E" w:rsidP="00011096">
            <w:pPr>
              <w:pStyle w:val="XML9"/>
            </w:pPr>
            <w:r w:rsidRPr="009F1B7D">
              <w:t>type="OFPortFeatureMasterList"/&gt;</w:t>
            </w:r>
          </w:p>
          <w:p w14:paraId="3545BC46" w14:textId="77777777" w:rsidR="00B7089E" w:rsidRPr="009F1B7D" w:rsidRDefault="00B7089E" w:rsidP="00011096">
            <w:pPr>
              <w:pStyle w:val="XML4"/>
            </w:pPr>
            <w:r w:rsidRPr="009F1B7D">
              <w:t>&lt;/xs:sequence&gt;</w:t>
            </w:r>
          </w:p>
          <w:p w14:paraId="4F549781" w14:textId="77777777" w:rsidR="00B7089E" w:rsidRPr="009F1B7D" w:rsidRDefault="00B7089E" w:rsidP="00011096">
            <w:pPr>
              <w:pStyle w:val="XML3"/>
            </w:pPr>
            <w:r w:rsidRPr="009F1B7D">
              <w:t>&lt;/xs:extension&gt;</w:t>
            </w:r>
          </w:p>
          <w:p w14:paraId="7B45140A" w14:textId="77777777" w:rsidR="00B7089E" w:rsidRPr="009F1B7D" w:rsidRDefault="00B7089E" w:rsidP="00011096">
            <w:pPr>
              <w:pStyle w:val="XML2"/>
            </w:pPr>
            <w:r w:rsidRPr="009F1B7D">
              <w:t>&lt;/xs:complexContent&gt;</w:t>
            </w:r>
          </w:p>
          <w:p w14:paraId="241EBE38" w14:textId="77777777" w:rsidR="00B7089E" w:rsidRPr="009F1B7D" w:rsidRDefault="00B7089E" w:rsidP="00011096">
            <w:pPr>
              <w:pStyle w:val="XML1"/>
            </w:pPr>
            <w:r w:rsidRPr="009F1B7D">
              <w:t>&lt;/xs:complexType&gt;</w:t>
            </w:r>
          </w:p>
          <w:p w14:paraId="4A74241D" w14:textId="77777777" w:rsidR="00B7089E" w:rsidRPr="009F1B7D" w:rsidRDefault="00B7089E" w:rsidP="00011096">
            <w:pPr>
              <w:pStyle w:val="XML1"/>
            </w:pPr>
          </w:p>
          <w:p w14:paraId="649A4818" w14:textId="77777777" w:rsidR="00B7089E" w:rsidRPr="009F1B7D" w:rsidRDefault="00B7089E" w:rsidP="00011096">
            <w:pPr>
              <w:pStyle w:val="XML1"/>
            </w:pPr>
            <w:r w:rsidRPr="009F1B7D">
              <w:t>&lt;xs:complexType name="OFPortFeatureMasterList"&gt;</w:t>
            </w:r>
          </w:p>
          <w:p w14:paraId="0DCCBF93" w14:textId="77777777" w:rsidR="00B7089E" w:rsidRPr="009F1B7D" w:rsidRDefault="00B7089E" w:rsidP="00011096">
            <w:pPr>
              <w:pStyle w:val="XML2"/>
            </w:pPr>
            <w:r w:rsidRPr="009F1B7D">
              <w:t>&lt;xs:sequence&gt;</w:t>
            </w:r>
          </w:p>
          <w:p w14:paraId="02DE31BD" w14:textId="77777777" w:rsidR="00B7089E" w:rsidRPr="009F1B7D" w:rsidRDefault="00B7089E" w:rsidP="00011096">
            <w:pPr>
              <w:pStyle w:val="XML3"/>
            </w:pPr>
            <w:r w:rsidRPr="009F1B7D">
              <w:t xml:space="preserve">&lt;xs:element name="current" </w:t>
            </w:r>
          </w:p>
          <w:p w14:paraId="2126D024" w14:textId="77777777" w:rsidR="00B7089E" w:rsidRPr="009F1B7D" w:rsidRDefault="00B7089E" w:rsidP="00011096">
            <w:pPr>
              <w:pStyle w:val="XML9"/>
            </w:pPr>
            <w:r w:rsidRPr="009F1B7D">
              <w:t>type="OFPortCurrentFeatureListType"/&gt;</w:t>
            </w:r>
          </w:p>
          <w:p w14:paraId="690BBC8F" w14:textId="77777777" w:rsidR="00B7089E" w:rsidRPr="009F1B7D" w:rsidRDefault="00B7089E" w:rsidP="00011096">
            <w:pPr>
              <w:pStyle w:val="XML3"/>
            </w:pPr>
            <w:r w:rsidRPr="009F1B7D">
              <w:t xml:space="preserve">&lt;xs:element name="advertised" </w:t>
            </w:r>
          </w:p>
          <w:p w14:paraId="024DB5BC" w14:textId="77777777" w:rsidR="00B7089E" w:rsidRPr="009F1B7D" w:rsidRDefault="00B7089E" w:rsidP="00011096">
            <w:pPr>
              <w:pStyle w:val="XML9"/>
            </w:pPr>
            <w:r w:rsidRPr="009F1B7D">
              <w:t>type="OFPortOtherFeatureListType"/&gt;</w:t>
            </w:r>
          </w:p>
          <w:p w14:paraId="7A41A378" w14:textId="77777777" w:rsidR="00B7089E" w:rsidRPr="009F1B7D" w:rsidRDefault="00B7089E" w:rsidP="00011096">
            <w:pPr>
              <w:pStyle w:val="XML3"/>
            </w:pPr>
            <w:r w:rsidRPr="009F1B7D">
              <w:t xml:space="preserve">&lt;xs:element name="supported" </w:t>
            </w:r>
          </w:p>
          <w:p w14:paraId="432918F3" w14:textId="77777777" w:rsidR="00B7089E" w:rsidRPr="009F1B7D" w:rsidRDefault="00B7089E" w:rsidP="00011096">
            <w:pPr>
              <w:pStyle w:val="XML9"/>
            </w:pPr>
            <w:r w:rsidRPr="009F1B7D">
              <w:t>type="OFPortOtherFeatureListType"/&gt;</w:t>
            </w:r>
          </w:p>
          <w:p w14:paraId="1AAEF17B" w14:textId="77777777" w:rsidR="00B7089E" w:rsidRPr="009F1B7D" w:rsidRDefault="00B7089E" w:rsidP="00011096">
            <w:pPr>
              <w:pStyle w:val="XML3"/>
            </w:pPr>
            <w:r w:rsidRPr="009F1B7D">
              <w:t>&lt;xs:element name="advertised-peer"</w:t>
            </w:r>
          </w:p>
          <w:p w14:paraId="4472AEEF" w14:textId="77777777" w:rsidR="00B7089E" w:rsidRPr="009F1B7D" w:rsidRDefault="00B7089E" w:rsidP="00011096">
            <w:pPr>
              <w:pStyle w:val="XML9"/>
            </w:pPr>
            <w:r w:rsidRPr="009F1B7D">
              <w:t>type="OFPortOtherFeatureListType"/&gt;</w:t>
            </w:r>
          </w:p>
          <w:p w14:paraId="7EADE9F3" w14:textId="77777777" w:rsidR="00B7089E" w:rsidRPr="009F1B7D" w:rsidRDefault="00B7089E" w:rsidP="00011096">
            <w:pPr>
              <w:pStyle w:val="XML2"/>
            </w:pPr>
            <w:r w:rsidRPr="009F1B7D">
              <w:t>&lt;/xs:sequence&gt;</w:t>
            </w:r>
          </w:p>
          <w:p w14:paraId="70F51B64" w14:textId="77777777" w:rsidR="00B7089E" w:rsidRPr="009F1B7D" w:rsidRDefault="00B7089E" w:rsidP="00011096">
            <w:pPr>
              <w:pStyle w:val="XML1"/>
            </w:pPr>
            <w:r w:rsidRPr="009F1B7D">
              <w:t>&lt;/xs:complexType&gt;</w:t>
            </w:r>
          </w:p>
          <w:p w14:paraId="0628BEF2" w14:textId="77777777" w:rsidR="00B7089E" w:rsidRPr="009F1B7D" w:rsidRDefault="00B7089E" w:rsidP="00011096">
            <w:pPr>
              <w:pStyle w:val="XML1"/>
            </w:pPr>
          </w:p>
          <w:p w14:paraId="643207E1" w14:textId="77777777" w:rsidR="00B7089E" w:rsidRPr="009F1B7D" w:rsidRDefault="00B7089E" w:rsidP="00011096">
            <w:pPr>
              <w:pStyle w:val="XML1"/>
            </w:pPr>
            <w:r w:rsidRPr="009F1B7D">
              <w:t>&lt;xs:complexType name="OFPortConfigurationType"&gt;</w:t>
            </w:r>
          </w:p>
          <w:p w14:paraId="6E6524E4" w14:textId="77777777" w:rsidR="00B7089E" w:rsidRPr="009F1B7D" w:rsidRDefault="00B7089E" w:rsidP="00011096">
            <w:pPr>
              <w:pStyle w:val="XML2"/>
            </w:pPr>
            <w:r w:rsidRPr="009F1B7D">
              <w:t>&lt;xs:sequence&gt;</w:t>
            </w:r>
          </w:p>
          <w:p w14:paraId="39453D15" w14:textId="77777777" w:rsidR="00B7089E" w:rsidRPr="009F1B7D" w:rsidRDefault="00B7089E" w:rsidP="00011096">
            <w:pPr>
              <w:pStyle w:val="XML3"/>
            </w:pPr>
            <w:r w:rsidRPr="009F1B7D">
              <w:t xml:space="preserve">&lt;xs:element name="admin-state" </w:t>
            </w:r>
          </w:p>
          <w:p w14:paraId="30452B04" w14:textId="77777777" w:rsidR="00B7089E" w:rsidRPr="009F1B7D" w:rsidRDefault="00B7089E" w:rsidP="00011096">
            <w:pPr>
              <w:pStyle w:val="XML9"/>
            </w:pPr>
            <w:r w:rsidRPr="009F1B7D">
              <w:t>type="OFPortStateOptionsType"/&gt;</w:t>
            </w:r>
          </w:p>
          <w:p w14:paraId="689010DE" w14:textId="77777777" w:rsidR="00B7089E" w:rsidRPr="009F1B7D" w:rsidRDefault="00B7089E" w:rsidP="00011096">
            <w:pPr>
              <w:pStyle w:val="XML3"/>
            </w:pPr>
            <w:r w:rsidRPr="009F1B7D">
              <w:t xml:space="preserve">&lt;xs:element name="no-receive" </w:t>
            </w:r>
          </w:p>
          <w:p w14:paraId="79E3FB5F" w14:textId="77777777" w:rsidR="00B7089E" w:rsidRPr="009F1B7D" w:rsidRDefault="00B7089E" w:rsidP="00011096">
            <w:pPr>
              <w:pStyle w:val="XML9"/>
            </w:pPr>
            <w:r w:rsidRPr="009F1B7D">
              <w:t>type="xs:boolean"/&gt;</w:t>
            </w:r>
          </w:p>
          <w:p w14:paraId="3A2F6CD7" w14:textId="77777777" w:rsidR="00B7089E" w:rsidRPr="009F1B7D" w:rsidRDefault="00B7089E" w:rsidP="00011096">
            <w:pPr>
              <w:pStyle w:val="XML3"/>
            </w:pPr>
            <w:r w:rsidRPr="009F1B7D">
              <w:t xml:space="preserve">&lt;xs:element name="no-forward" </w:t>
            </w:r>
          </w:p>
          <w:p w14:paraId="486F3B5D" w14:textId="77777777" w:rsidR="00B7089E" w:rsidRPr="009F1B7D" w:rsidRDefault="00B7089E" w:rsidP="00011096">
            <w:pPr>
              <w:pStyle w:val="XML9"/>
            </w:pPr>
            <w:r w:rsidRPr="009F1B7D">
              <w:t>type="xs:boolean"/&gt;</w:t>
            </w:r>
          </w:p>
          <w:p w14:paraId="6E452EA8" w14:textId="77777777" w:rsidR="00B7089E" w:rsidRPr="009F1B7D" w:rsidRDefault="00B7089E" w:rsidP="00011096">
            <w:pPr>
              <w:pStyle w:val="XML3"/>
            </w:pPr>
            <w:r w:rsidRPr="009F1B7D">
              <w:t xml:space="preserve">&lt;xs:element name="no-packet-in" </w:t>
            </w:r>
          </w:p>
          <w:p w14:paraId="6F1BD4FF" w14:textId="77777777" w:rsidR="00B7089E" w:rsidRPr="009F1B7D" w:rsidRDefault="00B7089E" w:rsidP="00011096">
            <w:pPr>
              <w:pStyle w:val="XML9"/>
            </w:pPr>
            <w:r w:rsidRPr="009F1B7D">
              <w:t>type="xs:boolean"/&gt;</w:t>
            </w:r>
          </w:p>
          <w:p w14:paraId="19C71F1E" w14:textId="77777777" w:rsidR="00B7089E" w:rsidRPr="009F1B7D" w:rsidRDefault="00B7089E" w:rsidP="00011096">
            <w:pPr>
              <w:pStyle w:val="XML2"/>
            </w:pPr>
            <w:r w:rsidRPr="009F1B7D">
              <w:t>&lt;/xs:sequence&gt;</w:t>
            </w:r>
          </w:p>
          <w:p w14:paraId="07018BB5" w14:textId="77777777" w:rsidR="00B7089E" w:rsidRPr="009F1B7D" w:rsidRDefault="00B7089E" w:rsidP="00011096">
            <w:pPr>
              <w:pStyle w:val="XML1"/>
            </w:pPr>
            <w:r w:rsidRPr="009F1B7D">
              <w:t>&lt;/xs:complexType&gt;</w:t>
            </w:r>
          </w:p>
          <w:p w14:paraId="61594F02" w14:textId="77777777" w:rsidR="00B7089E" w:rsidRPr="009F1B7D" w:rsidRDefault="00B7089E" w:rsidP="00011096">
            <w:pPr>
              <w:pStyle w:val="XML1"/>
            </w:pPr>
          </w:p>
          <w:p w14:paraId="3A38D8AB" w14:textId="77777777" w:rsidR="00B7089E" w:rsidRPr="009F1B7D" w:rsidRDefault="00B7089E" w:rsidP="00011096">
            <w:pPr>
              <w:pStyle w:val="XML1"/>
            </w:pPr>
            <w:r w:rsidRPr="009F1B7D">
              <w:t>&lt;xs:complexTypename="OFPortStateType"&gt;</w:t>
            </w:r>
          </w:p>
          <w:p w14:paraId="31DCE2E7" w14:textId="77777777" w:rsidR="00B7089E" w:rsidRPr="009F1B7D" w:rsidRDefault="00B7089E" w:rsidP="00011096">
            <w:pPr>
              <w:pStyle w:val="XML2"/>
            </w:pPr>
            <w:r w:rsidRPr="009F1B7D">
              <w:t>&lt;xs:sequence&gt;</w:t>
            </w:r>
          </w:p>
          <w:p w14:paraId="01F9760A" w14:textId="77777777" w:rsidR="00B7089E" w:rsidRPr="009F1B7D" w:rsidRDefault="00B7089E" w:rsidP="00011096">
            <w:pPr>
              <w:pStyle w:val="XML3"/>
            </w:pPr>
            <w:r w:rsidRPr="009F1B7D">
              <w:t xml:space="preserve">&lt;xs:element name="oper-state" </w:t>
            </w:r>
          </w:p>
          <w:p w14:paraId="5A3200FF" w14:textId="77777777" w:rsidR="00B7089E" w:rsidRPr="009F1B7D" w:rsidRDefault="00B7089E" w:rsidP="00011096">
            <w:pPr>
              <w:pStyle w:val="XML9"/>
            </w:pPr>
            <w:r w:rsidRPr="009F1B7D">
              <w:t>type="OFPortStateOptionsType"/&gt;</w:t>
            </w:r>
          </w:p>
          <w:p w14:paraId="4B5D2CA7" w14:textId="77777777" w:rsidR="00B7089E" w:rsidRPr="009F1B7D" w:rsidRDefault="00B7089E" w:rsidP="00011096">
            <w:pPr>
              <w:pStyle w:val="XML4"/>
            </w:pPr>
            <w:r w:rsidRPr="009F1B7D">
              <w:t xml:space="preserve">&lt;xs:element name="blocked" </w:t>
            </w:r>
          </w:p>
          <w:p w14:paraId="5086D05E" w14:textId="77777777" w:rsidR="00B7089E" w:rsidRPr="009F1B7D" w:rsidRDefault="00B7089E" w:rsidP="00011096">
            <w:pPr>
              <w:pStyle w:val="XML9"/>
            </w:pPr>
            <w:r w:rsidRPr="009F1B7D">
              <w:t>type="xs:boolean"/&gt;</w:t>
            </w:r>
          </w:p>
          <w:p w14:paraId="5EF48DD9" w14:textId="77777777" w:rsidR="00B7089E" w:rsidRPr="009F1B7D" w:rsidRDefault="00B7089E" w:rsidP="00011096">
            <w:pPr>
              <w:pStyle w:val="XML4"/>
            </w:pPr>
            <w:r w:rsidRPr="009F1B7D">
              <w:lastRenderedPageBreak/>
              <w:t xml:space="preserve">&lt;xs:element name="live" </w:t>
            </w:r>
          </w:p>
          <w:p w14:paraId="66F2A6A8" w14:textId="77777777" w:rsidR="00B7089E" w:rsidRPr="009F1B7D" w:rsidRDefault="00B7089E" w:rsidP="00011096">
            <w:pPr>
              <w:pStyle w:val="XML9"/>
            </w:pPr>
            <w:r w:rsidRPr="009F1B7D">
              <w:t>type="xs:boolean"/&gt;</w:t>
            </w:r>
          </w:p>
          <w:p w14:paraId="05F0594B" w14:textId="77777777" w:rsidR="00B7089E" w:rsidRPr="009F1B7D" w:rsidRDefault="00B7089E" w:rsidP="00011096">
            <w:pPr>
              <w:pStyle w:val="XML2"/>
            </w:pPr>
            <w:r w:rsidRPr="009F1B7D">
              <w:t>&lt;/xs:sequence&gt;</w:t>
            </w:r>
          </w:p>
          <w:p w14:paraId="709E590D" w14:textId="77777777" w:rsidR="00B7089E" w:rsidRPr="009F1B7D" w:rsidRDefault="00B7089E" w:rsidP="00011096">
            <w:pPr>
              <w:pStyle w:val="XML1"/>
            </w:pPr>
            <w:r w:rsidRPr="009F1B7D">
              <w:t>&lt;/xs:complexType&gt;</w:t>
            </w:r>
          </w:p>
          <w:p w14:paraId="05CB3A84" w14:textId="77777777" w:rsidR="00B7089E" w:rsidRPr="009F1B7D" w:rsidRDefault="00B7089E" w:rsidP="00011096">
            <w:pPr>
              <w:pStyle w:val="XML1"/>
            </w:pPr>
          </w:p>
          <w:p w14:paraId="609097EB" w14:textId="77777777" w:rsidR="00B7089E" w:rsidRPr="009F1B7D" w:rsidRDefault="00B7089E" w:rsidP="00011096">
            <w:pPr>
              <w:pStyle w:val="XML1"/>
            </w:pPr>
            <w:r w:rsidRPr="009F1B7D">
              <w:t>&lt;xs:simpleType name="OFPortStateOptionsType"&gt;</w:t>
            </w:r>
          </w:p>
          <w:p w14:paraId="2620F487" w14:textId="77777777" w:rsidR="00B7089E" w:rsidRPr="009F1B7D" w:rsidRDefault="00B7089E" w:rsidP="00011096">
            <w:pPr>
              <w:pStyle w:val="XML2"/>
            </w:pPr>
            <w:r w:rsidRPr="009F1B7D">
              <w:t>&lt;xs:restriction base="xs:string"&gt;</w:t>
            </w:r>
          </w:p>
          <w:p w14:paraId="5951B6EF" w14:textId="77777777" w:rsidR="00B7089E" w:rsidRPr="009F1B7D" w:rsidRDefault="00B7089E" w:rsidP="00011096">
            <w:pPr>
              <w:pStyle w:val="XML3"/>
            </w:pPr>
            <w:r w:rsidRPr="009F1B7D">
              <w:t>&lt;xs:enumeration value="up"/&gt;</w:t>
            </w:r>
          </w:p>
          <w:p w14:paraId="2EE3CB23" w14:textId="77777777" w:rsidR="00B7089E" w:rsidRPr="009F1B7D" w:rsidRDefault="00B7089E" w:rsidP="00011096">
            <w:pPr>
              <w:pStyle w:val="XML3"/>
            </w:pPr>
            <w:r w:rsidRPr="009F1B7D">
              <w:t>&lt;xs:enumeration value="down"/&gt;</w:t>
            </w:r>
          </w:p>
          <w:p w14:paraId="73F4CF29" w14:textId="77777777" w:rsidR="00B7089E" w:rsidRPr="009F1B7D" w:rsidRDefault="00B7089E" w:rsidP="00011096">
            <w:pPr>
              <w:pStyle w:val="XML2"/>
            </w:pPr>
            <w:r w:rsidRPr="009F1B7D">
              <w:t>&lt;/xs:restriction&gt;</w:t>
            </w:r>
          </w:p>
          <w:p w14:paraId="11BC42BF" w14:textId="77777777" w:rsidR="00B7089E" w:rsidRPr="009F1B7D" w:rsidRDefault="00B7089E" w:rsidP="00011096">
            <w:pPr>
              <w:pStyle w:val="XML1"/>
            </w:pPr>
            <w:r w:rsidRPr="009F1B7D">
              <w:t>&lt;/xs:simpleType&gt;</w:t>
            </w:r>
          </w:p>
          <w:p w14:paraId="7E594DC2" w14:textId="77777777" w:rsidR="00B7089E" w:rsidRPr="009F1B7D" w:rsidRDefault="00B7089E" w:rsidP="00011096">
            <w:pPr>
              <w:pStyle w:val="XML1"/>
            </w:pPr>
          </w:p>
          <w:p w14:paraId="43090A68" w14:textId="77777777" w:rsidR="00B7089E" w:rsidRPr="009F1B7D" w:rsidRDefault="00B7089E" w:rsidP="00011096">
            <w:pPr>
              <w:pStyle w:val="XML1"/>
            </w:pPr>
            <w:r w:rsidRPr="009F1B7D">
              <w:t>&lt;xs:complexTypename="OFPortCurrentFeatureListType"&gt;</w:t>
            </w:r>
          </w:p>
          <w:p w14:paraId="4CE1063B" w14:textId="77777777" w:rsidR="00B7089E" w:rsidRPr="009F1B7D" w:rsidRDefault="00B7089E" w:rsidP="00011096">
            <w:pPr>
              <w:pStyle w:val="XML2"/>
            </w:pPr>
            <w:r w:rsidRPr="009F1B7D">
              <w:t>&lt;xs:sequence&gt;</w:t>
            </w:r>
          </w:p>
          <w:p w14:paraId="6FB8E617" w14:textId="77777777" w:rsidR="00B7089E" w:rsidRPr="009F1B7D" w:rsidRDefault="00B7089E" w:rsidP="00011096">
            <w:pPr>
              <w:pStyle w:val="XML3"/>
            </w:pPr>
            <w:r w:rsidRPr="009F1B7D">
              <w:t xml:space="preserve">&lt;xs:element name="rate" </w:t>
            </w:r>
          </w:p>
          <w:p w14:paraId="235FE656" w14:textId="77777777" w:rsidR="00B7089E" w:rsidRPr="009F1B7D" w:rsidRDefault="00B7089E" w:rsidP="00011096">
            <w:pPr>
              <w:pStyle w:val="XML9"/>
            </w:pPr>
            <w:r w:rsidRPr="009F1B7D">
              <w:t>type="OFPortRateType"/&gt;</w:t>
            </w:r>
          </w:p>
          <w:p w14:paraId="31142CF6" w14:textId="77777777" w:rsidR="00B7089E" w:rsidRPr="009F1B7D" w:rsidRDefault="00B7089E" w:rsidP="00011096">
            <w:pPr>
              <w:pStyle w:val="XML3"/>
            </w:pPr>
            <w:r w:rsidRPr="009F1B7D">
              <w:t xml:space="preserve">&lt;xs:element name="auto-negotiate" </w:t>
            </w:r>
          </w:p>
          <w:p w14:paraId="6E0DAA4A" w14:textId="77777777" w:rsidR="00B7089E" w:rsidRPr="009F1B7D" w:rsidRDefault="00B7089E" w:rsidP="00011096">
            <w:pPr>
              <w:pStyle w:val="XML9"/>
            </w:pPr>
            <w:r w:rsidRPr="009F1B7D">
              <w:t>type="OFPortAutoNegotiateType"/&gt;</w:t>
            </w:r>
          </w:p>
          <w:p w14:paraId="1D4AB951" w14:textId="77777777" w:rsidR="00B7089E" w:rsidRPr="009F1B7D" w:rsidRDefault="00B7089E" w:rsidP="00011096">
            <w:pPr>
              <w:pStyle w:val="XML3"/>
            </w:pPr>
            <w:r w:rsidRPr="009F1B7D">
              <w:t xml:space="preserve">&lt;xs:element name="medium" </w:t>
            </w:r>
          </w:p>
          <w:p w14:paraId="56B42992" w14:textId="77777777" w:rsidR="00B7089E" w:rsidRPr="009F1B7D" w:rsidRDefault="00B7089E" w:rsidP="00011096">
            <w:pPr>
              <w:pStyle w:val="XML9"/>
            </w:pPr>
            <w:r w:rsidRPr="009F1B7D">
              <w:t>type="OFPortMediumType"/&gt;</w:t>
            </w:r>
          </w:p>
          <w:p w14:paraId="58ABBB60" w14:textId="77777777" w:rsidR="00B7089E" w:rsidRPr="009F1B7D" w:rsidRDefault="00B7089E" w:rsidP="00011096">
            <w:pPr>
              <w:pStyle w:val="XML3"/>
            </w:pPr>
            <w:r w:rsidRPr="009F1B7D">
              <w:t xml:space="preserve">&lt;xs:element name="pause" </w:t>
            </w:r>
          </w:p>
          <w:p w14:paraId="4F403CF2" w14:textId="77777777" w:rsidR="00B7089E" w:rsidRPr="009F1B7D" w:rsidRDefault="00B7089E" w:rsidP="00011096">
            <w:pPr>
              <w:pStyle w:val="XML9"/>
            </w:pPr>
            <w:r w:rsidRPr="009F1B7D">
              <w:t>type="OFPortPauseType" /&gt;</w:t>
            </w:r>
          </w:p>
          <w:p w14:paraId="6E6EFF68" w14:textId="77777777" w:rsidR="00B7089E" w:rsidRPr="009F1B7D" w:rsidRDefault="00B7089E" w:rsidP="00011096">
            <w:pPr>
              <w:pStyle w:val="XML2"/>
            </w:pPr>
            <w:r w:rsidRPr="009F1B7D">
              <w:t>&lt;/xs:sequence&gt;</w:t>
            </w:r>
          </w:p>
          <w:p w14:paraId="33491D69" w14:textId="77777777" w:rsidR="00B7089E" w:rsidRPr="009F1B7D" w:rsidRDefault="00B7089E" w:rsidP="00011096">
            <w:pPr>
              <w:pStyle w:val="XML1"/>
            </w:pPr>
            <w:r w:rsidRPr="009F1B7D">
              <w:t>&lt;/xs:complexType&gt;</w:t>
            </w:r>
          </w:p>
          <w:p w14:paraId="16FA1CE3" w14:textId="77777777" w:rsidR="00B7089E" w:rsidRPr="009F1B7D" w:rsidRDefault="00B7089E" w:rsidP="00011096">
            <w:pPr>
              <w:pStyle w:val="XML1"/>
            </w:pPr>
          </w:p>
          <w:p w14:paraId="1432FED8" w14:textId="77777777" w:rsidR="00B7089E" w:rsidRPr="009F1B7D" w:rsidRDefault="00B7089E" w:rsidP="00011096">
            <w:pPr>
              <w:pStyle w:val="XML1"/>
            </w:pPr>
            <w:r w:rsidRPr="009F1B7D">
              <w:t>&lt;xs:complexType name="OFPortOtherFeatureListType"&gt;</w:t>
            </w:r>
          </w:p>
          <w:p w14:paraId="036757CC" w14:textId="77777777" w:rsidR="00B7089E" w:rsidRPr="009F1B7D" w:rsidRDefault="00B7089E" w:rsidP="00011096">
            <w:pPr>
              <w:pStyle w:val="XML2"/>
            </w:pPr>
            <w:r w:rsidRPr="009F1B7D">
              <w:t>&lt;xs:sequence&gt;</w:t>
            </w:r>
          </w:p>
          <w:p w14:paraId="2E9FF0D9" w14:textId="77777777" w:rsidR="00B7089E" w:rsidRPr="009F1B7D" w:rsidRDefault="00B7089E" w:rsidP="00011096">
            <w:pPr>
              <w:pStyle w:val="XML3"/>
            </w:pPr>
            <w:r w:rsidRPr="009F1B7D">
              <w:t xml:space="preserve">&lt;xs:element name="rate" </w:t>
            </w:r>
          </w:p>
          <w:p w14:paraId="48E7701A" w14:textId="77777777" w:rsidR="00B7089E" w:rsidRPr="009F1B7D" w:rsidRDefault="00B7089E" w:rsidP="00011096">
            <w:pPr>
              <w:pStyle w:val="XML9"/>
            </w:pPr>
            <w:r w:rsidRPr="009F1B7D">
              <w:t>type="OFPortRateType"</w:t>
            </w:r>
          </w:p>
          <w:p w14:paraId="71C462EB" w14:textId="77777777" w:rsidR="00B7089E" w:rsidRPr="009F1B7D" w:rsidRDefault="00B7089E" w:rsidP="00011096">
            <w:pPr>
              <w:pStyle w:val="XML9"/>
            </w:pPr>
            <w:r w:rsidRPr="009F1B7D">
              <w:t>maxOccurs="unbounded"/&gt;</w:t>
            </w:r>
          </w:p>
          <w:p w14:paraId="1613CA88" w14:textId="77777777" w:rsidR="00B7089E" w:rsidRPr="009F1B7D" w:rsidRDefault="00B7089E" w:rsidP="00011096">
            <w:pPr>
              <w:pStyle w:val="XML3"/>
            </w:pPr>
            <w:r w:rsidRPr="009F1B7D">
              <w:t xml:space="preserve">&lt;xs:element name="auto-negotiate" </w:t>
            </w:r>
          </w:p>
          <w:p w14:paraId="104D924F" w14:textId="77777777" w:rsidR="00B7089E" w:rsidRPr="009F1B7D" w:rsidRDefault="00B7089E" w:rsidP="00011096">
            <w:pPr>
              <w:pStyle w:val="XML9"/>
            </w:pPr>
            <w:r w:rsidRPr="009F1B7D">
              <w:t>type="OFPortAutoNegotiateType"/&gt;</w:t>
            </w:r>
          </w:p>
          <w:p w14:paraId="0AF29E72" w14:textId="77777777" w:rsidR="00B7089E" w:rsidRPr="009F1B7D" w:rsidRDefault="00B7089E" w:rsidP="00011096">
            <w:pPr>
              <w:pStyle w:val="XML3"/>
            </w:pPr>
            <w:r w:rsidRPr="009F1B7D">
              <w:t xml:space="preserve">&lt;xs:element name="medium" </w:t>
            </w:r>
          </w:p>
          <w:p w14:paraId="18B5224E" w14:textId="77777777" w:rsidR="00B7089E" w:rsidRPr="009F1B7D" w:rsidRDefault="00B7089E" w:rsidP="00011096">
            <w:pPr>
              <w:pStyle w:val="XML9"/>
            </w:pPr>
            <w:r w:rsidRPr="009F1B7D">
              <w:t xml:space="preserve">type="OFPortMediumType" </w:t>
            </w:r>
          </w:p>
          <w:p w14:paraId="77F1C839" w14:textId="77777777" w:rsidR="00B7089E" w:rsidRPr="009F1B7D" w:rsidRDefault="00B7089E" w:rsidP="00011096">
            <w:pPr>
              <w:pStyle w:val="XML9"/>
            </w:pPr>
            <w:r w:rsidRPr="009F1B7D">
              <w:t>maxOccurs="unbounded"/&gt;</w:t>
            </w:r>
          </w:p>
          <w:p w14:paraId="119B3443" w14:textId="77777777" w:rsidR="00B7089E" w:rsidRPr="009F1B7D" w:rsidRDefault="00B7089E" w:rsidP="00011096">
            <w:pPr>
              <w:pStyle w:val="XML3"/>
            </w:pPr>
            <w:r w:rsidRPr="009F1B7D">
              <w:t xml:space="preserve">&lt;xs:element name="pause" </w:t>
            </w:r>
          </w:p>
          <w:p w14:paraId="0A30A411" w14:textId="77777777" w:rsidR="00B7089E" w:rsidRPr="009F1B7D" w:rsidRDefault="00B7089E" w:rsidP="00011096">
            <w:pPr>
              <w:pStyle w:val="XML9"/>
            </w:pPr>
            <w:r w:rsidRPr="009F1B7D">
              <w:t>type="OFPortPauseType"/&gt;</w:t>
            </w:r>
          </w:p>
          <w:p w14:paraId="0712DCB9" w14:textId="77777777" w:rsidR="00B7089E" w:rsidRPr="009F1B7D" w:rsidRDefault="00B7089E" w:rsidP="00011096">
            <w:pPr>
              <w:pStyle w:val="XML2"/>
            </w:pPr>
            <w:r w:rsidRPr="009F1B7D">
              <w:t>&lt;/xs:sequence&gt;</w:t>
            </w:r>
          </w:p>
          <w:p w14:paraId="79AA4FB0" w14:textId="77777777" w:rsidR="00B7089E" w:rsidRPr="009F1B7D" w:rsidRDefault="00B7089E" w:rsidP="00011096">
            <w:pPr>
              <w:pStyle w:val="XML1"/>
            </w:pPr>
            <w:r w:rsidRPr="009F1B7D">
              <w:t>&lt;/xs:complexType&gt;</w:t>
            </w:r>
          </w:p>
          <w:p w14:paraId="15C012C5" w14:textId="77777777" w:rsidR="00B7089E" w:rsidRPr="009F1B7D" w:rsidRDefault="00B7089E" w:rsidP="00011096">
            <w:pPr>
              <w:pStyle w:val="XML1"/>
            </w:pPr>
          </w:p>
        </w:tc>
      </w:tr>
    </w:tbl>
    <w:p w14:paraId="0C46D66E" w14:textId="77777777" w:rsidR="00B7089E" w:rsidRPr="009F1B7D" w:rsidRDefault="00B7089E" w:rsidP="00B7089E">
      <w:pPr>
        <w:pStyle w:val="BodyText"/>
      </w:pPr>
    </w:p>
    <w:p w14:paraId="149CFE13" w14:textId="77777777" w:rsidR="00B7089E" w:rsidRPr="009F1B7D" w:rsidRDefault="00B7089E" w:rsidP="00D14D27">
      <w:pPr>
        <w:pStyle w:val="Heading3"/>
      </w:pPr>
      <w:bookmarkStart w:id="105" w:name="_Toc315954015"/>
      <w:bookmarkStart w:id="106" w:name="_Toc316542525"/>
      <w:bookmarkStart w:id="107" w:name="_Toc318908538"/>
      <w:r w:rsidRPr="00DB42FD">
        <w:t>XML Example</w:t>
      </w:r>
      <w:bookmarkEnd w:id="105"/>
      <w:bookmarkEnd w:id="106"/>
      <w:bookmarkEnd w:id="107"/>
    </w:p>
    <w:tbl>
      <w:tblPr>
        <w:tblStyle w:val="TableGrid"/>
        <w:tblW w:w="0" w:type="auto"/>
        <w:tblInd w:w="378" w:type="dxa"/>
        <w:shd w:val="clear" w:color="auto" w:fill="C8FCCD"/>
        <w:tblLook w:val="04A0" w:firstRow="1" w:lastRow="0" w:firstColumn="1" w:lastColumn="0" w:noHBand="0" w:noVBand="1"/>
      </w:tblPr>
      <w:tblGrid>
        <w:gridCol w:w="8820"/>
      </w:tblGrid>
      <w:tr w:rsidR="00B7089E" w:rsidRPr="009F1B7D" w14:paraId="78B092FB" w14:textId="77777777" w:rsidTr="006F4495">
        <w:tc>
          <w:tcPr>
            <w:tcW w:w="8820" w:type="dxa"/>
            <w:shd w:val="clear" w:color="auto" w:fill="C8FCCD"/>
          </w:tcPr>
          <w:p w14:paraId="65CBD6A6" w14:textId="77777777" w:rsidR="00B7089E" w:rsidRPr="009F1B7D" w:rsidRDefault="00B7089E" w:rsidP="00011096">
            <w:pPr>
              <w:pStyle w:val="XML1"/>
            </w:pPr>
            <w:r w:rsidRPr="009F1B7D">
              <w:t>&lt;port&gt;</w:t>
            </w:r>
          </w:p>
          <w:p w14:paraId="57F67D8A" w14:textId="77777777" w:rsidR="00B7089E" w:rsidRPr="009F1B7D" w:rsidRDefault="00B7089E" w:rsidP="00011096">
            <w:pPr>
              <w:pStyle w:val="XML2"/>
            </w:pPr>
            <w:r w:rsidRPr="009F1B7D">
              <w:t>&lt;resource-id&gt;Port214748364&lt;/resource-id&gt;</w:t>
            </w:r>
          </w:p>
          <w:p w14:paraId="263AEBCE" w14:textId="77777777" w:rsidR="00B7089E" w:rsidRPr="009F1B7D" w:rsidRDefault="00B7089E" w:rsidP="00011096">
            <w:pPr>
              <w:pStyle w:val="XML2"/>
            </w:pPr>
            <w:r w:rsidRPr="009F1B7D">
              <w:t>&lt;number&gt;214748364&lt;/number&gt;</w:t>
            </w:r>
          </w:p>
          <w:p w14:paraId="3D74FB0E" w14:textId="77777777" w:rsidR="00B7089E" w:rsidRPr="009F1B7D" w:rsidRDefault="00B7089E" w:rsidP="00011096">
            <w:pPr>
              <w:pStyle w:val="XML2"/>
            </w:pPr>
            <w:r w:rsidRPr="009F1B7D">
              <w:t>&lt;name&gt;name0&lt;/name&gt;</w:t>
            </w:r>
          </w:p>
          <w:p w14:paraId="4BD00AEC" w14:textId="77777777" w:rsidR="00B7089E" w:rsidRPr="009F1B7D" w:rsidRDefault="00B7089E" w:rsidP="00011096">
            <w:pPr>
              <w:pStyle w:val="XML2"/>
            </w:pPr>
            <w:r w:rsidRPr="009F1B7D">
              <w:t>&lt;current-rate&gt;10000&lt;/current-rate&gt;</w:t>
            </w:r>
          </w:p>
          <w:p w14:paraId="073FDA7A" w14:textId="77777777" w:rsidR="00B7089E" w:rsidRPr="009F1B7D" w:rsidRDefault="00B7089E" w:rsidP="00011096">
            <w:pPr>
              <w:pStyle w:val="XML2"/>
            </w:pPr>
            <w:r w:rsidRPr="009F1B7D">
              <w:t>&lt;max-rate&gt;10000&lt;/max-rate&gt;</w:t>
            </w:r>
          </w:p>
          <w:p w14:paraId="37AD2C86" w14:textId="77777777" w:rsidR="00B7089E" w:rsidRPr="009F1B7D" w:rsidRDefault="00B7089E" w:rsidP="00011096">
            <w:pPr>
              <w:pStyle w:val="XML2"/>
            </w:pPr>
            <w:r w:rsidRPr="009F1B7D">
              <w:t>&lt;configuration&gt;</w:t>
            </w:r>
          </w:p>
          <w:p w14:paraId="0991DEFC" w14:textId="77777777" w:rsidR="00B7089E" w:rsidRPr="009F1B7D" w:rsidRDefault="00B7089E" w:rsidP="00011096">
            <w:pPr>
              <w:pStyle w:val="XML3"/>
            </w:pPr>
            <w:r w:rsidRPr="009F1B7D">
              <w:t>&lt;admin-state&gt;up&lt;/admin-state&gt;</w:t>
            </w:r>
          </w:p>
          <w:p w14:paraId="3C2415E8" w14:textId="77777777" w:rsidR="00B7089E" w:rsidRPr="009F1B7D" w:rsidRDefault="00B7089E" w:rsidP="00011096">
            <w:pPr>
              <w:pStyle w:val="XML3"/>
            </w:pPr>
            <w:r w:rsidRPr="009F1B7D">
              <w:t>&lt;no-receive&gt;false&lt;/no-receive&gt;</w:t>
            </w:r>
          </w:p>
          <w:p w14:paraId="4F692D23" w14:textId="77777777" w:rsidR="00B7089E" w:rsidRPr="009F1B7D" w:rsidRDefault="00B7089E" w:rsidP="00011096">
            <w:pPr>
              <w:pStyle w:val="XML3"/>
            </w:pPr>
            <w:r w:rsidRPr="009F1B7D">
              <w:t>&lt;no-forward&gt;false&lt;/no-forward&gt;</w:t>
            </w:r>
          </w:p>
          <w:p w14:paraId="10F578FA" w14:textId="77777777" w:rsidR="00B7089E" w:rsidRPr="009F1B7D" w:rsidRDefault="00B7089E" w:rsidP="00011096">
            <w:pPr>
              <w:pStyle w:val="XML3"/>
            </w:pPr>
            <w:r w:rsidRPr="009F1B7D">
              <w:t>&lt;no-packet-in&gt;false&lt;/no-packet-in&gt;</w:t>
            </w:r>
          </w:p>
          <w:p w14:paraId="342EB975" w14:textId="77777777" w:rsidR="00B7089E" w:rsidRPr="009F1B7D" w:rsidRDefault="00B7089E" w:rsidP="00011096">
            <w:pPr>
              <w:pStyle w:val="XML2"/>
            </w:pPr>
            <w:r w:rsidRPr="009F1B7D">
              <w:t>&lt;/configuration&gt;</w:t>
            </w:r>
          </w:p>
          <w:p w14:paraId="7F8D7E8A" w14:textId="77777777" w:rsidR="00B7089E" w:rsidRPr="009F1B7D" w:rsidRDefault="00B7089E" w:rsidP="00011096">
            <w:pPr>
              <w:pStyle w:val="XML2"/>
            </w:pPr>
            <w:r w:rsidRPr="009F1B7D">
              <w:lastRenderedPageBreak/>
              <w:t>&lt;state&gt;</w:t>
            </w:r>
          </w:p>
          <w:p w14:paraId="723C6772" w14:textId="77777777" w:rsidR="00B7089E" w:rsidRPr="009F1B7D" w:rsidRDefault="00B7089E" w:rsidP="00011096">
            <w:pPr>
              <w:pStyle w:val="XML3"/>
            </w:pPr>
            <w:r w:rsidRPr="009F1B7D">
              <w:t>&lt;oper-state&gt;up&lt;/oper-state&gt;</w:t>
            </w:r>
          </w:p>
          <w:p w14:paraId="12596F3C" w14:textId="77777777" w:rsidR="00B7089E" w:rsidRPr="009F1B7D" w:rsidRDefault="00B7089E" w:rsidP="00011096">
            <w:pPr>
              <w:pStyle w:val="XML3"/>
            </w:pPr>
            <w:r w:rsidRPr="009F1B7D">
              <w:t>&lt;blocked&gt;false&lt;/blocked&gt;</w:t>
            </w:r>
          </w:p>
          <w:p w14:paraId="0C0D1D27" w14:textId="77777777" w:rsidR="00B7089E" w:rsidRPr="009F1B7D" w:rsidRDefault="00B7089E" w:rsidP="00011096">
            <w:pPr>
              <w:pStyle w:val="XML3"/>
            </w:pPr>
            <w:r w:rsidRPr="009F1B7D">
              <w:t>&lt;live&gt;false&lt;/live&gt;</w:t>
            </w:r>
          </w:p>
          <w:p w14:paraId="6E24182A" w14:textId="77777777" w:rsidR="00B7089E" w:rsidRPr="009F1B7D" w:rsidRDefault="00B7089E" w:rsidP="00011096">
            <w:pPr>
              <w:pStyle w:val="XML2"/>
            </w:pPr>
            <w:r w:rsidRPr="009F1B7D">
              <w:t>&lt;/state&gt;</w:t>
            </w:r>
          </w:p>
          <w:p w14:paraId="79BFE988" w14:textId="77777777" w:rsidR="00B7089E" w:rsidRPr="009F1B7D" w:rsidRDefault="00B7089E" w:rsidP="00011096">
            <w:pPr>
              <w:pStyle w:val="XML2"/>
            </w:pPr>
            <w:r w:rsidRPr="009F1B7D">
              <w:t>&lt;features&gt;</w:t>
            </w:r>
          </w:p>
          <w:p w14:paraId="526F045C" w14:textId="77777777" w:rsidR="00B7089E" w:rsidRPr="009F1B7D" w:rsidRDefault="00B7089E" w:rsidP="00011096">
            <w:pPr>
              <w:pStyle w:val="XML3"/>
            </w:pPr>
            <w:r w:rsidRPr="009F1B7D">
              <w:t>&lt;current&gt;</w:t>
            </w:r>
          </w:p>
          <w:p w14:paraId="0807244D" w14:textId="77777777" w:rsidR="00B7089E" w:rsidRPr="009F1B7D" w:rsidRDefault="00B7089E" w:rsidP="00011096">
            <w:pPr>
              <w:pStyle w:val="XML4"/>
            </w:pPr>
            <w:r w:rsidRPr="009F1B7D">
              <w:t>...</w:t>
            </w:r>
          </w:p>
          <w:p w14:paraId="15086083" w14:textId="77777777" w:rsidR="00B7089E" w:rsidRPr="009F1B7D" w:rsidRDefault="00B7089E" w:rsidP="00011096">
            <w:pPr>
              <w:pStyle w:val="XML3"/>
            </w:pPr>
            <w:r w:rsidRPr="009F1B7D">
              <w:t>&lt;/current&gt;</w:t>
            </w:r>
          </w:p>
          <w:p w14:paraId="7D6B4074" w14:textId="77777777" w:rsidR="00B7089E" w:rsidRPr="009F1B7D" w:rsidRDefault="00B7089E" w:rsidP="00011096">
            <w:pPr>
              <w:pStyle w:val="XML3"/>
            </w:pPr>
            <w:r w:rsidRPr="009F1B7D">
              <w:t>&lt;advertised&gt;</w:t>
            </w:r>
          </w:p>
          <w:p w14:paraId="16948B31" w14:textId="77777777" w:rsidR="00B7089E" w:rsidRPr="009F1B7D" w:rsidRDefault="00B7089E" w:rsidP="00011096">
            <w:pPr>
              <w:pStyle w:val="XML4"/>
            </w:pPr>
            <w:r w:rsidRPr="009F1B7D">
              <w:t>...</w:t>
            </w:r>
          </w:p>
          <w:p w14:paraId="5BACA3C0" w14:textId="77777777" w:rsidR="00B7089E" w:rsidRPr="009F1B7D" w:rsidRDefault="00B7089E" w:rsidP="00011096">
            <w:pPr>
              <w:pStyle w:val="XML3"/>
            </w:pPr>
            <w:r w:rsidRPr="009F1B7D">
              <w:t>&lt;/advertised&gt;</w:t>
            </w:r>
          </w:p>
          <w:p w14:paraId="0912EB7F" w14:textId="77777777" w:rsidR="00B7089E" w:rsidRPr="009F1B7D" w:rsidRDefault="00B7089E" w:rsidP="00011096">
            <w:pPr>
              <w:pStyle w:val="XML3"/>
            </w:pPr>
            <w:r w:rsidRPr="009F1B7D">
              <w:t>&lt;supported&gt;</w:t>
            </w:r>
          </w:p>
          <w:p w14:paraId="35E12C72" w14:textId="77777777" w:rsidR="00B7089E" w:rsidRPr="009F1B7D" w:rsidRDefault="00B7089E" w:rsidP="00011096">
            <w:pPr>
              <w:pStyle w:val="XML4"/>
            </w:pPr>
            <w:r w:rsidRPr="009F1B7D">
              <w:t>...</w:t>
            </w:r>
          </w:p>
          <w:p w14:paraId="1A72EBEE" w14:textId="77777777" w:rsidR="00B7089E" w:rsidRPr="009F1B7D" w:rsidRDefault="00B7089E" w:rsidP="00011096">
            <w:pPr>
              <w:pStyle w:val="XML3"/>
            </w:pPr>
            <w:r w:rsidRPr="009F1B7D">
              <w:t>&lt;/supported&gt;</w:t>
            </w:r>
          </w:p>
          <w:p w14:paraId="45D1CD1F" w14:textId="77777777" w:rsidR="00B7089E" w:rsidRPr="009F1B7D" w:rsidRDefault="00B7089E" w:rsidP="00011096">
            <w:pPr>
              <w:pStyle w:val="XML3"/>
            </w:pPr>
            <w:r w:rsidRPr="009F1B7D">
              <w:t>&lt;advertised-peer&gt;</w:t>
            </w:r>
          </w:p>
          <w:p w14:paraId="1CB6F8ED" w14:textId="77777777" w:rsidR="00B7089E" w:rsidRPr="009F1B7D" w:rsidRDefault="00B7089E" w:rsidP="00011096">
            <w:pPr>
              <w:pStyle w:val="XML4"/>
            </w:pPr>
            <w:r w:rsidRPr="009F1B7D">
              <w:t>...</w:t>
            </w:r>
          </w:p>
          <w:p w14:paraId="32786DB2" w14:textId="77777777" w:rsidR="00B7089E" w:rsidRPr="009F1B7D" w:rsidRDefault="00B7089E" w:rsidP="00011096">
            <w:pPr>
              <w:pStyle w:val="XML3"/>
            </w:pPr>
            <w:r w:rsidRPr="009F1B7D">
              <w:t>&lt;/advertised-peer&gt;</w:t>
            </w:r>
          </w:p>
          <w:p w14:paraId="51151816" w14:textId="77777777" w:rsidR="00B7089E" w:rsidRPr="009F1B7D" w:rsidRDefault="00B7089E" w:rsidP="00011096">
            <w:pPr>
              <w:pStyle w:val="XML2"/>
            </w:pPr>
            <w:r w:rsidRPr="009F1B7D">
              <w:t>&lt;/features&gt;</w:t>
            </w:r>
          </w:p>
          <w:p w14:paraId="3149D657" w14:textId="77777777" w:rsidR="00B7089E" w:rsidRPr="009F1B7D" w:rsidRDefault="00B7089E" w:rsidP="00011096">
            <w:pPr>
              <w:pStyle w:val="XML1"/>
            </w:pPr>
            <w:r w:rsidRPr="009F1B7D">
              <w:t>&lt;/port&gt;</w:t>
            </w:r>
          </w:p>
        </w:tc>
      </w:tr>
    </w:tbl>
    <w:p w14:paraId="29039D0C" w14:textId="77777777" w:rsidR="00B7089E" w:rsidRDefault="00B7089E" w:rsidP="00B7089E">
      <w:r>
        <w:lastRenderedPageBreak/>
        <w:cr/>
      </w:r>
    </w:p>
    <w:p w14:paraId="0AACA490" w14:textId="77777777" w:rsidR="00B7089E" w:rsidRDefault="00B7089E" w:rsidP="00D14D27">
      <w:pPr>
        <w:pStyle w:val="Heading3"/>
      </w:pPr>
      <w:bookmarkStart w:id="108" w:name="_Toc318908539"/>
      <w:r>
        <w:t>Normative Constraints</w:t>
      </w:r>
      <w:bookmarkEnd w:id="108"/>
    </w:p>
    <w:p w14:paraId="1C31DB91" w14:textId="77777777" w:rsidR="00B7089E" w:rsidRDefault="00B7089E" w:rsidP="00B7089E">
      <w:r>
        <w:t xml:space="preserve">An OpenFlow Port is identified by identifier </w:t>
      </w:r>
      <w:r w:rsidRPr="00B96BFC">
        <w:rPr>
          <w:rStyle w:val="codeChar"/>
        </w:rPr>
        <w:t>&lt;resource-id&gt;</w:t>
      </w:r>
      <w:r>
        <w:t xml:space="preserve"> within the context of the OpenFlow Capable Switch and OpenFlow Logical Switches. Element </w:t>
      </w:r>
      <w:r w:rsidRPr="00B96BFC">
        <w:rPr>
          <w:rStyle w:val="codeChar"/>
        </w:rPr>
        <w:t>&lt;resource-id&gt;</w:t>
      </w:r>
      <w:r>
        <w:t xml:space="preserve"> is inherited from superclass OpenFlow Resource. </w:t>
      </w:r>
    </w:p>
    <w:p w14:paraId="3FC10671" w14:textId="77777777" w:rsidR="00B7089E" w:rsidRDefault="00B7089E" w:rsidP="00B7089E">
      <w:r>
        <w:t xml:space="preserve">Element </w:t>
      </w:r>
      <w:r w:rsidRPr="00B96BFC">
        <w:rPr>
          <w:rStyle w:val="codeChar"/>
        </w:rPr>
        <w:t>&lt;number&gt;</w:t>
      </w:r>
      <w:r>
        <w:t xml:space="preserve">identifies the OpenFlow Port to OpenFlow Controllers. If the OpenFlow Port is associated with </w:t>
      </w:r>
      <w:r w:rsidR="00920140">
        <w:t>an</w:t>
      </w:r>
      <w:r>
        <w:t xml:space="preserve"> OpenFlow Logical Switch, </w:t>
      </w:r>
      <w:r w:rsidRPr="00B96BFC">
        <w:rPr>
          <w:rStyle w:val="codeChar"/>
        </w:rPr>
        <w:t>&lt;number&gt;</w:t>
      </w:r>
      <w:r>
        <w:t xml:space="preserve"> MUST be unique within the context of the OpenFlow Logical Switch.</w:t>
      </w:r>
    </w:p>
    <w:p w14:paraId="6B2102CD" w14:textId="77777777" w:rsidR="00B7089E" w:rsidRDefault="00B7089E" w:rsidP="00B7089E">
      <w:r>
        <w:t xml:space="preserve">Element </w:t>
      </w:r>
      <w:r w:rsidRPr="00B96BFC">
        <w:rPr>
          <w:rStyle w:val="codeChar"/>
        </w:rPr>
        <w:t>&lt;name&gt;</w:t>
      </w:r>
      <w:r>
        <w:t xml:space="preserve"> assists OpenFlow Controllers in identifying OpenFlow Ports. </w:t>
      </w:r>
      <w:r w:rsidRPr="00B96BFC">
        <w:rPr>
          <w:rStyle w:val="codeChar"/>
        </w:rPr>
        <w:t>&lt;</w:t>
      </w:r>
      <w:proofErr w:type="gramStart"/>
      <w:r w:rsidRPr="00B96BFC">
        <w:rPr>
          <w:rStyle w:val="codeChar"/>
        </w:rPr>
        <w:t>name</w:t>
      </w:r>
      <w:proofErr w:type="gramEnd"/>
      <w:r w:rsidRPr="00B96BFC">
        <w:rPr>
          <w:rStyle w:val="codeChar"/>
        </w:rPr>
        <w:t>&gt;</w:t>
      </w:r>
      <w:r>
        <w:t xml:space="preserve"> MAY be defined. If the OpenFlow Port is associated with an OpenFlow Logical switch and </w:t>
      </w:r>
      <w:r w:rsidRPr="00B96BFC">
        <w:rPr>
          <w:rStyle w:val="codeChar"/>
        </w:rPr>
        <w:t>&lt;name&gt;</w:t>
      </w:r>
      <w:r>
        <w:t xml:space="preserve"> is defined, </w:t>
      </w:r>
      <w:r w:rsidRPr="00B96BFC">
        <w:rPr>
          <w:rStyle w:val="codeChar"/>
        </w:rPr>
        <w:t>&lt;name&gt;</w:t>
      </w:r>
      <w:r>
        <w:t>MUST be unique within the context of the OpenFlow Logical Switch.</w:t>
      </w:r>
    </w:p>
    <w:p w14:paraId="6C7565EF" w14:textId="77777777" w:rsidR="00B7089E" w:rsidRDefault="00B7089E" w:rsidP="00B7089E">
      <w:r>
        <w:t xml:space="preserve">Elements </w:t>
      </w:r>
      <w:r w:rsidRPr="00B96BFC">
        <w:rPr>
          <w:rStyle w:val="codeChar"/>
        </w:rPr>
        <w:t>&lt;current-rate&gt;</w:t>
      </w:r>
      <w:r>
        <w:t xml:space="preserve"> and </w:t>
      </w:r>
      <w:r w:rsidRPr="00B96BFC">
        <w:rPr>
          <w:rStyle w:val="codeChar"/>
        </w:rPr>
        <w:t>&lt;max-rate&gt;</w:t>
      </w:r>
      <w:r>
        <w:t xml:space="preserve"> indicate the current and maximum bit rate of the port. Both values are to be provided in units of kilobit per second (kbps). Those elements are only valid if the element </w:t>
      </w:r>
      <w:r w:rsidRPr="00B96BFC">
        <w:rPr>
          <w:rStyle w:val="codeChar"/>
        </w:rPr>
        <w:t>&lt;rate&gt;</w:t>
      </w:r>
      <w:r>
        <w:t xml:space="preserve"> in the current Port Features has a value of other.</w:t>
      </w:r>
    </w:p>
    <w:p w14:paraId="6ED47E94" w14:textId="77777777" w:rsidR="00B7089E" w:rsidRDefault="00B7089E" w:rsidP="00B7089E">
      <w:r>
        <w:t xml:space="preserve">Element </w:t>
      </w:r>
      <w:r w:rsidRPr="00B96BFC">
        <w:rPr>
          <w:rStyle w:val="codeChar"/>
        </w:rPr>
        <w:t>&lt;configuration&gt;</w:t>
      </w:r>
      <w:r>
        <w:t>represents the expected behavior of the port based on explicit configuration.</w:t>
      </w:r>
    </w:p>
    <w:p w14:paraId="6908DE3D" w14:textId="77777777" w:rsidR="00B7089E" w:rsidRDefault="00B7089E" w:rsidP="00B7089E">
      <w:r>
        <w:t xml:space="preserve">Element </w:t>
      </w:r>
      <w:r w:rsidRPr="00B96BFC">
        <w:rPr>
          <w:rStyle w:val="codeChar"/>
        </w:rPr>
        <w:t>&lt;configuration&gt;</w:t>
      </w:r>
      <w:r>
        <w:t xml:space="preserve"> contains four further elements: </w:t>
      </w:r>
      <w:r w:rsidRPr="00B96BFC">
        <w:rPr>
          <w:rStyle w:val="codeChar"/>
        </w:rPr>
        <w:t>&lt;admin-state&gt;</w:t>
      </w:r>
      <w:r w:rsidRPr="00B7089E">
        <w:rPr>
          <w:rFonts w:ascii="Courier New" w:hAnsi="Courier New" w:cs="Courier New"/>
        </w:rPr>
        <w:t xml:space="preserve">, </w:t>
      </w:r>
      <w:r w:rsidRPr="00B96BFC">
        <w:rPr>
          <w:rStyle w:val="codeChar"/>
        </w:rPr>
        <w:t>&lt;no-receive&gt;</w:t>
      </w:r>
      <w:r w:rsidRPr="00B7089E">
        <w:rPr>
          <w:rFonts w:ascii="Courier New" w:hAnsi="Courier New" w:cs="Courier New"/>
        </w:rPr>
        <w:t xml:space="preserve">, </w:t>
      </w:r>
      <w:r w:rsidRPr="00B96BFC">
        <w:rPr>
          <w:rStyle w:val="codeChar"/>
        </w:rPr>
        <w:t>&lt;no-forward&gt;</w:t>
      </w:r>
      <w:r w:rsidRPr="00B7089E">
        <w:rPr>
          <w:rFonts w:ascii="Courier New" w:hAnsi="Courier New" w:cs="Courier New"/>
        </w:rPr>
        <w:t xml:space="preserve">, </w:t>
      </w:r>
      <w:r w:rsidRPr="00B96BFC">
        <w:rPr>
          <w:rStyle w:val="codeChar"/>
        </w:rPr>
        <w:t>&lt;no-packet-in&gt;</w:t>
      </w:r>
      <w:r w:rsidRPr="00B7089E">
        <w:rPr>
          <w:rFonts w:ascii="Courier New" w:hAnsi="Courier New" w:cs="Courier New"/>
        </w:rPr>
        <w:t>.</w:t>
      </w:r>
    </w:p>
    <w:p w14:paraId="1442A859" w14:textId="77777777" w:rsidR="00B7089E" w:rsidRDefault="00B7089E" w:rsidP="00B7089E">
      <w:r>
        <w:t xml:space="preserve">Element </w:t>
      </w:r>
      <w:r w:rsidRPr="00B7089E">
        <w:rPr>
          <w:rFonts w:ascii="Courier New" w:hAnsi="Courier New" w:cs="Courier New"/>
        </w:rPr>
        <w:t>&lt;admin-state&gt;</w:t>
      </w:r>
      <w:r>
        <w:t xml:space="preserve"> represents the configured link state of the port and MUST be set to either up or down.</w:t>
      </w:r>
    </w:p>
    <w:p w14:paraId="5C411E2B" w14:textId="77777777" w:rsidR="00B7089E" w:rsidRDefault="00B7089E" w:rsidP="00B7089E">
      <w:r>
        <w:t xml:space="preserve">Element </w:t>
      </w:r>
      <w:r w:rsidRPr="00B96BFC">
        <w:rPr>
          <w:rStyle w:val="codeChar"/>
        </w:rPr>
        <w:t>&lt;no-receive&gt;</w:t>
      </w:r>
      <w:r>
        <w:t xml:space="preserve"> MUST be set to either true or false. A value of true means the port is not receiving any traffic.</w:t>
      </w:r>
    </w:p>
    <w:p w14:paraId="492F4E88" w14:textId="77777777" w:rsidR="00B7089E" w:rsidRDefault="00B7089E" w:rsidP="00B7089E">
      <w:r w:rsidRPr="00B96BFC">
        <w:lastRenderedPageBreak/>
        <w:t xml:space="preserve">Element </w:t>
      </w:r>
      <w:r w:rsidRPr="00B96BFC">
        <w:rPr>
          <w:rStyle w:val="codeChar"/>
        </w:rPr>
        <w:t>&lt;no-forward&gt;</w:t>
      </w:r>
      <w:r>
        <w:t>MUST be set to either true or false. A value of true means the port is not forwarding any packets.</w:t>
      </w:r>
    </w:p>
    <w:p w14:paraId="36E49B5D" w14:textId="77777777" w:rsidR="00B7089E" w:rsidRDefault="00B7089E" w:rsidP="00B7089E">
      <w:r>
        <w:t xml:space="preserve">Element </w:t>
      </w:r>
      <w:r w:rsidRPr="00B96BFC">
        <w:rPr>
          <w:rStyle w:val="codeChar"/>
        </w:rPr>
        <w:t>&lt;no-packet-in&gt;</w:t>
      </w:r>
      <w:r>
        <w:t xml:space="preserve"> MUST be set to either true or false. A value of true means port is not receiving any packets.</w:t>
      </w:r>
    </w:p>
    <w:p w14:paraId="7B28FE19" w14:textId="77777777" w:rsidR="00B7089E" w:rsidRDefault="00B7089E" w:rsidP="00B7089E">
      <w:r>
        <w:t xml:space="preserve">Element </w:t>
      </w:r>
      <w:r w:rsidRPr="00B7089E">
        <w:rPr>
          <w:rFonts w:ascii="Courier New" w:hAnsi="Courier New" w:cs="Courier New"/>
        </w:rPr>
        <w:t>&lt;state&gt;</w:t>
      </w:r>
      <w:r>
        <w:t xml:space="preserve"> contains three further elements: </w:t>
      </w:r>
      <w:r w:rsidRPr="00B96BFC">
        <w:rPr>
          <w:rStyle w:val="codeChar"/>
        </w:rPr>
        <w:t>&lt;oper-state&gt;</w:t>
      </w:r>
      <w:r w:rsidRPr="00B7089E">
        <w:rPr>
          <w:rFonts w:ascii="Courier New" w:hAnsi="Courier New" w:cs="Courier New"/>
        </w:rPr>
        <w:t xml:space="preserve">, </w:t>
      </w:r>
      <w:r w:rsidRPr="00B96BFC">
        <w:rPr>
          <w:rStyle w:val="codeChar"/>
        </w:rPr>
        <w:t>&lt;blocked&gt;</w:t>
      </w:r>
      <w:r w:rsidRPr="00B96BFC">
        <w:t>,</w:t>
      </w:r>
      <w:r w:rsidRPr="00B7089E">
        <w:rPr>
          <w:rFonts w:ascii="Courier New" w:hAnsi="Courier New" w:cs="Courier New"/>
        </w:rPr>
        <w:t xml:space="preserve"> </w:t>
      </w:r>
      <w:r w:rsidRPr="00B96BFC">
        <w:rPr>
          <w:rStyle w:val="codeChar"/>
        </w:rPr>
        <w:t>&lt;live&gt;</w:t>
      </w:r>
      <w:r w:rsidRPr="00B96BFC">
        <w:t>.</w:t>
      </w:r>
      <w:r>
        <w:t xml:space="preserve"> </w:t>
      </w:r>
    </w:p>
    <w:p w14:paraId="6EA8F193" w14:textId="77777777" w:rsidR="00B7089E" w:rsidRDefault="00B7089E" w:rsidP="00B7089E">
      <w:r>
        <w:t xml:space="preserve">Element </w:t>
      </w:r>
      <w:r w:rsidRPr="00B96BFC">
        <w:rPr>
          <w:rStyle w:val="codeChar"/>
        </w:rPr>
        <w:t>&lt;oper-state&gt;</w:t>
      </w:r>
      <w:r>
        <w:t xml:space="preserve"> represents the reported link state of the port and MUST have a value of either up or down.</w:t>
      </w:r>
    </w:p>
    <w:p w14:paraId="62489534" w14:textId="77777777" w:rsidR="00B7089E" w:rsidRDefault="00B7089E" w:rsidP="00B7089E">
      <w:r>
        <w:t xml:space="preserve">Element </w:t>
      </w:r>
      <w:r w:rsidRPr="00B96BFC">
        <w:rPr>
          <w:rStyle w:val="codeChar"/>
        </w:rPr>
        <w:t>&lt;blocked&gt;</w:t>
      </w:r>
      <w:r>
        <w:t xml:space="preserve"> MUST have a value of either true or false. A value of true means the port has been blocked from receiving or sending traffic.</w:t>
      </w:r>
    </w:p>
    <w:p w14:paraId="1590CF06" w14:textId="77777777" w:rsidR="00B7089E" w:rsidRDefault="00B7089E" w:rsidP="00B7089E">
      <w:r>
        <w:t xml:space="preserve">Element </w:t>
      </w:r>
      <w:r w:rsidRPr="00B96BFC">
        <w:rPr>
          <w:rStyle w:val="codeChar"/>
        </w:rPr>
        <w:t>&lt;live&gt;</w:t>
      </w:r>
      <w:r>
        <w:t xml:space="preserve"> MUST have a value of either true or false .A value of true means the port is active and sending/receiving packets.</w:t>
      </w:r>
    </w:p>
    <w:p w14:paraId="6F62D891" w14:textId="77777777" w:rsidR="00B7089E" w:rsidRDefault="00B7089E" w:rsidP="00B7089E">
      <w:r>
        <w:t xml:space="preserve">An OpenFlow Port contains a list of OpenFlow Port Features in element </w:t>
      </w:r>
      <w:r w:rsidRPr="00B96BFC">
        <w:rPr>
          <w:rStyle w:val="codeChar"/>
        </w:rPr>
        <w:t>&lt;features&gt;</w:t>
      </w:r>
      <w:r>
        <w:t xml:space="preserve">which contains four sub-lists represented by elements </w:t>
      </w:r>
      <w:r w:rsidRPr="00B96BFC">
        <w:rPr>
          <w:rStyle w:val="codeChar"/>
        </w:rPr>
        <w:t>&lt;current&gt;</w:t>
      </w:r>
      <w:r w:rsidRPr="00B7089E">
        <w:rPr>
          <w:rFonts w:ascii="Courier New" w:hAnsi="Courier New" w:cs="Courier New"/>
        </w:rPr>
        <w:t xml:space="preserve">, </w:t>
      </w:r>
      <w:r w:rsidRPr="00B96BFC">
        <w:rPr>
          <w:rStyle w:val="codeChar"/>
        </w:rPr>
        <w:t>&lt;advertised&gt;</w:t>
      </w:r>
      <w:r w:rsidRPr="00B7089E">
        <w:rPr>
          <w:rFonts w:ascii="Courier New" w:hAnsi="Courier New" w:cs="Courier New"/>
        </w:rPr>
        <w:t xml:space="preserve">, </w:t>
      </w:r>
      <w:r w:rsidRPr="00B96BFC">
        <w:rPr>
          <w:rStyle w:val="codeChar"/>
        </w:rPr>
        <w:t>&lt;supported&gt;</w:t>
      </w:r>
      <w:r w:rsidRPr="00B96BFC">
        <w:t>,</w:t>
      </w:r>
      <w:r w:rsidRPr="00B96BFC">
        <w:rPr>
          <w:rStyle w:val="codeChar"/>
        </w:rPr>
        <w:t>&lt;advertised-peer&gt;</w:t>
      </w:r>
      <w:r w:rsidRPr="00B7089E">
        <w:rPr>
          <w:rFonts w:ascii="Courier New" w:hAnsi="Courier New" w:cs="Courier New"/>
        </w:rPr>
        <w:t>.</w:t>
      </w:r>
      <w:r>
        <w:t>These four lists MUST contain the features associated with the OpenFlow Port. The specific semantics of feature membership in each of these four sub-lists are defined in the OpenFlow protocol.</w:t>
      </w:r>
    </w:p>
    <w:p w14:paraId="3E1B2624" w14:textId="77777777" w:rsidR="00B7089E" w:rsidRDefault="00B7089E" w:rsidP="00B7089E">
      <w:pPr>
        <w:rPr>
          <w:rFonts w:ascii="Courier New" w:hAnsi="Courier New" w:cs="Courier New"/>
        </w:rPr>
      </w:pPr>
      <w:r>
        <w:t xml:space="preserve">The following elements of the OpenFlow Port can be modified by a NETCONF </w:t>
      </w:r>
      <w:r w:rsidRPr="00B7089E">
        <w:rPr>
          <w:rFonts w:ascii="Courier New" w:hAnsi="Courier New" w:cs="Courier New"/>
        </w:rPr>
        <w:t>edit-config</w:t>
      </w:r>
      <w:r>
        <w:t xml:space="preserve"> request or retrieved by a NETCONF </w:t>
      </w:r>
      <w:r w:rsidRPr="00B96BFC">
        <w:rPr>
          <w:rStyle w:val="codeChar"/>
        </w:rPr>
        <w:t>get-config</w:t>
      </w:r>
      <w:r>
        <w:t xml:space="preserve"> request: </w:t>
      </w:r>
      <w:r w:rsidRPr="00B96BFC">
        <w:rPr>
          <w:rStyle w:val="codeChar"/>
        </w:rPr>
        <w:t>&lt;resource-id&gt;</w:t>
      </w:r>
      <w:r w:rsidRPr="00B96BFC">
        <w:t xml:space="preserve">, </w:t>
      </w:r>
      <w:r w:rsidRPr="00B96BFC">
        <w:rPr>
          <w:rStyle w:val="codeChar"/>
        </w:rPr>
        <w:t>&lt;number&gt;</w:t>
      </w:r>
      <w:r w:rsidRPr="00B96BFC">
        <w:t xml:space="preserve">, </w:t>
      </w:r>
      <w:r w:rsidRPr="00B96BFC">
        <w:rPr>
          <w:rStyle w:val="codeChar"/>
        </w:rPr>
        <w:t>&lt;name&gt;, &lt;admin-state&gt;</w:t>
      </w:r>
      <w:r w:rsidRPr="00B96BFC">
        <w:t xml:space="preserve">, </w:t>
      </w:r>
      <w:r w:rsidRPr="00B96BFC">
        <w:rPr>
          <w:rStyle w:val="codeChar"/>
        </w:rPr>
        <w:t>&lt;no-receive&gt;</w:t>
      </w:r>
      <w:r w:rsidRPr="00B96BFC">
        <w:t xml:space="preserve">, </w:t>
      </w:r>
      <w:r w:rsidRPr="00B96BFC">
        <w:rPr>
          <w:rStyle w:val="codeChar"/>
        </w:rPr>
        <w:t>&lt;no-forward&gt;</w:t>
      </w:r>
      <w:r w:rsidRPr="00B96BFC">
        <w:t xml:space="preserve">, </w:t>
      </w:r>
      <w:r w:rsidRPr="00B96BFC">
        <w:rPr>
          <w:rStyle w:val="codeChar"/>
        </w:rPr>
        <w:t>&lt;no-packet-in&gt;</w:t>
      </w:r>
      <w:r w:rsidRPr="00B7089E">
        <w:rPr>
          <w:rFonts w:ascii="Courier New" w:hAnsi="Courier New" w:cs="Courier New"/>
        </w:rPr>
        <w:t>.</w:t>
      </w:r>
    </w:p>
    <w:p w14:paraId="32930979" w14:textId="77777777" w:rsidR="00010CA1" w:rsidRPr="009F1B7D" w:rsidRDefault="00010CA1" w:rsidP="00D14D27">
      <w:pPr>
        <w:pStyle w:val="Heading3"/>
      </w:pPr>
      <w:bookmarkStart w:id="109" w:name="_Toc315954017"/>
      <w:bookmarkStart w:id="110" w:name="_Toc316542527"/>
      <w:bookmarkStart w:id="111" w:name="_Toc318908540"/>
      <w:r w:rsidRPr="00DB42FD">
        <w:t>YANG Specification</w:t>
      </w:r>
      <w:bookmarkEnd w:id="109"/>
      <w:bookmarkEnd w:id="110"/>
      <w:bookmarkEnd w:id="111"/>
    </w:p>
    <w:tbl>
      <w:tblPr>
        <w:tblStyle w:val="TableGrid"/>
        <w:tblW w:w="0" w:type="auto"/>
        <w:tblInd w:w="378" w:type="dxa"/>
        <w:shd w:val="clear" w:color="auto" w:fill="C8FCCD"/>
        <w:tblLook w:val="04A0" w:firstRow="1" w:lastRow="0" w:firstColumn="1" w:lastColumn="0" w:noHBand="0" w:noVBand="1"/>
      </w:tblPr>
      <w:tblGrid>
        <w:gridCol w:w="8820"/>
      </w:tblGrid>
      <w:tr w:rsidR="00010CA1" w:rsidRPr="009F1B7D" w14:paraId="5AC36FA8" w14:textId="77777777" w:rsidTr="006F4495">
        <w:tc>
          <w:tcPr>
            <w:tcW w:w="8820" w:type="dxa"/>
            <w:shd w:val="clear" w:color="auto" w:fill="C8FCCD"/>
          </w:tcPr>
          <w:p w14:paraId="4DDF2AFE" w14:textId="77777777" w:rsidR="00010CA1" w:rsidRPr="009F1B7D" w:rsidRDefault="00010CA1" w:rsidP="00011096">
            <w:pPr>
              <w:pStyle w:val="XML1"/>
            </w:pPr>
            <w:r w:rsidRPr="009F1B7D">
              <w:t>grouping openflow-port-resource-grouping {</w:t>
            </w:r>
          </w:p>
          <w:p w14:paraId="0581296B" w14:textId="77777777" w:rsidR="00010CA1" w:rsidRPr="009F1B7D" w:rsidRDefault="00010CA1" w:rsidP="00011096">
            <w:pPr>
              <w:pStyle w:val="XML2"/>
            </w:pPr>
            <w:proofErr w:type="gramStart"/>
            <w:r w:rsidRPr="009F1B7D">
              <w:t>description</w:t>
            </w:r>
            <w:proofErr w:type="gramEnd"/>
            <w:r w:rsidRPr="009F1B7D">
              <w:t xml:space="preserve"> "This grouping specifies all properties of a port resource.";</w:t>
            </w:r>
          </w:p>
          <w:p w14:paraId="471EAADD" w14:textId="77777777" w:rsidR="00010CA1" w:rsidRPr="009F1B7D" w:rsidRDefault="00010CA1" w:rsidP="00011096">
            <w:pPr>
              <w:pStyle w:val="XML2"/>
            </w:pPr>
            <w:r w:rsidRPr="009F1B7D">
              <w:t>leaf resource-id {</w:t>
            </w:r>
          </w:p>
          <w:p w14:paraId="7E8DB493" w14:textId="77777777" w:rsidR="00010CA1" w:rsidRPr="009F1B7D" w:rsidRDefault="00010CA1" w:rsidP="00011096">
            <w:pPr>
              <w:pStyle w:val="XML3"/>
            </w:pPr>
            <w:r w:rsidRPr="009F1B7D">
              <w:t>type inet:uri;</w:t>
            </w:r>
          </w:p>
          <w:p w14:paraId="1D5578DF" w14:textId="77777777" w:rsidR="00010CA1" w:rsidRPr="009F1B7D" w:rsidRDefault="00010CA1" w:rsidP="00011096">
            <w:pPr>
              <w:pStyle w:val="XML3"/>
            </w:pPr>
            <w:proofErr w:type="gramStart"/>
            <w:r w:rsidRPr="009F1B7D">
              <w:t>description</w:t>
            </w:r>
            <w:proofErr w:type="gramEnd"/>
            <w:r w:rsidRPr="009F1B7D">
              <w:t xml:space="preserve"> "A unique but locally arbitrary identifier that identifies a port and is persistent across reboots of the system.";</w:t>
            </w:r>
          </w:p>
          <w:p w14:paraId="730AB416" w14:textId="77777777" w:rsidR="00010CA1" w:rsidRPr="009F1B7D" w:rsidRDefault="00010CA1" w:rsidP="00011096">
            <w:pPr>
              <w:pStyle w:val="XML2"/>
            </w:pPr>
            <w:r w:rsidRPr="009F1B7D">
              <w:t>}</w:t>
            </w:r>
          </w:p>
          <w:p w14:paraId="7CABAF38" w14:textId="77777777" w:rsidR="00010CA1" w:rsidRPr="009F1B7D" w:rsidRDefault="00010CA1" w:rsidP="00011096">
            <w:pPr>
              <w:pStyle w:val="XML2"/>
            </w:pPr>
            <w:r w:rsidRPr="009F1B7D">
              <w:t>leaf number {</w:t>
            </w:r>
          </w:p>
          <w:p w14:paraId="616DE1AA" w14:textId="77777777" w:rsidR="00010CA1" w:rsidRPr="009F1B7D" w:rsidRDefault="00010CA1" w:rsidP="00011096">
            <w:pPr>
              <w:pStyle w:val="XML3"/>
            </w:pPr>
            <w:r w:rsidRPr="009F1B7D">
              <w:t>type uint64;</w:t>
            </w:r>
          </w:p>
          <w:p w14:paraId="4F772D5E" w14:textId="77777777" w:rsidR="00010CA1" w:rsidRPr="009F1B7D" w:rsidRDefault="00010CA1" w:rsidP="00011096">
            <w:pPr>
              <w:pStyle w:val="XML3"/>
            </w:pPr>
            <w:r w:rsidRPr="009F1B7D">
              <w:t>config false;</w:t>
            </w:r>
          </w:p>
          <w:p w14:paraId="2A145D98" w14:textId="77777777" w:rsidR="00010CA1" w:rsidRPr="009F1B7D" w:rsidRDefault="00010CA1" w:rsidP="00011096">
            <w:pPr>
              <w:pStyle w:val="XML3"/>
            </w:pPr>
            <w:r w:rsidRPr="009F1B7D">
              <w:t>mandatory true;</w:t>
            </w:r>
          </w:p>
          <w:p w14:paraId="6A576004" w14:textId="77777777" w:rsidR="00010CA1" w:rsidRPr="009F1B7D" w:rsidRDefault="00010CA1" w:rsidP="00011096">
            <w:pPr>
              <w:pStyle w:val="XML3"/>
            </w:pPr>
            <w:proofErr w:type="gramStart"/>
            <w:r w:rsidRPr="009F1B7D">
              <w:t>description</w:t>
            </w:r>
            <w:proofErr w:type="gramEnd"/>
            <w:r w:rsidRPr="009F1B7D">
              <w:t xml:space="preserve"> "An unique but locally arbitrary number that identifies a port and is persistent across reboots of the system.";</w:t>
            </w:r>
          </w:p>
          <w:p w14:paraId="350B6474" w14:textId="77777777" w:rsidR="00010CA1" w:rsidRPr="009F1B7D" w:rsidRDefault="00010CA1" w:rsidP="00011096">
            <w:pPr>
              <w:pStyle w:val="XML2"/>
            </w:pPr>
            <w:r w:rsidRPr="009F1B7D">
              <w:t>}</w:t>
            </w:r>
          </w:p>
          <w:p w14:paraId="1119784E" w14:textId="77777777" w:rsidR="00010CA1" w:rsidRPr="009F1B7D" w:rsidRDefault="00010CA1" w:rsidP="00011096">
            <w:pPr>
              <w:pStyle w:val="XML2"/>
            </w:pPr>
            <w:r w:rsidRPr="009F1B7D">
              <w:t>leaf name {</w:t>
            </w:r>
          </w:p>
          <w:p w14:paraId="19290ABA" w14:textId="77777777" w:rsidR="00010CA1" w:rsidRPr="009F1B7D" w:rsidRDefault="00010CA1" w:rsidP="00011096">
            <w:pPr>
              <w:pStyle w:val="XML4"/>
            </w:pPr>
            <w:r w:rsidRPr="009F1B7D">
              <w:t>type string {</w:t>
            </w:r>
          </w:p>
          <w:p w14:paraId="568D327F" w14:textId="77777777" w:rsidR="00010CA1" w:rsidRPr="009F1B7D" w:rsidRDefault="00010CA1" w:rsidP="00011096">
            <w:pPr>
              <w:pStyle w:val="XML5"/>
            </w:pPr>
            <w:r w:rsidRPr="009F1B7D">
              <w:t>length "1..16";</w:t>
            </w:r>
          </w:p>
          <w:p w14:paraId="01D7236F" w14:textId="77777777" w:rsidR="00010CA1" w:rsidRPr="009F1B7D" w:rsidRDefault="00010CA1" w:rsidP="00011096">
            <w:pPr>
              <w:pStyle w:val="XML4"/>
            </w:pPr>
            <w:r w:rsidRPr="009F1B7D">
              <w:t>}</w:t>
            </w:r>
          </w:p>
          <w:p w14:paraId="3576FF04" w14:textId="77777777" w:rsidR="00010CA1" w:rsidRPr="009F1B7D" w:rsidRDefault="00010CA1" w:rsidP="00011096">
            <w:pPr>
              <w:pStyle w:val="XML4"/>
            </w:pPr>
            <w:r w:rsidRPr="009F1B7D">
              <w:t>config false;</w:t>
            </w:r>
          </w:p>
          <w:p w14:paraId="3121FDF2" w14:textId="77777777" w:rsidR="00010CA1" w:rsidRPr="009F1B7D" w:rsidRDefault="00010CA1" w:rsidP="00011096">
            <w:pPr>
              <w:pStyle w:val="XML4"/>
            </w:pPr>
            <w:proofErr w:type="gramStart"/>
            <w:r w:rsidRPr="009F1B7D">
              <w:t>description</w:t>
            </w:r>
            <w:proofErr w:type="gramEnd"/>
            <w:r w:rsidRPr="009F1B7D">
              <w:t xml:space="preserve"> "Textual port name to ease identification of the port at the switch.";</w:t>
            </w:r>
          </w:p>
          <w:p w14:paraId="0017EDF5" w14:textId="77777777" w:rsidR="00010CA1" w:rsidRPr="009F1B7D" w:rsidRDefault="00010CA1" w:rsidP="00011096">
            <w:pPr>
              <w:pStyle w:val="XML2"/>
            </w:pPr>
            <w:r w:rsidRPr="009F1B7D">
              <w:t>}</w:t>
            </w:r>
          </w:p>
          <w:p w14:paraId="31107698" w14:textId="77777777" w:rsidR="00010CA1" w:rsidRPr="009F1B7D" w:rsidRDefault="00010CA1" w:rsidP="00011096">
            <w:pPr>
              <w:pStyle w:val="XML2"/>
            </w:pPr>
            <w:r w:rsidRPr="009F1B7D">
              <w:lastRenderedPageBreak/>
              <w:t>leaf current-rate {</w:t>
            </w:r>
          </w:p>
          <w:p w14:paraId="5FA26D99" w14:textId="77777777" w:rsidR="00010CA1" w:rsidRPr="009F1B7D" w:rsidRDefault="00010CA1" w:rsidP="00011096">
            <w:pPr>
              <w:pStyle w:val="XML3"/>
            </w:pPr>
            <w:proofErr w:type="gramStart"/>
            <w:r w:rsidRPr="009F1B7D">
              <w:t>when</w:t>
            </w:r>
            <w:proofErr w:type="gramEnd"/>
            <w:r w:rsidRPr="009F1B7D">
              <w:t xml:space="preserve"> "../features/current/rate='other'" {</w:t>
            </w:r>
          </w:p>
          <w:p w14:paraId="75537FE3" w14:textId="77777777" w:rsidR="00010CA1" w:rsidRPr="009F1B7D" w:rsidRDefault="00010CA1" w:rsidP="00011096">
            <w:pPr>
              <w:pStyle w:val="XML4"/>
            </w:pPr>
            <w:proofErr w:type="gramStart"/>
            <w:r w:rsidRPr="009F1B7D">
              <w:t>description</w:t>
            </w:r>
            <w:proofErr w:type="gramEnd"/>
            <w:r w:rsidRPr="009F1B7D">
              <w:t xml:space="preserve"> "This element is only allowed if the element rate of the current features has value 'other'.";</w:t>
            </w:r>
          </w:p>
          <w:p w14:paraId="1F5E2A97" w14:textId="77777777" w:rsidR="00010CA1" w:rsidRPr="009F1B7D" w:rsidRDefault="00010CA1" w:rsidP="00011096">
            <w:pPr>
              <w:pStyle w:val="XML3"/>
            </w:pPr>
            <w:r w:rsidRPr="009F1B7D">
              <w:t>}</w:t>
            </w:r>
          </w:p>
          <w:p w14:paraId="7A94B7E5" w14:textId="77777777" w:rsidR="00010CA1" w:rsidRPr="009F1B7D" w:rsidRDefault="00010CA1" w:rsidP="00011096">
            <w:pPr>
              <w:pStyle w:val="XML3"/>
            </w:pPr>
            <w:r w:rsidRPr="009F1B7D">
              <w:t>type uint32;</w:t>
            </w:r>
          </w:p>
          <w:p w14:paraId="365FD29D" w14:textId="77777777" w:rsidR="00010CA1" w:rsidRPr="009F1B7D" w:rsidRDefault="00010CA1" w:rsidP="00011096">
            <w:pPr>
              <w:pStyle w:val="XML3"/>
            </w:pPr>
            <w:r w:rsidRPr="009F1B7D">
              <w:t>units "kbit/s";</w:t>
            </w:r>
          </w:p>
          <w:p w14:paraId="151FA5C8" w14:textId="77777777" w:rsidR="00010CA1" w:rsidRPr="009F1B7D" w:rsidRDefault="00010CA1" w:rsidP="00011096">
            <w:pPr>
              <w:pStyle w:val="XML3"/>
            </w:pPr>
            <w:r w:rsidRPr="009F1B7D">
              <w:t>config false;</w:t>
            </w:r>
          </w:p>
          <w:p w14:paraId="7A27ADD6" w14:textId="77777777" w:rsidR="00010CA1" w:rsidRPr="009F1B7D" w:rsidRDefault="00010CA1" w:rsidP="00011096">
            <w:pPr>
              <w:pStyle w:val="XML3"/>
            </w:pPr>
            <w:proofErr w:type="gramStart"/>
            <w:r w:rsidRPr="009F1B7D">
              <w:t>description</w:t>
            </w:r>
            <w:proofErr w:type="gramEnd"/>
            <w:r w:rsidRPr="009F1B7D">
              <w:t xml:space="preserve"> "The current rate in kilobit/second if the current rate selector has value 'other'.";</w:t>
            </w:r>
          </w:p>
          <w:p w14:paraId="5F44F62F" w14:textId="77777777" w:rsidR="00010CA1" w:rsidRPr="009F1B7D" w:rsidRDefault="00010CA1" w:rsidP="00011096">
            <w:pPr>
              <w:pStyle w:val="XML2"/>
            </w:pPr>
            <w:r w:rsidRPr="009F1B7D">
              <w:t>}</w:t>
            </w:r>
          </w:p>
          <w:p w14:paraId="73A54442" w14:textId="77777777" w:rsidR="00010CA1" w:rsidRPr="009F1B7D" w:rsidRDefault="00010CA1" w:rsidP="00011096">
            <w:pPr>
              <w:pStyle w:val="XML2"/>
            </w:pPr>
            <w:r w:rsidRPr="009F1B7D">
              <w:t>leaf max-rate {</w:t>
            </w:r>
          </w:p>
          <w:p w14:paraId="26389A5B" w14:textId="77777777" w:rsidR="00010CA1" w:rsidRPr="009F1B7D" w:rsidRDefault="00010CA1" w:rsidP="00011096">
            <w:pPr>
              <w:pStyle w:val="XML3"/>
            </w:pPr>
            <w:proofErr w:type="gramStart"/>
            <w:r w:rsidRPr="009F1B7D">
              <w:t>when</w:t>
            </w:r>
            <w:proofErr w:type="gramEnd"/>
            <w:r w:rsidRPr="009F1B7D">
              <w:t xml:space="preserve"> "../features/current/rate='other'" {</w:t>
            </w:r>
          </w:p>
          <w:p w14:paraId="64864AA1" w14:textId="77777777" w:rsidR="00010CA1" w:rsidRPr="009F1B7D" w:rsidRDefault="00010CA1" w:rsidP="00011096">
            <w:pPr>
              <w:pStyle w:val="XML4"/>
            </w:pPr>
            <w:proofErr w:type="gramStart"/>
            <w:r w:rsidRPr="009F1B7D">
              <w:t>description</w:t>
            </w:r>
            <w:proofErr w:type="gramEnd"/>
            <w:r w:rsidRPr="009F1B7D">
              <w:t xml:space="preserve"> "This element is only allowed if the element rate of the current features has value 'other'.";</w:t>
            </w:r>
          </w:p>
          <w:p w14:paraId="0EE9FDD3" w14:textId="77777777" w:rsidR="00010CA1" w:rsidRPr="009F1B7D" w:rsidRDefault="00010CA1" w:rsidP="00011096">
            <w:pPr>
              <w:pStyle w:val="XML4"/>
            </w:pPr>
            <w:r w:rsidRPr="009F1B7D">
              <w:t>}</w:t>
            </w:r>
          </w:p>
          <w:p w14:paraId="41BB3A61" w14:textId="77777777" w:rsidR="00010CA1" w:rsidRPr="009F1B7D" w:rsidRDefault="00010CA1" w:rsidP="00011096">
            <w:pPr>
              <w:pStyle w:val="XML4"/>
            </w:pPr>
            <w:r w:rsidRPr="009F1B7D">
              <w:t>type uint32;</w:t>
            </w:r>
          </w:p>
          <w:p w14:paraId="46BB73F4" w14:textId="77777777" w:rsidR="00010CA1" w:rsidRPr="009F1B7D" w:rsidRDefault="00010CA1" w:rsidP="00011096">
            <w:pPr>
              <w:pStyle w:val="XML4"/>
            </w:pPr>
            <w:r w:rsidRPr="009F1B7D">
              <w:t>units "kbit/s";</w:t>
            </w:r>
          </w:p>
          <w:p w14:paraId="205C33E1" w14:textId="77777777" w:rsidR="00010CA1" w:rsidRPr="009F1B7D" w:rsidRDefault="00010CA1" w:rsidP="00011096">
            <w:pPr>
              <w:pStyle w:val="XML4"/>
            </w:pPr>
            <w:r w:rsidRPr="009F1B7D">
              <w:t>config false;</w:t>
            </w:r>
          </w:p>
          <w:p w14:paraId="0C3F0938" w14:textId="77777777" w:rsidR="00010CA1" w:rsidRPr="009F1B7D" w:rsidRDefault="00010CA1" w:rsidP="00011096">
            <w:pPr>
              <w:pStyle w:val="XML4"/>
            </w:pPr>
            <w:proofErr w:type="gramStart"/>
            <w:r w:rsidRPr="009F1B7D">
              <w:t>description</w:t>
            </w:r>
            <w:proofErr w:type="gramEnd"/>
            <w:r w:rsidRPr="009F1B7D">
              <w:t xml:space="preserve"> "The maximum rate in kilobit/second if the current rate selector has value 'other'.";</w:t>
            </w:r>
          </w:p>
          <w:p w14:paraId="695171F2" w14:textId="77777777" w:rsidR="00010CA1" w:rsidRPr="009F1B7D" w:rsidRDefault="00010CA1" w:rsidP="00011096">
            <w:pPr>
              <w:pStyle w:val="XML2"/>
            </w:pPr>
            <w:r w:rsidRPr="009F1B7D">
              <w:t>}</w:t>
            </w:r>
          </w:p>
          <w:p w14:paraId="748D517D" w14:textId="77777777" w:rsidR="00010CA1" w:rsidRPr="009F1B7D" w:rsidRDefault="00010CA1" w:rsidP="00011096">
            <w:pPr>
              <w:pStyle w:val="XML2"/>
            </w:pPr>
            <w:r w:rsidRPr="009F1B7D">
              <w:t>container configuration {</w:t>
            </w:r>
          </w:p>
          <w:p w14:paraId="6C7C1CEC" w14:textId="77777777" w:rsidR="00010CA1" w:rsidRPr="009F1B7D" w:rsidRDefault="00010CA1" w:rsidP="00011096">
            <w:pPr>
              <w:pStyle w:val="XML3"/>
            </w:pPr>
            <w:r w:rsidRPr="009F1B7D">
              <w:t>leaf admin-state {</w:t>
            </w:r>
          </w:p>
          <w:p w14:paraId="706E74F4" w14:textId="77777777" w:rsidR="00010CA1" w:rsidRPr="009F1B7D" w:rsidRDefault="00010CA1" w:rsidP="00011096">
            <w:pPr>
              <w:pStyle w:val="XML4"/>
            </w:pPr>
            <w:r w:rsidRPr="009F1B7D">
              <w:t>type up-down-state-type;</w:t>
            </w:r>
          </w:p>
          <w:p w14:paraId="5889B225" w14:textId="77777777" w:rsidR="00010CA1" w:rsidRPr="009F1B7D" w:rsidRDefault="00010CA1" w:rsidP="00011096">
            <w:pPr>
              <w:pStyle w:val="XML4"/>
            </w:pPr>
            <w:r w:rsidRPr="009F1B7D">
              <w:t>default up;</w:t>
            </w:r>
          </w:p>
          <w:p w14:paraId="358418DF" w14:textId="77777777" w:rsidR="00010CA1" w:rsidRPr="009F1B7D" w:rsidRDefault="00010CA1" w:rsidP="00011096">
            <w:pPr>
              <w:pStyle w:val="XML4"/>
            </w:pPr>
            <w:proofErr w:type="gramStart"/>
            <w:r w:rsidRPr="009F1B7D">
              <w:t>description</w:t>
            </w:r>
            <w:proofErr w:type="gramEnd"/>
            <w:r w:rsidRPr="009F1B7D">
              <w:t xml:space="preserve"> "The administrative state of the port.";</w:t>
            </w:r>
          </w:p>
          <w:p w14:paraId="27BAFE47" w14:textId="77777777" w:rsidR="00010CA1" w:rsidRPr="009F1B7D" w:rsidRDefault="00010CA1" w:rsidP="00011096">
            <w:pPr>
              <w:pStyle w:val="XML3"/>
            </w:pPr>
            <w:r w:rsidRPr="009F1B7D">
              <w:t>}</w:t>
            </w:r>
          </w:p>
          <w:p w14:paraId="4BB9A669" w14:textId="77777777" w:rsidR="00010CA1" w:rsidRPr="009F1B7D" w:rsidRDefault="00010CA1" w:rsidP="00011096">
            <w:pPr>
              <w:pStyle w:val="XML3"/>
            </w:pPr>
            <w:r w:rsidRPr="009F1B7D">
              <w:t>leaf no-receive {</w:t>
            </w:r>
          </w:p>
          <w:p w14:paraId="2C31E1F6" w14:textId="77777777" w:rsidR="00010CA1" w:rsidRPr="009F1B7D" w:rsidRDefault="00010CA1" w:rsidP="00011096">
            <w:pPr>
              <w:pStyle w:val="XML4"/>
            </w:pPr>
            <w:r w:rsidRPr="009F1B7D">
              <w:t>type boolean;</w:t>
            </w:r>
          </w:p>
          <w:p w14:paraId="10B66FB7" w14:textId="77777777" w:rsidR="00010CA1" w:rsidRPr="009F1B7D" w:rsidRDefault="00010CA1" w:rsidP="00011096">
            <w:pPr>
              <w:pStyle w:val="XML4"/>
            </w:pPr>
            <w:r w:rsidRPr="009F1B7D">
              <w:t>default false;</w:t>
            </w:r>
          </w:p>
          <w:p w14:paraId="41E86EAF" w14:textId="77777777" w:rsidR="00010CA1" w:rsidRPr="009F1B7D" w:rsidRDefault="00010CA1" w:rsidP="00011096">
            <w:pPr>
              <w:pStyle w:val="XML4"/>
            </w:pPr>
            <w:proofErr w:type="gramStart"/>
            <w:r w:rsidRPr="009F1B7D">
              <w:t>description</w:t>
            </w:r>
            <w:proofErr w:type="gramEnd"/>
            <w:r w:rsidRPr="009F1B7D">
              <w:t xml:space="preserve"> "Specifies if receiving packets is not enabled on the port.";</w:t>
            </w:r>
          </w:p>
          <w:p w14:paraId="0CEB1A0D" w14:textId="77777777" w:rsidR="00010CA1" w:rsidRPr="009F1B7D" w:rsidRDefault="00010CA1" w:rsidP="00011096">
            <w:pPr>
              <w:pStyle w:val="XML3"/>
            </w:pPr>
            <w:r w:rsidRPr="009F1B7D">
              <w:t>}</w:t>
            </w:r>
          </w:p>
          <w:p w14:paraId="32531C78" w14:textId="77777777" w:rsidR="00010CA1" w:rsidRPr="009F1B7D" w:rsidRDefault="00010CA1" w:rsidP="00011096">
            <w:pPr>
              <w:pStyle w:val="XML3"/>
            </w:pPr>
            <w:r w:rsidRPr="009F1B7D">
              <w:t>leaf no-forward {</w:t>
            </w:r>
          </w:p>
          <w:p w14:paraId="397806D4" w14:textId="77777777" w:rsidR="00010CA1" w:rsidRPr="009F1B7D" w:rsidRDefault="00010CA1" w:rsidP="00011096">
            <w:pPr>
              <w:pStyle w:val="XML4"/>
            </w:pPr>
            <w:r w:rsidRPr="009F1B7D">
              <w:t>type boolean;</w:t>
            </w:r>
          </w:p>
          <w:p w14:paraId="4CAAC7AF" w14:textId="77777777" w:rsidR="00010CA1" w:rsidRPr="009F1B7D" w:rsidRDefault="00010CA1" w:rsidP="00011096">
            <w:pPr>
              <w:pStyle w:val="XML4"/>
            </w:pPr>
            <w:r w:rsidRPr="009F1B7D">
              <w:t>default false;</w:t>
            </w:r>
          </w:p>
          <w:p w14:paraId="4EBB6827" w14:textId="77777777" w:rsidR="00010CA1" w:rsidRPr="009F1B7D" w:rsidRDefault="00010CA1" w:rsidP="00011096">
            <w:pPr>
              <w:pStyle w:val="XML4"/>
            </w:pPr>
            <w:proofErr w:type="gramStart"/>
            <w:r w:rsidRPr="009F1B7D">
              <w:t>description</w:t>
            </w:r>
            <w:proofErr w:type="gramEnd"/>
            <w:r w:rsidRPr="009F1B7D">
              <w:t xml:space="preserve"> "Specifies if forwarding packets is not enabled on that port.";</w:t>
            </w:r>
          </w:p>
          <w:p w14:paraId="0697895F" w14:textId="77777777" w:rsidR="00010CA1" w:rsidRPr="009F1B7D" w:rsidRDefault="00010CA1" w:rsidP="00011096">
            <w:pPr>
              <w:pStyle w:val="XML3"/>
            </w:pPr>
            <w:r w:rsidRPr="009F1B7D">
              <w:t>}</w:t>
            </w:r>
          </w:p>
          <w:p w14:paraId="7E7DB5E2" w14:textId="77777777" w:rsidR="00010CA1" w:rsidRPr="009F1B7D" w:rsidRDefault="00010CA1" w:rsidP="00011096">
            <w:pPr>
              <w:pStyle w:val="XML3"/>
            </w:pPr>
            <w:r w:rsidRPr="009F1B7D">
              <w:t>leaf no-packet-in {</w:t>
            </w:r>
          </w:p>
          <w:p w14:paraId="37B79E08" w14:textId="77777777" w:rsidR="00010CA1" w:rsidRPr="009F1B7D" w:rsidRDefault="00010CA1" w:rsidP="00011096">
            <w:pPr>
              <w:pStyle w:val="XML4"/>
            </w:pPr>
            <w:r w:rsidRPr="009F1B7D">
              <w:t>type boolean;</w:t>
            </w:r>
          </w:p>
          <w:p w14:paraId="1A36675C" w14:textId="77777777" w:rsidR="00010CA1" w:rsidRPr="009F1B7D" w:rsidRDefault="00010CA1" w:rsidP="00011096">
            <w:pPr>
              <w:pStyle w:val="XML4"/>
            </w:pPr>
            <w:r w:rsidRPr="009F1B7D">
              <w:t>default false;</w:t>
            </w:r>
          </w:p>
          <w:p w14:paraId="3427EEB8" w14:textId="77777777" w:rsidR="00010CA1" w:rsidRPr="009F1B7D" w:rsidRDefault="00010CA1" w:rsidP="00011096">
            <w:pPr>
              <w:pStyle w:val="XML4"/>
            </w:pPr>
            <w:proofErr w:type="gramStart"/>
            <w:r w:rsidRPr="009F1B7D">
              <w:t>description</w:t>
            </w:r>
            <w:proofErr w:type="gramEnd"/>
            <w:r w:rsidRPr="009F1B7D">
              <w:t xml:space="preserve"> "Specifies if sending packet-in messages for incoming packets is not enabled on that port.";</w:t>
            </w:r>
          </w:p>
          <w:p w14:paraId="7AFDC874" w14:textId="77777777" w:rsidR="00010CA1" w:rsidRPr="009F1B7D" w:rsidRDefault="00010CA1" w:rsidP="00011096">
            <w:pPr>
              <w:pStyle w:val="XML3"/>
            </w:pPr>
            <w:r w:rsidRPr="009F1B7D">
              <w:t>}</w:t>
            </w:r>
          </w:p>
          <w:p w14:paraId="75001282" w14:textId="77777777" w:rsidR="00010CA1" w:rsidRPr="009F1B7D" w:rsidRDefault="00010CA1" w:rsidP="00011096">
            <w:pPr>
              <w:pStyle w:val="XML2"/>
            </w:pPr>
            <w:r w:rsidRPr="009F1B7D">
              <w:t>}</w:t>
            </w:r>
          </w:p>
          <w:p w14:paraId="1ED2F58C" w14:textId="77777777" w:rsidR="00010CA1" w:rsidRPr="009F1B7D" w:rsidRDefault="00010CA1" w:rsidP="00011096">
            <w:pPr>
              <w:pStyle w:val="XML2"/>
            </w:pPr>
            <w:r w:rsidRPr="009F1B7D">
              <w:t>container state {</w:t>
            </w:r>
          </w:p>
          <w:p w14:paraId="1E22BA21" w14:textId="77777777" w:rsidR="00010CA1" w:rsidRPr="009F1B7D" w:rsidRDefault="00010CA1" w:rsidP="00011096">
            <w:pPr>
              <w:pStyle w:val="XML3"/>
            </w:pPr>
            <w:r w:rsidRPr="009F1B7D">
              <w:t>config false;</w:t>
            </w:r>
          </w:p>
          <w:p w14:paraId="354B354B" w14:textId="77777777" w:rsidR="00010CA1" w:rsidRPr="009F1B7D" w:rsidRDefault="00010CA1" w:rsidP="00011096">
            <w:pPr>
              <w:pStyle w:val="XML3"/>
            </w:pPr>
            <w:r w:rsidRPr="009F1B7D">
              <w:t>leaf oper-state {</w:t>
            </w:r>
          </w:p>
          <w:p w14:paraId="214845A8" w14:textId="77777777" w:rsidR="00010CA1" w:rsidRPr="009F1B7D" w:rsidRDefault="00010CA1" w:rsidP="00011096">
            <w:pPr>
              <w:pStyle w:val="XML4"/>
            </w:pPr>
            <w:r w:rsidRPr="009F1B7D">
              <w:t>type up-down-state-type;</w:t>
            </w:r>
          </w:p>
          <w:p w14:paraId="6CA4F57A" w14:textId="77777777" w:rsidR="00010CA1" w:rsidRPr="009F1B7D" w:rsidRDefault="00010CA1" w:rsidP="00011096">
            <w:pPr>
              <w:pStyle w:val="XML4"/>
            </w:pPr>
            <w:r w:rsidRPr="009F1B7D">
              <w:t>mandatory true;</w:t>
            </w:r>
          </w:p>
          <w:p w14:paraId="0F6A330C" w14:textId="77777777" w:rsidR="00010CA1" w:rsidRPr="009F1B7D" w:rsidRDefault="00010CA1" w:rsidP="00011096">
            <w:pPr>
              <w:pStyle w:val="XML4"/>
            </w:pPr>
            <w:proofErr w:type="gramStart"/>
            <w:r w:rsidRPr="009F1B7D">
              <w:t>description</w:t>
            </w:r>
            <w:proofErr w:type="gramEnd"/>
            <w:r w:rsidRPr="009F1B7D">
              <w:t xml:space="preserve"> "The operational state of the port.";</w:t>
            </w:r>
          </w:p>
          <w:p w14:paraId="78351239" w14:textId="77777777" w:rsidR="00010CA1" w:rsidRPr="009F1B7D" w:rsidRDefault="00010CA1" w:rsidP="00011096">
            <w:pPr>
              <w:pStyle w:val="XML3"/>
            </w:pPr>
            <w:r w:rsidRPr="009F1B7D">
              <w:t>}</w:t>
            </w:r>
          </w:p>
          <w:p w14:paraId="2708FDC2" w14:textId="77777777" w:rsidR="00010CA1" w:rsidRPr="009F1B7D" w:rsidRDefault="00010CA1" w:rsidP="00011096">
            <w:pPr>
              <w:pStyle w:val="XML3"/>
            </w:pPr>
            <w:r w:rsidRPr="009F1B7D">
              <w:t>leaf blocked {</w:t>
            </w:r>
          </w:p>
          <w:p w14:paraId="1EFBC86E" w14:textId="77777777" w:rsidR="00010CA1" w:rsidRPr="009F1B7D" w:rsidRDefault="00010CA1" w:rsidP="00011096">
            <w:pPr>
              <w:pStyle w:val="XML4"/>
            </w:pPr>
            <w:r w:rsidRPr="009F1B7D">
              <w:t>type boolean;</w:t>
            </w:r>
          </w:p>
          <w:p w14:paraId="3C44EC58" w14:textId="77777777" w:rsidR="00010CA1" w:rsidRPr="009F1B7D" w:rsidRDefault="00010CA1" w:rsidP="00011096">
            <w:pPr>
              <w:pStyle w:val="XML4"/>
            </w:pPr>
            <w:r w:rsidRPr="009F1B7D">
              <w:lastRenderedPageBreak/>
              <w:t>mandatory true;</w:t>
            </w:r>
          </w:p>
          <w:p w14:paraId="3B2BB147" w14:textId="77777777" w:rsidR="00010CA1" w:rsidRPr="009F1B7D" w:rsidRDefault="00010CA1" w:rsidP="00011096">
            <w:pPr>
              <w:pStyle w:val="XML4"/>
            </w:pPr>
            <w:r w:rsidRPr="009F1B7D">
              <w:t>description "tbd";</w:t>
            </w:r>
          </w:p>
          <w:p w14:paraId="163CCB4F" w14:textId="77777777" w:rsidR="00010CA1" w:rsidRPr="009F1B7D" w:rsidRDefault="00010CA1" w:rsidP="00011096">
            <w:pPr>
              <w:pStyle w:val="XML3"/>
            </w:pPr>
            <w:r w:rsidRPr="009F1B7D">
              <w:t>}</w:t>
            </w:r>
          </w:p>
          <w:p w14:paraId="3550595C" w14:textId="77777777" w:rsidR="00010CA1" w:rsidRPr="009F1B7D" w:rsidRDefault="00010CA1" w:rsidP="00011096">
            <w:pPr>
              <w:pStyle w:val="XML3"/>
            </w:pPr>
            <w:r w:rsidRPr="009F1B7D">
              <w:t>leaf live {</w:t>
            </w:r>
          </w:p>
          <w:p w14:paraId="6680F915" w14:textId="77777777" w:rsidR="00010CA1" w:rsidRPr="009F1B7D" w:rsidRDefault="00010CA1" w:rsidP="00011096">
            <w:pPr>
              <w:pStyle w:val="XML4"/>
            </w:pPr>
            <w:r w:rsidRPr="009F1B7D">
              <w:t>type boolean;</w:t>
            </w:r>
          </w:p>
          <w:p w14:paraId="7CE09296" w14:textId="77777777" w:rsidR="00010CA1" w:rsidRPr="009F1B7D" w:rsidRDefault="00010CA1" w:rsidP="00011096">
            <w:pPr>
              <w:pStyle w:val="XML4"/>
            </w:pPr>
            <w:r w:rsidRPr="009F1B7D">
              <w:t>mandatory true;</w:t>
            </w:r>
          </w:p>
          <w:p w14:paraId="4E647D47" w14:textId="77777777" w:rsidR="00010CA1" w:rsidRPr="009F1B7D" w:rsidRDefault="00010CA1" w:rsidP="00011096">
            <w:pPr>
              <w:pStyle w:val="XML4"/>
            </w:pPr>
            <w:r w:rsidRPr="009F1B7D">
              <w:t>description "tbd";</w:t>
            </w:r>
          </w:p>
          <w:p w14:paraId="0026DF25" w14:textId="77777777" w:rsidR="00010CA1" w:rsidRPr="009F1B7D" w:rsidRDefault="00010CA1" w:rsidP="00011096">
            <w:pPr>
              <w:pStyle w:val="XML3"/>
            </w:pPr>
            <w:r w:rsidRPr="009F1B7D">
              <w:t>}</w:t>
            </w:r>
          </w:p>
          <w:p w14:paraId="6E4B3374" w14:textId="77777777" w:rsidR="00010CA1" w:rsidRPr="009F1B7D" w:rsidRDefault="00010CA1" w:rsidP="00011096">
            <w:pPr>
              <w:pStyle w:val="XML2"/>
            </w:pPr>
            <w:r w:rsidRPr="009F1B7D">
              <w:t>}</w:t>
            </w:r>
          </w:p>
          <w:p w14:paraId="5601DF01" w14:textId="77777777" w:rsidR="00010CA1" w:rsidRPr="009F1B7D" w:rsidRDefault="00010CA1" w:rsidP="00011096">
            <w:pPr>
              <w:pStyle w:val="XML2"/>
            </w:pPr>
            <w:r w:rsidRPr="009F1B7D">
              <w:t>container features {</w:t>
            </w:r>
          </w:p>
          <w:p w14:paraId="20D506F3" w14:textId="77777777" w:rsidR="00010CA1" w:rsidRPr="009F1B7D" w:rsidRDefault="00010CA1" w:rsidP="00011096">
            <w:pPr>
              <w:pStyle w:val="XML3"/>
            </w:pPr>
            <w:r w:rsidRPr="009F1B7D">
              <w:t>container current {</w:t>
            </w:r>
          </w:p>
          <w:p w14:paraId="27786D19" w14:textId="77777777" w:rsidR="00010CA1" w:rsidRPr="009F1B7D" w:rsidRDefault="00010CA1" w:rsidP="00011096">
            <w:pPr>
              <w:pStyle w:val="XML4"/>
            </w:pPr>
            <w:r w:rsidRPr="009F1B7D">
              <w:t>uses openflow-port-current-features-grouping;</w:t>
            </w:r>
          </w:p>
          <w:p w14:paraId="51FE233C" w14:textId="77777777" w:rsidR="00010CA1" w:rsidRPr="009F1B7D" w:rsidRDefault="00010CA1" w:rsidP="00011096">
            <w:pPr>
              <w:pStyle w:val="XML4"/>
            </w:pPr>
            <w:r w:rsidRPr="009F1B7D">
              <w:t>config false;</w:t>
            </w:r>
          </w:p>
          <w:p w14:paraId="1D9A95C2" w14:textId="77777777" w:rsidR="00010CA1" w:rsidRPr="009F1B7D" w:rsidRDefault="00010CA1" w:rsidP="00011096">
            <w:pPr>
              <w:pStyle w:val="XML4"/>
            </w:pPr>
            <w:proofErr w:type="gramStart"/>
            <w:r w:rsidRPr="009F1B7D">
              <w:t>description</w:t>
            </w:r>
            <w:proofErr w:type="gramEnd"/>
            <w:r w:rsidRPr="009F1B7D">
              <w:t xml:space="preserve"> "The features (rates, duplex, etc.) of the port that are currently in use.";</w:t>
            </w:r>
          </w:p>
          <w:p w14:paraId="4E6FE89A" w14:textId="77777777" w:rsidR="00010CA1" w:rsidRPr="009F1B7D" w:rsidRDefault="00010CA1" w:rsidP="00011096">
            <w:pPr>
              <w:pStyle w:val="XML3"/>
            </w:pPr>
            <w:r w:rsidRPr="009F1B7D">
              <w:t>}</w:t>
            </w:r>
          </w:p>
          <w:p w14:paraId="363B2D78" w14:textId="77777777" w:rsidR="00010CA1" w:rsidRPr="009F1B7D" w:rsidRDefault="00010CA1" w:rsidP="00011096">
            <w:pPr>
              <w:pStyle w:val="XML3"/>
            </w:pPr>
            <w:r w:rsidRPr="009F1B7D">
              <w:t>container advertised {</w:t>
            </w:r>
          </w:p>
          <w:p w14:paraId="174C200D" w14:textId="77777777" w:rsidR="00010CA1" w:rsidRPr="009F1B7D" w:rsidRDefault="00010CA1" w:rsidP="00011096">
            <w:pPr>
              <w:pStyle w:val="XML4"/>
            </w:pPr>
            <w:r w:rsidRPr="009F1B7D">
              <w:t>uses openflow-port-other-features-grouping;</w:t>
            </w:r>
          </w:p>
          <w:p w14:paraId="5E7642D3" w14:textId="77777777" w:rsidR="00010CA1" w:rsidRPr="009F1B7D" w:rsidRDefault="00010CA1" w:rsidP="00011096">
            <w:pPr>
              <w:pStyle w:val="XML4"/>
            </w:pPr>
            <w:proofErr w:type="gramStart"/>
            <w:r w:rsidRPr="009F1B7D">
              <w:t>description</w:t>
            </w:r>
            <w:proofErr w:type="gramEnd"/>
            <w:r w:rsidRPr="009F1B7D">
              <w:t xml:space="preserve"> "The features (rates, duplex, etc.) of the port that are advertised to the peer port.";</w:t>
            </w:r>
          </w:p>
          <w:p w14:paraId="79EE8A04" w14:textId="77777777" w:rsidR="00010CA1" w:rsidRPr="009F1B7D" w:rsidRDefault="00010CA1" w:rsidP="00011096">
            <w:pPr>
              <w:pStyle w:val="XML4"/>
            </w:pPr>
            <w:r w:rsidRPr="009F1B7D">
              <w:t>}</w:t>
            </w:r>
          </w:p>
          <w:p w14:paraId="4F31B4D6" w14:textId="77777777" w:rsidR="00010CA1" w:rsidRPr="009F1B7D" w:rsidRDefault="00010CA1" w:rsidP="00011096">
            <w:pPr>
              <w:pStyle w:val="XML4"/>
            </w:pPr>
            <w:r w:rsidRPr="009F1B7D">
              <w:t>container supported {</w:t>
            </w:r>
          </w:p>
          <w:p w14:paraId="40F35979" w14:textId="77777777" w:rsidR="00010CA1" w:rsidRPr="009F1B7D" w:rsidRDefault="00010CA1" w:rsidP="00011096">
            <w:pPr>
              <w:pStyle w:val="XML4"/>
            </w:pPr>
            <w:r w:rsidRPr="009F1B7D">
              <w:t>uses openflow-port-other-features-grouping;</w:t>
            </w:r>
          </w:p>
          <w:p w14:paraId="52BC47BB" w14:textId="77777777" w:rsidR="00010CA1" w:rsidRPr="009F1B7D" w:rsidRDefault="00010CA1" w:rsidP="00011096">
            <w:pPr>
              <w:pStyle w:val="XML4"/>
            </w:pPr>
            <w:r w:rsidRPr="009F1B7D">
              <w:t>config false;</w:t>
            </w:r>
          </w:p>
          <w:p w14:paraId="1C18A36F" w14:textId="77777777" w:rsidR="00010CA1" w:rsidRPr="009F1B7D" w:rsidRDefault="00010CA1" w:rsidP="00011096">
            <w:pPr>
              <w:pStyle w:val="XML4"/>
            </w:pPr>
            <w:proofErr w:type="gramStart"/>
            <w:r w:rsidRPr="009F1B7D">
              <w:t>description</w:t>
            </w:r>
            <w:proofErr w:type="gramEnd"/>
            <w:r w:rsidRPr="009F1B7D">
              <w:t xml:space="preserve"> "The features (rates, duplex, etc.) of the port that are supported on the port.";</w:t>
            </w:r>
          </w:p>
          <w:p w14:paraId="78428C46" w14:textId="77777777" w:rsidR="00010CA1" w:rsidRPr="009F1B7D" w:rsidRDefault="00010CA1" w:rsidP="00011096">
            <w:pPr>
              <w:pStyle w:val="XML3"/>
            </w:pPr>
            <w:r w:rsidRPr="009F1B7D">
              <w:t>}</w:t>
            </w:r>
          </w:p>
          <w:p w14:paraId="2C0C470D" w14:textId="77777777" w:rsidR="00010CA1" w:rsidRPr="009F1B7D" w:rsidRDefault="00010CA1" w:rsidP="00011096">
            <w:pPr>
              <w:pStyle w:val="XML3"/>
            </w:pPr>
            <w:r w:rsidRPr="009F1B7D">
              <w:t>container advertised-peer {</w:t>
            </w:r>
          </w:p>
          <w:p w14:paraId="6E0E8DAB" w14:textId="77777777" w:rsidR="00010CA1" w:rsidRPr="009F1B7D" w:rsidRDefault="00010CA1" w:rsidP="00011096">
            <w:pPr>
              <w:pStyle w:val="XML4"/>
            </w:pPr>
            <w:r w:rsidRPr="009F1B7D">
              <w:t>uses openflow-port-other-features-grouping;</w:t>
            </w:r>
          </w:p>
          <w:p w14:paraId="3F5DD20E" w14:textId="77777777" w:rsidR="00010CA1" w:rsidRPr="009F1B7D" w:rsidRDefault="00010CA1" w:rsidP="00011096">
            <w:pPr>
              <w:pStyle w:val="XML4"/>
            </w:pPr>
            <w:r w:rsidRPr="009F1B7D">
              <w:t>config false;</w:t>
            </w:r>
          </w:p>
          <w:p w14:paraId="0D504386" w14:textId="77777777" w:rsidR="00010CA1" w:rsidRPr="009F1B7D" w:rsidRDefault="00010CA1" w:rsidP="00011096">
            <w:pPr>
              <w:pStyle w:val="XML4"/>
            </w:pPr>
            <w:proofErr w:type="gramStart"/>
            <w:r w:rsidRPr="009F1B7D">
              <w:t>description</w:t>
            </w:r>
            <w:proofErr w:type="gramEnd"/>
            <w:r w:rsidRPr="009F1B7D">
              <w:t xml:space="preserve"> "The features (rates, duplex, etc.) that are currently advertised by the peer port.";</w:t>
            </w:r>
          </w:p>
          <w:p w14:paraId="5B3B1663" w14:textId="77777777" w:rsidR="00010CA1" w:rsidRPr="009F1B7D" w:rsidRDefault="00010CA1" w:rsidP="00011096">
            <w:pPr>
              <w:pStyle w:val="XML3"/>
            </w:pPr>
            <w:r w:rsidRPr="009F1B7D">
              <w:t>}</w:t>
            </w:r>
          </w:p>
          <w:p w14:paraId="04D6C257" w14:textId="77777777" w:rsidR="00010CA1" w:rsidRPr="009F1B7D" w:rsidRDefault="00010CA1" w:rsidP="00011096">
            <w:pPr>
              <w:pStyle w:val="XML2"/>
            </w:pPr>
            <w:r w:rsidRPr="009F1B7D">
              <w:t>}</w:t>
            </w:r>
          </w:p>
          <w:p w14:paraId="3DEA2613" w14:textId="77777777" w:rsidR="00010CA1" w:rsidRPr="009F1B7D" w:rsidRDefault="00010CA1" w:rsidP="00011096">
            <w:pPr>
              <w:pStyle w:val="XML1"/>
            </w:pPr>
            <w:r w:rsidRPr="009F1B7D">
              <w:t>}</w:t>
            </w:r>
          </w:p>
        </w:tc>
      </w:tr>
    </w:tbl>
    <w:p w14:paraId="169F682F" w14:textId="77777777" w:rsidR="00EB2D77" w:rsidRPr="00EB2D77" w:rsidRDefault="00EB2D77" w:rsidP="00EB2D77">
      <w:pPr>
        <w:rPr>
          <w:rFonts w:ascii="Courier New" w:hAnsi="Courier New" w:cs="Courier New"/>
        </w:rPr>
      </w:pPr>
      <w:r w:rsidRPr="00EB2D77">
        <w:rPr>
          <w:rFonts w:ascii="Courier New" w:hAnsi="Courier New" w:cs="Courier New"/>
        </w:rPr>
        <w:lastRenderedPageBreak/>
        <w:cr/>
      </w:r>
    </w:p>
    <w:p w14:paraId="7C6C98FB" w14:textId="77777777" w:rsidR="00EB2D77" w:rsidRPr="00EB2D77" w:rsidRDefault="00EB2D77" w:rsidP="00D14D27">
      <w:pPr>
        <w:pStyle w:val="Heading2"/>
      </w:pPr>
      <w:bookmarkStart w:id="112" w:name="_Toc318908541"/>
      <w:r w:rsidRPr="00EB2D77">
        <w:t>OpenFlow Port Feature</w:t>
      </w:r>
      <w:bookmarkEnd w:id="112"/>
    </w:p>
    <w:p w14:paraId="6D35C114" w14:textId="77777777" w:rsidR="00EB2D77" w:rsidRPr="00EB2D77" w:rsidRDefault="00EB2D77" w:rsidP="0094763A">
      <w:r w:rsidRPr="00EB2D77">
        <w:t>OpenFlow Port Features includePort Rate, Port Medium, Port Pause, and Port Auto-Negotiate.The normative semantics of these features are described in the OpenFlow protocol specification.</w:t>
      </w:r>
    </w:p>
    <w:p w14:paraId="423D0BAF" w14:textId="77777777" w:rsidR="0094763A" w:rsidRPr="009F1B7D" w:rsidRDefault="0094763A" w:rsidP="00D14D27">
      <w:pPr>
        <w:pStyle w:val="Heading3"/>
      </w:pPr>
      <w:bookmarkStart w:id="113" w:name="_Toc315954019"/>
      <w:bookmarkStart w:id="114" w:name="_Toc316542529"/>
      <w:bookmarkStart w:id="115" w:name="_Toc318908542"/>
      <w:r w:rsidRPr="00DB42FD">
        <w:lastRenderedPageBreak/>
        <w:t>UML Diagram</w:t>
      </w:r>
      <w:bookmarkEnd w:id="113"/>
      <w:bookmarkEnd w:id="114"/>
      <w:bookmarkEnd w:id="115"/>
    </w:p>
    <w:p w14:paraId="3AF6164F" w14:textId="77777777" w:rsidR="0094763A" w:rsidRPr="009F1B7D" w:rsidRDefault="0094763A" w:rsidP="0094763A">
      <w:pPr>
        <w:keepNext/>
        <w:jc w:val="center"/>
      </w:pPr>
      <w:r w:rsidRPr="00DB42FD">
        <w:rPr>
          <w:noProof/>
        </w:rPr>
        <w:drawing>
          <wp:inline distT="0" distB="0" distL="0" distR="0" wp14:anchorId="51AECFD8" wp14:editId="3A686ED4">
            <wp:extent cx="4552950" cy="5438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5438775"/>
                    </a:xfrm>
                    <a:prstGeom prst="rect">
                      <a:avLst/>
                    </a:prstGeom>
                    <a:noFill/>
                    <a:ln>
                      <a:noFill/>
                    </a:ln>
                  </pic:spPr>
                </pic:pic>
              </a:graphicData>
            </a:graphic>
          </wp:inline>
        </w:drawing>
      </w:r>
    </w:p>
    <w:p w14:paraId="0DC2B775" w14:textId="77777777" w:rsidR="0094763A" w:rsidRPr="00CE3A81" w:rsidRDefault="0094763A" w:rsidP="0094763A">
      <w:pPr>
        <w:pStyle w:val="Caption"/>
      </w:pPr>
      <w:r w:rsidRPr="00CE3A81">
        <w:t xml:space="preserve">Figure </w:t>
      </w:r>
      <w:fldSimple w:instr=" SEQ Figure \* ARABIC ">
        <w:r w:rsidRPr="00CE3A81">
          <w:t>10</w:t>
        </w:r>
      </w:fldSimple>
      <w:r w:rsidRPr="00CE3A81">
        <w:t>: Data Model Diagram for an OpenFlow Port Feature</w:t>
      </w:r>
    </w:p>
    <w:p w14:paraId="0204C66B" w14:textId="77777777" w:rsidR="0094763A" w:rsidRPr="009F1B7D" w:rsidRDefault="0094763A" w:rsidP="00D14D27">
      <w:pPr>
        <w:pStyle w:val="Heading3"/>
      </w:pPr>
      <w:bookmarkStart w:id="116" w:name="_Toc315954020"/>
      <w:bookmarkStart w:id="117" w:name="_Toc316542530"/>
      <w:bookmarkStart w:id="118" w:name="_Toc318908543"/>
      <w:r w:rsidRPr="00DB42FD">
        <w:t>XML Schema</w:t>
      </w:r>
      <w:bookmarkEnd w:id="116"/>
      <w:bookmarkEnd w:id="117"/>
      <w:bookmarkEnd w:id="118"/>
    </w:p>
    <w:tbl>
      <w:tblPr>
        <w:tblStyle w:val="TableGrid"/>
        <w:tblW w:w="0" w:type="auto"/>
        <w:tblInd w:w="378" w:type="dxa"/>
        <w:shd w:val="clear" w:color="auto" w:fill="C8FCCD"/>
        <w:tblLook w:val="04A0" w:firstRow="1" w:lastRow="0" w:firstColumn="1" w:lastColumn="0" w:noHBand="0" w:noVBand="1"/>
      </w:tblPr>
      <w:tblGrid>
        <w:gridCol w:w="8820"/>
      </w:tblGrid>
      <w:tr w:rsidR="0094763A" w:rsidRPr="009F1B7D" w14:paraId="1AFA6689" w14:textId="77777777" w:rsidTr="006F4495">
        <w:tc>
          <w:tcPr>
            <w:tcW w:w="8820" w:type="dxa"/>
            <w:shd w:val="clear" w:color="auto" w:fill="C8FCCD"/>
          </w:tcPr>
          <w:p w14:paraId="0C3CB238" w14:textId="77777777" w:rsidR="0094763A" w:rsidRPr="009F1B7D" w:rsidRDefault="0094763A" w:rsidP="00011096">
            <w:pPr>
              <w:pStyle w:val="XML1"/>
            </w:pPr>
            <w:r w:rsidRPr="009F1B7D">
              <w:t>&lt;xs:simpleType name="OFPortRateType"&gt;</w:t>
            </w:r>
          </w:p>
          <w:p w14:paraId="0F8DBC6E" w14:textId="77777777" w:rsidR="0094763A" w:rsidRPr="009F1B7D" w:rsidRDefault="0094763A" w:rsidP="00011096">
            <w:pPr>
              <w:pStyle w:val="XML2"/>
            </w:pPr>
            <w:r w:rsidRPr="009F1B7D">
              <w:t>&lt;xs:restriction base="xs:string"&gt;</w:t>
            </w:r>
          </w:p>
          <w:p w14:paraId="4B828744" w14:textId="77777777" w:rsidR="0094763A" w:rsidRPr="009F1B7D" w:rsidRDefault="0094763A" w:rsidP="00011096">
            <w:pPr>
              <w:pStyle w:val="XML3"/>
            </w:pPr>
            <w:r w:rsidRPr="009F1B7D">
              <w:t>&lt;xs:enumeration value="10Mb-HD"/&gt;</w:t>
            </w:r>
          </w:p>
          <w:p w14:paraId="698C18F3" w14:textId="77777777" w:rsidR="0094763A" w:rsidRPr="009F1B7D" w:rsidRDefault="0094763A" w:rsidP="00011096">
            <w:pPr>
              <w:pStyle w:val="XML3"/>
            </w:pPr>
            <w:r w:rsidRPr="009F1B7D">
              <w:t>&lt;xs:enumeration value="10Mb-FD"/&gt;</w:t>
            </w:r>
          </w:p>
          <w:p w14:paraId="3EA61152" w14:textId="77777777" w:rsidR="0094763A" w:rsidRPr="009F1B7D" w:rsidRDefault="0094763A" w:rsidP="00011096">
            <w:pPr>
              <w:pStyle w:val="XML3"/>
            </w:pPr>
            <w:r w:rsidRPr="009F1B7D">
              <w:t>&lt;xs:enumeration value="100Mb-HD"/&gt;</w:t>
            </w:r>
          </w:p>
          <w:p w14:paraId="03F357FA" w14:textId="77777777" w:rsidR="0094763A" w:rsidRPr="009F1B7D" w:rsidRDefault="0094763A" w:rsidP="00011096">
            <w:pPr>
              <w:pStyle w:val="XML3"/>
            </w:pPr>
            <w:r w:rsidRPr="009F1B7D">
              <w:t>&lt;xs:enumeration value="100Mb-FD"/&gt;</w:t>
            </w:r>
          </w:p>
          <w:p w14:paraId="2982B57D" w14:textId="77777777" w:rsidR="0094763A" w:rsidRPr="009F1B7D" w:rsidRDefault="0094763A" w:rsidP="00011096">
            <w:pPr>
              <w:pStyle w:val="XML3"/>
            </w:pPr>
            <w:r w:rsidRPr="009F1B7D">
              <w:t>&lt;xs:enumeration value="1Gb-HD"/&gt;</w:t>
            </w:r>
          </w:p>
          <w:p w14:paraId="16794192" w14:textId="77777777" w:rsidR="0094763A" w:rsidRPr="009F1B7D" w:rsidRDefault="0094763A" w:rsidP="00011096">
            <w:pPr>
              <w:pStyle w:val="XML3"/>
            </w:pPr>
            <w:r w:rsidRPr="009F1B7D">
              <w:t>&lt;xs:enumeration value="1Gb-FD"/&gt;</w:t>
            </w:r>
          </w:p>
          <w:p w14:paraId="44D54A9E" w14:textId="77777777" w:rsidR="0094763A" w:rsidRPr="009F1B7D" w:rsidRDefault="0094763A" w:rsidP="00011096">
            <w:pPr>
              <w:pStyle w:val="XML3"/>
            </w:pPr>
            <w:r w:rsidRPr="009F1B7D">
              <w:t>&lt;xs:enumeration value="1 Tb"/&gt;</w:t>
            </w:r>
          </w:p>
          <w:p w14:paraId="459C5B4D" w14:textId="77777777" w:rsidR="0094763A" w:rsidRPr="009F1B7D" w:rsidRDefault="0094763A" w:rsidP="00011096">
            <w:pPr>
              <w:pStyle w:val="XML3"/>
            </w:pPr>
            <w:r w:rsidRPr="009F1B7D">
              <w:t>&lt;xs:enumeration value="Other"/&gt;</w:t>
            </w:r>
          </w:p>
          <w:p w14:paraId="1A6772E4" w14:textId="77777777" w:rsidR="0094763A" w:rsidRPr="009F1B7D" w:rsidRDefault="0094763A" w:rsidP="00011096">
            <w:pPr>
              <w:pStyle w:val="XML2"/>
            </w:pPr>
            <w:r w:rsidRPr="009F1B7D">
              <w:t>&lt;/xs:restriction&gt;</w:t>
            </w:r>
          </w:p>
          <w:p w14:paraId="0DAF471C" w14:textId="77777777" w:rsidR="0094763A" w:rsidRPr="009F1B7D" w:rsidRDefault="0094763A" w:rsidP="00011096">
            <w:pPr>
              <w:pStyle w:val="XML1"/>
            </w:pPr>
            <w:r w:rsidRPr="009F1B7D">
              <w:t>&lt;/xs:simpleType&gt;</w:t>
            </w:r>
          </w:p>
          <w:p w14:paraId="1847AC14" w14:textId="77777777" w:rsidR="0094763A" w:rsidRPr="009F1B7D" w:rsidRDefault="0094763A" w:rsidP="00011096">
            <w:pPr>
              <w:pStyle w:val="XML1"/>
            </w:pPr>
          </w:p>
          <w:p w14:paraId="10A149DE" w14:textId="77777777" w:rsidR="0094763A" w:rsidRPr="009F1B7D" w:rsidRDefault="0094763A" w:rsidP="00011096">
            <w:pPr>
              <w:pStyle w:val="XML1"/>
            </w:pPr>
            <w:r w:rsidRPr="009F1B7D">
              <w:t>&lt;xs:simpleType name="OFPortAutoNegotiateType"&gt;</w:t>
            </w:r>
          </w:p>
          <w:p w14:paraId="169B91E2" w14:textId="77777777" w:rsidR="0094763A" w:rsidRPr="009F1B7D" w:rsidRDefault="0094763A" w:rsidP="00011096">
            <w:pPr>
              <w:pStyle w:val="XML2"/>
            </w:pPr>
            <w:r w:rsidRPr="009F1B7D">
              <w:t>&lt;xs:restriction base="xs:string"&gt;</w:t>
            </w:r>
          </w:p>
          <w:p w14:paraId="69384279" w14:textId="77777777" w:rsidR="0094763A" w:rsidRPr="009F1B7D" w:rsidRDefault="0094763A" w:rsidP="00011096">
            <w:pPr>
              <w:pStyle w:val="XML3"/>
            </w:pPr>
            <w:r w:rsidRPr="009F1B7D">
              <w:t>&lt;xs:enumeration value="enabled"/&gt;</w:t>
            </w:r>
          </w:p>
          <w:p w14:paraId="2E5AFEB7" w14:textId="77777777" w:rsidR="0094763A" w:rsidRPr="009F1B7D" w:rsidRDefault="0094763A" w:rsidP="00011096">
            <w:pPr>
              <w:pStyle w:val="XML3"/>
            </w:pPr>
            <w:r w:rsidRPr="009F1B7D">
              <w:t>&lt;xs:enumeration value="disabled"/&gt;</w:t>
            </w:r>
          </w:p>
          <w:p w14:paraId="73EA7563" w14:textId="77777777" w:rsidR="0094763A" w:rsidRPr="009F1B7D" w:rsidRDefault="0094763A" w:rsidP="00011096">
            <w:pPr>
              <w:pStyle w:val="XML2"/>
            </w:pPr>
            <w:r w:rsidRPr="009F1B7D">
              <w:t>&lt;/xs:restriction&gt;</w:t>
            </w:r>
          </w:p>
          <w:p w14:paraId="04A65F0A" w14:textId="77777777" w:rsidR="0094763A" w:rsidRPr="009F1B7D" w:rsidRDefault="0094763A" w:rsidP="00011096">
            <w:pPr>
              <w:pStyle w:val="XML1"/>
            </w:pPr>
            <w:r w:rsidRPr="009F1B7D">
              <w:t>&lt;/xs:simpleType&gt;</w:t>
            </w:r>
          </w:p>
          <w:p w14:paraId="7D98B0B6" w14:textId="77777777" w:rsidR="0094763A" w:rsidRPr="009F1B7D" w:rsidRDefault="0094763A" w:rsidP="00011096">
            <w:pPr>
              <w:pStyle w:val="XML1"/>
            </w:pPr>
          </w:p>
          <w:p w14:paraId="65C02B27" w14:textId="77777777" w:rsidR="0094763A" w:rsidRPr="009F1B7D" w:rsidRDefault="0094763A" w:rsidP="00011096">
            <w:pPr>
              <w:pStyle w:val="XML1"/>
            </w:pPr>
            <w:r w:rsidRPr="009F1B7D">
              <w:t>&lt;xs:simpleType name="OFPortMediumType"&gt;</w:t>
            </w:r>
          </w:p>
          <w:p w14:paraId="18446CE2" w14:textId="77777777" w:rsidR="0094763A" w:rsidRPr="009F1B7D" w:rsidRDefault="0094763A" w:rsidP="00011096">
            <w:pPr>
              <w:pStyle w:val="XML2"/>
            </w:pPr>
            <w:r w:rsidRPr="009F1B7D">
              <w:t>&lt;xs:restriction base="xs:string"&gt;</w:t>
            </w:r>
          </w:p>
          <w:p w14:paraId="1411DB4B" w14:textId="77777777" w:rsidR="0094763A" w:rsidRPr="009F1B7D" w:rsidRDefault="0094763A" w:rsidP="00011096">
            <w:pPr>
              <w:pStyle w:val="XML3"/>
            </w:pPr>
            <w:r w:rsidRPr="009F1B7D">
              <w:t>&lt;xs:enumeration value="copper"/&gt;</w:t>
            </w:r>
          </w:p>
          <w:p w14:paraId="0C1680C6" w14:textId="77777777" w:rsidR="0094763A" w:rsidRPr="009F1B7D" w:rsidRDefault="0094763A" w:rsidP="00011096">
            <w:pPr>
              <w:pStyle w:val="XML3"/>
            </w:pPr>
            <w:r w:rsidRPr="009F1B7D">
              <w:t>&lt;xs:enumeration value="fiber"/&gt;</w:t>
            </w:r>
          </w:p>
          <w:p w14:paraId="5656EC11" w14:textId="77777777" w:rsidR="0094763A" w:rsidRPr="009F1B7D" w:rsidRDefault="0094763A" w:rsidP="00011096">
            <w:pPr>
              <w:pStyle w:val="XML3"/>
            </w:pPr>
            <w:r w:rsidRPr="009F1B7D">
              <w:t>&lt;/xs:restriction&gt;</w:t>
            </w:r>
          </w:p>
          <w:p w14:paraId="5FAB3498" w14:textId="77777777" w:rsidR="0094763A" w:rsidRPr="009F1B7D" w:rsidRDefault="0094763A" w:rsidP="00011096">
            <w:pPr>
              <w:pStyle w:val="XML3"/>
            </w:pPr>
            <w:r w:rsidRPr="009F1B7D">
              <w:t>&lt;/xs:simpleType&gt;</w:t>
            </w:r>
          </w:p>
          <w:p w14:paraId="460DA50D" w14:textId="77777777" w:rsidR="0094763A" w:rsidRPr="009F1B7D" w:rsidRDefault="0094763A" w:rsidP="00011096">
            <w:pPr>
              <w:pStyle w:val="XML3"/>
            </w:pPr>
          </w:p>
          <w:p w14:paraId="1481CAE7" w14:textId="77777777" w:rsidR="0094763A" w:rsidRPr="009F1B7D" w:rsidRDefault="0094763A" w:rsidP="00011096">
            <w:pPr>
              <w:pStyle w:val="XML3"/>
            </w:pPr>
            <w:r w:rsidRPr="009F1B7D">
              <w:t>&lt;xs:simpleType name="OFPortPauseType"&gt;</w:t>
            </w:r>
          </w:p>
          <w:p w14:paraId="5251B7F7" w14:textId="77777777" w:rsidR="0094763A" w:rsidRPr="009F1B7D" w:rsidRDefault="0094763A" w:rsidP="00011096">
            <w:pPr>
              <w:pStyle w:val="XML3"/>
            </w:pPr>
            <w:r w:rsidRPr="009F1B7D">
              <w:t>&lt;xs:restriction base="xs:string"&gt;</w:t>
            </w:r>
          </w:p>
          <w:p w14:paraId="240B537A" w14:textId="77777777" w:rsidR="0094763A" w:rsidRPr="009F1B7D" w:rsidRDefault="0094763A" w:rsidP="00011096">
            <w:pPr>
              <w:pStyle w:val="XML3"/>
            </w:pPr>
            <w:r w:rsidRPr="009F1B7D">
              <w:t>&lt;xs:enumeration value="unsupported"/&gt;</w:t>
            </w:r>
          </w:p>
          <w:p w14:paraId="618E3381" w14:textId="77777777" w:rsidR="0094763A" w:rsidRPr="009F1B7D" w:rsidRDefault="0094763A" w:rsidP="00011096">
            <w:pPr>
              <w:pStyle w:val="XML3"/>
            </w:pPr>
            <w:r w:rsidRPr="009F1B7D">
              <w:t>&lt;xs:enumeration value="symmetric"/&gt;</w:t>
            </w:r>
          </w:p>
          <w:p w14:paraId="275AC0F2" w14:textId="77777777" w:rsidR="0094763A" w:rsidRPr="009F1B7D" w:rsidRDefault="0094763A" w:rsidP="00011096">
            <w:pPr>
              <w:pStyle w:val="XML3"/>
            </w:pPr>
            <w:r w:rsidRPr="009F1B7D">
              <w:t>&lt;xs:enumeration value="asymmetric"/&gt;</w:t>
            </w:r>
          </w:p>
          <w:p w14:paraId="5FA8B8A9" w14:textId="77777777" w:rsidR="0094763A" w:rsidRPr="009F1B7D" w:rsidRDefault="0094763A" w:rsidP="00011096">
            <w:pPr>
              <w:pStyle w:val="XML2"/>
            </w:pPr>
            <w:r w:rsidRPr="009F1B7D">
              <w:t>&lt;/xs:restriction&gt;</w:t>
            </w:r>
          </w:p>
          <w:p w14:paraId="66C126CD" w14:textId="77777777" w:rsidR="0094763A" w:rsidRPr="009F1B7D" w:rsidRDefault="0094763A" w:rsidP="00011096">
            <w:pPr>
              <w:pStyle w:val="XML1"/>
            </w:pPr>
            <w:r w:rsidRPr="009F1B7D">
              <w:t>&lt;/xs:simpleType&gt;</w:t>
            </w:r>
          </w:p>
        </w:tc>
      </w:tr>
    </w:tbl>
    <w:p w14:paraId="133C4401" w14:textId="77777777" w:rsidR="0094763A" w:rsidRPr="009F1B7D" w:rsidRDefault="0094763A" w:rsidP="0094763A"/>
    <w:p w14:paraId="0A09909D" w14:textId="77777777" w:rsidR="0094763A" w:rsidRPr="009F1B7D" w:rsidRDefault="0094763A" w:rsidP="00D14D27">
      <w:pPr>
        <w:pStyle w:val="Heading3"/>
      </w:pPr>
      <w:bookmarkStart w:id="119" w:name="_Toc315954021"/>
      <w:bookmarkStart w:id="120" w:name="_Toc316542531"/>
      <w:bookmarkStart w:id="121" w:name="_Toc318908544"/>
      <w:r w:rsidRPr="00DB42FD">
        <w:t>XML Example</w:t>
      </w:r>
      <w:bookmarkEnd w:id="119"/>
      <w:bookmarkEnd w:id="120"/>
      <w:bookmarkEnd w:id="121"/>
    </w:p>
    <w:tbl>
      <w:tblPr>
        <w:tblStyle w:val="TableGrid"/>
        <w:tblW w:w="0" w:type="auto"/>
        <w:tblInd w:w="378" w:type="dxa"/>
        <w:shd w:val="clear" w:color="auto" w:fill="C8FCCD"/>
        <w:tblLook w:val="04A0" w:firstRow="1" w:lastRow="0" w:firstColumn="1" w:lastColumn="0" w:noHBand="0" w:noVBand="1"/>
      </w:tblPr>
      <w:tblGrid>
        <w:gridCol w:w="8820"/>
      </w:tblGrid>
      <w:tr w:rsidR="0094763A" w:rsidRPr="009423A9" w14:paraId="2247D497" w14:textId="77777777" w:rsidTr="006F4495">
        <w:tc>
          <w:tcPr>
            <w:tcW w:w="8820" w:type="dxa"/>
            <w:shd w:val="clear" w:color="auto" w:fill="C8FCCD"/>
          </w:tcPr>
          <w:p w14:paraId="2BFD9DFE" w14:textId="77777777" w:rsidR="0094763A" w:rsidRPr="009F1B7D" w:rsidRDefault="0094763A" w:rsidP="00011096">
            <w:pPr>
              <w:pStyle w:val="XML1"/>
            </w:pPr>
            <w:r w:rsidRPr="009F1B7D">
              <w:t>&lt;rate&gt;10Mb-FD&lt;/rate&gt;</w:t>
            </w:r>
          </w:p>
          <w:p w14:paraId="3BA2F3A3" w14:textId="77777777" w:rsidR="0094763A" w:rsidRPr="009F1B7D" w:rsidRDefault="0094763A" w:rsidP="00011096">
            <w:pPr>
              <w:pStyle w:val="XML1"/>
            </w:pPr>
            <w:r w:rsidRPr="009F1B7D">
              <w:t>&lt;auto-negotiate&gt;enabled&lt;/auto-negotiate&gt;</w:t>
            </w:r>
          </w:p>
          <w:p w14:paraId="7569904C" w14:textId="77777777" w:rsidR="0094763A" w:rsidRPr="009423A9" w:rsidRDefault="0094763A" w:rsidP="00011096">
            <w:pPr>
              <w:pStyle w:val="XML1"/>
            </w:pPr>
            <w:r w:rsidRPr="009423A9">
              <w:t>&lt;medium&gt;copper&lt;/medium&gt;</w:t>
            </w:r>
          </w:p>
          <w:p w14:paraId="6DD1BCE0" w14:textId="77777777" w:rsidR="0094763A" w:rsidRPr="009423A9" w:rsidRDefault="0094763A" w:rsidP="00011096">
            <w:pPr>
              <w:pStyle w:val="XML1"/>
            </w:pPr>
            <w:r w:rsidRPr="009423A9">
              <w:t>&lt;pause&gt;symmetric&lt;/pause&gt;</w:t>
            </w:r>
          </w:p>
        </w:tc>
      </w:tr>
    </w:tbl>
    <w:p w14:paraId="38B35808" w14:textId="77777777" w:rsidR="00F07D3E" w:rsidRDefault="00F07D3E" w:rsidP="00D14D27">
      <w:pPr>
        <w:pStyle w:val="Heading3"/>
      </w:pPr>
      <w:bookmarkStart w:id="122" w:name="_Toc318908545"/>
      <w:r>
        <w:t>Normative Constraints</w:t>
      </w:r>
      <w:bookmarkEnd w:id="122"/>
    </w:p>
    <w:p w14:paraId="53450711" w14:textId="77777777" w:rsidR="00F07D3E" w:rsidRDefault="00F07D3E" w:rsidP="00F07D3E">
      <w:r>
        <w:t>The OpenFlow Port has several attributes configurable via OF-CONFIG protocol. The normative semantics of these attributes are described in the OpenFlow protocol.</w:t>
      </w:r>
    </w:p>
    <w:p w14:paraId="1A2D010D" w14:textId="77777777" w:rsidR="00F07D3E" w:rsidRDefault="00F07D3E" w:rsidP="00F07D3E">
      <w:r>
        <w:t xml:space="preserve">Element </w:t>
      </w:r>
      <w:r w:rsidRPr="00F07D3E">
        <w:rPr>
          <w:rFonts w:ascii="Courier New" w:hAnsi="Courier New" w:cs="Courier New"/>
        </w:rPr>
        <w:t>&lt;rate&gt;</w:t>
      </w:r>
      <w:r>
        <w:t xml:space="preserve"> MUST indicate a valid forwarding rate. The current Port Feature set MUST contain this element exactly once. The other Port Feature sets MAY contain this element more than once. If this element appears more than once in a Port Feature set than the value MUST be unique within the Port Feature set.</w:t>
      </w:r>
    </w:p>
    <w:p w14:paraId="4B8E1C73" w14:textId="77777777" w:rsidR="00F07D3E" w:rsidRDefault="00F07D3E" w:rsidP="00F07D3E">
      <w:r>
        <w:t xml:space="preserve">Element </w:t>
      </w:r>
      <w:r w:rsidRPr="00F07D3E">
        <w:rPr>
          <w:rFonts w:ascii="Courier New" w:hAnsi="Courier New" w:cs="Courier New"/>
        </w:rPr>
        <w:t>&lt;auto-negotiate&gt;</w:t>
      </w:r>
      <w:r>
        <w:t>MUST indicate an administrative state of the forwarding rate auto-negotiation protocol.</w:t>
      </w:r>
    </w:p>
    <w:p w14:paraId="25E6419E" w14:textId="77777777" w:rsidR="00F07D3E" w:rsidRDefault="00F07D3E" w:rsidP="00F07D3E">
      <w:r>
        <w:t xml:space="preserve">Element </w:t>
      </w:r>
      <w:r w:rsidRPr="00F07D3E">
        <w:rPr>
          <w:rFonts w:ascii="Courier New" w:hAnsi="Courier New" w:cs="Courier New"/>
        </w:rPr>
        <w:t>&lt;medium&gt;</w:t>
      </w:r>
      <w:r>
        <w:t xml:space="preserve"> MUST indicate a valid physical medium. The current Port Feature set MUST contain this element exactly once. The other Port Feature sets MAY contain this element more than once. If this element appears more than once in a Port Feature set than the value MUST be unique within the Port Feature set.</w:t>
      </w:r>
    </w:p>
    <w:p w14:paraId="0D701C13" w14:textId="77777777" w:rsidR="00F07D3E" w:rsidRDefault="00F07D3E" w:rsidP="00F07D3E">
      <w:r>
        <w:t xml:space="preserve">Element </w:t>
      </w:r>
      <w:r w:rsidRPr="00F07D3E">
        <w:rPr>
          <w:rFonts w:ascii="Courier New" w:hAnsi="Courier New" w:cs="Courier New"/>
        </w:rPr>
        <w:t>&lt;pause&gt;</w:t>
      </w:r>
      <w:r>
        <w:t xml:space="preserve">MUST indicate the flavor of the pause function by indicating either asymmetric or asymmetric. </w:t>
      </w:r>
    </w:p>
    <w:p w14:paraId="20F1B7EE" w14:textId="77777777" w:rsidR="00B7089E" w:rsidRDefault="00F07D3E" w:rsidP="00F07D3E">
      <w:pPr>
        <w:rPr>
          <w:rFonts w:ascii="Courier New" w:hAnsi="Courier New" w:cs="Courier New"/>
        </w:rPr>
      </w:pPr>
      <w:r>
        <w:lastRenderedPageBreak/>
        <w:t xml:space="preserve">The following elements in the advertised Port Feature set can be modified by a NETCONF </w:t>
      </w:r>
      <w:r w:rsidRPr="00F07D3E">
        <w:rPr>
          <w:rFonts w:ascii="Courier New" w:hAnsi="Courier New" w:cs="Courier New"/>
        </w:rPr>
        <w:t>edit-config</w:t>
      </w:r>
      <w:r>
        <w:t xml:space="preserve"> request or retrieved by a NETCONF </w:t>
      </w:r>
      <w:r w:rsidRPr="00F07D3E">
        <w:rPr>
          <w:rFonts w:ascii="Courier New" w:hAnsi="Courier New" w:cs="Courier New"/>
        </w:rPr>
        <w:t>get-config</w:t>
      </w:r>
      <w:r>
        <w:t xml:space="preserve"> request: </w:t>
      </w:r>
      <w:r w:rsidRPr="00F07D3E">
        <w:rPr>
          <w:rFonts w:ascii="Courier New" w:hAnsi="Courier New" w:cs="Courier New"/>
        </w:rPr>
        <w:t>&lt;rate&gt;, &lt;auto-negotiate&gt;, &lt;medium&gt;, &lt;pause&gt;.</w:t>
      </w:r>
    </w:p>
    <w:p w14:paraId="7429F3AF" w14:textId="77777777" w:rsidR="00F07D3E" w:rsidRPr="009F1B7D" w:rsidRDefault="00F07D3E" w:rsidP="00D14D27">
      <w:pPr>
        <w:pStyle w:val="Heading3"/>
      </w:pPr>
      <w:bookmarkStart w:id="123" w:name="_Toc315954023"/>
      <w:bookmarkStart w:id="124" w:name="_Toc316542533"/>
      <w:bookmarkStart w:id="125" w:name="_Toc318908546"/>
      <w:r w:rsidRPr="00DB42FD">
        <w:t>YANG Specification</w:t>
      </w:r>
      <w:bookmarkEnd w:id="123"/>
      <w:bookmarkEnd w:id="124"/>
      <w:bookmarkEnd w:id="125"/>
    </w:p>
    <w:tbl>
      <w:tblPr>
        <w:tblStyle w:val="TableGrid"/>
        <w:tblW w:w="0" w:type="auto"/>
        <w:tblInd w:w="378" w:type="dxa"/>
        <w:shd w:val="clear" w:color="auto" w:fill="C8FCCD"/>
        <w:tblLook w:val="04A0" w:firstRow="1" w:lastRow="0" w:firstColumn="1" w:lastColumn="0" w:noHBand="0" w:noVBand="1"/>
      </w:tblPr>
      <w:tblGrid>
        <w:gridCol w:w="8820"/>
      </w:tblGrid>
      <w:tr w:rsidR="00F07D3E" w:rsidRPr="009F1B7D" w14:paraId="5482E38C" w14:textId="77777777" w:rsidTr="006F4495">
        <w:tc>
          <w:tcPr>
            <w:tcW w:w="8820" w:type="dxa"/>
            <w:shd w:val="clear" w:color="auto" w:fill="C8FCCD"/>
          </w:tcPr>
          <w:p w14:paraId="087672B2" w14:textId="77777777" w:rsidR="00F07D3E" w:rsidRPr="009F1B7D" w:rsidRDefault="00F07D3E" w:rsidP="00011096">
            <w:pPr>
              <w:pStyle w:val="XML1"/>
            </w:pPr>
            <w:r w:rsidRPr="009F1B7D">
              <w:t>typedef rate-type {</w:t>
            </w:r>
          </w:p>
          <w:p w14:paraId="431ABC5A" w14:textId="77777777" w:rsidR="00F07D3E" w:rsidRPr="009F1B7D" w:rsidRDefault="00F07D3E" w:rsidP="00011096">
            <w:pPr>
              <w:pStyle w:val="XML2"/>
            </w:pPr>
            <w:r w:rsidRPr="009F1B7D">
              <w:t>type enumeration {</w:t>
            </w:r>
          </w:p>
          <w:p w14:paraId="73B8B08B" w14:textId="77777777" w:rsidR="00F07D3E" w:rsidRPr="009F1B7D" w:rsidRDefault="00F07D3E" w:rsidP="00011096">
            <w:pPr>
              <w:pStyle w:val="XML3"/>
            </w:pPr>
            <w:r w:rsidRPr="009F1B7D">
              <w:t>enum 10Mb-HD;</w:t>
            </w:r>
          </w:p>
          <w:p w14:paraId="0F59BB43" w14:textId="77777777" w:rsidR="00F07D3E" w:rsidRPr="009F1B7D" w:rsidRDefault="00F07D3E" w:rsidP="00011096">
            <w:pPr>
              <w:pStyle w:val="XML3"/>
            </w:pPr>
            <w:r w:rsidRPr="009F1B7D">
              <w:t>enum 10Mb-FD;</w:t>
            </w:r>
          </w:p>
          <w:p w14:paraId="0071A913" w14:textId="77777777" w:rsidR="00F07D3E" w:rsidRPr="009F1B7D" w:rsidRDefault="00F07D3E" w:rsidP="00011096">
            <w:pPr>
              <w:pStyle w:val="XML3"/>
            </w:pPr>
            <w:r w:rsidRPr="009F1B7D">
              <w:t>enum 100Mb-HD;</w:t>
            </w:r>
          </w:p>
          <w:p w14:paraId="236FE611" w14:textId="77777777" w:rsidR="00F07D3E" w:rsidRPr="009F1B7D" w:rsidRDefault="00F07D3E" w:rsidP="00011096">
            <w:pPr>
              <w:pStyle w:val="XML3"/>
            </w:pPr>
            <w:r w:rsidRPr="009F1B7D">
              <w:t>enum 100Mb-FD;</w:t>
            </w:r>
          </w:p>
          <w:p w14:paraId="16D9DB71" w14:textId="77777777" w:rsidR="00F07D3E" w:rsidRPr="009F1B7D" w:rsidRDefault="00F07D3E" w:rsidP="00011096">
            <w:pPr>
              <w:pStyle w:val="XML3"/>
            </w:pPr>
            <w:r w:rsidRPr="009F1B7D">
              <w:t>enum 1Gb-HD;</w:t>
            </w:r>
          </w:p>
          <w:p w14:paraId="3EC4450C" w14:textId="77777777" w:rsidR="00F07D3E" w:rsidRPr="009F1B7D" w:rsidRDefault="00F07D3E" w:rsidP="00011096">
            <w:pPr>
              <w:pStyle w:val="XML3"/>
            </w:pPr>
            <w:r w:rsidRPr="009F1B7D">
              <w:t>enum 1Gb-FD;</w:t>
            </w:r>
          </w:p>
          <w:p w14:paraId="0A99A807" w14:textId="77777777" w:rsidR="00F07D3E" w:rsidRPr="009F1B7D" w:rsidRDefault="00F07D3E" w:rsidP="00011096">
            <w:pPr>
              <w:pStyle w:val="XML3"/>
            </w:pPr>
            <w:r w:rsidRPr="009F1B7D">
              <w:t>enum 10Gb;</w:t>
            </w:r>
          </w:p>
          <w:p w14:paraId="43CFDB6D" w14:textId="77777777" w:rsidR="00F07D3E" w:rsidRPr="009F1B7D" w:rsidRDefault="00F07D3E" w:rsidP="00011096">
            <w:pPr>
              <w:pStyle w:val="XML3"/>
            </w:pPr>
            <w:r w:rsidRPr="009F1B7D">
              <w:t>enum 40Gb;</w:t>
            </w:r>
          </w:p>
          <w:p w14:paraId="1821B7FF" w14:textId="77777777" w:rsidR="00F07D3E" w:rsidRPr="009F1B7D" w:rsidRDefault="00F07D3E" w:rsidP="00011096">
            <w:pPr>
              <w:pStyle w:val="XML3"/>
            </w:pPr>
            <w:r w:rsidRPr="009F1B7D">
              <w:t>enum 100Gb;</w:t>
            </w:r>
          </w:p>
          <w:p w14:paraId="609C6B7B" w14:textId="77777777" w:rsidR="00F07D3E" w:rsidRPr="009F1B7D" w:rsidRDefault="00F07D3E" w:rsidP="00011096">
            <w:pPr>
              <w:pStyle w:val="XML3"/>
            </w:pPr>
            <w:r w:rsidRPr="009F1B7D">
              <w:t>enum 1Tb;</w:t>
            </w:r>
          </w:p>
          <w:p w14:paraId="6BD43036" w14:textId="77777777" w:rsidR="00F07D3E" w:rsidRPr="009F1B7D" w:rsidRDefault="00F07D3E" w:rsidP="00011096">
            <w:pPr>
              <w:pStyle w:val="XML3"/>
            </w:pPr>
            <w:r w:rsidRPr="009F1B7D">
              <w:t>enum other;</w:t>
            </w:r>
          </w:p>
          <w:p w14:paraId="464A825A" w14:textId="77777777" w:rsidR="00F07D3E" w:rsidRPr="009F1B7D" w:rsidRDefault="00F07D3E" w:rsidP="00011096">
            <w:pPr>
              <w:pStyle w:val="XML2"/>
            </w:pPr>
            <w:r w:rsidRPr="009F1B7D">
              <w:t>}</w:t>
            </w:r>
          </w:p>
          <w:p w14:paraId="33777E8D" w14:textId="77777777" w:rsidR="00F07D3E" w:rsidRPr="009F1B7D" w:rsidRDefault="00F07D3E" w:rsidP="00011096">
            <w:pPr>
              <w:pStyle w:val="XML2"/>
            </w:pPr>
            <w:proofErr w:type="gramStart"/>
            <w:r w:rsidRPr="009F1B7D">
              <w:t>description</w:t>
            </w:r>
            <w:proofErr w:type="gramEnd"/>
            <w:r w:rsidRPr="009F1B7D">
              <w:t xml:space="preserve"> "Type to specify the rate of a port including the duplex transmission feature. Possible rates are 10Mb, 100Mb, 1Gb, 10Gb, 40Gb, 100Gb, 1Tb or other. Rates of 10Mb, 100Mb and 1Gb can support half or full duplex transmission.</w:t>
            </w:r>
            <w:proofErr w:type="gramStart"/>
            <w:r w:rsidRPr="009F1B7D">
              <w:t>";</w:t>
            </w:r>
            <w:proofErr w:type="gramEnd"/>
          </w:p>
          <w:p w14:paraId="0A3EC87C" w14:textId="77777777" w:rsidR="00F07D3E" w:rsidRPr="009F1B7D" w:rsidRDefault="00F07D3E" w:rsidP="00011096">
            <w:pPr>
              <w:pStyle w:val="XML1"/>
            </w:pPr>
            <w:r w:rsidRPr="009F1B7D">
              <w:t>}</w:t>
            </w:r>
          </w:p>
          <w:p w14:paraId="259DE7AF" w14:textId="77777777" w:rsidR="00F07D3E" w:rsidRPr="009F1B7D" w:rsidRDefault="00F07D3E" w:rsidP="00011096">
            <w:pPr>
              <w:pStyle w:val="XML1"/>
            </w:pPr>
          </w:p>
          <w:p w14:paraId="35CDE59D" w14:textId="77777777" w:rsidR="00F07D3E" w:rsidRPr="009F1B7D" w:rsidRDefault="00F07D3E" w:rsidP="00011096">
            <w:pPr>
              <w:pStyle w:val="XML1"/>
            </w:pPr>
            <w:r w:rsidRPr="009F1B7D">
              <w:t>grouping openflow-port-current-features-grouping {</w:t>
            </w:r>
          </w:p>
          <w:p w14:paraId="36EE84FD" w14:textId="77777777" w:rsidR="00F07D3E" w:rsidRPr="009F1B7D" w:rsidRDefault="00F07D3E" w:rsidP="00011096">
            <w:pPr>
              <w:pStyle w:val="XML2"/>
            </w:pPr>
            <w:proofErr w:type="gramStart"/>
            <w:r w:rsidRPr="009F1B7D">
              <w:t>description</w:t>
            </w:r>
            <w:proofErr w:type="gramEnd"/>
            <w:r w:rsidRPr="009F1B7D">
              <w:t xml:space="preserve"> "The current features of a port.";</w:t>
            </w:r>
          </w:p>
          <w:p w14:paraId="7770A64A" w14:textId="77777777" w:rsidR="00F07D3E" w:rsidRPr="009F1B7D" w:rsidRDefault="00F07D3E" w:rsidP="00011096">
            <w:pPr>
              <w:pStyle w:val="XML2"/>
            </w:pPr>
            <w:r w:rsidRPr="009F1B7D">
              <w:t>leaf rate {</w:t>
            </w:r>
          </w:p>
          <w:p w14:paraId="37A8508E" w14:textId="77777777" w:rsidR="00F07D3E" w:rsidRPr="009F1B7D" w:rsidRDefault="00F07D3E" w:rsidP="00011096">
            <w:pPr>
              <w:pStyle w:val="XML3"/>
            </w:pPr>
            <w:r w:rsidRPr="009F1B7D">
              <w:t>type rate-type;</w:t>
            </w:r>
          </w:p>
          <w:p w14:paraId="4F27322C" w14:textId="77777777" w:rsidR="00F07D3E" w:rsidRPr="009F1B7D" w:rsidRDefault="00F07D3E" w:rsidP="00011096">
            <w:pPr>
              <w:pStyle w:val="XML3"/>
            </w:pPr>
            <w:r w:rsidRPr="009F1B7D">
              <w:t>mandatory true;</w:t>
            </w:r>
          </w:p>
          <w:p w14:paraId="2DBCB2FA" w14:textId="77777777" w:rsidR="00F07D3E" w:rsidRPr="009F1B7D" w:rsidRDefault="00F07D3E" w:rsidP="00011096">
            <w:pPr>
              <w:pStyle w:val="XML3"/>
            </w:pPr>
            <w:proofErr w:type="gramStart"/>
            <w:r w:rsidRPr="009F1B7D">
              <w:t>description</w:t>
            </w:r>
            <w:proofErr w:type="gramEnd"/>
            <w:r w:rsidRPr="009F1B7D">
              <w:t xml:space="preserve"> "The transmission rate that is currently used.";</w:t>
            </w:r>
          </w:p>
          <w:p w14:paraId="3B2AF75D" w14:textId="77777777" w:rsidR="00F07D3E" w:rsidRPr="009F1B7D" w:rsidRDefault="00F07D3E" w:rsidP="00011096">
            <w:pPr>
              <w:pStyle w:val="XML2"/>
            </w:pPr>
            <w:r w:rsidRPr="009F1B7D">
              <w:t>}</w:t>
            </w:r>
          </w:p>
          <w:p w14:paraId="7A607CC1" w14:textId="77777777" w:rsidR="00F07D3E" w:rsidRPr="009F1B7D" w:rsidRDefault="00F07D3E" w:rsidP="00011096">
            <w:pPr>
              <w:pStyle w:val="XML2"/>
            </w:pPr>
            <w:r w:rsidRPr="009F1B7D">
              <w:t xml:space="preserve">leaf auto-negotiate { </w:t>
            </w:r>
          </w:p>
          <w:p w14:paraId="629EED60" w14:textId="77777777" w:rsidR="00F07D3E" w:rsidRPr="009F1B7D" w:rsidRDefault="00F07D3E" w:rsidP="00011096">
            <w:pPr>
              <w:pStyle w:val="XML3"/>
            </w:pPr>
            <w:r w:rsidRPr="009F1B7D">
              <w:t>type boolean;</w:t>
            </w:r>
          </w:p>
          <w:p w14:paraId="0605600F" w14:textId="77777777" w:rsidR="00F07D3E" w:rsidRPr="009F1B7D" w:rsidRDefault="00F07D3E" w:rsidP="00011096">
            <w:pPr>
              <w:pStyle w:val="XML3"/>
            </w:pPr>
            <w:r w:rsidRPr="009F1B7D">
              <w:t>mandatory true;</w:t>
            </w:r>
          </w:p>
          <w:p w14:paraId="1742CD4F" w14:textId="77777777" w:rsidR="00F07D3E" w:rsidRPr="009F1B7D" w:rsidRDefault="00F07D3E" w:rsidP="00011096">
            <w:pPr>
              <w:pStyle w:val="XML3"/>
            </w:pPr>
            <w:proofErr w:type="gramStart"/>
            <w:r w:rsidRPr="009F1B7D">
              <w:t>description</w:t>
            </w:r>
            <w:proofErr w:type="gramEnd"/>
            <w:r w:rsidRPr="009F1B7D">
              <w:t xml:space="preserve"> "Specifies if auto-negotiation of transmission parameters was used for the port.";</w:t>
            </w:r>
          </w:p>
          <w:p w14:paraId="78CB0977" w14:textId="77777777" w:rsidR="00F07D3E" w:rsidRPr="009F1B7D" w:rsidRDefault="00F07D3E" w:rsidP="00011096">
            <w:pPr>
              <w:pStyle w:val="XML2"/>
            </w:pPr>
            <w:r w:rsidRPr="009F1B7D">
              <w:t>}</w:t>
            </w:r>
          </w:p>
          <w:p w14:paraId="20371C29" w14:textId="77777777" w:rsidR="00F07D3E" w:rsidRPr="009F1B7D" w:rsidRDefault="00F07D3E" w:rsidP="00011096">
            <w:pPr>
              <w:pStyle w:val="XML2"/>
            </w:pPr>
            <w:r w:rsidRPr="009F1B7D">
              <w:t>leaf medium {</w:t>
            </w:r>
          </w:p>
          <w:p w14:paraId="7D40032B" w14:textId="77777777" w:rsidR="00F07D3E" w:rsidRPr="009F1B7D" w:rsidRDefault="00F07D3E" w:rsidP="00011096">
            <w:pPr>
              <w:pStyle w:val="XML3"/>
            </w:pPr>
            <w:r w:rsidRPr="009F1B7D">
              <w:t>type enumeration {</w:t>
            </w:r>
          </w:p>
          <w:p w14:paraId="1BC68441" w14:textId="77777777" w:rsidR="00F07D3E" w:rsidRPr="009F1B7D" w:rsidRDefault="00F07D3E" w:rsidP="00011096">
            <w:pPr>
              <w:pStyle w:val="XML4"/>
            </w:pPr>
            <w:r w:rsidRPr="009F1B7D">
              <w:t>enum copper;</w:t>
            </w:r>
          </w:p>
          <w:p w14:paraId="29CC805D" w14:textId="77777777" w:rsidR="00F07D3E" w:rsidRPr="009F1B7D" w:rsidRDefault="00F07D3E" w:rsidP="00011096">
            <w:pPr>
              <w:pStyle w:val="XML4"/>
            </w:pPr>
            <w:r w:rsidRPr="009F1B7D">
              <w:t>enum fiber;</w:t>
            </w:r>
          </w:p>
          <w:p w14:paraId="256545F4" w14:textId="77777777" w:rsidR="00F07D3E" w:rsidRPr="009F1B7D" w:rsidRDefault="00F07D3E" w:rsidP="00011096">
            <w:pPr>
              <w:pStyle w:val="XML3"/>
            </w:pPr>
            <w:r w:rsidRPr="009F1B7D">
              <w:t>}</w:t>
            </w:r>
          </w:p>
          <w:p w14:paraId="39397722" w14:textId="77777777" w:rsidR="00F07D3E" w:rsidRPr="009F1B7D" w:rsidRDefault="00F07D3E" w:rsidP="00011096">
            <w:pPr>
              <w:pStyle w:val="XML3"/>
            </w:pPr>
            <w:r w:rsidRPr="009F1B7D">
              <w:t>mandatory true;</w:t>
            </w:r>
          </w:p>
          <w:p w14:paraId="6C9C36DB" w14:textId="77777777" w:rsidR="00F07D3E" w:rsidRPr="009F1B7D" w:rsidRDefault="00F07D3E" w:rsidP="00011096">
            <w:pPr>
              <w:pStyle w:val="XML3"/>
            </w:pPr>
            <w:proofErr w:type="gramStart"/>
            <w:r w:rsidRPr="009F1B7D">
              <w:t>description</w:t>
            </w:r>
            <w:proofErr w:type="gramEnd"/>
            <w:r w:rsidRPr="009F1B7D">
              <w:t xml:space="preserve"> "The transmission medium used by the port.";</w:t>
            </w:r>
          </w:p>
          <w:p w14:paraId="3FF151CA" w14:textId="77777777" w:rsidR="00F07D3E" w:rsidRPr="009F1B7D" w:rsidRDefault="00F07D3E" w:rsidP="00011096">
            <w:pPr>
              <w:pStyle w:val="XML2"/>
            </w:pPr>
            <w:r w:rsidRPr="009F1B7D">
              <w:t>}</w:t>
            </w:r>
          </w:p>
          <w:p w14:paraId="27DB9152" w14:textId="77777777" w:rsidR="00F07D3E" w:rsidRPr="009F1B7D" w:rsidRDefault="00F07D3E" w:rsidP="00011096">
            <w:pPr>
              <w:pStyle w:val="XML2"/>
            </w:pPr>
            <w:r w:rsidRPr="009F1B7D">
              <w:t>leaf pause {</w:t>
            </w:r>
          </w:p>
          <w:p w14:paraId="2D62AF96" w14:textId="77777777" w:rsidR="00F07D3E" w:rsidRPr="009F1B7D" w:rsidRDefault="00F07D3E" w:rsidP="00011096">
            <w:pPr>
              <w:pStyle w:val="XML3"/>
            </w:pPr>
            <w:r w:rsidRPr="009F1B7D">
              <w:t>type enumeration {</w:t>
            </w:r>
          </w:p>
          <w:p w14:paraId="3DF6DB31" w14:textId="77777777" w:rsidR="00F07D3E" w:rsidRPr="009F1B7D" w:rsidRDefault="00F07D3E" w:rsidP="00011096">
            <w:pPr>
              <w:pStyle w:val="XML4"/>
            </w:pPr>
            <w:r w:rsidRPr="009F1B7D">
              <w:t>enum unsupported;</w:t>
            </w:r>
          </w:p>
          <w:p w14:paraId="4243CE80" w14:textId="77777777" w:rsidR="00F07D3E" w:rsidRPr="009F1B7D" w:rsidRDefault="00F07D3E" w:rsidP="00011096">
            <w:pPr>
              <w:pStyle w:val="XML4"/>
            </w:pPr>
            <w:r w:rsidRPr="009F1B7D">
              <w:t>enum symmetric;</w:t>
            </w:r>
          </w:p>
          <w:p w14:paraId="3E55ED53" w14:textId="77777777" w:rsidR="00F07D3E" w:rsidRPr="009F1B7D" w:rsidRDefault="00F07D3E" w:rsidP="00011096">
            <w:pPr>
              <w:pStyle w:val="XML4"/>
            </w:pPr>
            <w:r w:rsidRPr="009F1B7D">
              <w:t>enum asymmetric;</w:t>
            </w:r>
          </w:p>
          <w:p w14:paraId="017E676B" w14:textId="77777777" w:rsidR="00F07D3E" w:rsidRPr="009F1B7D" w:rsidRDefault="00F07D3E" w:rsidP="00011096">
            <w:pPr>
              <w:pStyle w:val="XML4"/>
            </w:pPr>
            <w:r w:rsidRPr="009F1B7D">
              <w:t>}</w:t>
            </w:r>
          </w:p>
          <w:p w14:paraId="69521450" w14:textId="77777777" w:rsidR="00F07D3E" w:rsidRPr="009F1B7D" w:rsidRDefault="00F07D3E" w:rsidP="00011096">
            <w:pPr>
              <w:pStyle w:val="XML3"/>
            </w:pPr>
            <w:r w:rsidRPr="009F1B7D">
              <w:t>mandatory true;</w:t>
            </w:r>
          </w:p>
          <w:p w14:paraId="0CE233DB" w14:textId="77777777" w:rsidR="00F07D3E" w:rsidRPr="009F1B7D" w:rsidRDefault="00F07D3E" w:rsidP="00011096">
            <w:pPr>
              <w:pStyle w:val="XML3"/>
            </w:pPr>
            <w:proofErr w:type="gramStart"/>
            <w:r w:rsidRPr="009F1B7D">
              <w:t>description</w:t>
            </w:r>
            <w:proofErr w:type="gramEnd"/>
            <w:r w:rsidRPr="009F1B7D">
              <w:t xml:space="preserve"> "Specifies if pausing of transmission is supported at all and if yes if it is asymmetric or symmetric.";</w:t>
            </w:r>
          </w:p>
          <w:p w14:paraId="5CEC21FD" w14:textId="77777777" w:rsidR="00F07D3E" w:rsidRPr="009F1B7D" w:rsidRDefault="00F07D3E" w:rsidP="00011096">
            <w:pPr>
              <w:pStyle w:val="XML2"/>
            </w:pPr>
            <w:r w:rsidRPr="009F1B7D">
              <w:lastRenderedPageBreak/>
              <w:t>}</w:t>
            </w:r>
          </w:p>
          <w:p w14:paraId="69E0C10C" w14:textId="77777777" w:rsidR="00F07D3E" w:rsidRPr="009F1B7D" w:rsidRDefault="00F07D3E" w:rsidP="00011096">
            <w:pPr>
              <w:pStyle w:val="XML1"/>
            </w:pPr>
            <w:r w:rsidRPr="009F1B7D">
              <w:t>}</w:t>
            </w:r>
          </w:p>
          <w:p w14:paraId="6E5AD6E7" w14:textId="77777777" w:rsidR="00F07D3E" w:rsidRPr="009F1B7D" w:rsidRDefault="00F07D3E" w:rsidP="00011096">
            <w:pPr>
              <w:pStyle w:val="XML1"/>
            </w:pPr>
          </w:p>
          <w:p w14:paraId="2DF34B30" w14:textId="77777777" w:rsidR="00F07D3E" w:rsidRPr="009F1B7D" w:rsidRDefault="00F07D3E" w:rsidP="00011096">
            <w:pPr>
              <w:pStyle w:val="XML1"/>
            </w:pPr>
            <w:r w:rsidRPr="009F1B7D">
              <w:t>grouping openflow-port-other-features-grouping {</w:t>
            </w:r>
          </w:p>
          <w:p w14:paraId="6998403C" w14:textId="77777777" w:rsidR="00F07D3E" w:rsidRPr="009F1B7D" w:rsidRDefault="00F07D3E" w:rsidP="00011096">
            <w:pPr>
              <w:pStyle w:val="XML2"/>
            </w:pPr>
            <w:proofErr w:type="gramStart"/>
            <w:r w:rsidRPr="009F1B7D">
              <w:t>description</w:t>
            </w:r>
            <w:proofErr w:type="gramEnd"/>
            <w:r w:rsidRPr="009F1B7D">
              <w:t xml:space="preserve"> "The features of a port that are supported or advertised.";</w:t>
            </w:r>
          </w:p>
          <w:p w14:paraId="10E528CC" w14:textId="77777777" w:rsidR="00F07D3E" w:rsidRPr="009F1B7D" w:rsidRDefault="00F07D3E" w:rsidP="00011096">
            <w:pPr>
              <w:pStyle w:val="XML2"/>
            </w:pPr>
            <w:r w:rsidRPr="009F1B7D">
              <w:t>leaf-list rate {</w:t>
            </w:r>
          </w:p>
          <w:p w14:paraId="425ADC45" w14:textId="77777777" w:rsidR="00F07D3E" w:rsidRPr="009F1B7D" w:rsidRDefault="00F07D3E" w:rsidP="00011096">
            <w:pPr>
              <w:pStyle w:val="XML3"/>
            </w:pPr>
            <w:r w:rsidRPr="009F1B7D">
              <w:t>type rate-type;</w:t>
            </w:r>
          </w:p>
          <w:p w14:paraId="32C12BD1" w14:textId="77777777" w:rsidR="00F07D3E" w:rsidRPr="009F1B7D" w:rsidRDefault="00F07D3E" w:rsidP="00011096">
            <w:pPr>
              <w:pStyle w:val="XML3"/>
            </w:pPr>
            <w:r w:rsidRPr="009F1B7D">
              <w:t>min-elements 1;</w:t>
            </w:r>
          </w:p>
          <w:p w14:paraId="37BAC838" w14:textId="77777777" w:rsidR="00F07D3E" w:rsidRPr="009F1B7D" w:rsidRDefault="00F07D3E" w:rsidP="00011096">
            <w:pPr>
              <w:pStyle w:val="XML3"/>
            </w:pPr>
            <w:proofErr w:type="gramStart"/>
            <w:r w:rsidRPr="009F1B7D">
              <w:t>description</w:t>
            </w:r>
            <w:proofErr w:type="gramEnd"/>
            <w:r w:rsidRPr="009F1B7D">
              <w:t xml:space="preserve"> "The transmission rate that is supported or advertised. Multiple transmissions rates are allowed.</w:t>
            </w:r>
            <w:proofErr w:type="gramStart"/>
            <w:r w:rsidRPr="009F1B7D">
              <w:t>";</w:t>
            </w:r>
            <w:proofErr w:type="gramEnd"/>
          </w:p>
          <w:p w14:paraId="139FD746" w14:textId="77777777" w:rsidR="00F07D3E" w:rsidRPr="009F1B7D" w:rsidRDefault="00F07D3E" w:rsidP="00011096">
            <w:pPr>
              <w:pStyle w:val="XML2"/>
            </w:pPr>
            <w:r w:rsidRPr="009F1B7D">
              <w:t>}</w:t>
            </w:r>
          </w:p>
          <w:p w14:paraId="7612647B" w14:textId="77777777" w:rsidR="00F07D3E" w:rsidRPr="009F1B7D" w:rsidRDefault="00F07D3E" w:rsidP="00011096">
            <w:pPr>
              <w:pStyle w:val="XML2"/>
            </w:pPr>
            <w:r w:rsidRPr="009F1B7D">
              <w:t xml:space="preserve">leaf auto-negotiate { </w:t>
            </w:r>
          </w:p>
          <w:p w14:paraId="3AA5AA89" w14:textId="77777777" w:rsidR="00F07D3E" w:rsidRPr="009F1B7D" w:rsidRDefault="00F07D3E" w:rsidP="00011096">
            <w:pPr>
              <w:pStyle w:val="XML3"/>
            </w:pPr>
            <w:r w:rsidRPr="009F1B7D">
              <w:t>type boolean;</w:t>
            </w:r>
          </w:p>
          <w:p w14:paraId="008C1A52" w14:textId="77777777" w:rsidR="00F07D3E" w:rsidRPr="009F1B7D" w:rsidRDefault="00F07D3E" w:rsidP="00011096">
            <w:pPr>
              <w:pStyle w:val="XML3"/>
            </w:pPr>
            <w:r w:rsidRPr="009F1B7D">
              <w:t>mandatory true;</w:t>
            </w:r>
          </w:p>
          <w:p w14:paraId="19DA7962" w14:textId="77777777" w:rsidR="00F07D3E" w:rsidRPr="009F1B7D" w:rsidRDefault="00F07D3E" w:rsidP="00011096">
            <w:pPr>
              <w:pStyle w:val="XML3"/>
            </w:pPr>
            <w:proofErr w:type="gramStart"/>
            <w:r w:rsidRPr="009F1B7D">
              <w:t>description</w:t>
            </w:r>
            <w:proofErr w:type="gramEnd"/>
            <w:r w:rsidRPr="009F1B7D">
              <w:t xml:space="preserve"> "Specifies if auto-negotiation of transmission parameters is enabled for the port.";</w:t>
            </w:r>
          </w:p>
          <w:p w14:paraId="6D6F63EA" w14:textId="77777777" w:rsidR="00F07D3E" w:rsidRPr="009F1B7D" w:rsidRDefault="00F07D3E" w:rsidP="00011096">
            <w:pPr>
              <w:pStyle w:val="XML2"/>
            </w:pPr>
            <w:r w:rsidRPr="009F1B7D">
              <w:t>}</w:t>
            </w:r>
          </w:p>
          <w:p w14:paraId="65590001" w14:textId="77777777" w:rsidR="00F07D3E" w:rsidRPr="009F1B7D" w:rsidRDefault="00F07D3E" w:rsidP="00011096">
            <w:pPr>
              <w:pStyle w:val="XML2"/>
            </w:pPr>
            <w:r w:rsidRPr="009F1B7D">
              <w:t>leaf-list medium {</w:t>
            </w:r>
          </w:p>
          <w:p w14:paraId="22620F7D" w14:textId="77777777" w:rsidR="00F07D3E" w:rsidRPr="009F1B7D" w:rsidRDefault="00F07D3E" w:rsidP="00011096">
            <w:pPr>
              <w:pStyle w:val="XML3"/>
            </w:pPr>
            <w:r w:rsidRPr="009F1B7D">
              <w:t>type enumeration {</w:t>
            </w:r>
          </w:p>
          <w:p w14:paraId="26F9022F" w14:textId="77777777" w:rsidR="00F07D3E" w:rsidRPr="009F1B7D" w:rsidRDefault="00F07D3E" w:rsidP="00011096">
            <w:pPr>
              <w:pStyle w:val="XML4"/>
            </w:pPr>
            <w:r w:rsidRPr="009F1B7D">
              <w:t>enum copper;</w:t>
            </w:r>
          </w:p>
          <w:p w14:paraId="39D57B66" w14:textId="77777777" w:rsidR="00F07D3E" w:rsidRPr="009F1B7D" w:rsidRDefault="00F07D3E" w:rsidP="00011096">
            <w:pPr>
              <w:pStyle w:val="XML4"/>
            </w:pPr>
            <w:r w:rsidRPr="009F1B7D">
              <w:t>enum fiber;</w:t>
            </w:r>
          </w:p>
          <w:p w14:paraId="4DEBC5FB" w14:textId="77777777" w:rsidR="00F07D3E" w:rsidRPr="009F1B7D" w:rsidRDefault="00F07D3E" w:rsidP="00011096">
            <w:pPr>
              <w:pStyle w:val="XML4"/>
            </w:pPr>
            <w:r w:rsidRPr="009F1B7D">
              <w:t>}</w:t>
            </w:r>
          </w:p>
          <w:p w14:paraId="6917046D" w14:textId="77777777" w:rsidR="00F07D3E" w:rsidRPr="009F1B7D" w:rsidRDefault="00F07D3E" w:rsidP="00011096">
            <w:pPr>
              <w:pStyle w:val="XML3"/>
            </w:pPr>
            <w:r w:rsidRPr="009F1B7D">
              <w:t>min-elements 1;</w:t>
            </w:r>
          </w:p>
          <w:p w14:paraId="3311A60F" w14:textId="77777777" w:rsidR="00F07D3E" w:rsidRPr="009F1B7D" w:rsidRDefault="00F07D3E" w:rsidP="00011096">
            <w:pPr>
              <w:pStyle w:val="XML3"/>
            </w:pPr>
            <w:proofErr w:type="gramStart"/>
            <w:r w:rsidRPr="009F1B7D">
              <w:t>description</w:t>
            </w:r>
            <w:proofErr w:type="gramEnd"/>
            <w:r w:rsidRPr="009F1B7D">
              <w:t xml:space="preserve"> "The transmission medium used by the port. Multiple media are allowed.</w:t>
            </w:r>
            <w:proofErr w:type="gramStart"/>
            <w:r w:rsidRPr="009F1B7D">
              <w:t>";</w:t>
            </w:r>
            <w:proofErr w:type="gramEnd"/>
          </w:p>
          <w:p w14:paraId="471C6CD5" w14:textId="77777777" w:rsidR="00F07D3E" w:rsidRPr="009F1B7D" w:rsidRDefault="00F07D3E" w:rsidP="00011096">
            <w:pPr>
              <w:pStyle w:val="XML3"/>
            </w:pPr>
            <w:r w:rsidRPr="009F1B7D">
              <w:t>}</w:t>
            </w:r>
          </w:p>
          <w:p w14:paraId="288809FC" w14:textId="77777777" w:rsidR="00F07D3E" w:rsidRPr="009F1B7D" w:rsidRDefault="00F07D3E" w:rsidP="00011096">
            <w:pPr>
              <w:pStyle w:val="XML3"/>
            </w:pPr>
            <w:r w:rsidRPr="009F1B7D">
              <w:t>leaf pause {</w:t>
            </w:r>
          </w:p>
          <w:p w14:paraId="05F3E3E3" w14:textId="77777777" w:rsidR="00F07D3E" w:rsidRPr="009F1B7D" w:rsidRDefault="00F07D3E" w:rsidP="00011096">
            <w:pPr>
              <w:pStyle w:val="XML4"/>
            </w:pPr>
            <w:r w:rsidRPr="009F1B7D">
              <w:t>type enumeration {</w:t>
            </w:r>
          </w:p>
          <w:p w14:paraId="787A3F0C" w14:textId="77777777" w:rsidR="00F07D3E" w:rsidRPr="009F1B7D" w:rsidRDefault="00F07D3E" w:rsidP="00011096">
            <w:pPr>
              <w:pStyle w:val="XML5"/>
            </w:pPr>
            <w:r w:rsidRPr="009F1B7D">
              <w:t>enum unsupported;</w:t>
            </w:r>
          </w:p>
          <w:p w14:paraId="04D1A96C" w14:textId="77777777" w:rsidR="00F07D3E" w:rsidRPr="009F1B7D" w:rsidRDefault="00F07D3E" w:rsidP="00011096">
            <w:pPr>
              <w:pStyle w:val="XML5"/>
            </w:pPr>
            <w:r w:rsidRPr="009F1B7D">
              <w:t>enum symmetric;</w:t>
            </w:r>
          </w:p>
          <w:p w14:paraId="7A5D43A9" w14:textId="77777777" w:rsidR="00F07D3E" w:rsidRPr="009F1B7D" w:rsidRDefault="00F07D3E" w:rsidP="00011096">
            <w:pPr>
              <w:pStyle w:val="XML5"/>
            </w:pPr>
            <w:r w:rsidRPr="009F1B7D">
              <w:t>enum asymmetric;</w:t>
            </w:r>
          </w:p>
          <w:p w14:paraId="66F9A9C5" w14:textId="77777777" w:rsidR="00F07D3E" w:rsidRPr="009F1B7D" w:rsidRDefault="00F07D3E" w:rsidP="00011096">
            <w:pPr>
              <w:pStyle w:val="XML4"/>
            </w:pPr>
            <w:r w:rsidRPr="009F1B7D">
              <w:t>}</w:t>
            </w:r>
          </w:p>
          <w:p w14:paraId="12F2E2AE" w14:textId="77777777" w:rsidR="00F07D3E" w:rsidRPr="009F1B7D" w:rsidRDefault="00F07D3E" w:rsidP="00011096">
            <w:pPr>
              <w:pStyle w:val="XML4"/>
            </w:pPr>
            <w:proofErr w:type="gramStart"/>
            <w:r w:rsidRPr="009F1B7D">
              <w:t>description</w:t>
            </w:r>
            <w:proofErr w:type="gramEnd"/>
            <w:r w:rsidRPr="009F1B7D">
              <w:t xml:space="preserve"> "Specifies if pausing of transmission is supported at all and if yes if it is asymmetric or symmetric.";</w:t>
            </w:r>
          </w:p>
          <w:p w14:paraId="0AEEE736" w14:textId="77777777" w:rsidR="00F07D3E" w:rsidRPr="009F1B7D" w:rsidRDefault="00F07D3E" w:rsidP="00011096">
            <w:pPr>
              <w:pStyle w:val="XML2"/>
            </w:pPr>
            <w:r w:rsidRPr="009F1B7D">
              <w:t>}</w:t>
            </w:r>
          </w:p>
          <w:p w14:paraId="0A28A65D" w14:textId="77777777" w:rsidR="00F07D3E" w:rsidRPr="009F1B7D" w:rsidRDefault="00F07D3E" w:rsidP="00011096">
            <w:pPr>
              <w:pStyle w:val="XML1"/>
            </w:pPr>
            <w:r w:rsidRPr="009F1B7D">
              <w:t>}</w:t>
            </w:r>
          </w:p>
        </w:tc>
      </w:tr>
    </w:tbl>
    <w:p w14:paraId="3C6060AE" w14:textId="77777777" w:rsidR="00F07D3E" w:rsidRDefault="00F07D3E" w:rsidP="00D14D27">
      <w:pPr>
        <w:pStyle w:val="Heading2"/>
      </w:pPr>
      <w:bookmarkStart w:id="126" w:name="_Toc318908547"/>
      <w:r>
        <w:lastRenderedPageBreak/>
        <w:t>OpenFlow Queue</w:t>
      </w:r>
      <w:bookmarkEnd w:id="126"/>
    </w:p>
    <w:p w14:paraId="5869BF7D" w14:textId="77777777" w:rsidR="00F07D3E" w:rsidRDefault="00F07D3E" w:rsidP="00F07D3E">
      <w:r>
        <w:t>The OpenFlow Queue is an instance of an OpenFlow resource. It contains list of queue properties. The OpenFlow Queue is a logical context which represents a queue as described in the OpenFlow protocol specification.</w:t>
      </w:r>
    </w:p>
    <w:p w14:paraId="6BE3F4CD" w14:textId="77777777" w:rsidR="00F07D3E" w:rsidRPr="009F1B7D" w:rsidRDefault="00F07D3E" w:rsidP="00D14D27">
      <w:pPr>
        <w:pStyle w:val="Heading3"/>
      </w:pPr>
      <w:bookmarkStart w:id="127" w:name="_Toc315954025"/>
      <w:bookmarkStart w:id="128" w:name="_Toc316542535"/>
      <w:bookmarkStart w:id="129" w:name="_Toc318908548"/>
      <w:r w:rsidRPr="00DB42FD">
        <w:lastRenderedPageBreak/>
        <w:t>UML Diagram</w:t>
      </w:r>
      <w:bookmarkEnd w:id="127"/>
      <w:bookmarkEnd w:id="128"/>
      <w:bookmarkEnd w:id="129"/>
    </w:p>
    <w:p w14:paraId="233346DF" w14:textId="77777777" w:rsidR="00F07D3E" w:rsidRPr="009F1B7D" w:rsidRDefault="00F07D3E" w:rsidP="00F07D3E">
      <w:pPr>
        <w:keepNext/>
        <w:jc w:val="center"/>
      </w:pPr>
      <w:r w:rsidRPr="00DB42FD">
        <w:rPr>
          <w:noProof/>
        </w:rPr>
        <w:drawing>
          <wp:inline distT="0" distB="0" distL="0" distR="0" wp14:anchorId="5370A14B" wp14:editId="22E891C4">
            <wp:extent cx="3571875" cy="48291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1875" cy="4829175"/>
                    </a:xfrm>
                    <a:prstGeom prst="rect">
                      <a:avLst/>
                    </a:prstGeom>
                    <a:noFill/>
                    <a:ln>
                      <a:noFill/>
                    </a:ln>
                  </pic:spPr>
                </pic:pic>
              </a:graphicData>
            </a:graphic>
          </wp:inline>
        </w:drawing>
      </w:r>
    </w:p>
    <w:p w14:paraId="0132B028" w14:textId="77777777" w:rsidR="00F07D3E" w:rsidRPr="00CE3A81" w:rsidRDefault="00F07D3E" w:rsidP="00F07D3E">
      <w:pPr>
        <w:pStyle w:val="Caption"/>
      </w:pPr>
      <w:r w:rsidRPr="00CE3A81">
        <w:t xml:space="preserve">Figure </w:t>
      </w:r>
      <w:fldSimple w:instr=" SEQ Figure \* ARABIC ">
        <w:r w:rsidRPr="00CE3A81">
          <w:t>11</w:t>
        </w:r>
      </w:fldSimple>
      <w:r w:rsidRPr="00CE3A81">
        <w:t>: Data Model Diagram for an OpenFlow Queue</w:t>
      </w:r>
    </w:p>
    <w:p w14:paraId="109CAB87" w14:textId="77777777" w:rsidR="00F07D3E" w:rsidRPr="009F1B7D" w:rsidRDefault="00F07D3E" w:rsidP="00D14D27">
      <w:pPr>
        <w:pStyle w:val="Heading3"/>
      </w:pPr>
      <w:bookmarkStart w:id="130" w:name="_Toc315954026"/>
      <w:bookmarkStart w:id="131" w:name="_Toc316542536"/>
      <w:bookmarkStart w:id="132" w:name="_Toc318908549"/>
      <w:r w:rsidRPr="00DB42FD">
        <w:t>XML Schema</w:t>
      </w:r>
      <w:bookmarkEnd w:id="130"/>
      <w:bookmarkEnd w:id="131"/>
      <w:bookmarkEnd w:id="132"/>
    </w:p>
    <w:tbl>
      <w:tblPr>
        <w:tblStyle w:val="TableGrid"/>
        <w:tblW w:w="0" w:type="auto"/>
        <w:tblInd w:w="378" w:type="dxa"/>
        <w:shd w:val="clear" w:color="auto" w:fill="C8FCCD"/>
        <w:tblLook w:val="04A0" w:firstRow="1" w:lastRow="0" w:firstColumn="1" w:lastColumn="0" w:noHBand="0" w:noVBand="1"/>
      </w:tblPr>
      <w:tblGrid>
        <w:gridCol w:w="8820"/>
      </w:tblGrid>
      <w:tr w:rsidR="00F07D3E" w:rsidRPr="009F1B7D" w14:paraId="2742D85F" w14:textId="77777777" w:rsidTr="006F4495">
        <w:tc>
          <w:tcPr>
            <w:tcW w:w="8820" w:type="dxa"/>
            <w:shd w:val="clear" w:color="auto" w:fill="C8FCCD"/>
          </w:tcPr>
          <w:p w14:paraId="656D07F9" w14:textId="77777777" w:rsidR="00F07D3E" w:rsidRPr="009F1B7D" w:rsidRDefault="00F07D3E" w:rsidP="00011096">
            <w:pPr>
              <w:pStyle w:val="XML1"/>
            </w:pPr>
            <w:r w:rsidRPr="009F1B7D">
              <w:t>&lt;xs:complexType name="OFQueueType"&gt;</w:t>
            </w:r>
          </w:p>
          <w:p w14:paraId="22D7CE10" w14:textId="77777777" w:rsidR="00F07D3E" w:rsidRPr="009F1B7D" w:rsidRDefault="00F07D3E" w:rsidP="00011096">
            <w:pPr>
              <w:pStyle w:val="XML2"/>
            </w:pPr>
            <w:r w:rsidRPr="009F1B7D">
              <w:t>&lt;xs:complexContent&gt;</w:t>
            </w:r>
          </w:p>
          <w:p w14:paraId="4C08FB80" w14:textId="77777777" w:rsidR="00F07D3E" w:rsidRPr="009F1B7D" w:rsidRDefault="00F07D3E" w:rsidP="00011096">
            <w:pPr>
              <w:pStyle w:val="XML3"/>
            </w:pPr>
            <w:r w:rsidRPr="009F1B7D">
              <w:t>&lt;xs:extension base="OFResourceType"&gt;</w:t>
            </w:r>
          </w:p>
          <w:p w14:paraId="0FA5467A" w14:textId="77777777" w:rsidR="00F07D3E" w:rsidRPr="009F1B7D" w:rsidRDefault="00F07D3E" w:rsidP="00011096">
            <w:pPr>
              <w:pStyle w:val="XML4"/>
            </w:pPr>
            <w:r w:rsidRPr="009F1B7D">
              <w:t>&lt;xs:sequence maxOccurs="1" minOccurs="1"&gt;</w:t>
            </w:r>
          </w:p>
          <w:p w14:paraId="528D7C27" w14:textId="77777777" w:rsidR="00F07D3E" w:rsidRPr="009F1B7D" w:rsidRDefault="00F07D3E" w:rsidP="00011096">
            <w:pPr>
              <w:pStyle w:val="XML5"/>
            </w:pPr>
            <w:r w:rsidRPr="009F1B7D">
              <w:t>&lt;xs:element name="id" type="OFConfigID"/&gt;</w:t>
            </w:r>
          </w:p>
          <w:p w14:paraId="18E0C919" w14:textId="77777777" w:rsidR="00F07D3E" w:rsidRPr="009F1B7D" w:rsidRDefault="00F07D3E" w:rsidP="00011096">
            <w:pPr>
              <w:pStyle w:val="XML5"/>
            </w:pPr>
            <w:r w:rsidRPr="009F1B7D">
              <w:t xml:space="preserve">&lt;xs:element name="port" </w:t>
            </w:r>
          </w:p>
          <w:p w14:paraId="028F9143" w14:textId="77777777" w:rsidR="00F07D3E" w:rsidRPr="009F1B7D" w:rsidRDefault="00F07D3E" w:rsidP="00011096">
            <w:pPr>
              <w:pStyle w:val="XML9"/>
            </w:pPr>
            <w:r w:rsidRPr="009F1B7D">
              <w:t>type="OFConfigID"/&gt;</w:t>
            </w:r>
          </w:p>
          <w:p w14:paraId="58C46E43" w14:textId="77777777" w:rsidR="00F07D3E" w:rsidRPr="009F1B7D" w:rsidRDefault="00F07D3E" w:rsidP="00011096">
            <w:pPr>
              <w:pStyle w:val="XML5"/>
            </w:pPr>
            <w:r w:rsidRPr="009F1B7D">
              <w:t xml:space="preserve">&lt;xs:element name="properties" </w:t>
            </w:r>
          </w:p>
          <w:p w14:paraId="02C6DFA8" w14:textId="77777777" w:rsidR="00F07D3E" w:rsidRPr="009F1B7D" w:rsidRDefault="00F07D3E" w:rsidP="00011096">
            <w:pPr>
              <w:pStyle w:val="XML9"/>
            </w:pPr>
            <w:r w:rsidRPr="009F1B7D">
              <w:t>type="OFQueuePropertiesType"/&gt;</w:t>
            </w:r>
          </w:p>
          <w:p w14:paraId="227ED5F2" w14:textId="77777777" w:rsidR="00F07D3E" w:rsidRPr="009F1B7D" w:rsidRDefault="00F07D3E" w:rsidP="00011096">
            <w:pPr>
              <w:pStyle w:val="XML4"/>
            </w:pPr>
            <w:r w:rsidRPr="009F1B7D">
              <w:t>&lt;/xs:sequence&gt;</w:t>
            </w:r>
          </w:p>
          <w:p w14:paraId="76E27B4E" w14:textId="77777777" w:rsidR="00F07D3E" w:rsidRPr="009F1B7D" w:rsidRDefault="00F07D3E" w:rsidP="00011096">
            <w:pPr>
              <w:pStyle w:val="XML3"/>
            </w:pPr>
            <w:r w:rsidRPr="009F1B7D">
              <w:t>&lt;/xs:extension&gt;</w:t>
            </w:r>
          </w:p>
          <w:p w14:paraId="69A160BC" w14:textId="77777777" w:rsidR="00F07D3E" w:rsidRPr="009F1B7D" w:rsidRDefault="00F07D3E" w:rsidP="00011096">
            <w:pPr>
              <w:pStyle w:val="XML2"/>
            </w:pPr>
            <w:r w:rsidRPr="009F1B7D">
              <w:t>&lt;/xs:complexContent&gt;</w:t>
            </w:r>
          </w:p>
          <w:p w14:paraId="6F0900CF" w14:textId="77777777" w:rsidR="00F07D3E" w:rsidRPr="009F1B7D" w:rsidRDefault="00F07D3E" w:rsidP="00011096">
            <w:pPr>
              <w:pStyle w:val="XML1"/>
            </w:pPr>
            <w:r w:rsidRPr="009F1B7D">
              <w:t>&lt;/xs:complexType&gt;</w:t>
            </w:r>
          </w:p>
          <w:p w14:paraId="4770F059" w14:textId="77777777" w:rsidR="00F07D3E" w:rsidRPr="009F1B7D" w:rsidRDefault="00F07D3E" w:rsidP="00011096">
            <w:pPr>
              <w:pStyle w:val="XML1"/>
            </w:pPr>
          </w:p>
          <w:p w14:paraId="52C15694" w14:textId="77777777" w:rsidR="00F07D3E" w:rsidRPr="009F1B7D" w:rsidRDefault="00F07D3E" w:rsidP="00011096">
            <w:pPr>
              <w:pStyle w:val="XML1"/>
            </w:pPr>
            <w:r w:rsidRPr="009F1B7D">
              <w:t>&lt;xs:complexType name="OFQueuePropertiesType"&gt;</w:t>
            </w:r>
          </w:p>
          <w:p w14:paraId="5E235A35" w14:textId="77777777" w:rsidR="00F07D3E" w:rsidRPr="009F1B7D" w:rsidRDefault="00F07D3E" w:rsidP="00011096">
            <w:pPr>
              <w:pStyle w:val="XML2"/>
            </w:pPr>
            <w:r w:rsidRPr="009F1B7D">
              <w:t>&lt;xs:sequence&gt;</w:t>
            </w:r>
          </w:p>
          <w:p w14:paraId="0D48996B" w14:textId="77777777" w:rsidR="00F07D3E" w:rsidRPr="009F1B7D" w:rsidRDefault="00F07D3E" w:rsidP="00011096">
            <w:pPr>
              <w:pStyle w:val="XML3"/>
            </w:pPr>
            <w:r w:rsidRPr="009F1B7D">
              <w:lastRenderedPageBreak/>
              <w:t xml:space="preserve">&lt;xs:element name="min-rate" </w:t>
            </w:r>
          </w:p>
          <w:p w14:paraId="35326282" w14:textId="77777777" w:rsidR="00F07D3E" w:rsidRPr="009F1B7D" w:rsidRDefault="00F07D3E" w:rsidP="00011096">
            <w:pPr>
              <w:pStyle w:val="XML9"/>
            </w:pPr>
            <w:r w:rsidRPr="009F1B7D">
              <w:t>type="OFQueueMinRateType"/&gt;</w:t>
            </w:r>
          </w:p>
          <w:p w14:paraId="68F9D763" w14:textId="77777777" w:rsidR="00F07D3E" w:rsidRPr="009F1B7D" w:rsidRDefault="00F07D3E" w:rsidP="00011096">
            <w:pPr>
              <w:pStyle w:val="XML3"/>
            </w:pPr>
            <w:r w:rsidRPr="009F1B7D">
              <w:t xml:space="preserve">&lt;xs:element name="max-rate" </w:t>
            </w:r>
          </w:p>
          <w:p w14:paraId="53C8D9B7" w14:textId="77777777" w:rsidR="00F07D3E" w:rsidRPr="009F1B7D" w:rsidRDefault="00F07D3E" w:rsidP="00011096">
            <w:pPr>
              <w:pStyle w:val="XML9"/>
            </w:pPr>
            <w:r w:rsidRPr="009F1B7D">
              <w:t>type="OFQueueMaxRateType"/&gt;</w:t>
            </w:r>
          </w:p>
          <w:p w14:paraId="5B5518C5" w14:textId="77777777" w:rsidR="00F07D3E" w:rsidRPr="009F1B7D" w:rsidRDefault="00F07D3E" w:rsidP="00011096">
            <w:pPr>
              <w:pStyle w:val="XML3"/>
            </w:pPr>
            <w:r w:rsidRPr="009F1B7D">
              <w:t xml:space="preserve">&lt;xs:element name="experimenter" </w:t>
            </w:r>
          </w:p>
          <w:p w14:paraId="6AA42EDB" w14:textId="77777777" w:rsidR="00F07D3E" w:rsidRPr="009F1B7D" w:rsidRDefault="00F07D3E" w:rsidP="00011096">
            <w:pPr>
              <w:pStyle w:val="XML9"/>
            </w:pPr>
            <w:r w:rsidRPr="009F1B7D">
              <w:t>type="xs:string"/&gt;</w:t>
            </w:r>
          </w:p>
          <w:p w14:paraId="37A679FA" w14:textId="77777777" w:rsidR="00F07D3E" w:rsidRPr="009F1B7D" w:rsidRDefault="00F07D3E" w:rsidP="00011096">
            <w:pPr>
              <w:pStyle w:val="XML2"/>
            </w:pPr>
            <w:r w:rsidRPr="009F1B7D">
              <w:t>&lt;/xs:sequence&gt;</w:t>
            </w:r>
          </w:p>
          <w:p w14:paraId="08A22D50" w14:textId="77777777" w:rsidR="00F07D3E" w:rsidRPr="009F1B7D" w:rsidRDefault="00F07D3E" w:rsidP="00011096">
            <w:pPr>
              <w:pStyle w:val="XML1"/>
            </w:pPr>
            <w:r w:rsidRPr="009F1B7D">
              <w:t>&lt;/xs:complexType&gt;</w:t>
            </w:r>
          </w:p>
          <w:p w14:paraId="50B10019" w14:textId="77777777" w:rsidR="00F07D3E" w:rsidRPr="009F1B7D" w:rsidRDefault="00F07D3E" w:rsidP="00011096">
            <w:pPr>
              <w:pStyle w:val="XML1"/>
            </w:pPr>
          </w:p>
          <w:p w14:paraId="315D951A" w14:textId="77777777" w:rsidR="00F07D3E" w:rsidRPr="009F1B7D" w:rsidRDefault="00F07D3E" w:rsidP="00011096">
            <w:pPr>
              <w:pStyle w:val="XML1"/>
            </w:pPr>
            <w:r w:rsidRPr="009F1B7D">
              <w:t>&lt;xs:simpleType name="OFQueueMinRateType"&gt;</w:t>
            </w:r>
          </w:p>
          <w:p w14:paraId="6E2DCE00" w14:textId="77777777" w:rsidR="00F07D3E" w:rsidRPr="009F1B7D" w:rsidRDefault="00F07D3E" w:rsidP="00011096">
            <w:pPr>
              <w:pStyle w:val="XML2"/>
            </w:pPr>
            <w:r w:rsidRPr="009F1B7D">
              <w:t>&lt;xs:restriction base="xs:integer"/&gt;</w:t>
            </w:r>
          </w:p>
          <w:p w14:paraId="6E44C1BF" w14:textId="77777777" w:rsidR="00F07D3E" w:rsidRPr="009F1B7D" w:rsidRDefault="00F07D3E" w:rsidP="00011096">
            <w:pPr>
              <w:pStyle w:val="XML1"/>
            </w:pPr>
            <w:r w:rsidRPr="009F1B7D">
              <w:t>&lt;/xs:simpleType&gt;</w:t>
            </w:r>
          </w:p>
          <w:p w14:paraId="5EC99E04" w14:textId="77777777" w:rsidR="00F07D3E" w:rsidRPr="009F1B7D" w:rsidRDefault="00F07D3E" w:rsidP="00011096">
            <w:pPr>
              <w:pStyle w:val="XML1"/>
            </w:pPr>
          </w:p>
          <w:p w14:paraId="77BFF35D" w14:textId="77777777" w:rsidR="00F07D3E" w:rsidRPr="009F1B7D" w:rsidRDefault="00F07D3E" w:rsidP="00011096">
            <w:pPr>
              <w:pStyle w:val="XML1"/>
            </w:pPr>
            <w:r w:rsidRPr="009F1B7D">
              <w:t>&lt;xs:simpleType name="OFQueueMaxRateType"&gt;</w:t>
            </w:r>
          </w:p>
          <w:p w14:paraId="19E836EA" w14:textId="77777777" w:rsidR="00F07D3E" w:rsidRPr="009F1B7D" w:rsidRDefault="00F07D3E" w:rsidP="00011096">
            <w:pPr>
              <w:pStyle w:val="XML2"/>
            </w:pPr>
            <w:r w:rsidRPr="009F1B7D">
              <w:t>&lt;xs:restriction base="xs:unsignedLong"/&gt;</w:t>
            </w:r>
          </w:p>
          <w:p w14:paraId="7C8F79DC" w14:textId="77777777" w:rsidR="00F07D3E" w:rsidRPr="009F1B7D" w:rsidRDefault="00F07D3E" w:rsidP="00011096">
            <w:pPr>
              <w:pStyle w:val="XML1"/>
            </w:pPr>
            <w:r w:rsidRPr="009F1B7D">
              <w:t>&lt;/xs:simpleType&gt;</w:t>
            </w:r>
          </w:p>
        </w:tc>
      </w:tr>
    </w:tbl>
    <w:p w14:paraId="4A737A45" w14:textId="77777777" w:rsidR="00F07D3E" w:rsidRPr="009F1B7D" w:rsidRDefault="00F07D3E" w:rsidP="00F07D3E"/>
    <w:p w14:paraId="4B268707" w14:textId="77777777" w:rsidR="00F07D3E" w:rsidRPr="009F1B7D" w:rsidRDefault="00F07D3E" w:rsidP="00D14D27">
      <w:pPr>
        <w:pStyle w:val="Heading3"/>
      </w:pPr>
      <w:bookmarkStart w:id="133" w:name="_Toc315954027"/>
      <w:bookmarkStart w:id="134" w:name="_Toc316542537"/>
      <w:bookmarkStart w:id="135" w:name="_Toc318908550"/>
      <w:r w:rsidRPr="00DB42FD">
        <w:t>XML Example</w:t>
      </w:r>
      <w:bookmarkEnd w:id="133"/>
      <w:bookmarkEnd w:id="134"/>
      <w:bookmarkEnd w:id="135"/>
    </w:p>
    <w:tbl>
      <w:tblPr>
        <w:tblStyle w:val="TableGrid"/>
        <w:tblW w:w="0" w:type="auto"/>
        <w:tblInd w:w="378" w:type="dxa"/>
        <w:shd w:val="clear" w:color="auto" w:fill="C8FCCD"/>
        <w:tblLook w:val="04A0" w:firstRow="1" w:lastRow="0" w:firstColumn="1" w:lastColumn="0" w:noHBand="0" w:noVBand="1"/>
      </w:tblPr>
      <w:tblGrid>
        <w:gridCol w:w="8820"/>
      </w:tblGrid>
      <w:tr w:rsidR="00F07D3E" w:rsidRPr="009F1B7D" w14:paraId="46BD9A27" w14:textId="77777777" w:rsidTr="006F4495">
        <w:tc>
          <w:tcPr>
            <w:tcW w:w="8820" w:type="dxa"/>
            <w:shd w:val="clear" w:color="auto" w:fill="C8FCCD"/>
          </w:tcPr>
          <w:p w14:paraId="2016E8D8" w14:textId="77777777" w:rsidR="00F07D3E" w:rsidRPr="009F1B7D" w:rsidRDefault="00F07D3E" w:rsidP="00011096">
            <w:pPr>
              <w:pStyle w:val="XML1"/>
            </w:pPr>
            <w:r w:rsidRPr="009F1B7D">
              <w:t>&lt;queue&gt;</w:t>
            </w:r>
          </w:p>
          <w:p w14:paraId="29EF5D05" w14:textId="77777777" w:rsidR="00F07D3E" w:rsidRPr="009F1B7D" w:rsidRDefault="00F07D3E" w:rsidP="00011096">
            <w:pPr>
              <w:pStyle w:val="XML2"/>
            </w:pPr>
            <w:r w:rsidRPr="009F1B7D">
              <w:t>&lt;resource-id&gt;Queue2&lt;/resource-id&gt;</w:t>
            </w:r>
          </w:p>
          <w:p w14:paraId="5ED04548" w14:textId="77777777" w:rsidR="00F07D3E" w:rsidRPr="009F1B7D" w:rsidRDefault="00F07D3E" w:rsidP="00011096">
            <w:pPr>
              <w:pStyle w:val="XML2"/>
            </w:pPr>
            <w:r w:rsidRPr="009F1B7D">
              <w:t>&lt;id&gt;2&lt;/id&gt;</w:t>
            </w:r>
          </w:p>
          <w:p w14:paraId="76FECB65" w14:textId="77777777" w:rsidR="00F07D3E" w:rsidRPr="009F1B7D" w:rsidRDefault="00F07D3E" w:rsidP="00011096">
            <w:pPr>
              <w:pStyle w:val="XML2"/>
            </w:pPr>
            <w:r w:rsidRPr="009F1B7D">
              <w:t>&lt;port&gt;4&lt;/port&gt;</w:t>
            </w:r>
          </w:p>
          <w:p w14:paraId="27CDE5A4" w14:textId="77777777" w:rsidR="00F07D3E" w:rsidRPr="009F1B7D" w:rsidRDefault="00F07D3E" w:rsidP="00011096">
            <w:pPr>
              <w:pStyle w:val="XML2"/>
            </w:pPr>
            <w:r w:rsidRPr="009F1B7D">
              <w:t>&lt;properties&gt;</w:t>
            </w:r>
          </w:p>
          <w:p w14:paraId="20EF9979" w14:textId="77777777" w:rsidR="00F07D3E" w:rsidRPr="009F1B7D" w:rsidRDefault="00F07D3E" w:rsidP="00011096">
            <w:pPr>
              <w:pStyle w:val="XML3"/>
            </w:pPr>
            <w:r w:rsidRPr="009F1B7D">
              <w:t>&lt;min-rate&gt;10&lt;/min-rate&gt;</w:t>
            </w:r>
          </w:p>
          <w:p w14:paraId="22DF8915" w14:textId="77777777" w:rsidR="00F07D3E" w:rsidRPr="009F1B7D" w:rsidRDefault="00F07D3E" w:rsidP="00011096">
            <w:pPr>
              <w:pStyle w:val="XML3"/>
            </w:pPr>
            <w:r w:rsidRPr="009F1B7D">
              <w:t>&lt;max-rate&gt;500&lt;/max-rate&gt;</w:t>
            </w:r>
          </w:p>
          <w:p w14:paraId="749AA119" w14:textId="77777777" w:rsidR="00F07D3E" w:rsidRPr="009F1B7D" w:rsidRDefault="00F07D3E" w:rsidP="00011096">
            <w:pPr>
              <w:pStyle w:val="XML3"/>
            </w:pPr>
            <w:r w:rsidRPr="009F1B7D">
              <w:t>&lt;experimenter&gt;123498&lt;/experimenter&gt;</w:t>
            </w:r>
          </w:p>
          <w:p w14:paraId="6B233E4E" w14:textId="77777777" w:rsidR="00F07D3E" w:rsidRPr="009F1B7D" w:rsidRDefault="00F07D3E" w:rsidP="00011096">
            <w:pPr>
              <w:pStyle w:val="XML3"/>
            </w:pPr>
            <w:r w:rsidRPr="009F1B7D">
              <w:t>&lt;experimenter&gt;708&lt;/experimenter&gt;</w:t>
            </w:r>
          </w:p>
          <w:p w14:paraId="421A2ADA" w14:textId="77777777" w:rsidR="00F07D3E" w:rsidRPr="009F1B7D" w:rsidRDefault="00F07D3E" w:rsidP="00011096">
            <w:pPr>
              <w:pStyle w:val="XML2"/>
            </w:pPr>
            <w:r w:rsidRPr="009F1B7D">
              <w:t>&lt;/properties&gt;</w:t>
            </w:r>
          </w:p>
          <w:p w14:paraId="00EAB20F" w14:textId="77777777" w:rsidR="00F07D3E" w:rsidRPr="009F1B7D" w:rsidRDefault="00F07D3E" w:rsidP="00011096">
            <w:pPr>
              <w:pStyle w:val="XML1"/>
            </w:pPr>
            <w:r w:rsidRPr="009F1B7D">
              <w:t>&lt;/queue&gt;</w:t>
            </w:r>
          </w:p>
        </w:tc>
      </w:tr>
    </w:tbl>
    <w:p w14:paraId="72CFA68E" w14:textId="77777777" w:rsidR="00F07D3E" w:rsidRDefault="00F07D3E" w:rsidP="00D14D27">
      <w:pPr>
        <w:pStyle w:val="Heading3"/>
      </w:pPr>
      <w:bookmarkStart w:id="136" w:name="_Toc318908551"/>
      <w:r>
        <w:t>Normative Constraints</w:t>
      </w:r>
      <w:bookmarkEnd w:id="136"/>
    </w:p>
    <w:p w14:paraId="23357978" w14:textId="77777777" w:rsidR="00F07D3E" w:rsidRDefault="00F07D3E" w:rsidP="00F07D3E">
      <w:r>
        <w:t xml:space="preserve">An OpenFlow Queue is identified by identifier </w:t>
      </w:r>
      <w:r w:rsidRPr="00F07D3E">
        <w:rPr>
          <w:rFonts w:ascii="Courier New" w:hAnsi="Courier New" w:cs="Courier New"/>
        </w:rPr>
        <w:t>&lt;resource-id&gt;</w:t>
      </w:r>
      <w:r>
        <w:t xml:space="preserve"> within the context of the OpenFlow Capable Switch and OpenFlow Logical Switches. Element </w:t>
      </w:r>
      <w:r w:rsidRPr="00F07D3E">
        <w:rPr>
          <w:rFonts w:ascii="Courier New" w:hAnsi="Courier New" w:cs="Courier New"/>
        </w:rPr>
        <w:t>&lt;resource-id&gt;</w:t>
      </w:r>
      <w:r>
        <w:t xml:space="preserve"> is inherited from superclass OpenFlow Resource.</w:t>
      </w:r>
    </w:p>
    <w:p w14:paraId="5581A904" w14:textId="77777777" w:rsidR="00F07D3E" w:rsidRDefault="00F07D3E" w:rsidP="00F07D3E">
      <w:r>
        <w:t xml:space="preserve">Element </w:t>
      </w:r>
      <w:r w:rsidRPr="00F07D3E">
        <w:rPr>
          <w:rFonts w:ascii="Courier New" w:hAnsi="Courier New" w:cs="Courier New"/>
        </w:rPr>
        <w:t>&lt;id&gt;</w:t>
      </w:r>
      <w:r>
        <w:t xml:space="preserve">identifies the OpenFlow Queue to OpenFlow Controllers. If the OpenFlow Queue is associated with </w:t>
      </w:r>
      <w:proofErr w:type="gramStart"/>
      <w:r>
        <w:t>a</w:t>
      </w:r>
      <w:proofErr w:type="gramEnd"/>
      <w:r>
        <w:t xml:space="preserve"> OpenFlow Logical Switch, </w:t>
      </w:r>
      <w:r w:rsidRPr="00F07D3E">
        <w:rPr>
          <w:rFonts w:ascii="Courier New" w:hAnsi="Courier New" w:cs="Courier New"/>
        </w:rPr>
        <w:t>&lt;id&gt;</w:t>
      </w:r>
      <w:r>
        <w:t>MUST be unique within the context of the OpenFlow Logical Switch.</w:t>
      </w:r>
    </w:p>
    <w:p w14:paraId="6A3DCFAC" w14:textId="77777777" w:rsidR="00F07D3E" w:rsidRDefault="00F07D3E" w:rsidP="00F07D3E">
      <w:r>
        <w:t xml:space="preserve">Element </w:t>
      </w:r>
      <w:r w:rsidRPr="00F07D3E">
        <w:rPr>
          <w:rFonts w:ascii="Courier New" w:hAnsi="Courier New" w:cs="Courier New"/>
        </w:rPr>
        <w:t>&lt;port&gt;</w:t>
      </w:r>
      <w:r>
        <w:t xml:space="preserve"> associates an OpenFlow Queue with an OpenFlow Port. If the OpenFlow Queue is associated with an OpenFlow Logical SwitchS and </w:t>
      </w:r>
      <w:r w:rsidRPr="00F07D3E">
        <w:rPr>
          <w:rFonts w:ascii="Courier New" w:hAnsi="Courier New" w:cs="Courier New"/>
        </w:rPr>
        <w:t>&lt;port&gt;</w:t>
      </w:r>
      <w:r>
        <w:t xml:space="preserve"> is non-empty, </w:t>
      </w:r>
      <w:r w:rsidRPr="00F07D3E">
        <w:rPr>
          <w:rFonts w:ascii="Courier New" w:hAnsi="Courier New" w:cs="Courier New"/>
        </w:rPr>
        <w:t>&lt;port&gt;</w:t>
      </w:r>
      <w:r>
        <w:t xml:space="preserve"> MUST be set to the value of the </w:t>
      </w:r>
      <w:r w:rsidRPr="00F07D3E">
        <w:rPr>
          <w:rFonts w:ascii="Courier New" w:hAnsi="Courier New" w:cs="Courier New"/>
        </w:rPr>
        <w:t>&lt;resource-id&gt;</w:t>
      </w:r>
      <w:r>
        <w:t xml:space="preserve"> of an OpenFlow Port which is associated with the OpenFlow Logical Switch S.</w:t>
      </w:r>
    </w:p>
    <w:p w14:paraId="6054F5CA" w14:textId="77777777" w:rsidR="00F07D3E" w:rsidRDefault="00F07D3E" w:rsidP="00F07D3E">
      <w:r>
        <w:t xml:space="preserve">Element </w:t>
      </w:r>
      <w:r w:rsidRPr="00F07D3E">
        <w:rPr>
          <w:rFonts w:ascii="Courier New" w:hAnsi="Courier New" w:cs="Courier New"/>
        </w:rPr>
        <w:t>&lt;properties&gt;</w:t>
      </w:r>
      <w:r>
        <w:t xml:space="preserve"> indicates the properties associated with the OpenFlow Queue as defined in the OpenFlow protocol specification. If the OpenFlow Queue is associated with an OpenFlow Logical Switch, </w:t>
      </w:r>
      <w:r w:rsidRPr="00F07D3E">
        <w:rPr>
          <w:rFonts w:ascii="Courier New" w:hAnsi="Courier New" w:cs="Courier New"/>
        </w:rPr>
        <w:t>&lt;properties&gt;</w:t>
      </w:r>
      <w:r>
        <w:t xml:space="preserve">MUST include the properties associated to the OpenFlow Queue. Element </w:t>
      </w:r>
      <w:r w:rsidRPr="00F07D3E">
        <w:rPr>
          <w:rFonts w:ascii="Courier New" w:hAnsi="Courier New" w:cs="Courier New"/>
        </w:rPr>
        <w:t>&lt;properties&gt;</w:t>
      </w:r>
      <w:r>
        <w:t xml:space="preserve"> contains three possible elements: </w:t>
      </w:r>
      <w:r w:rsidRPr="00F07D3E">
        <w:rPr>
          <w:rFonts w:ascii="Courier New" w:hAnsi="Courier New" w:cs="Courier New"/>
        </w:rPr>
        <w:t>&lt;min-rate&gt;, &lt;max-rate&gt;, &lt;experimenter&gt;.</w:t>
      </w:r>
    </w:p>
    <w:p w14:paraId="36662D56" w14:textId="77777777" w:rsidR="00F07D3E" w:rsidRDefault="00F07D3E" w:rsidP="00F07D3E">
      <w:r>
        <w:lastRenderedPageBreak/>
        <w:t xml:space="preserve">Element </w:t>
      </w:r>
      <w:r w:rsidRPr="00F07D3E">
        <w:rPr>
          <w:rFonts w:ascii="Courier New" w:hAnsi="Courier New" w:cs="Courier New"/>
        </w:rPr>
        <w:t>&lt;min-rate&gt;</w:t>
      </w:r>
      <w:r>
        <w:t>MUST indicate the minimum rate of the queue by percentage as an integer representing one tenth of one percent.</w:t>
      </w:r>
    </w:p>
    <w:p w14:paraId="08E605C0" w14:textId="77777777" w:rsidR="00F07D3E" w:rsidRDefault="00F07D3E" w:rsidP="00F07D3E">
      <w:r>
        <w:t xml:space="preserve">Element </w:t>
      </w:r>
      <w:r w:rsidRPr="00F07D3E">
        <w:rPr>
          <w:rFonts w:ascii="Courier New" w:hAnsi="Courier New" w:cs="Courier New"/>
        </w:rPr>
        <w:t>&lt;max-rate&gt;</w:t>
      </w:r>
      <w:r>
        <w:t>MUST indicate the minimum rate of the queue by percentage as an integer representing one tenth of one percent.</w:t>
      </w:r>
    </w:p>
    <w:p w14:paraId="7B77517E" w14:textId="77777777" w:rsidR="00F07D3E" w:rsidRDefault="00F07D3E" w:rsidP="00F07D3E">
      <w:r>
        <w:t xml:space="preserve">Element </w:t>
      </w:r>
      <w:r w:rsidRPr="00F07D3E">
        <w:rPr>
          <w:rFonts w:ascii="Courier New" w:hAnsi="Courier New" w:cs="Courier New"/>
        </w:rPr>
        <w:t>&lt;experimenter&gt;</w:t>
      </w:r>
      <w:r>
        <w:t>MAY indicate values as defined in the OpenFlow protocol specification.</w:t>
      </w:r>
    </w:p>
    <w:p w14:paraId="2B7E3833" w14:textId="77777777" w:rsidR="00F07D3E" w:rsidRDefault="00F07D3E" w:rsidP="00F07D3E">
      <w:pPr>
        <w:rPr>
          <w:rFonts w:cstheme="minorHAnsi"/>
        </w:rPr>
      </w:pPr>
      <w:r>
        <w:t xml:space="preserve">The following elements of the OpenFlow Port can be modified by a NETCONF </w:t>
      </w:r>
      <w:r w:rsidRPr="00F07D3E">
        <w:rPr>
          <w:rFonts w:ascii="Courier New" w:hAnsi="Courier New" w:cs="Courier New"/>
        </w:rPr>
        <w:t>edit-config</w:t>
      </w:r>
      <w:r>
        <w:t xml:space="preserve"> request or retrieved by a NETCONF </w:t>
      </w:r>
      <w:r w:rsidRPr="00F07D3E">
        <w:rPr>
          <w:rFonts w:ascii="Courier New" w:hAnsi="Courier New" w:cs="Courier New"/>
        </w:rPr>
        <w:t>get-config</w:t>
      </w:r>
      <w:r>
        <w:t xml:space="preserve"> request: </w:t>
      </w:r>
      <w:r w:rsidRPr="00F07D3E">
        <w:rPr>
          <w:rFonts w:ascii="Courier New" w:hAnsi="Courier New" w:cs="Courier New"/>
        </w:rPr>
        <w:t>&lt;resource-id&gt;, &lt;id&gt;, &lt;port&gt;, &lt;min-rate&gt;, &lt;max-rate&gt;, &lt;experimenter&gt;.</w:t>
      </w:r>
    </w:p>
    <w:p w14:paraId="243EC5E2" w14:textId="77777777" w:rsidR="006F4495" w:rsidRPr="009F1B7D" w:rsidRDefault="006F4495" w:rsidP="00D14D27">
      <w:pPr>
        <w:pStyle w:val="Heading3"/>
      </w:pPr>
      <w:bookmarkStart w:id="137" w:name="_Toc315954029"/>
      <w:bookmarkStart w:id="138" w:name="_Toc316542539"/>
      <w:bookmarkStart w:id="139" w:name="_Toc318908552"/>
      <w:r w:rsidRPr="00DB42FD">
        <w:t>YANG Specification</w:t>
      </w:r>
      <w:bookmarkEnd w:id="137"/>
      <w:bookmarkEnd w:id="138"/>
      <w:bookmarkEnd w:id="139"/>
    </w:p>
    <w:tbl>
      <w:tblPr>
        <w:tblStyle w:val="TableGrid"/>
        <w:tblW w:w="0" w:type="auto"/>
        <w:tblInd w:w="378" w:type="dxa"/>
        <w:shd w:val="clear" w:color="auto" w:fill="C8FCCD"/>
        <w:tblLook w:val="04A0" w:firstRow="1" w:lastRow="0" w:firstColumn="1" w:lastColumn="0" w:noHBand="0" w:noVBand="1"/>
      </w:tblPr>
      <w:tblGrid>
        <w:gridCol w:w="8820"/>
      </w:tblGrid>
      <w:tr w:rsidR="006F4495" w:rsidRPr="009F1B7D" w14:paraId="7E93A37A" w14:textId="77777777" w:rsidTr="006F4495">
        <w:tc>
          <w:tcPr>
            <w:tcW w:w="8820" w:type="dxa"/>
            <w:shd w:val="clear" w:color="auto" w:fill="C8FCCD"/>
          </w:tcPr>
          <w:p w14:paraId="173A4246" w14:textId="77777777" w:rsidR="006F4495" w:rsidRPr="009F1B7D" w:rsidRDefault="006F4495" w:rsidP="00011096">
            <w:pPr>
              <w:pStyle w:val="XML1"/>
            </w:pPr>
            <w:r w:rsidRPr="009F1B7D">
              <w:t>typedef tenth-of-a-percent {</w:t>
            </w:r>
          </w:p>
          <w:p w14:paraId="310D42BC" w14:textId="77777777" w:rsidR="006F4495" w:rsidRPr="009F1B7D" w:rsidRDefault="006F4495" w:rsidP="00011096">
            <w:pPr>
              <w:pStyle w:val="XML3"/>
            </w:pPr>
            <w:r w:rsidRPr="009F1B7D">
              <w:t>type uint16 {</w:t>
            </w:r>
          </w:p>
          <w:p w14:paraId="64C5EED3" w14:textId="77777777" w:rsidR="006F4495" w:rsidRPr="009F1B7D" w:rsidRDefault="006F4495" w:rsidP="00011096">
            <w:pPr>
              <w:pStyle w:val="XML4"/>
            </w:pPr>
            <w:r w:rsidRPr="009F1B7D">
              <w:t>range "0..1000";</w:t>
            </w:r>
          </w:p>
          <w:p w14:paraId="18680E44" w14:textId="77777777" w:rsidR="006F4495" w:rsidRPr="009F1B7D" w:rsidRDefault="006F4495" w:rsidP="00011096">
            <w:pPr>
              <w:pStyle w:val="XML3"/>
            </w:pPr>
            <w:r w:rsidRPr="009F1B7D">
              <w:t>}</w:t>
            </w:r>
          </w:p>
          <w:p w14:paraId="6AF7F29C" w14:textId="77777777" w:rsidR="006F4495" w:rsidRPr="009F1B7D" w:rsidRDefault="006F4495" w:rsidP="00011096">
            <w:pPr>
              <w:pStyle w:val="XML3"/>
            </w:pPr>
            <w:r w:rsidRPr="009F1B7D">
              <w:t>units "1/10 of a percent";</w:t>
            </w:r>
          </w:p>
          <w:p w14:paraId="45233572" w14:textId="77777777" w:rsidR="006F4495" w:rsidRPr="009F1B7D" w:rsidRDefault="006F4495" w:rsidP="00011096">
            <w:pPr>
              <w:pStyle w:val="XML3"/>
            </w:pPr>
            <w:proofErr w:type="gramStart"/>
            <w:r w:rsidRPr="009F1B7D">
              <w:t>description</w:t>
            </w:r>
            <w:proofErr w:type="gramEnd"/>
            <w:r w:rsidRPr="009F1B7D">
              <w:t xml:space="preserve"> "This type defines a value in tenth of a percent.";</w:t>
            </w:r>
          </w:p>
          <w:p w14:paraId="72C62A1B" w14:textId="77777777" w:rsidR="006F4495" w:rsidRPr="009F1B7D" w:rsidRDefault="006F4495" w:rsidP="00011096">
            <w:pPr>
              <w:pStyle w:val="XML1"/>
            </w:pPr>
            <w:r w:rsidRPr="009F1B7D">
              <w:t>}</w:t>
            </w:r>
          </w:p>
          <w:p w14:paraId="374A49E4" w14:textId="77777777" w:rsidR="006F4495" w:rsidRPr="009F1B7D" w:rsidRDefault="006F4495" w:rsidP="00011096">
            <w:pPr>
              <w:pStyle w:val="XML1"/>
            </w:pPr>
          </w:p>
          <w:p w14:paraId="380181E0" w14:textId="77777777" w:rsidR="006F4495" w:rsidRPr="009F1B7D" w:rsidRDefault="006F4495" w:rsidP="00011096">
            <w:pPr>
              <w:pStyle w:val="XML1"/>
            </w:pPr>
            <w:r w:rsidRPr="009F1B7D">
              <w:t>grouping openflow-queue-resource-grouping {</w:t>
            </w:r>
          </w:p>
          <w:p w14:paraId="2CE0443F" w14:textId="77777777" w:rsidR="006F4495" w:rsidRPr="009F1B7D" w:rsidRDefault="006F4495" w:rsidP="00011096">
            <w:pPr>
              <w:pStyle w:val="XML2"/>
            </w:pPr>
            <w:proofErr w:type="gramStart"/>
            <w:r w:rsidRPr="009F1B7D">
              <w:t>description</w:t>
            </w:r>
            <w:proofErr w:type="gramEnd"/>
            <w:r w:rsidRPr="009F1B7D">
              <w:t xml:space="preserve"> "This grouping specifies all properties of a queue resource.";</w:t>
            </w:r>
          </w:p>
          <w:p w14:paraId="32A6DE82" w14:textId="77777777" w:rsidR="006F4495" w:rsidRPr="009F1B7D" w:rsidRDefault="006F4495" w:rsidP="00011096">
            <w:pPr>
              <w:pStyle w:val="XML2"/>
            </w:pPr>
            <w:r w:rsidRPr="009F1B7D">
              <w:t>leaf resource-id {</w:t>
            </w:r>
          </w:p>
          <w:p w14:paraId="46B2EEDA" w14:textId="77777777" w:rsidR="006F4495" w:rsidRPr="009F1B7D" w:rsidRDefault="006F4495" w:rsidP="00011096">
            <w:pPr>
              <w:pStyle w:val="XML3"/>
            </w:pPr>
            <w:r w:rsidRPr="009F1B7D">
              <w:t>type inet:uri;</w:t>
            </w:r>
          </w:p>
          <w:p w14:paraId="598201ED" w14:textId="77777777" w:rsidR="006F4495" w:rsidRPr="009F1B7D" w:rsidRDefault="006F4495" w:rsidP="00011096">
            <w:pPr>
              <w:pStyle w:val="XML3"/>
            </w:pPr>
            <w:proofErr w:type="gramStart"/>
            <w:r w:rsidRPr="009F1B7D">
              <w:t>description</w:t>
            </w:r>
            <w:proofErr w:type="gramEnd"/>
            <w:r w:rsidRPr="009F1B7D">
              <w:t xml:space="preserve"> "An unique but locally arbitrary identifier that identifies a queue and is persistent across reboots of the system.";</w:t>
            </w:r>
          </w:p>
          <w:p w14:paraId="6B90CE0B" w14:textId="77777777" w:rsidR="006F4495" w:rsidRPr="009F1B7D" w:rsidRDefault="006F4495" w:rsidP="00011096">
            <w:pPr>
              <w:pStyle w:val="XML2"/>
            </w:pPr>
            <w:r w:rsidRPr="009F1B7D">
              <w:t>}</w:t>
            </w:r>
          </w:p>
          <w:p w14:paraId="2D3D59E2" w14:textId="77777777" w:rsidR="006F4495" w:rsidRPr="009F1B7D" w:rsidRDefault="006F4495" w:rsidP="00011096">
            <w:pPr>
              <w:pStyle w:val="XML2"/>
            </w:pPr>
            <w:r w:rsidRPr="009F1B7D">
              <w:t>leaf id {</w:t>
            </w:r>
          </w:p>
          <w:p w14:paraId="25ADFD82" w14:textId="77777777" w:rsidR="006F4495" w:rsidRPr="009F1B7D" w:rsidRDefault="006F4495" w:rsidP="00011096">
            <w:pPr>
              <w:pStyle w:val="XML3"/>
            </w:pPr>
            <w:r w:rsidRPr="009F1B7D">
              <w:t>type uint64;</w:t>
            </w:r>
          </w:p>
          <w:p w14:paraId="1EE325DE" w14:textId="77777777" w:rsidR="006F4495" w:rsidRPr="009F1B7D" w:rsidRDefault="006F4495" w:rsidP="00011096">
            <w:pPr>
              <w:pStyle w:val="XML3"/>
            </w:pPr>
            <w:r w:rsidRPr="009F1B7D">
              <w:t>mandatory true;</w:t>
            </w:r>
          </w:p>
          <w:p w14:paraId="0B306DA0" w14:textId="77777777" w:rsidR="006F4495" w:rsidRPr="009F1B7D" w:rsidRDefault="006F4495" w:rsidP="00011096">
            <w:pPr>
              <w:pStyle w:val="XML3"/>
            </w:pPr>
            <w:proofErr w:type="gramStart"/>
            <w:r w:rsidRPr="009F1B7D">
              <w:t>description</w:t>
            </w:r>
            <w:proofErr w:type="gramEnd"/>
            <w:r w:rsidRPr="009F1B7D">
              <w:t xml:space="preserve"> "An unique but locally arbitrary number that identifies a queue and is persistent across reboots of the system.";</w:t>
            </w:r>
          </w:p>
          <w:p w14:paraId="5BEA3A89" w14:textId="77777777" w:rsidR="006F4495" w:rsidRPr="009F1B7D" w:rsidRDefault="006F4495" w:rsidP="00011096">
            <w:pPr>
              <w:pStyle w:val="XML2"/>
            </w:pPr>
            <w:r w:rsidRPr="009F1B7D">
              <w:t>}</w:t>
            </w:r>
          </w:p>
          <w:p w14:paraId="43D48870" w14:textId="77777777" w:rsidR="006F4495" w:rsidRPr="009F1B7D" w:rsidRDefault="006F4495" w:rsidP="00011096">
            <w:pPr>
              <w:pStyle w:val="XML2"/>
            </w:pPr>
            <w:r w:rsidRPr="009F1B7D">
              <w:t>leaf port {</w:t>
            </w:r>
          </w:p>
          <w:p w14:paraId="4B831564" w14:textId="77777777" w:rsidR="006F4495" w:rsidRPr="009F1B7D" w:rsidRDefault="006F4495" w:rsidP="00011096">
            <w:pPr>
              <w:pStyle w:val="XML3"/>
            </w:pPr>
            <w:r w:rsidRPr="009F1B7D">
              <w:t>type leafref {</w:t>
            </w:r>
          </w:p>
          <w:p w14:paraId="7ED87BF6" w14:textId="77777777" w:rsidR="006F4495" w:rsidRPr="009F1B7D" w:rsidRDefault="006F4495" w:rsidP="00011096">
            <w:pPr>
              <w:pStyle w:val="XML4"/>
            </w:pPr>
            <w:r w:rsidRPr="009F1B7D">
              <w:t>path "/capable-switch/resources/port/resource-id";</w:t>
            </w:r>
          </w:p>
          <w:p w14:paraId="52187604" w14:textId="77777777" w:rsidR="006F4495" w:rsidRPr="009F1B7D" w:rsidRDefault="006F4495" w:rsidP="00011096">
            <w:pPr>
              <w:pStyle w:val="XML3"/>
            </w:pPr>
            <w:r w:rsidRPr="009F1B7D">
              <w:t>}</w:t>
            </w:r>
          </w:p>
          <w:p w14:paraId="0F7455CB" w14:textId="77777777" w:rsidR="006F4495" w:rsidRPr="009F1B7D" w:rsidRDefault="006F4495" w:rsidP="00011096">
            <w:pPr>
              <w:pStyle w:val="XML3"/>
            </w:pPr>
            <w:proofErr w:type="gramStart"/>
            <w:r w:rsidRPr="009F1B7D">
              <w:t>description</w:t>
            </w:r>
            <w:proofErr w:type="gramEnd"/>
            <w:r w:rsidRPr="009F1B7D">
              <w:t xml:space="preserve"> "Reference to port resources in the Capable Switch.";</w:t>
            </w:r>
          </w:p>
          <w:p w14:paraId="7D0BF428" w14:textId="77777777" w:rsidR="006F4495" w:rsidRPr="009F1B7D" w:rsidRDefault="006F4495" w:rsidP="00011096">
            <w:pPr>
              <w:pStyle w:val="XML2"/>
            </w:pPr>
            <w:r w:rsidRPr="009F1B7D">
              <w:t>}</w:t>
            </w:r>
          </w:p>
          <w:p w14:paraId="4EA29133" w14:textId="77777777" w:rsidR="006F4495" w:rsidRPr="009F1B7D" w:rsidRDefault="006F4495" w:rsidP="00011096">
            <w:pPr>
              <w:pStyle w:val="XML2"/>
            </w:pPr>
            <w:r w:rsidRPr="009F1B7D">
              <w:t>container properties {</w:t>
            </w:r>
          </w:p>
          <w:p w14:paraId="4DA9364E" w14:textId="77777777" w:rsidR="006F4495" w:rsidRPr="009F1B7D" w:rsidRDefault="006F4495" w:rsidP="00011096">
            <w:pPr>
              <w:pStyle w:val="XML3"/>
            </w:pPr>
            <w:proofErr w:type="gramStart"/>
            <w:r w:rsidRPr="009F1B7D">
              <w:t>description</w:t>
            </w:r>
            <w:proofErr w:type="gramEnd"/>
            <w:r w:rsidRPr="009F1B7D">
              <w:t xml:space="preserve"> "The queue properties currently configured.";</w:t>
            </w:r>
          </w:p>
          <w:p w14:paraId="6F9533F0" w14:textId="77777777" w:rsidR="006F4495" w:rsidRPr="009F1B7D" w:rsidRDefault="006F4495" w:rsidP="00011096">
            <w:pPr>
              <w:pStyle w:val="XML3"/>
            </w:pPr>
            <w:r w:rsidRPr="009F1B7D">
              <w:t>leaf min-rate {</w:t>
            </w:r>
          </w:p>
          <w:p w14:paraId="49F663B7" w14:textId="77777777" w:rsidR="006F4495" w:rsidRPr="009F1B7D" w:rsidRDefault="006F4495" w:rsidP="00011096">
            <w:pPr>
              <w:pStyle w:val="XML4"/>
            </w:pPr>
            <w:r w:rsidRPr="009F1B7D">
              <w:t>type tenth-of-a-percent;</w:t>
            </w:r>
          </w:p>
          <w:p w14:paraId="0C5C421E" w14:textId="77777777" w:rsidR="006F4495" w:rsidRPr="009F1B7D" w:rsidRDefault="006F4495" w:rsidP="00011096">
            <w:pPr>
              <w:pStyle w:val="XML4"/>
            </w:pPr>
            <w:proofErr w:type="gramStart"/>
            <w:r w:rsidRPr="009F1B7D">
              <w:t>description</w:t>
            </w:r>
            <w:proofErr w:type="gramEnd"/>
            <w:r w:rsidRPr="009F1B7D">
              <w:t xml:space="preserve"> "The minimal rate that is reserved for this queue in 1/10 of a percent of the actual rate. If not present a min-rate is not set.</w:t>
            </w:r>
            <w:proofErr w:type="gramStart"/>
            <w:r w:rsidRPr="009F1B7D">
              <w:t>";</w:t>
            </w:r>
            <w:proofErr w:type="gramEnd"/>
          </w:p>
          <w:p w14:paraId="4A613C2F" w14:textId="77777777" w:rsidR="006F4495" w:rsidRPr="009F1B7D" w:rsidRDefault="006F4495" w:rsidP="00011096">
            <w:pPr>
              <w:pStyle w:val="XML3"/>
            </w:pPr>
            <w:r w:rsidRPr="009F1B7D">
              <w:t>}</w:t>
            </w:r>
          </w:p>
          <w:p w14:paraId="0F4EB543" w14:textId="77777777" w:rsidR="006F4495" w:rsidRPr="009F1B7D" w:rsidRDefault="006F4495" w:rsidP="00011096">
            <w:pPr>
              <w:pStyle w:val="XML3"/>
            </w:pPr>
            <w:r w:rsidRPr="009F1B7D">
              <w:t>leaf max-rate {</w:t>
            </w:r>
          </w:p>
          <w:p w14:paraId="598C8B2D" w14:textId="77777777" w:rsidR="006F4495" w:rsidRPr="009F1B7D" w:rsidRDefault="006F4495" w:rsidP="00011096">
            <w:pPr>
              <w:pStyle w:val="XML4"/>
            </w:pPr>
            <w:r w:rsidRPr="009F1B7D">
              <w:t>type tenth-of-a-percent;</w:t>
            </w:r>
          </w:p>
          <w:p w14:paraId="7FC43441" w14:textId="77777777" w:rsidR="006F4495" w:rsidRPr="009F1B7D" w:rsidRDefault="006F4495" w:rsidP="00011096">
            <w:pPr>
              <w:pStyle w:val="XML4"/>
            </w:pPr>
            <w:proofErr w:type="gramStart"/>
            <w:r w:rsidRPr="009F1B7D">
              <w:t>description</w:t>
            </w:r>
            <w:proofErr w:type="gramEnd"/>
            <w:r w:rsidRPr="009F1B7D">
              <w:t xml:space="preserve"> "The maximum rate that is reserved for this queue </w:t>
            </w:r>
            <w:r w:rsidRPr="009F1B7D">
              <w:lastRenderedPageBreak/>
              <w:t>in 1/10 of a percent of the actual rate. If not present the max-rate is not set.</w:t>
            </w:r>
            <w:proofErr w:type="gramStart"/>
            <w:r w:rsidRPr="009F1B7D">
              <w:t>";</w:t>
            </w:r>
            <w:proofErr w:type="gramEnd"/>
          </w:p>
          <w:p w14:paraId="2515ABEF" w14:textId="77777777" w:rsidR="006F4495" w:rsidRPr="009F1B7D" w:rsidRDefault="006F4495" w:rsidP="00011096">
            <w:pPr>
              <w:pStyle w:val="XML3"/>
            </w:pPr>
            <w:r w:rsidRPr="009F1B7D">
              <w:t>}</w:t>
            </w:r>
          </w:p>
          <w:p w14:paraId="4B71AF4A" w14:textId="77777777" w:rsidR="006F4495" w:rsidRPr="009F1B7D" w:rsidRDefault="006F4495" w:rsidP="00011096">
            <w:pPr>
              <w:pStyle w:val="XML3"/>
            </w:pPr>
            <w:r w:rsidRPr="009F1B7D">
              <w:t>leaf-list experimenter {</w:t>
            </w:r>
          </w:p>
          <w:p w14:paraId="635E7DF3" w14:textId="77777777" w:rsidR="006F4495" w:rsidRPr="009F1B7D" w:rsidRDefault="006F4495" w:rsidP="00011096">
            <w:pPr>
              <w:pStyle w:val="XML4"/>
            </w:pPr>
            <w:r w:rsidRPr="009F1B7D">
              <w:t>type uint32;</w:t>
            </w:r>
          </w:p>
          <w:p w14:paraId="3B12CBD6" w14:textId="77777777" w:rsidR="006F4495" w:rsidRPr="009F1B7D" w:rsidRDefault="006F4495" w:rsidP="00011096">
            <w:pPr>
              <w:pStyle w:val="XML4"/>
            </w:pPr>
            <w:proofErr w:type="gramStart"/>
            <w:r w:rsidRPr="009F1B7D">
              <w:t>description</w:t>
            </w:r>
            <w:proofErr w:type="gramEnd"/>
            <w:r w:rsidRPr="009F1B7D">
              <w:t xml:space="preserve"> "A list of experimenter identifiers of queue properties used.";</w:t>
            </w:r>
          </w:p>
          <w:p w14:paraId="5B22B48C" w14:textId="77777777" w:rsidR="006F4495" w:rsidRPr="009F1B7D" w:rsidRDefault="006F4495" w:rsidP="00011096">
            <w:pPr>
              <w:pStyle w:val="XML3"/>
            </w:pPr>
            <w:r w:rsidRPr="009F1B7D">
              <w:t>}</w:t>
            </w:r>
          </w:p>
          <w:p w14:paraId="5D753699" w14:textId="77777777" w:rsidR="006F4495" w:rsidRPr="009F1B7D" w:rsidRDefault="006F4495" w:rsidP="00011096">
            <w:pPr>
              <w:pStyle w:val="XML2"/>
            </w:pPr>
            <w:r w:rsidRPr="009F1B7D">
              <w:t>}</w:t>
            </w:r>
          </w:p>
          <w:p w14:paraId="74BC8051" w14:textId="77777777" w:rsidR="006F4495" w:rsidRPr="009F1B7D" w:rsidRDefault="006F4495" w:rsidP="00011096">
            <w:pPr>
              <w:pStyle w:val="XML1"/>
            </w:pPr>
            <w:r w:rsidRPr="009F1B7D">
              <w:t>}</w:t>
            </w:r>
          </w:p>
        </w:tc>
      </w:tr>
    </w:tbl>
    <w:p w14:paraId="72124059" w14:textId="42FFB4B3" w:rsidR="002A5300" w:rsidRPr="009F1B7D" w:rsidRDefault="002A5300" w:rsidP="002A5300">
      <w:pPr>
        <w:pStyle w:val="Heading2"/>
        <w:keepLines w:val="0"/>
        <w:ind w:left="576" w:hanging="576"/>
        <w:contextualSpacing/>
      </w:pPr>
      <w:bookmarkStart w:id="140" w:name="_Toc318908553"/>
      <w:r>
        <w:lastRenderedPageBreak/>
        <w:t>External Certificate</w:t>
      </w:r>
      <w:bookmarkEnd w:id="140"/>
    </w:p>
    <w:p w14:paraId="413B7B09" w14:textId="33831961" w:rsidR="002A5300" w:rsidRPr="009F1B7D" w:rsidRDefault="002A5300" w:rsidP="002A5300">
      <w:r>
        <w:t>Instances of a</w:t>
      </w:r>
      <w:r w:rsidR="00325239">
        <w:t>n External</w:t>
      </w:r>
      <w:r w:rsidRPr="00DB42FD">
        <w:t xml:space="preserve"> </w:t>
      </w:r>
      <w:r>
        <w:t>Certificate</w:t>
      </w:r>
      <w:r w:rsidRPr="00DB42FD">
        <w:t xml:space="preserve"> </w:t>
      </w:r>
      <w:r>
        <w:t xml:space="preserve">contain a certificate that can be used </w:t>
      </w:r>
      <w:r w:rsidR="00325239">
        <w:t xml:space="preserve">by an OpenFlow Logical Switch </w:t>
      </w:r>
      <w:r>
        <w:t>for authenticating a controller when a TLS connection is established</w:t>
      </w:r>
      <w:r w:rsidRPr="00DB42FD">
        <w:t>.</w:t>
      </w:r>
    </w:p>
    <w:p w14:paraId="21EBE6E8" w14:textId="77777777" w:rsidR="002A5300" w:rsidRPr="009F1B7D" w:rsidRDefault="002A5300" w:rsidP="002A5300">
      <w:pPr>
        <w:pStyle w:val="Heading3"/>
        <w:keepLines w:val="0"/>
        <w:ind w:left="720" w:hanging="720"/>
      </w:pPr>
      <w:bookmarkStart w:id="141" w:name="_Toc318908554"/>
      <w:r w:rsidRPr="00DB42FD">
        <w:t>UML Diagram</w:t>
      </w:r>
      <w:bookmarkEnd w:id="141"/>
    </w:p>
    <w:p w14:paraId="72061590" w14:textId="77777777" w:rsidR="002A5300" w:rsidRPr="009F1B7D" w:rsidRDefault="002A5300" w:rsidP="002A5300">
      <w:pPr>
        <w:keepNext/>
        <w:jc w:val="center"/>
      </w:pPr>
      <w:proofErr w:type="gramStart"/>
      <w:r>
        <w:t>to</w:t>
      </w:r>
      <w:proofErr w:type="gramEnd"/>
      <w:r>
        <w:t xml:space="preserve"> be done</w:t>
      </w:r>
    </w:p>
    <w:p w14:paraId="6E7639DC" w14:textId="77777777" w:rsidR="002A5300" w:rsidRPr="009F1B7D" w:rsidRDefault="002A5300" w:rsidP="002A5300">
      <w:pPr>
        <w:pStyle w:val="Caption"/>
        <w:jc w:val="center"/>
        <w:rPr>
          <w:color w:val="auto"/>
        </w:rPr>
      </w:pPr>
      <w:r w:rsidRPr="00DB42FD">
        <w:rPr>
          <w:color w:val="auto"/>
        </w:rPr>
        <w:t xml:space="preserve">Figure </w:t>
      </w:r>
      <w:r w:rsidRPr="00DB42FD">
        <w:rPr>
          <w:color w:val="auto"/>
        </w:rPr>
        <w:fldChar w:fldCharType="begin"/>
      </w:r>
      <w:r w:rsidRPr="00DB42FD">
        <w:rPr>
          <w:color w:val="auto"/>
        </w:rPr>
        <w:instrText xml:space="preserve"> SEQ Figure \* ARABIC </w:instrText>
      </w:r>
      <w:r w:rsidRPr="00DB42FD">
        <w:rPr>
          <w:color w:val="auto"/>
        </w:rPr>
        <w:fldChar w:fldCharType="separate"/>
      </w:r>
      <w:r>
        <w:rPr>
          <w:noProof/>
          <w:color w:val="auto"/>
        </w:rPr>
        <w:t>12</w:t>
      </w:r>
      <w:r w:rsidRPr="00DB42FD">
        <w:rPr>
          <w:color w:val="auto"/>
        </w:rPr>
        <w:fldChar w:fldCharType="end"/>
      </w:r>
      <w:r w:rsidRPr="00DB42FD">
        <w:rPr>
          <w:color w:val="auto"/>
        </w:rPr>
        <w:t xml:space="preserve">: </w:t>
      </w:r>
      <w:r>
        <w:rPr>
          <w:color w:val="auto"/>
        </w:rPr>
        <w:t>Data Model Diagram for a</w:t>
      </w:r>
      <w:r w:rsidRPr="00DB42FD">
        <w:rPr>
          <w:color w:val="auto"/>
        </w:rPr>
        <w:t xml:space="preserve"> </w:t>
      </w:r>
      <w:r>
        <w:rPr>
          <w:color w:val="auto"/>
        </w:rPr>
        <w:t>Certificate</w:t>
      </w:r>
    </w:p>
    <w:p w14:paraId="48969333" w14:textId="77777777" w:rsidR="002A5300" w:rsidRPr="009F1B7D" w:rsidRDefault="002A5300" w:rsidP="002A5300">
      <w:pPr>
        <w:pStyle w:val="Heading3"/>
        <w:keepLines w:val="0"/>
        <w:ind w:left="720" w:hanging="720"/>
      </w:pPr>
      <w:bookmarkStart w:id="142" w:name="_Toc318908555"/>
      <w:r w:rsidRPr="00DB42FD">
        <w:t>XML Schema</w:t>
      </w:r>
      <w:bookmarkEnd w:id="142"/>
    </w:p>
    <w:tbl>
      <w:tblPr>
        <w:tblStyle w:val="TableGrid"/>
        <w:tblW w:w="0" w:type="auto"/>
        <w:tblInd w:w="378" w:type="dxa"/>
        <w:shd w:val="clear" w:color="auto" w:fill="C8FCCD"/>
        <w:tblLook w:val="04A0" w:firstRow="1" w:lastRow="0" w:firstColumn="1" w:lastColumn="0" w:noHBand="0" w:noVBand="1"/>
      </w:tblPr>
      <w:tblGrid>
        <w:gridCol w:w="8820"/>
      </w:tblGrid>
      <w:tr w:rsidR="002A5300" w:rsidRPr="009F1B7D" w14:paraId="08FC3DBF" w14:textId="77777777" w:rsidTr="009D0278">
        <w:tc>
          <w:tcPr>
            <w:tcW w:w="8820" w:type="dxa"/>
            <w:shd w:val="clear" w:color="auto" w:fill="C8FCCD"/>
          </w:tcPr>
          <w:p w14:paraId="5399E31E" w14:textId="36EAE1B6" w:rsidR="002A5300" w:rsidRPr="009F1B7D" w:rsidRDefault="002A5300" w:rsidP="009D0278">
            <w:pPr>
              <w:pStyle w:val="XML1"/>
            </w:pPr>
            <w:r w:rsidRPr="009F1B7D">
              <w:t>&lt;xs:complexType name="</w:t>
            </w:r>
            <w:r>
              <w:t>OFExternalCertificate</w:t>
            </w:r>
            <w:r w:rsidR="00DC7465">
              <w:t>Type</w:t>
            </w:r>
            <w:r w:rsidRPr="009F1B7D">
              <w:t>"&gt;</w:t>
            </w:r>
          </w:p>
          <w:p w14:paraId="51AADCB3" w14:textId="77777777" w:rsidR="002A5300" w:rsidRPr="009F1B7D" w:rsidRDefault="002A5300" w:rsidP="009D0278">
            <w:pPr>
              <w:pStyle w:val="XML2"/>
            </w:pPr>
            <w:r w:rsidRPr="009F1B7D">
              <w:t>&lt;xs:complexContent&gt;</w:t>
            </w:r>
          </w:p>
          <w:p w14:paraId="22E1A0F6" w14:textId="77777777" w:rsidR="002A5300" w:rsidRPr="009F1B7D" w:rsidRDefault="002A5300" w:rsidP="009D0278">
            <w:pPr>
              <w:pStyle w:val="XML3"/>
            </w:pPr>
            <w:r w:rsidRPr="009F1B7D">
              <w:t>&lt;xs:extension base="OFResourceType"&gt;</w:t>
            </w:r>
          </w:p>
          <w:p w14:paraId="44E8C05A" w14:textId="77777777" w:rsidR="002A5300" w:rsidRPr="009F1B7D" w:rsidRDefault="002A5300" w:rsidP="009D0278">
            <w:pPr>
              <w:pStyle w:val="XML4"/>
            </w:pPr>
            <w:r w:rsidRPr="009F1B7D">
              <w:t>&lt;xs:sequence maxOccurs="1" minOccurs="1"&gt;</w:t>
            </w:r>
          </w:p>
          <w:p w14:paraId="0F2E7DD7" w14:textId="0FB065DE" w:rsidR="002A5300" w:rsidRPr="009F1B7D" w:rsidRDefault="002A5300" w:rsidP="009D0278">
            <w:pPr>
              <w:pStyle w:val="XML5"/>
            </w:pPr>
            <w:r w:rsidRPr="009F1B7D">
              <w:t>&lt;xs:element name="</w:t>
            </w:r>
            <w:r>
              <w:t>certificate</w:t>
            </w:r>
            <w:r w:rsidRPr="009F1B7D">
              <w:t xml:space="preserve">" </w:t>
            </w:r>
          </w:p>
          <w:p w14:paraId="059E49CC" w14:textId="161E48F0" w:rsidR="002A5300" w:rsidRPr="009F1B7D" w:rsidRDefault="002A5300" w:rsidP="009D0278">
            <w:pPr>
              <w:pStyle w:val="XML9"/>
            </w:pPr>
            <w:r w:rsidRPr="009F1B7D">
              <w:t>type="</w:t>
            </w:r>
            <w:r w:rsidR="00DC3719">
              <w:t>OF</w:t>
            </w:r>
            <w:r w:rsidRPr="002A5300">
              <w:t>X509Certificate</w:t>
            </w:r>
            <w:r w:rsidR="00DC3719">
              <w:t>Type</w:t>
            </w:r>
            <w:r w:rsidRPr="009F1B7D">
              <w:t>"/&gt;</w:t>
            </w:r>
          </w:p>
          <w:p w14:paraId="7C3B2D4F" w14:textId="77777777" w:rsidR="002A5300" w:rsidRPr="009F1B7D" w:rsidRDefault="002A5300" w:rsidP="009D0278">
            <w:pPr>
              <w:pStyle w:val="XML4"/>
            </w:pPr>
            <w:r w:rsidRPr="009F1B7D">
              <w:t>&lt;/xs:sequence&gt;</w:t>
            </w:r>
          </w:p>
          <w:p w14:paraId="05462A36" w14:textId="77777777" w:rsidR="002A5300" w:rsidRPr="009F1B7D" w:rsidRDefault="002A5300" w:rsidP="009D0278">
            <w:pPr>
              <w:pStyle w:val="XML3"/>
            </w:pPr>
            <w:r w:rsidRPr="009F1B7D">
              <w:t>&lt;/xs:extension&gt;</w:t>
            </w:r>
          </w:p>
          <w:p w14:paraId="6FCE0C7E" w14:textId="77777777" w:rsidR="002A5300" w:rsidRPr="009F1B7D" w:rsidRDefault="002A5300" w:rsidP="009D0278">
            <w:pPr>
              <w:pStyle w:val="XML2"/>
            </w:pPr>
            <w:r w:rsidRPr="009F1B7D">
              <w:t>&lt;/xs:complexContent&gt;</w:t>
            </w:r>
          </w:p>
          <w:p w14:paraId="7AC9BEAC" w14:textId="77777777" w:rsidR="002A5300" w:rsidRDefault="002A5300" w:rsidP="009D0278">
            <w:pPr>
              <w:pStyle w:val="XML1"/>
            </w:pPr>
            <w:r w:rsidRPr="009F1B7D">
              <w:t>&lt;/xs:complexType&gt;</w:t>
            </w:r>
          </w:p>
          <w:p w14:paraId="08702AD9" w14:textId="77777777" w:rsidR="00DC3719" w:rsidRDefault="00DC3719" w:rsidP="009D0278">
            <w:pPr>
              <w:pStyle w:val="XML1"/>
            </w:pPr>
          </w:p>
          <w:p w14:paraId="71752A76" w14:textId="2BEEAE90" w:rsidR="00DC3719" w:rsidRDefault="00DC3719" w:rsidP="009D0278">
            <w:pPr>
              <w:pStyle w:val="XML1"/>
            </w:pPr>
            <w:r>
              <w:t>&lt;xs:simpleType name=</w:t>
            </w:r>
            <w:r w:rsidRPr="009F1B7D">
              <w:t>"</w:t>
            </w:r>
            <w:r>
              <w:t>OFX509CertificateType</w:t>
            </w:r>
            <w:r w:rsidRPr="009F1B7D">
              <w:t>"</w:t>
            </w:r>
            <w:r>
              <w:t>&gt;</w:t>
            </w:r>
          </w:p>
          <w:p w14:paraId="0FD2B347" w14:textId="4977FABD" w:rsidR="00DC3719" w:rsidRDefault="00DC3719" w:rsidP="009767AE">
            <w:pPr>
              <w:pStyle w:val="XML2"/>
            </w:pPr>
            <w:r>
              <w:t>&lt;xs:restriction base=</w:t>
            </w:r>
            <w:r w:rsidRPr="009F1B7D">
              <w:t>"</w:t>
            </w:r>
            <w:r>
              <w:t>base64Binary</w:t>
            </w:r>
            <w:r w:rsidRPr="009F1B7D">
              <w:t>"</w:t>
            </w:r>
            <w:r>
              <w:t>&gt;&lt;/xs:restriction&gt;</w:t>
            </w:r>
          </w:p>
          <w:p w14:paraId="4EC2246D" w14:textId="21426F06" w:rsidR="00DC3719" w:rsidRPr="009F1B7D" w:rsidRDefault="00DC3719" w:rsidP="00DC3719">
            <w:pPr>
              <w:pStyle w:val="XML1"/>
            </w:pPr>
            <w:r>
              <w:t>&lt;/xs:simpleType&gt;</w:t>
            </w:r>
          </w:p>
        </w:tc>
      </w:tr>
    </w:tbl>
    <w:p w14:paraId="4FD97B30" w14:textId="77777777" w:rsidR="002A5300" w:rsidRPr="009F1B7D" w:rsidRDefault="002A5300" w:rsidP="002A5300"/>
    <w:p w14:paraId="6557C01E" w14:textId="77777777" w:rsidR="002A5300" w:rsidRPr="009F1B7D" w:rsidRDefault="002A5300" w:rsidP="002A5300">
      <w:pPr>
        <w:pStyle w:val="Heading3"/>
        <w:keepLines w:val="0"/>
        <w:ind w:left="720" w:hanging="720"/>
      </w:pPr>
      <w:bookmarkStart w:id="143" w:name="_Toc318908556"/>
      <w:r w:rsidRPr="00DB42FD">
        <w:t>XML Example</w:t>
      </w:r>
      <w:bookmarkEnd w:id="143"/>
    </w:p>
    <w:tbl>
      <w:tblPr>
        <w:tblStyle w:val="TableGrid"/>
        <w:tblW w:w="0" w:type="auto"/>
        <w:tblInd w:w="378" w:type="dxa"/>
        <w:shd w:val="clear" w:color="auto" w:fill="C8FCCD"/>
        <w:tblLook w:val="04A0" w:firstRow="1" w:lastRow="0" w:firstColumn="1" w:lastColumn="0" w:noHBand="0" w:noVBand="1"/>
      </w:tblPr>
      <w:tblGrid>
        <w:gridCol w:w="8820"/>
      </w:tblGrid>
      <w:tr w:rsidR="002A5300" w:rsidRPr="009F1B7D" w14:paraId="2DE87E95" w14:textId="77777777" w:rsidTr="009D0278">
        <w:tc>
          <w:tcPr>
            <w:tcW w:w="8820" w:type="dxa"/>
            <w:shd w:val="clear" w:color="auto" w:fill="C8FCCD"/>
          </w:tcPr>
          <w:p w14:paraId="72723D60" w14:textId="256EB95D" w:rsidR="002A5300" w:rsidRPr="009F1B7D" w:rsidRDefault="002A5300" w:rsidP="009D0278">
            <w:pPr>
              <w:pStyle w:val="XML1"/>
            </w:pPr>
            <w:r w:rsidRPr="009F1B7D">
              <w:t>&lt;</w:t>
            </w:r>
            <w:r>
              <w:t>external-certificate</w:t>
            </w:r>
            <w:r w:rsidRPr="009F1B7D">
              <w:t>&gt;</w:t>
            </w:r>
          </w:p>
          <w:p w14:paraId="23A97D18" w14:textId="06C24831" w:rsidR="002A5300" w:rsidRPr="009F1B7D" w:rsidRDefault="002A5300" w:rsidP="009D0278">
            <w:pPr>
              <w:pStyle w:val="XML2"/>
            </w:pPr>
            <w:r>
              <w:t>&lt;resource-id&gt;ownedCertificate3</w:t>
            </w:r>
            <w:r w:rsidRPr="009F1B7D">
              <w:t>&lt;/resource-id&gt;</w:t>
            </w:r>
          </w:p>
          <w:p w14:paraId="3830C6E1" w14:textId="77777777" w:rsidR="002A5300" w:rsidRDefault="002A5300" w:rsidP="009D0278">
            <w:pPr>
              <w:pStyle w:val="XML2"/>
            </w:pPr>
            <w:r w:rsidRPr="009F1B7D">
              <w:t>&lt;</w:t>
            </w:r>
            <w:r>
              <w:t>certificate&gt;AEF134F56EDB667DFA4320AEF134F56EDB667DFA4320AEF134F</w:t>
            </w:r>
          </w:p>
          <w:p w14:paraId="424A7251" w14:textId="77777777" w:rsidR="002A5300" w:rsidRDefault="002A5300" w:rsidP="009D0278">
            <w:pPr>
              <w:pStyle w:val="XML2"/>
            </w:pPr>
            <w:r>
              <w:t>56EDB667DFA4320AEF134F56EDB667DFA4320AEF134F56EDB667DFA4320</w:t>
            </w:r>
          </w:p>
          <w:p w14:paraId="3D105954" w14:textId="77777777" w:rsidR="002A5300" w:rsidRDefault="002A5300" w:rsidP="009D0278">
            <w:pPr>
              <w:pStyle w:val="XML2"/>
            </w:pPr>
            <w:r>
              <w:t>...</w:t>
            </w:r>
          </w:p>
          <w:p w14:paraId="373FC56E" w14:textId="77777777" w:rsidR="002A5300" w:rsidRDefault="002A5300" w:rsidP="009D0278">
            <w:pPr>
              <w:pStyle w:val="XML2"/>
            </w:pPr>
            <w:r>
              <w:t>AEF134F56EDB667DFA4320AEF134F56EDB667DFA4320AEF134F56EDB667</w:t>
            </w:r>
          </w:p>
          <w:p w14:paraId="2485E59A" w14:textId="77777777" w:rsidR="002A5300" w:rsidRPr="009F1B7D" w:rsidRDefault="002A5300" w:rsidP="009D0278">
            <w:pPr>
              <w:pStyle w:val="XML2"/>
            </w:pPr>
            <w:r>
              <w:t>DFA4320</w:t>
            </w:r>
            <w:r w:rsidRPr="009F1B7D">
              <w:t>&lt;/</w:t>
            </w:r>
            <w:r>
              <w:t>certificate</w:t>
            </w:r>
            <w:r w:rsidRPr="009F1B7D">
              <w:t>&gt;</w:t>
            </w:r>
          </w:p>
          <w:p w14:paraId="3FC61A37" w14:textId="5C28E850" w:rsidR="002A5300" w:rsidRPr="009F1B7D" w:rsidRDefault="002A5300" w:rsidP="009D0278">
            <w:pPr>
              <w:pStyle w:val="XML1"/>
            </w:pPr>
            <w:r w:rsidRPr="009F1B7D">
              <w:t>&lt;/</w:t>
            </w:r>
            <w:r w:rsidR="00325239">
              <w:t>external-</w:t>
            </w:r>
            <w:r>
              <w:t>certificate</w:t>
            </w:r>
            <w:r w:rsidRPr="009F1B7D">
              <w:t>&gt;</w:t>
            </w:r>
          </w:p>
        </w:tc>
      </w:tr>
    </w:tbl>
    <w:p w14:paraId="4B4CE25C" w14:textId="77777777" w:rsidR="002A5300" w:rsidRPr="009F1B7D" w:rsidRDefault="002A5300" w:rsidP="002A5300"/>
    <w:p w14:paraId="5F94C128" w14:textId="77777777" w:rsidR="002A5300" w:rsidRPr="009F1B7D" w:rsidRDefault="002A5300" w:rsidP="002A5300">
      <w:pPr>
        <w:pStyle w:val="Heading3"/>
        <w:keepLines w:val="0"/>
        <w:ind w:left="720" w:hanging="720"/>
      </w:pPr>
      <w:bookmarkStart w:id="144" w:name="_Toc318908557"/>
      <w:r w:rsidRPr="00DB42FD">
        <w:lastRenderedPageBreak/>
        <w:t>Normative Constraints</w:t>
      </w:r>
      <w:bookmarkEnd w:id="144"/>
    </w:p>
    <w:p w14:paraId="68C2FE49" w14:textId="70CF0E0A" w:rsidR="002A5300" w:rsidRPr="009F1B7D" w:rsidRDefault="002A5300" w:rsidP="002A5300">
      <w:r w:rsidRPr="00DB42FD">
        <w:t>A</w:t>
      </w:r>
      <w:r>
        <w:t>n External Certificate</w:t>
      </w:r>
      <w:r w:rsidRPr="00DB42FD">
        <w:t xml:space="preserve"> is identified by identifier </w:t>
      </w:r>
      <w:r w:rsidRPr="00DB42FD">
        <w:rPr>
          <w:rFonts w:ascii="Courier New" w:hAnsi="Courier New" w:cs="Courier New"/>
        </w:rPr>
        <w:t>&lt;resource-id&gt;</w:t>
      </w:r>
      <w:r>
        <w:rPr>
          <w:rFonts w:ascii="Courier New" w:hAnsi="Courier New" w:cs="Courier New"/>
        </w:rPr>
        <w:t xml:space="preserve"> </w:t>
      </w:r>
      <w:r w:rsidRPr="00DB42FD">
        <w:t xml:space="preserve">within the context of the OpenFlow Capable Switch and OpenFlow Logical Switches. Element </w:t>
      </w:r>
      <w:r w:rsidRPr="00DB42FD">
        <w:rPr>
          <w:rFonts w:ascii="Courier New" w:hAnsi="Courier New" w:cs="Courier New"/>
        </w:rPr>
        <w:t xml:space="preserve">&lt;resource-id&gt; is </w:t>
      </w:r>
      <w:r w:rsidRPr="00DB42FD">
        <w:t>inherited from superclass OpenFlow Resource.</w:t>
      </w:r>
    </w:p>
    <w:p w14:paraId="1BA21FCC" w14:textId="7EF247B9" w:rsidR="002A5300" w:rsidRPr="009F1B7D" w:rsidRDefault="002A5300" w:rsidP="002A5300">
      <w:r w:rsidRPr="00DB42FD">
        <w:t xml:space="preserve">Element </w:t>
      </w:r>
      <w:r w:rsidRPr="00DB42FD">
        <w:rPr>
          <w:rFonts w:ascii="Courier New" w:hAnsi="Courier New" w:cs="Courier New"/>
        </w:rPr>
        <w:t>&lt;</w:t>
      </w:r>
      <w:r>
        <w:rPr>
          <w:rFonts w:ascii="Courier New" w:hAnsi="Courier New" w:cs="Courier New"/>
        </w:rPr>
        <w:t>certificate</w:t>
      </w:r>
      <w:r w:rsidRPr="00DB42FD">
        <w:rPr>
          <w:rFonts w:ascii="Courier New" w:hAnsi="Courier New" w:cs="Courier New"/>
        </w:rPr>
        <w:t>&gt;</w:t>
      </w:r>
      <w:r w:rsidRPr="00DB42FD">
        <w:t xml:space="preserve"> </w:t>
      </w:r>
      <w:r>
        <w:t>contains an X.509 certificate</w:t>
      </w:r>
      <w:r w:rsidR="00DC3719">
        <w:t xml:space="preserve"> in DER format base64 encoded</w:t>
      </w:r>
      <w:r w:rsidRPr="00DB42FD">
        <w:t>.</w:t>
      </w:r>
    </w:p>
    <w:p w14:paraId="35AA9074" w14:textId="77777777" w:rsidR="002A5300" w:rsidRPr="009F1B7D" w:rsidRDefault="002A5300" w:rsidP="002A5300">
      <w:pPr>
        <w:pStyle w:val="Heading3"/>
        <w:keepLines w:val="0"/>
        <w:ind w:left="720" w:hanging="720"/>
      </w:pPr>
      <w:bookmarkStart w:id="145" w:name="_Toc318908558"/>
      <w:r w:rsidRPr="00DB42FD">
        <w:t>YANG Specification</w:t>
      </w:r>
      <w:bookmarkEnd w:id="145"/>
    </w:p>
    <w:p w14:paraId="6B748695" w14:textId="77777777" w:rsidR="002A5300" w:rsidRPr="009F1B7D" w:rsidRDefault="002A5300" w:rsidP="002A5300">
      <w:pPr>
        <w:ind w:firstLine="720"/>
      </w:pPr>
      <w:proofErr w:type="gramStart"/>
      <w:r>
        <w:t>tbd</w:t>
      </w:r>
      <w:proofErr w:type="gramEnd"/>
      <w:r>
        <w:t>.</w:t>
      </w:r>
    </w:p>
    <w:p w14:paraId="0794F2A8" w14:textId="378E0CDC" w:rsidR="00325239" w:rsidRPr="009F1B7D" w:rsidRDefault="00325239" w:rsidP="00325239">
      <w:pPr>
        <w:pStyle w:val="Heading2"/>
        <w:keepLines w:val="0"/>
        <w:ind w:left="576" w:hanging="576"/>
        <w:contextualSpacing/>
      </w:pPr>
      <w:bookmarkStart w:id="146" w:name="_Toc318908559"/>
      <w:r>
        <w:t>Owned Certificate</w:t>
      </w:r>
      <w:bookmarkEnd w:id="146"/>
    </w:p>
    <w:p w14:paraId="782DC9AE" w14:textId="4F15F45B" w:rsidR="00325239" w:rsidRPr="009F1B7D" w:rsidRDefault="00325239" w:rsidP="00325239">
      <w:r>
        <w:t>Instances of an Owned</w:t>
      </w:r>
      <w:r w:rsidRPr="00DB42FD">
        <w:t xml:space="preserve"> </w:t>
      </w:r>
      <w:r>
        <w:t>Certificate</w:t>
      </w:r>
      <w:r w:rsidRPr="00DB42FD">
        <w:t xml:space="preserve"> </w:t>
      </w:r>
      <w:r>
        <w:t>contain a certificate and a private key. It can be used by an OpenFlow Logical Switch for authentication itself to a controller when a TLS connection is established</w:t>
      </w:r>
      <w:r w:rsidRPr="00DB42FD">
        <w:t>.</w:t>
      </w:r>
    </w:p>
    <w:p w14:paraId="0F9F1053" w14:textId="77777777" w:rsidR="00325239" w:rsidRPr="009F1B7D" w:rsidRDefault="00325239" w:rsidP="00325239">
      <w:pPr>
        <w:pStyle w:val="Heading3"/>
        <w:keepLines w:val="0"/>
        <w:ind w:left="720" w:hanging="720"/>
      </w:pPr>
      <w:bookmarkStart w:id="147" w:name="_Toc318908560"/>
      <w:r w:rsidRPr="00DB42FD">
        <w:t>UML Diagram</w:t>
      </w:r>
      <w:bookmarkEnd w:id="147"/>
    </w:p>
    <w:p w14:paraId="6441FA38" w14:textId="77777777" w:rsidR="00325239" w:rsidRPr="009F1B7D" w:rsidRDefault="00325239" w:rsidP="00325239">
      <w:pPr>
        <w:keepNext/>
        <w:jc w:val="center"/>
      </w:pPr>
      <w:proofErr w:type="gramStart"/>
      <w:r>
        <w:t>to</w:t>
      </w:r>
      <w:proofErr w:type="gramEnd"/>
      <w:r>
        <w:t xml:space="preserve"> be done</w:t>
      </w:r>
    </w:p>
    <w:p w14:paraId="52292DC7" w14:textId="77777777" w:rsidR="00325239" w:rsidRPr="009F1B7D" w:rsidRDefault="00325239" w:rsidP="00325239">
      <w:pPr>
        <w:pStyle w:val="Caption"/>
        <w:jc w:val="center"/>
        <w:rPr>
          <w:color w:val="auto"/>
        </w:rPr>
      </w:pPr>
      <w:r w:rsidRPr="00DB42FD">
        <w:rPr>
          <w:color w:val="auto"/>
        </w:rPr>
        <w:t xml:space="preserve">Figure </w:t>
      </w:r>
      <w:r w:rsidRPr="00DB42FD">
        <w:rPr>
          <w:color w:val="auto"/>
        </w:rPr>
        <w:fldChar w:fldCharType="begin"/>
      </w:r>
      <w:r w:rsidRPr="00DB42FD">
        <w:rPr>
          <w:color w:val="auto"/>
        </w:rPr>
        <w:instrText xml:space="preserve"> SEQ Figure \* ARABIC </w:instrText>
      </w:r>
      <w:r w:rsidRPr="00DB42FD">
        <w:rPr>
          <w:color w:val="auto"/>
        </w:rPr>
        <w:fldChar w:fldCharType="separate"/>
      </w:r>
      <w:r>
        <w:rPr>
          <w:noProof/>
          <w:color w:val="auto"/>
        </w:rPr>
        <w:t>13</w:t>
      </w:r>
      <w:r w:rsidRPr="00DB42FD">
        <w:rPr>
          <w:color w:val="auto"/>
        </w:rPr>
        <w:fldChar w:fldCharType="end"/>
      </w:r>
      <w:r w:rsidRPr="00DB42FD">
        <w:rPr>
          <w:color w:val="auto"/>
        </w:rPr>
        <w:t xml:space="preserve">: </w:t>
      </w:r>
      <w:r>
        <w:rPr>
          <w:color w:val="auto"/>
        </w:rPr>
        <w:t>Data Model Diagram for a</w:t>
      </w:r>
      <w:r w:rsidRPr="00DB42FD">
        <w:rPr>
          <w:color w:val="auto"/>
        </w:rPr>
        <w:t xml:space="preserve"> </w:t>
      </w:r>
      <w:r>
        <w:rPr>
          <w:color w:val="auto"/>
        </w:rPr>
        <w:t>Certificate</w:t>
      </w:r>
    </w:p>
    <w:p w14:paraId="10CE19AA" w14:textId="77777777" w:rsidR="00325239" w:rsidRPr="009F1B7D" w:rsidRDefault="00325239" w:rsidP="00325239">
      <w:pPr>
        <w:pStyle w:val="Heading3"/>
        <w:keepLines w:val="0"/>
        <w:ind w:left="720" w:hanging="720"/>
      </w:pPr>
      <w:bookmarkStart w:id="148" w:name="_Toc318908561"/>
      <w:r w:rsidRPr="00DB42FD">
        <w:t>XML Schema</w:t>
      </w:r>
      <w:bookmarkEnd w:id="148"/>
    </w:p>
    <w:tbl>
      <w:tblPr>
        <w:tblStyle w:val="TableGrid"/>
        <w:tblW w:w="0" w:type="auto"/>
        <w:tblInd w:w="378" w:type="dxa"/>
        <w:shd w:val="clear" w:color="auto" w:fill="C8FCCD"/>
        <w:tblLook w:val="04A0" w:firstRow="1" w:lastRow="0" w:firstColumn="1" w:lastColumn="0" w:noHBand="0" w:noVBand="1"/>
      </w:tblPr>
      <w:tblGrid>
        <w:gridCol w:w="8820"/>
      </w:tblGrid>
      <w:tr w:rsidR="00325239" w:rsidRPr="009F1B7D" w14:paraId="2C8DCD5C" w14:textId="77777777" w:rsidTr="009D0278">
        <w:tc>
          <w:tcPr>
            <w:tcW w:w="8820" w:type="dxa"/>
            <w:shd w:val="clear" w:color="auto" w:fill="C8FCCD"/>
          </w:tcPr>
          <w:p w14:paraId="4DBB5796" w14:textId="281AFD1E" w:rsidR="00325239" w:rsidRPr="009F1B7D" w:rsidRDefault="00325239" w:rsidP="009D0278">
            <w:pPr>
              <w:pStyle w:val="XML1"/>
            </w:pPr>
            <w:r w:rsidRPr="009F1B7D">
              <w:t>&lt;xs:complexType name="</w:t>
            </w:r>
            <w:r w:rsidR="00DC3719">
              <w:t>OFOwnedCertificateType</w:t>
            </w:r>
            <w:r w:rsidRPr="009F1B7D">
              <w:t>"&gt;</w:t>
            </w:r>
          </w:p>
          <w:p w14:paraId="271C049D" w14:textId="77777777" w:rsidR="00325239" w:rsidRPr="009F1B7D" w:rsidRDefault="00325239" w:rsidP="009D0278">
            <w:pPr>
              <w:pStyle w:val="XML2"/>
            </w:pPr>
            <w:r w:rsidRPr="009F1B7D">
              <w:t>&lt;xs:complexContent&gt;</w:t>
            </w:r>
          </w:p>
          <w:p w14:paraId="78E9BCD2" w14:textId="77777777" w:rsidR="00325239" w:rsidRPr="009F1B7D" w:rsidRDefault="00325239" w:rsidP="009D0278">
            <w:pPr>
              <w:pStyle w:val="XML3"/>
            </w:pPr>
            <w:r w:rsidRPr="009F1B7D">
              <w:t>&lt;xs:extension base="OFResourceType"&gt;</w:t>
            </w:r>
          </w:p>
          <w:p w14:paraId="39FDB090" w14:textId="77777777" w:rsidR="00325239" w:rsidRPr="009F1B7D" w:rsidRDefault="00325239" w:rsidP="009D0278">
            <w:pPr>
              <w:pStyle w:val="XML4"/>
            </w:pPr>
            <w:r w:rsidRPr="009F1B7D">
              <w:t>&lt;xs:sequence maxOccurs="1" minOccurs="1"&gt;</w:t>
            </w:r>
          </w:p>
          <w:p w14:paraId="32FFB2C2" w14:textId="77777777" w:rsidR="00325239" w:rsidRPr="009F1B7D" w:rsidRDefault="00325239" w:rsidP="009D0278">
            <w:pPr>
              <w:pStyle w:val="XML5"/>
            </w:pPr>
            <w:r w:rsidRPr="009F1B7D">
              <w:t>&lt;xs:element name="</w:t>
            </w:r>
            <w:r>
              <w:t>certificate</w:t>
            </w:r>
            <w:r w:rsidRPr="009F1B7D">
              <w:t xml:space="preserve">" </w:t>
            </w:r>
          </w:p>
          <w:p w14:paraId="16799605" w14:textId="2E6D39CC" w:rsidR="00325239" w:rsidRPr="009F1B7D" w:rsidRDefault="00325239" w:rsidP="009D0278">
            <w:pPr>
              <w:pStyle w:val="XML9"/>
            </w:pPr>
            <w:r w:rsidRPr="009F1B7D">
              <w:t>type="</w:t>
            </w:r>
            <w:r w:rsidR="00DC3719">
              <w:t>OF</w:t>
            </w:r>
            <w:r w:rsidRPr="002A5300">
              <w:t>X509Certificate</w:t>
            </w:r>
            <w:r w:rsidR="00DC3719">
              <w:t>Type</w:t>
            </w:r>
            <w:r w:rsidRPr="009F1B7D">
              <w:t>"/&gt;</w:t>
            </w:r>
          </w:p>
          <w:p w14:paraId="517CF39D" w14:textId="77777777" w:rsidR="00325239" w:rsidRPr="009F1B7D" w:rsidRDefault="00325239" w:rsidP="009D0278">
            <w:pPr>
              <w:pStyle w:val="XML5"/>
            </w:pPr>
            <w:r w:rsidRPr="009F1B7D">
              <w:t>&lt;xs:element name="</w:t>
            </w:r>
            <w:r>
              <w:t>private-key</w:t>
            </w:r>
            <w:r w:rsidRPr="009F1B7D">
              <w:t xml:space="preserve">" </w:t>
            </w:r>
          </w:p>
          <w:p w14:paraId="419AB7E9" w14:textId="2F4F0F0B" w:rsidR="00325239" w:rsidRPr="009F1B7D" w:rsidRDefault="00325239" w:rsidP="009D0278">
            <w:pPr>
              <w:pStyle w:val="XML9"/>
            </w:pPr>
            <w:r w:rsidRPr="009F1B7D">
              <w:t>type="</w:t>
            </w:r>
            <w:r w:rsidR="00DC3719">
              <w:t>ds</w:t>
            </w:r>
            <w:r>
              <w:t>:</w:t>
            </w:r>
            <w:r w:rsidRPr="00325239">
              <w:t>KeyValue</w:t>
            </w:r>
            <w:r w:rsidRPr="009F1B7D">
              <w:t>"/&gt;</w:t>
            </w:r>
          </w:p>
          <w:p w14:paraId="678E325E" w14:textId="77777777" w:rsidR="00325239" w:rsidRPr="009F1B7D" w:rsidRDefault="00325239" w:rsidP="009D0278">
            <w:pPr>
              <w:pStyle w:val="XML4"/>
            </w:pPr>
            <w:r w:rsidRPr="009F1B7D">
              <w:t>&lt;/xs:sequence&gt;</w:t>
            </w:r>
          </w:p>
          <w:p w14:paraId="552F405A" w14:textId="77777777" w:rsidR="00325239" w:rsidRPr="009F1B7D" w:rsidRDefault="00325239" w:rsidP="009D0278">
            <w:pPr>
              <w:pStyle w:val="XML3"/>
            </w:pPr>
            <w:r w:rsidRPr="009F1B7D">
              <w:t>&lt;/xs:extension&gt;</w:t>
            </w:r>
          </w:p>
          <w:p w14:paraId="10C48E5F" w14:textId="77777777" w:rsidR="00325239" w:rsidRPr="009F1B7D" w:rsidRDefault="00325239" w:rsidP="009D0278">
            <w:pPr>
              <w:pStyle w:val="XML2"/>
            </w:pPr>
            <w:r w:rsidRPr="009F1B7D">
              <w:t>&lt;/xs:complexContent&gt;</w:t>
            </w:r>
          </w:p>
          <w:p w14:paraId="5F968589" w14:textId="77777777" w:rsidR="00325239" w:rsidRPr="009F1B7D" w:rsidRDefault="00325239" w:rsidP="009D0278">
            <w:pPr>
              <w:pStyle w:val="XML1"/>
            </w:pPr>
            <w:r w:rsidRPr="009F1B7D">
              <w:t>&lt;/xs:complexType&gt;</w:t>
            </w:r>
          </w:p>
        </w:tc>
      </w:tr>
    </w:tbl>
    <w:p w14:paraId="570C0E2C" w14:textId="77777777" w:rsidR="00325239" w:rsidRPr="009F1B7D" w:rsidRDefault="00325239" w:rsidP="00325239"/>
    <w:p w14:paraId="0488A054" w14:textId="77777777" w:rsidR="00325239" w:rsidRPr="009F1B7D" w:rsidRDefault="00325239" w:rsidP="00325239">
      <w:pPr>
        <w:pStyle w:val="Heading3"/>
        <w:keepLines w:val="0"/>
        <w:ind w:left="720" w:hanging="720"/>
      </w:pPr>
      <w:bookmarkStart w:id="149" w:name="_Toc318908562"/>
      <w:r w:rsidRPr="00DB42FD">
        <w:t>XML Example</w:t>
      </w:r>
      <w:bookmarkEnd w:id="149"/>
    </w:p>
    <w:tbl>
      <w:tblPr>
        <w:tblStyle w:val="TableGrid"/>
        <w:tblW w:w="0" w:type="auto"/>
        <w:tblInd w:w="378" w:type="dxa"/>
        <w:shd w:val="clear" w:color="auto" w:fill="C8FCCD"/>
        <w:tblLook w:val="04A0" w:firstRow="1" w:lastRow="0" w:firstColumn="1" w:lastColumn="0" w:noHBand="0" w:noVBand="1"/>
      </w:tblPr>
      <w:tblGrid>
        <w:gridCol w:w="9198"/>
      </w:tblGrid>
      <w:tr w:rsidR="00325239" w:rsidRPr="009F1B7D" w14:paraId="6569242F" w14:textId="77777777" w:rsidTr="009D0278">
        <w:tc>
          <w:tcPr>
            <w:tcW w:w="8820" w:type="dxa"/>
            <w:shd w:val="clear" w:color="auto" w:fill="C8FCCD"/>
          </w:tcPr>
          <w:p w14:paraId="087B710A" w14:textId="09AB93F6" w:rsidR="00325239" w:rsidRPr="009F1B7D" w:rsidRDefault="00325239" w:rsidP="009D0278">
            <w:pPr>
              <w:pStyle w:val="XML1"/>
            </w:pPr>
            <w:r w:rsidRPr="009F1B7D">
              <w:t>&lt;</w:t>
            </w:r>
            <w:r>
              <w:t>owned-certificate</w:t>
            </w:r>
            <w:r w:rsidRPr="009F1B7D">
              <w:t>&gt;</w:t>
            </w:r>
          </w:p>
          <w:p w14:paraId="02AC3ACB" w14:textId="77777777" w:rsidR="00325239" w:rsidRPr="009F1B7D" w:rsidRDefault="00325239" w:rsidP="009D0278">
            <w:pPr>
              <w:pStyle w:val="XML2"/>
            </w:pPr>
            <w:r>
              <w:t>&lt;resource-id&gt;ownedCertificate3</w:t>
            </w:r>
            <w:r w:rsidRPr="009F1B7D">
              <w:t>&lt;/resource-id&gt;</w:t>
            </w:r>
          </w:p>
          <w:p w14:paraId="24582D07" w14:textId="77777777" w:rsidR="00325239" w:rsidRDefault="00325239" w:rsidP="009D0278">
            <w:pPr>
              <w:pStyle w:val="XML2"/>
            </w:pPr>
            <w:r w:rsidRPr="009F1B7D">
              <w:t>&lt;</w:t>
            </w:r>
            <w:r>
              <w:t>certificate&gt;AEF134F56EDB667DFA4320AEF134F56EDB667DFA4320AEF134F</w:t>
            </w:r>
          </w:p>
          <w:p w14:paraId="65C4309F" w14:textId="77777777" w:rsidR="00325239" w:rsidRDefault="00325239" w:rsidP="009D0278">
            <w:pPr>
              <w:pStyle w:val="XML2"/>
            </w:pPr>
            <w:r>
              <w:t>56EDB667DFA4320AEF134F56EDB667DFA4320AEF134F56EDB667DFA4320</w:t>
            </w:r>
          </w:p>
          <w:p w14:paraId="328A34C1" w14:textId="77777777" w:rsidR="00325239" w:rsidRDefault="00325239" w:rsidP="009D0278">
            <w:pPr>
              <w:pStyle w:val="XML2"/>
            </w:pPr>
            <w:r>
              <w:t>...</w:t>
            </w:r>
          </w:p>
          <w:p w14:paraId="7B16A6A7" w14:textId="77777777" w:rsidR="00325239" w:rsidRDefault="00325239" w:rsidP="009D0278">
            <w:pPr>
              <w:pStyle w:val="XML2"/>
            </w:pPr>
            <w:r>
              <w:t>AEF134F56EDB667DFA4320AEF134F56EDB667DFA4320AEF134F56EDB667</w:t>
            </w:r>
          </w:p>
          <w:p w14:paraId="2F044D01" w14:textId="77777777" w:rsidR="00325239" w:rsidRDefault="00325239" w:rsidP="009D0278">
            <w:pPr>
              <w:pStyle w:val="XML2"/>
            </w:pPr>
            <w:r>
              <w:t>DFA4320</w:t>
            </w:r>
            <w:r w:rsidRPr="009F1B7D">
              <w:t>&lt;/</w:t>
            </w:r>
            <w:r>
              <w:t>certificate</w:t>
            </w:r>
            <w:r w:rsidRPr="009F1B7D">
              <w:t>&gt;</w:t>
            </w:r>
          </w:p>
          <w:p w14:paraId="2ED0A6CF" w14:textId="77777777" w:rsidR="00AE02DF" w:rsidRDefault="00325239" w:rsidP="00325239">
            <w:pPr>
              <w:pStyle w:val="XML2"/>
            </w:pPr>
            <w:r w:rsidRPr="009F1B7D">
              <w:t>&lt;</w:t>
            </w:r>
            <w:r>
              <w:t>private-key&gt;</w:t>
            </w:r>
          </w:p>
          <w:p w14:paraId="6C2D18DA" w14:textId="01994B1A" w:rsidR="00AE02DF" w:rsidRDefault="00AE02DF" w:rsidP="009767AE">
            <w:pPr>
              <w:pStyle w:val="XML3"/>
            </w:pPr>
            <w:r>
              <w:t>&lt;ds:RSAKeyValue&gt;</w:t>
            </w:r>
          </w:p>
          <w:p w14:paraId="04C3583F" w14:textId="526E9BDE" w:rsidR="00325239" w:rsidRDefault="00AE02DF" w:rsidP="009767AE">
            <w:pPr>
              <w:pStyle w:val="XML4"/>
            </w:pPr>
            <w:r>
              <w:t>&lt;</w:t>
            </w:r>
            <w:r w:rsidR="00487636">
              <w:t>ds:</w:t>
            </w:r>
            <w:r>
              <w:t>Modulus&gt;</w:t>
            </w:r>
            <w:r w:rsidR="00325239">
              <w:t>CE45BAF6730F28</w:t>
            </w:r>
            <w:r w:rsidR="000C63D9">
              <w:t>CDB53534bC4323A333AAF555444DEED233232</w:t>
            </w:r>
          </w:p>
          <w:p w14:paraId="53D35015" w14:textId="77777777" w:rsidR="000C63D9" w:rsidRDefault="000C63D9" w:rsidP="009767AE">
            <w:pPr>
              <w:pStyle w:val="XML4"/>
            </w:pPr>
            <w:r>
              <w:t>...</w:t>
            </w:r>
          </w:p>
          <w:p w14:paraId="2481D907" w14:textId="11AF5515" w:rsidR="00487636" w:rsidRDefault="00487636" w:rsidP="009767AE">
            <w:pPr>
              <w:pStyle w:val="XML4"/>
            </w:pPr>
            <w:r>
              <w:t>&lt;/ds:Modulus&gt;</w:t>
            </w:r>
          </w:p>
          <w:p w14:paraId="1E9571F6" w14:textId="0700DADD" w:rsidR="00487636" w:rsidRDefault="00487636" w:rsidP="00487636">
            <w:pPr>
              <w:pStyle w:val="XML4"/>
            </w:pPr>
            <w:r>
              <w:t>&lt;ds</w:t>
            </w:r>
            <w:proofErr w:type="gramStart"/>
            <w:r>
              <w:t>:Exponent</w:t>
            </w:r>
            <w:proofErr w:type="gramEnd"/>
            <w:r>
              <w:t>&gt;DFA4320AEF134F56EDB66786230900DFA3C6F4443234901234..</w:t>
            </w:r>
            <w:r>
              <w:lastRenderedPageBreak/>
              <w:t>.</w:t>
            </w:r>
          </w:p>
          <w:p w14:paraId="4D9C8BCA" w14:textId="5952DA7F" w:rsidR="00487636" w:rsidRDefault="00487636" w:rsidP="009767AE">
            <w:pPr>
              <w:pStyle w:val="XML4"/>
            </w:pPr>
            <w:r>
              <w:t>&lt;/ds:Exponent&gt;</w:t>
            </w:r>
          </w:p>
          <w:p w14:paraId="14029E7E" w14:textId="46D8F6CC" w:rsidR="00325239" w:rsidRPr="009F1B7D" w:rsidRDefault="00325239" w:rsidP="00487636">
            <w:pPr>
              <w:pStyle w:val="XML2"/>
            </w:pPr>
            <w:r w:rsidRPr="009F1B7D">
              <w:t>&lt;</w:t>
            </w:r>
            <w:r>
              <w:t>/private-key&gt;</w:t>
            </w:r>
          </w:p>
          <w:p w14:paraId="530AEE69" w14:textId="49F87838" w:rsidR="00325239" w:rsidRPr="009F1B7D" w:rsidRDefault="00325239" w:rsidP="009D0278">
            <w:pPr>
              <w:pStyle w:val="XML1"/>
            </w:pPr>
            <w:r w:rsidRPr="009F1B7D">
              <w:t>&lt;/</w:t>
            </w:r>
            <w:r>
              <w:t>owned-certificate</w:t>
            </w:r>
            <w:r w:rsidRPr="009F1B7D">
              <w:t>&gt;</w:t>
            </w:r>
          </w:p>
        </w:tc>
      </w:tr>
    </w:tbl>
    <w:p w14:paraId="0D9E0A73" w14:textId="77777777" w:rsidR="00325239" w:rsidRPr="009F1B7D" w:rsidRDefault="00325239" w:rsidP="00325239"/>
    <w:p w14:paraId="03039C6C" w14:textId="77777777" w:rsidR="00325239" w:rsidRPr="009F1B7D" w:rsidRDefault="00325239" w:rsidP="00325239">
      <w:pPr>
        <w:pStyle w:val="Heading3"/>
        <w:keepLines w:val="0"/>
        <w:ind w:left="720" w:hanging="720"/>
      </w:pPr>
      <w:bookmarkStart w:id="150" w:name="_Toc318908563"/>
      <w:r w:rsidRPr="00DB42FD">
        <w:t>Normative Constraints</w:t>
      </w:r>
      <w:bookmarkEnd w:id="150"/>
    </w:p>
    <w:p w14:paraId="3C948904" w14:textId="64FC0140" w:rsidR="00325239" w:rsidRPr="009F1B7D" w:rsidRDefault="00325239" w:rsidP="00325239">
      <w:r w:rsidRPr="00DB42FD">
        <w:t>A</w:t>
      </w:r>
      <w:r>
        <w:t>n Owned Certificate</w:t>
      </w:r>
      <w:r w:rsidRPr="00DB42FD">
        <w:t xml:space="preserve"> is identified by identifier </w:t>
      </w:r>
      <w:r w:rsidRPr="00DB42FD">
        <w:rPr>
          <w:rFonts w:ascii="Courier New" w:hAnsi="Courier New" w:cs="Courier New"/>
        </w:rPr>
        <w:t>&lt;resource-id&gt;</w:t>
      </w:r>
      <w:r>
        <w:rPr>
          <w:rFonts w:ascii="Courier New" w:hAnsi="Courier New" w:cs="Courier New"/>
        </w:rPr>
        <w:t xml:space="preserve"> </w:t>
      </w:r>
      <w:r w:rsidRPr="00DB42FD">
        <w:t xml:space="preserve">within the context of the OpenFlow Capable Switch and OpenFlow Logical Switches. Element </w:t>
      </w:r>
      <w:r w:rsidRPr="00DB42FD">
        <w:rPr>
          <w:rFonts w:ascii="Courier New" w:hAnsi="Courier New" w:cs="Courier New"/>
        </w:rPr>
        <w:t xml:space="preserve">&lt;resource-id&gt; is </w:t>
      </w:r>
      <w:r w:rsidRPr="00DB42FD">
        <w:t>inherited from superclass OpenFlow Resource.</w:t>
      </w:r>
    </w:p>
    <w:p w14:paraId="2959379F" w14:textId="14B75B01" w:rsidR="00325239" w:rsidRPr="009F1B7D" w:rsidRDefault="00325239" w:rsidP="00325239">
      <w:commentRangeStart w:id="151"/>
      <w:r w:rsidRPr="00DB42FD">
        <w:t xml:space="preserve">Element </w:t>
      </w:r>
      <w:r w:rsidRPr="00DB42FD">
        <w:rPr>
          <w:rFonts w:ascii="Courier New" w:hAnsi="Courier New" w:cs="Courier New"/>
        </w:rPr>
        <w:t>&lt;</w:t>
      </w:r>
      <w:r>
        <w:rPr>
          <w:rFonts w:ascii="Courier New" w:hAnsi="Courier New" w:cs="Courier New"/>
        </w:rPr>
        <w:t>certificate</w:t>
      </w:r>
      <w:r w:rsidRPr="00DB42FD">
        <w:rPr>
          <w:rFonts w:ascii="Courier New" w:hAnsi="Courier New" w:cs="Courier New"/>
        </w:rPr>
        <w:t>&gt;</w:t>
      </w:r>
      <w:r w:rsidRPr="00DB42FD">
        <w:t xml:space="preserve"> </w:t>
      </w:r>
      <w:r>
        <w:t>contains an X.509 certificate</w:t>
      </w:r>
      <w:r w:rsidR="00DF1C52">
        <w:t xml:space="preserve"> in DER format base64 encoded</w:t>
      </w:r>
      <w:r w:rsidRPr="00DB42FD">
        <w:t>.</w:t>
      </w:r>
      <w:r>
        <w:t xml:space="preserve"> Element &lt;private-key&gt; contains the private key corresponding to the certificate</w:t>
      </w:r>
      <w:commentRangeEnd w:id="151"/>
      <w:r w:rsidR="00DF1C52">
        <w:rPr>
          <w:rStyle w:val="CommentReference"/>
          <w:rFonts w:ascii="Arial" w:eastAsiaTheme="minorEastAsia" w:hAnsi="Arial"/>
          <w:szCs w:val="20"/>
        </w:rPr>
        <w:commentReference w:id="151"/>
      </w:r>
      <w:r>
        <w:t>.</w:t>
      </w:r>
    </w:p>
    <w:p w14:paraId="5EB79F15" w14:textId="77777777" w:rsidR="00325239" w:rsidRPr="009F1B7D" w:rsidRDefault="00325239" w:rsidP="00325239">
      <w:pPr>
        <w:pStyle w:val="Heading3"/>
        <w:keepLines w:val="0"/>
        <w:ind w:left="720" w:hanging="720"/>
      </w:pPr>
      <w:bookmarkStart w:id="152" w:name="_Toc318908564"/>
      <w:r w:rsidRPr="00DB42FD">
        <w:t>YANG Specification</w:t>
      </w:r>
      <w:bookmarkEnd w:id="152"/>
    </w:p>
    <w:p w14:paraId="7A94E3EF" w14:textId="3CF92FFA" w:rsidR="0002263D" w:rsidRDefault="00325239" w:rsidP="0002263D">
      <w:pPr>
        <w:ind w:firstLine="720"/>
      </w:pPr>
      <w:proofErr w:type="gramStart"/>
      <w:r>
        <w:t>tbd</w:t>
      </w:r>
      <w:proofErr w:type="gramEnd"/>
      <w:r>
        <w:t>.</w:t>
      </w:r>
    </w:p>
    <w:p w14:paraId="2A8AA651" w14:textId="14C36BD8" w:rsidR="0002263D" w:rsidRDefault="0002263D" w:rsidP="0002263D">
      <w:pPr>
        <w:pStyle w:val="Heading2"/>
      </w:pPr>
      <w:r>
        <w:t>OpenFlow Flow Table</w:t>
      </w:r>
    </w:p>
    <w:p w14:paraId="241B4CD7" w14:textId="157E9122" w:rsidR="0002263D" w:rsidRDefault="0002263D" w:rsidP="0002263D">
      <w:r>
        <w:t xml:space="preserve">The OpenFlow </w:t>
      </w:r>
      <w:r w:rsidR="00971A60">
        <w:t>Flow Table</w:t>
      </w:r>
      <w:r>
        <w:t xml:space="preserve"> is an instance of an OpenFlow res</w:t>
      </w:r>
      <w:r w:rsidR="00971A60">
        <w:t>ource. It contains list of flow table properties. The OpenFlow flow table</w:t>
      </w:r>
      <w:r>
        <w:t xml:space="preserve"> is a logical </w:t>
      </w:r>
      <w:r w:rsidR="00971A60">
        <w:t>context which represents a flow table</w:t>
      </w:r>
      <w:r>
        <w:t xml:space="preserve"> as described in the OpenFlow protocol specification.</w:t>
      </w:r>
    </w:p>
    <w:p w14:paraId="0525C19B" w14:textId="77777777" w:rsidR="00971A60" w:rsidRDefault="00971A60" w:rsidP="00971A60">
      <w:pPr>
        <w:pStyle w:val="Heading3"/>
        <w:keepLines w:val="0"/>
        <w:ind w:left="720" w:hanging="720"/>
      </w:pPr>
      <w:r w:rsidRPr="00DB42FD">
        <w:t>UML Diagram</w:t>
      </w:r>
    </w:p>
    <w:p w14:paraId="72664952" w14:textId="5917C0FB" w:rsidR="00D74709" w:rsidRPr="00D74709" w:rsidRDefault="00D74709" w:rsidP="00025A73">
      <w:r>
        <w:t>TBD</w:t>
      </w:r>
    </w:p>
    <w:p w14:paraId="54545E09" w14:textId="5A49503B" w:rsidR="00971A60" w:rsidRDefault="00971A60" w:rsidP="00971A60">
      <w:pPr>
        <w:pStyle w:val="Heading3"/>
        <w:keepLines w:val="0"/>
        <w:ind w:left="720" w:hanging="720"/>
      </w:pPr>
      <w:r>
        <w:t>XML Schema</w:t>
      </w:r>
    </w:p>
    <w:tbl>
      <w:tblPr>
        <w:tblStyle w:val="TableGrid"/>
        <w:tblW w:w="0" w:type="auto"/>
        <w:tblInd w:w="378" w:type="dxa"/>
        <w:shd w:val="clear" w:color="auto" w:fill="C8FCCD"/>
        <w:tblLook w:val="04A0" w:firstRow="1" w:lastRow="0" w:firstColumn="1" w:lastColumn="0" w:noHBand="0" w:noVBand="1"/>
      </w:tblPr>
      <w:tblGrid>
        <w:gridCol w:w="8820"/>
      </w:tblGrid>
      <w:tr w:rsidR="00182140" w:rsidRPr="009F1B7D" w14:paraId="61758408" w14:textId="77777777" w:rsidTr="00576FDE">
        <w:tc>
          <w:tcPr>
            <w:tcW w:w="8820" w:type="dxa"/>
            <w:shd w:val="clear" w:color="auto" w:fill="C8FCCD"/>
          </w:tcPr>
          <w:p w14:paraId="1D7AAA9B" w14:textId="6D186424" w:rsidR="00182140" w:rsidRPr="009F1B7D" w:rsidRDefault="00182140" w:rsidP="00576FDE">
            <w:pPr>
              <w:pStyle w:val="XML1"/>
            </w:pPr>
            <w:r w:rsidRPr="009F1B7D">
              <w:t>&lt;xs:complexType name="</w:t>
            </w:r>
            <w:r>
              <w:t>OFFlowTableType</w:t>
            </w:r>
            <w:r w:rsidRPr="009F1B7D">
              <w:t>"&gt;</w:t>
            </w:r>
          </w:p>
          <w:p w14:paraId="05EFC704" w14:textId="77777777" w:rsidR="00182140" w:rsidRPr="009F1B7D" w:rsidRDefault="00182140" w:rsidP="00576FDE">
            <w:pPr>
              <w:pStyle w:val="XML2"/>
            </w:pPr>
            <w:r w:rsidRPr="009F1B7D">
              <w:t>&lt;xs:complexContent&gt;</w:t>
            </w:r>
          </w:p>
          <w:p w14:paraId="5AB29B99" w14:textId="77777777" w:rsidR="00182140" w:rsidRPr="009F1B7D" w:rsidRDefault="00182140" w:rsidP="00576FDE">
            <w:pPr>
              <w:pStyle w:val="XML3"/>
            </w:pPr>
            <w:r w:rsidRPr="009F1B7D">
              <w:t>&lt;xs:extension base="OFResourceType"&gt;</w:t>
            </w:r>
          </w:p>
          <w:p w14:paraId="2DB6CCD6" w14:textId="5CB1B070" w:rsidR="007F456E" w:rsidRDefault="00182140" w:rsidP="007F456E">
            <w:pPr>
              <w:pStyle w:val="XML4"/>
            </w:pPr>
            <w:r w:rsidRPr="009F1B7D">
              <w:t>&lt;xs:sequence maxOccurs="1" minOccurs="1"&gt;</w:t>
            </w:r>
          </w:p>
          <w:p w14:paraId="1CA3D7CB" w14:textId="0BAB73EA" w:rsidR="00D26BE7" w:rsidRDefault="00D26BE7" w:rsidP="00025A73">
            <w:pPr>
              <w:pStyle w:val="XML5"/>
            </w:pPr>
            <w:r>
              <w:t>&lt;xs:element name=”max-entries” type=”xs:integer”/&gt;</w:t>
            </w:r>
          </w:p>
          <w:p w14:paraId="58DD039C" w14:textId="77777777" w:rsidR="007F456E" w:rsidRDefault="007F456E" w:rsidP="00025A73">
            <w:pPr>
              <w:pStyle w:val="XML5"/>
            </w:pPr>
            <w:r>
              <w:t>&lt;xs:element name="instructions" type="OFFlowTableInstructions"/&gt;</w:t>
            </w:r>
          </w:p>
          <w:p w14:paraId="31E057A8" w14:textId="77777777" w:rsidR="007F456E" w:rsidRDefault="007F456E" w:rsidP="00025A73">
            <w:pPr>
              <w:pStyle w:val="XML5"/>
            </w:pPr>
            <w:r>
              <w:t>&lt;xs:element name="matches" type="OFFlowTableMatches"/&gt;</w:t>
            </w:r>
          </w:p>
          <w:p w14:paraId="068F95A9" w14:textId="77777777" w:rsidR="007F456E" w:rsidRDefault="007F456E" w:rsidP="00025A73">
            <w:pPr>
              <w:pStyle w:val="XML5"/>
            </w:pPr>
            <w:r>
              <w:t>&lt;xs:element name="write-actions" type="OFFlowTableWriteActions"/&gt;</w:t>
            </w:r>
          </w:p>
          <w:p w14:paraId="4D6D2EC3" w14:textId="77777777" w:rsidR="007F456E" w:rsidRDefault="007F456E" w:rsidP="00025A73">
            <w:pPr>
              <w:pStyle w:val="XML5"/>
            </w:pPr>
            <w:r>
              <w:t>&lt;xs:element name="apply-actions" type="OFFlowTableApplyActions"/&gt;</w:t>
            </w:r>
          </w:p>
          <w:p w14:paraId="70A7DBC8" w14:textId="77777777" w:rsidR="007F456E" w:rsidRDefault="007F456E" w:rsidP="00025A73">
            <w:pPr>
              <w:pStyle w:val="XML5"/>
            </w:pPr>
            <w:r>
              <w:t>&lt;xs:element name="metadata-match" type="xs:hexBinary"/&gt;</w:t>
            </w:r>
          </w:p>
          <w:p w14:paraId="1C8796D7" w14:textId="51329303" w:rsidR="007F456E" w:rsidRPr="009F1B7D" w:rsidRDefault="007F456E" w:rsidP="00025A73">
            <w:pPr>
              <w:pStyle w:val="XML5"/>
            </w:pPr>
            <w:r>
              <w:t>&lt;xs:element name="metadata-write" type="xs:hexBinary"/&gt;</w:t>
            </w:r>
          </w:p>
          <w:p w14:paraId="10CC5317" w14:textId="77777777" w:rsidR="00182140" w:rsidRPr="009F1B7D" w:rsidRDefault="00182140" w:rsidP="00576FDE">
            <w:pPr>
              <w:pStyle w:val="XML4"/>
            </w:pPr>
            <w:r w:rsidRPr="009F1B7D">
              <w:t>&lt;/xs:sequence&gt;</w:t>
            </w:r>
          </w:p>
          <w:p w14:paraId="099C49C3" w14:textId="77777777" w:rsidR="00182140" w:rsidRPr="009F1B7D" w:rsidRDefault="00182140" w:rsidP="00576FDE">
            <w:pPr>
              <w:pStyle w:val="XML3"/>
            </w:pPr>
            <w:r w:rsidRPr="009F1B7D">
              <w:t>&lt;/xs:extension&gt;</w:t>
            </w:r>
          </w:p>
          <w:p w14:paraId="4BC67E5A" w14:textId="77777777" w:rsidR="00182140" w:rsidRPr="009F1B7D" w:rsidRDefault="00182140" w:rsidP="00576FDE">
            <w:pPr>
              <w:pStyle w:val="XML2"/>
            </w:pPr>
            <w:r w:rsidRPr="009F1B7D">
              <w:t>&lt;/xs:complexContent&gt;</w:t>
            </w:r>
          </w:p>
          <w:p w14:paraId="18EA2B99" w14:textId="77777777" w:rsidR="00182140" w:rsidRDefault="00182140" w:rsidP="00576FDE">
            <w:pPr>
              <w:pStyle w:val="XML1"/>
            </w:pPr>
            <w:r w:rsidRPr="009F1B7D">
              <w:t>&lt;/xs:complexType&gt;</w:t>
            </w:r>
          </w:p>
          <w:p w14:paraId="6A974B72" w14:textId="77777777" w:rsidR="00182140" w:rsidRDefault="00182140" w:rsidP="00576FDE">
            <w:pPr>
              <w:pStyle w:val="XML1"/>
            </w:pPr>
          </w:p>
          <w:p w14:paraId="26C0E826" w14:textId="77777777" w:rsidR="007F456E" w:rsidRDefault="007F456E" w:rsidP="007F456E">
            <w:pPr>
              <w:pStyle w:val="XML1"/>
            </w:pPr>
            <w:r>
              <w:t>&lt;xs:complexType name="OFFlowTableInstructions"&gt;</w:t>
            </w:r>
          </w:p>
          <w:p w14:paraId="5196BE10" w14:textId="77777777" w:rsidR="007F456E" w:rsidRDefault="007F456E" w:rsidP="00025A73">
            <w:pPr>
              <w:pStyle w:val="XML2"/>
            </w:pPr>
            <w:r>
              <w:t>&lt;xs:sequence minOccurs="1" maxOccurs="unbounded"&gt;</w:t>
            </w:r>
          </w:p>
          <w:p w14:paraId="1F0657DD" w14:textId="77777777" w:rsidR="007F456E" w:rsidRDefault="007F456E" w:rsidP="00025A73">
            <w:pPr>
              <w:pStyle w:val="XML3"/>
            </w:pPr>
            <w:r>
              <w:t>&lt;xs:element name="type" type="OFInstructionType"/&gt;</w:t>
            </w:r>
          </w:p>
          <w:p w14:paraId="516569EA" w14:textId="77777777" w:rsidR="007F456E" w:rsidRDefault="007F456E" w:rsidP="00025A73">
            <w:pPr>
              <w:pStyle w:val="XML2"/>
            </w:pPr>
            <w:r>
              <w:lastRenderedPageBreak/>
              <w:t>&lt;/xs:sequence&gt;</w:t>
            </w:r>
          </w:p>
          <w:p w14:paraId="3A9D0B6D" w14:textId="77777777" w:rsidR="007F456E" w:rsidRDefault="007F456E" w:rsidP="007F456E">
            <w:pPr>
              <w:pStyle w:val="XML1"/>
            </w:pPr>
            <w:r>
              <w:t>&lt;/xs:complexType&gt;</w:t>
            </w:r>
          </w:p>
          <w:p w14:paraId="35CC3123" w14:textId="77777777" w:rsidR="007F456E" w:rsidRDefault="007F456E" w:rsidP="007F456E">
            <w:pPr>
              <w:pStyle w:val="XML1"/>
            </w:pPr>
          </w:p>
          <w:p w14:paraId="7585CBB3" w14:textId="77777777" w:rsidR="007F456E" w:rsidRDefault="007F456E" w:rsidP="007F456E">
            <w:pPr>
              <w:pStyle w:val="XML1"/>
            </w:pPr>
            <w:r>
              <w:t>&lt;xs:complexType name="OFFlowTableMatches"&gt;</w:t>
            </w:r>
          </w:p>
          <w:p w14:paraId="28E496E0" w14:textId="77777777" w:rsidR="007F456E" w:rsidRDefault="007F456E" w:rsidP="00025A73">
            <w:pPr>
              <w:pStyle w:val="XML2"/>
            </w:pPr>
            <w:r>
              <w:t>&lt;xs:sequence minOccurs="1" maxOccurs="unbounded"&gt;</w:t>
            </w:r>
          </w:p>
          <w:p w14:paraId="647CEB29" w14:textId="77777777" w:rsidR="007F456E" w:rsidRDefault="007F456E" w:rsidP="00025A73">
            <w:pPr>
              <w:pStyle w:val="XML3"/>
            </w:pPr>
            <w:r>
              <w:t>&lt;xs:element name="type" type="OFMatchType"/&gt;</w:t>
            </w:r>
          </w:p>
          <w:p w14:paraId="2756714B" w14:textId="77777777" w:rsidR="007F456E" w:rsidRDefault="007F456E" w:rsidP="00025A73">
            <w:pPr>
              <w:pStyle w:val="XML2"/>
            </w:pPr>
            <w:r>
              <w:t>&lt;/xs:sequence&gt;</w:t>
            </w:r>
          </w:p>
          <w:p w14:paraId="3A450537" w14:textId="77777777" w:rsidR="007F456E" w:rsidRDefault="007F456E" w:rsidP="007F456E">
            <w:pPr>
              <w:pStyle w:val="XML1"/>
            </w:pPr>
            <w:r>
              <w:t>&lt;/xs:complexType&gt;</w:t>
            </w:r>
          </w:p>
          <w:p w14:paraId="04E5E6F3" w14:textId="77777777" w:rsidR="007F456E" w:rsidRDefault="007F456E" w:rsidP="007F456E">
            <w:pPr>
              <w:pStyle w:val="XML1"/>
            </w:pPr>
          </w:p>
          <w:p w14:paraId="02D9B533" w14:textId="77777777" w:rsidR="007F456E" w:rsidRDefault="007F456E" w:rsidP="007F456E">
            <w:pPr>
              <w:pStyle w:val="XML1"/>
            </w:pPr>
            <w:r>
              <w:t>&lt;xs:complexType name="OFFlowTableWriteActions"&gt;</w:t>
            </w:r>
          </w:p>
          <w:p w14:paraId="75090C7D" w14:textId="77777777" w:rsidR="007F456E" w:rsidRDefault="007F456E" w:rsidP="00025A73">
            <w:pPr>
              <w:pStyle w:val="XML2"/>
            </w:pPr>
            <w:r>
              <w:t>&lt;xs:sequence minOccurs="1" maxOccurs="unbounded"&gt;</w:t>
            </w:r>
          </w:p>
          <w:p w14:paraId="773102A2" w14:textId="77777777" w:rsidR="007F456E" w:rsidRDefault="007F456E" w:rsidP="00025A73">
            <w:pPr>
              <w:pStyle w:val="XML3"/>
            </w:pPr>
            <w:r>
              <w:t>&lt;xs:element name="type" type="OFActionType"/&gt;</w:t>
            </w:r>
          </w:p>
          <w:p w14:paraId="2E3EEEEC" w14:textId="77777777" w:rsidR="007F456E" w:rsidRDefault="007F456E" w:rsidP="00025A73">
            <w:pPr>
              <w:pStyle w:val="XML2"/>
            </w:pPr>
            <w:r>
              <w:t>&lt;/xs:sequence&gt;</w:t>
            </w:r>
          </w:p>
          <w:p w14:paraId="3F60A721" w14:textId="77777777" w:rsidR="007F456E" w:rsidRDefault="007F456E" w:rsidP="007F456E">
            <w:pPr>
              <w:pStyle w:val="XML1"/>
            </w:pPr>
            <w:r>
              <w:t>&lt;/xs:complexType&gt;</w:t>
            </w:r>
          </w:p>
          <w:p w14:paraId="79F87D31" w14:textId="77777777" w:rsidR="007F456E" w:rsidRDefault="007F456E" w:rsidP="007F456E">
            <w:pPr>
              <w:pStyle w:val="XML1"/>
            </w:pPr>
          </w:p>
          <w:p w14:paraId="4CE7C9B2" w14:textId="77777777" w:rsidR="007F456E" w:rsidRDefault="007F456E" w:rsidP="007F456E">
            <w:pPr>
              <w:pStyle w:val="XML1"/>
            </w:pPr>
            <w:r>
              <w:t>&lt;xs:complexType name="OFFlowTableApplyActions"&gt;</w:t>
            </w:r>
          </w:p>
          <w:p w14:paraId="7331861B" w14:textId="77777777" w:rsidR="007F456E" w:rsidRDefault="007F456E" w:rsidP="00025A73">
            <w:pPr>
              <w:pStyle w:val="XML2"/>
            </w:pPr>
            <w:r>
              <w:t>&lt;xs:sequence minOccurs="1" maxOccurs="unbounded"&gt;</w:t>
            </w:r>
          </w:p>
          <w:p w14:paraId="4DF2AED9" w14:textId="77777777" w:rsidR="007F456E" w:rsidRDefault="007F456E" w:rsidP="00025A73">
            <w:pPr>
              <w:pStyle w:val="XML3"/>
            </w:pPr>
            <w:r>
              <w:t>&lt;xs:element name="type" type="OFActionType"/&gt;</w:t>
            </w:r>
          </w:p>
          <w:p w14:paraId="722A8A07" w14:textId="77777777" w:rsidR="007F456E" w:rsidRDefault="007F456E" w:rsidP="00025A73">
            <w:pPr>
              <w:pStyle w:val="XML2"/>
            </w:pPr>
            <w:r>
              <w:t>&lt;/xs:sequence&gt;</w:t>
            </w:r>
          </w:p>
          <w:p w14:paraId="64FE2E85" w14:textId="77777777" w:rsidR="007F456E" w:rsidRDefault="007F456E" w:rsidP="007F456E">
            <w:pPr>
              <w:pStyle w:val="XML1"/>
            </w:pPr>
            <w:r>
              <w:t>&lt;/xs:complexType&gt;</w:t>
            </w:r>
          </w:p>
          <w:p w14:paraId="064B8773" w14:textId="77777777" w:rsidR="007F456E" w:rsidRDefault="007F456E" w:rsidP="007F456E">
            <w:pPr>
              <w:pStyle w:val="XML1"/>
            </w:pPr>
          </w:p>
          <w:p w14:paraId="1A98062B" w14:textId="77777777" w:rsidR="007F456E" w:rsidRDefault="007F456E" w:rsidP="007F456E">
            <w:pPr>
              <w:pStyle w:val="XML1"/>
            </w:pPr>
            <w:r>
              <w:t>&lt;xs:simpleType name="OFMatchType"&gt;</w:t>
            </w:r>
          </w:p>
          <w:p w14:paraId="55316CB9" w14:textId="77777777" w:rsidR="007F456E" w:rsidRDefault="007F456E" w:rsidP="00025A73">
            <w:pPr>
              <w:pStyle w:val="XML2"/>
            </w:pPr>
            <w:r>
              <w:t>&lt;xs:annotation&gt;</w:t>
            </w:r>
          </w:p>
          <w:p w14:paraId="6424CB86" w14:textId="77777777" w:rsidR="007F456E" w:rsidRDefault="007F456E" w:rsidP="00025A73">
            <w:pPr>
              <w:pStyle w:val="XML3"/>
            </w:pPr>
            <w:r>
              <w:t>&lt;xs</w:t>
            </w:r>
            <w:proofErr w:type="gramStart"/>
            <w:r>
              <w:t>:documentation</w:t>
            </w:r>
            <w:proofErr w:type="gramEnd"/>
            <w:r>
              <w:t>&gt; The open flow match types. See OpenFlow protocol 1.2 section A.2.3.7</w:t>
            </w:r>
            <w:r>
              <w:tab/>
            </w:r>
            <w:r>
              <w:tab/>
            </w:r>
          </w:p>
          <w:p w14:paraId="72A0B71B" w14:textId="77777777" w:rsidR="007F456E" w:rsidRDefault="007F456E" w:rsidP="00025A73">
            <w:pPr>
              <w:pStyle w:val="XML3"/>
            </w:pPr>
            <w:r>
              <w:t>&lt;/xs:documentation&gt;</w:t>
            </w:r>
          </w:p>
          <w:p w14:paraId="1A9D8870" w14:textId="77777777" w:rsidR="007F456E" w:rsidRDefault="007F456E" w:rsidP="00025A73">
            <w:pPr>
              <w:pStyle w:val="XML2"/>
            </w:pPr>
            <w:r>
              <w:t>&lt;/xs:annotation&gt;</w:t>
            </w:r>
          </w:p>
          <w:p w14:paraId="2887ED4E" w14:textId="77777777" w:rsidR="007F456E" w:rsidRDefault="007F456E" w:rsidP="00025A73">
            <w:pPr>
              <w:pStyle w:val="XML2"/>
            </w:pPr>
            <w:r>
              <w:t>&lt;xs:restriction base="xs:string"&gt;</w:t>
            </w:r>
          </w:p>
          <w:p w14:paraId="01A7A128" w14:textId="77777777" w:rsidR="007F456E" w:rsidRDefault="007F456E" w:rsidP="00025A73">
            <w:pPr>
              <w:pStyle w:val="XML3"/>
            </w:pPr>
            <w:r>
              <w:t>&lt;xs:enumeration value="input-port"/&gt;</w:t>
            </w:r>
          </w:p>
          <w:p w14:paraId="16DE2A84" w14:textId="77777777" w:rsidR="007F456E" w:rsidRDefault="007F456E" w:rsidP="00025A73">
            <w:pPr>
              <w:pStyle w:val="XML3"/>
            </w:pPr>
            <w:r>
              <w:t>&lt;xs:enumeration value="physical-input-port"/&gt;</w:t>
            </w:r>
          </w:p>
          <w:p w14:paraId="6411B928" w14:textId="77777777" w:rsidR="007F456E" w:rsidRDefault="007F456E" w:rsidP="00025A73">
            <w:pPr>
              <w:pStyle w:val="XML3"/>
            </w:pPr>
            <w:r>
              <w:t>&lt;xs:enumeration value="metadata"/&gt;</w:t>
            </w:r>
          </w:p>
          <w:p w14:paraId="16F92982" w14:textId="77777777" w:rsidR="007F456E" w:rsidRDefault="007F456E" w:rsidP="00025A73">
            <w:pPr>
              <w:pStyle w:val="XML3"/>
            </w:pPr>
            <w:r>
              <w:t>&lt;xs:enumeration value="ethernet-dest"/&gt;</w:t>
            </w:r>
          </w:p>
          <w:p w14:paraId="6FBA26A8" w14:textId="77777777" w:rsidR="007F456E" w:rsidRDefault="007F456E" w:rsidP="00025A73">
            <w:pPr>
              <w:pStyle w:val="XML3"/>
            </w:pPr>
            <w:r>
              <w:t>&lt;xs:enumeration value="ethernet-src"/&gt;</w:t>
            </w:r>
          </w:p>
          <w:p w14:paraId="5369F158" w14:textId="77777777" w:rsidR="007F456E" w:rsidRDefault="007F456E" w:rsidP="00025A73">
            <w:pPr>
              <w:pStyle w:val="XML3"/>
            </w:pPr>
            <w:r>
              <w:t>&lt;xs:enumeration value="ethernet-frame-type"/&gt;</w:t>
            </w:r>
          </w:p>
          <w:p w14:paraId="225C8F9E" w14:textId="77777777" w:rsidR="007F456E" w:rsidRDefault="007F456E" w:rsidP="00025A73">
            <w:pPr>
              <w:pStyle w:val="XML3"/>
            </w:pPr>
            <w:r>
              <w:t>&lt;xs:enumeration value="vlan-id"/&gt;</w:t>
            </w:r>
          </w:p>
          <w:p w14:paraId="53FE6149" w14:textId="77777777" w:rsidR="007F456E" w:rsidRDefault="007F456E" w:rsidP="00025A73">
            <w:pPr>
              <w:pStyle w:val="XML3"/>
            </w:pPr>
            <w:r>
              <w:t>&lt;xs:enumeration value="vlan-priority"/&gt;</w:t>
            </w:r>
          </w:p>
          <w:p w14:paraId="60E712E5" w14:textId="77777777" w:rsidR="007F456E" w:rsidRDefault="007F456E" w:rsidP="00025A73">
            <w:pPr>
              <w:pStyle w:val="XML3"/>
            </w:pPr>
            <w:r>
              <w:t>&lt;xs:enumeration value="ip-dscp"/&gt;</w:t>
            </w:r>
          </w:p>
          <w:p w14:paraId="1BCCD22E" w14:textId="77777777" w:rsidR="007F456E" w:rsidRDefault="007F456E" w:rsidP="00025A73">
            <w:pPr>
              <w:pStyle w:val="XML3"/>
            </w:pPr>
            <w:r>
              <w:t>&lt;xs:enumeration value="ip-ecn"/&gt;</w:t>
            </w:r>
          </w:p>
          <w:p w14:paraId="1BA7F346" w14:textId="77777777" w:rsidR="007F456E" w:rsidRDefault="007F456E" w:rsidP="00025A73">
            <w:pPr>
              <w:pStyle w:val="XML3"/>
            </w:pPr>
            <w:r>
              <w:t>&lt;xs:enumeration value="ip-protocol"/&gt;</w:t>
            </w:r>
          </w:p>
          <w:p w14:paraId="152C7FA0" w14:textId="77777777" w:rsidR="007F456E" w:rsidRDefault="007F456E" w:rsidP="00025A73">
            <w:pPr>
              <w:pStyle w:val="XML3"/>
            </w:pPr>
            <w:r>
              <w:t>&lt;xs:enumeration value="ipv4-src"/&gt;</w:t>
            </w:r>
          </w:p>
          <w:p w14:paraId="6728E3A1" w14:textId="77777777" w:rsidR="007F456E" w:rsidRDefault="007F456E" w:rsidP="00025A73">
            <w:pPr>
              <w:pStyle w:val="XML3"/>
            </w:pPr>
            <w:r>
              <w:t>&lt;xs:enumeration value="ipv4-dest"/&gt;</w:t>
            </w:r>
          </w:p>
          <w:p w14:paraId="26B194C5" w14:textId="77777777" w:rsidR="007F456E" w:rsidRDefault="007F456E" w:rsidP="00025A73">
            <w:pPr>
              <w:pStyle w:val="XML3"/>
            </w:pPr>
            <w:r>
              <w:t>&lt;xs:enumeration value="tcp-src"/&gt;</w:t>
            </w:r>
          </w:p>
          <w:p w14:paraId="05A51805" w14:textId="77777777" w:rsidR="007F456E" w:rsidRDefault="007F456E" w:rsidP="00025A73">
            <w:pPr>
              <w:pStyle w:val="XML3"/>
            </w:pPr>
            <w:r>
              <w:t>&lt;xs:enumeration value="tcp-dest"/&gt;</w:t>
            </w:r>
          </w:p>
          <w:p w14:paraId="2997321D" w14:textId="77777777" w:rsidR="007F456E" w:rsidRDefault="007F456E" w:rsidP="00025A73">
            <w:pPr>
              <w:pStyle w:val="XML3"/>
            </w:pPr>
            <w:r>
              <w:t>&lt;xs:enumeration value="udp-src"/&gt;</w:t>
            </w:r>
          </w:p>
          <w:p w14:paraId="286A4227" w14:textId="77777777" w:rsidR="007F456E" w:rsidRDefault="007F456E" w:rsidP="00025A73">
            <w:pPr>
              <w:pStyle w:val="XML3"/>
            </w:pPr>
            <w:r>
              <w:t>&lt;xs:enumeration value="udp-dest"/&gt;</w:t>
            </w:r>
          </w:p>
          <w:p w14:paraId="0F788DD0" w14:textId="77777777" w:rsidR="007F456E" w:rsidRDefault="007F456E" w:rsidP="00025A73">
            <w:pPr>
              <w:pStyle w:val="XML3"/>
            </w:pPr>
            <w:r>
              <w:t>&lt;xs:enumeration value="sctp-src"/&gt;</w:t>
            </w:r>
          </w:p>
          <w:p w14:paraId="1EE52E85" w14:textId="77777777" w:rsidR="007F456E" w:rsidRDefault="007F456E" w:rsidP="00025A73">
            <w:pPr>
              <w:pStyle w:val="XML3"/>
            </w:pPr>
            <w:r>
              <w:t>&lt;xs:enumeration value="sctp-dest"/&gt;</w:t>
            </w:r>
          </w:p>
          <w:p w14:paraId="59366281" w14:textId="77777777" w:rsidR="007F456E" w:rsidRDefault="007F456E" w:rsidP="00025A73">
            <w:pPr>
              <w:pStyle w:val="XML3"/>
            </w:pPr>
            <w:r>
              <w:t>&lt;xs:enumeration value="icmpv4-type"/&gt;</w:t>
            </w:r>
          </w:p>
          <w:p w14:paraId="166DE5ED" w14:textId="77777777" w:rsidR="007F456E" w:rsidRDefault="007F456E" w:rsidP="00025A73">
            <w:pPr>
              <w:pStyle w:val="XML3"/>
            </w:pPr>
            <w:r>
              <w:t>&lt;xs:enumeration value="icmpv4-code"/&gt;</w:t>
            </w:r>
          </w:p>
          <w:p w14:paraId="111A80A1" w14:textId="77777777" w:rsidR="007F456E" w:rsidRDefault="007F456E" w:rsidP="00025A73">
            <w:pPr>
              <w:pStyle w:val="XML3"/>
            </w:pPr>
            <w:r>
              <w:t>&lt;xs:enumeration value="arp-op"/&gt;</w:t>
            </w:r>
          </w:p>
          <w:p w14:paraId="40C55790" w14:textId="77777777" w:rsidR="007F456E" w:rsidRDefault="007F456E" w:rsidP="00025A73">
            <w:pPr>
              <w:pStyle w:val="XML3"/>
            </w:pPr>
            <w:r>
              <w:t>&lt;xs:enumeration value="arp-src-ip-address"/&gt;</w:t>
            </w:r>
          </w:p>
          <w:p w14:paraId="6DBCF631" w14:textId="77777777" w:rsidR="007F456E" w:rsidRDefault="007F456E" w:rsidP="00025A73">
            <w:pPr>
              <w:pStyle w:val="XML3"/>
            </w:pPr>
            <w:r>
              <w:t>&lt;xs:enumeration value="arp-target-ip-address"/&gt;</w:t>
            </w:r>
          </w:p>
          <w:p w14:paraId="053DAF90" w14:textId="77777777" w:rsidR="007F456E" w:rsidRDefault="007F456E" w:rsidP="00025A73">
            <w:pPr>
              <w:pStyle w:val="XML3"/>
            </w:pPr>
            <w:r>
              <w:t>&lt;xs:enumeration value="arp-src-hardware-address"/&gt;</w:t>
            </w:r>
          </w:p>
          <w:p w14:paraId="2A84E13C" w14:textId="77777777" w:rsidR="007F456E" w:rsidRDefault="007F456E" w:rsidP="00025A73">
            <w:pPr>
              <w:pStyle w:val="XML3"/>
            </w:pPr>
            <w:r>
              <w:t>&lt;xs:enumeration value="arp-target-hardware-address"/&gt;</w:t>
            </w:r>
          </w:p>
          <w:p w14:paraId="46C17DEF" w14:textId="77777777" w:rsidR="007F456E" w:rsidRDefault="007F456E" w:rsidP="00025A73">
            <w:pPr>
              <w:pStyle w:val="XML3"/>
            </w:pPr>
            <w:r>
              <w:t>&lt;xs:enumeration value="ipv6-src"/&gt;</w:t>
            </w:r>
          </w:p>
          <w:p w14:paraId="08090A13" w14:textId="77777777" w:rsidR="007F456E" w:rsidRDefault="007F456E" w:rsidP="00025A73">
            <w:pPr>
              <w:pStyle w:val="XML3"/>
            </w:pPr>
            <w:r>
              <w:t>&lt;xs:enumeration value="ipv6-dest"/&gt;</w:t>
            </w:r>
          </w:p>
          <w:p w14:paraId="5DD442FB" w14:textId="77777777" w:rsidR="007F456E" w:rsidRDefault="007F456E" w:rsidP="00025A73">
            <w:pPr>
              <w:pStyle w:val="XML3"/>
            </w:pPr>
            <w:r>
              <w:lastRenderedPageBreak/>
              <w:t>&lt;xs:enumeration value="ipv6-flow-label"/&gt;</w:t>
            </w:r>
          </w:p>
          <w:p w14:paraId="331A8D59" w14:textId="77777777" w:rsidR="007F456E" w:rsidRDefault="007F456E" w:rsidP="00025A73">
            <w:pPr>
              <w:pStyle w:val="XML3"/>
            </w:pPr>
            <w:r>
              <w:t>&lt;xs:enumeration value="icmpv6-type"/&gt;</w:t>
            </w:r>
          </w:p>
          <w:p w14:paraId="1CAD53F8" w14:textId="77777777" w:rsidR="007F456E" w:rsidRDefault="007F456E" w:rsidP="00025A73">
            <w:pPr>
              <w:pStyle w:val="XML3"/>
            </w:pPr>
            <w:r>
              <w:t>&lt;xs:enumeration value="icmpv6-code"/&gt;</w:t>
            </w:r>
          </w:p>
          <w:p w14:paraId="407B1341" w14:textId="77777777" w:rsidR="007F456E" w:rsidRDefault="007F456E" w:rsidP="00025A73">
            <w:pPr>
              <w:pStyle w:val="XML3"/>
            </w:pPr>
            <w:r>
              <w:t>&lt;xs:enumeration value="ipv6-nd-target"/&gt;</w:t>
            </w:r>
          </w:p>
          <w:p w14:paraId="4C9E8D5D" w14:textId="77777777" w:rsidR="007F456E" w:rsidRDefault="007F456E" w:rsidP="00025A73">
            <w:pPr>
              <w:pStyle w:val="XML3"/>
            </w:pPr>
            <w:r>
              <w:t>&lt;xs:enumeration value="ipv6-nd-source-link-layer"/&gt;</w:t>
            </w:r>
          </w:p>
          <w:p w14:paraId="79A20013" w14:textId="77777777" w:rsidR="007F456E" w:rsidRDefault="007F456E" w:rsidP="00025A73">
            <w:pPr>
              <w:pStyle w:val="XML3"/>
            </w:pPr>
            <w:r>
              <w:t>&lt;xs:enumeration value="ipv6-nd-target-link-layer"/&gt;</w:t>
            </w:r>
          </w:p>
          <w:p w14:paraId="56E9CA31" w14:textId="77777777" w:rsidR="007F456E" w:rsidRDefault="007F456E" w:rsidP="00025A73">
            <w:pPr>
              <w:pStyle w:val="XML3"/>
            </w:pPr>
            <w:r>
              <w:t>&lt;xs:enumeration value="mpls-label"/&gt;</w:t>
            </w:r>
          </w:p>
          <w:p w14:paraId="61FEAC37" w14:textId="77777777" w:rsidR="007F456E" w:rsidRDefault="007F456E" w:rsidP="00025A73">
            <w:pPr>
              <w:pStyle w:val="XML3"/>
            </w:pPr>
            <w:r>
              <w:t>&lt;xs:enumeration value="mpls-tc"/&gt;</w:t>
            </w:r>
          </w:p>
          <w:p w14:paraId="0221A1D6" w14:textId="77777777" w:rsidR="007F456E" w:rsidRDefault="007F456E" w:rsidP="00025A73">
            <w:pPr>
              <w:pStyle w:val="XML2"/>
            </w:pPr>
            <w:r>
              <w:t>&lt;/xs:restriction&gt;</w:t>
            </w:r>
          </w:p>
          <w:p w14:paraId="0AD9D2B8" w14:textId="5F4A38C6" w:rsidR="00182140" w:rsidRPr="009F1B7D" w:rsidRDefault="007F456E" w:rsidP="007F456E">
            <w:pPr>
              <w:pStyle w:val="XML1"/>
            </w:pPr>
            <w:r>
              <w:t>&lt;/xs:simpleType&gt;</w:t>
            </w:r>
          </w:p>
        </w:tc>
      </w:tr>
    </w:tbl>
    <w:p w14:paraId="3509B65A" w14:textId="77777777" w:rsidR="00182140" w:rsidRPr="00182140" w:rsidRDefault="00182140" w:rsidP="00025A73"/>
    <w:p w14:paraId="43A867B8" w14:textId="67150F59" w:rsidR="00971A60" w:rsidRDefault="00971A60" w:rsidP="00971A60">
      <w:pPr>
        <w:pStyle w:val="Heading3"/>
        <w:keepLines w:val="0"/>
        <w:ind w:left="720" w:hanging="720"/>
      </w:pPr>
      <w:r>
        <w:t>XML Example</w:t>
      </w:r>
    </w:p>
    <w:tbl>
      <w:tblPr>
        <w:tblStyle w:val="TableGrid"/>
        <w:tblW w:w="0" w:type="auto"/>
        <w:tblInd w:w="378" w:type="dxa"/>
        <w:shd w:val="clear" w:color="auto" w:fill="C8FCCD"/>
        <w:tblLook w:val="04A0" w:firstRow="1" w:lastRow="0" w:firstColumn="1" w:lastColumn="0" w:noHBand="0" w:noVBand="1"/>
      </w:tblPr>
      <w:tblGrid>
        <w:gridCol w:w="8820"/>
      </w:tblGrid>
      <w:tr w:rsidR="007F456E" w:rsidRPr="009F1B7D" w14:paraId="1E7C384D" w14:textId="77777777" w:rsidTr="00576FDE">
        <w:tc>
          <w:tcPr>
            <w:tcW w:w="8820" w:type="dxa"/>
            <w:shd w:val="clear" w:color="auto" w:fill="C8FCCD"/>
          </w:tcPr>
          <w:p w14:paraId="61972B34" w14:textId="675DA98E" w:rsidR="000A2C19" w:rsidRDefault="000A2C19" w:rsidP="000A2C19">
            <w:pPr>
              <w:pStyle w:val="XML1"/>
            </w:pPr>
            <w:r>
              <w:t>&lt;flow-table&gt;</w:t>
            </w:r>
          </w:p>
          <w:p w14:paraId="14C002A0" w14:textId="019EE70D" w:rsidR="00695A32" w:rsidRDefault="00DB5417" w:rsidP="00025A73">
            <w:pPr>
              <w:pStyle w:val="XML2"/>
            </w:pPr>
            <w:r>
              <w:t>&lt;resource-id&gt;</w:t>
            </w:r>
            <w:r w:rsidR="0066460C">
              <w:t>flowtable</w:t>
            </w:r>
            <w:r>
              <w:t>1</w:t>
            </w:r>
            <w:r w:rsidR="00695A32">
              <w:t>&lt;/resource-id&gt;</w:t>
            </w:r>
          </w:p>
          <w:p w14:paraId="7F614214" w14:textId="77777777" w:rsidR="000A2C19" w:rsidRDefault="000A2C19" w:rsidP="00025A73">
            <w:pPr>
              <w:pStyle w:val="XML2"/>
            </w:pPr>
            <w:r>
              <w:t>&lt;instructions&gt;</w:t>
            </w:r>
          </w:p>
          <w:p w14:paraId="5130F173" w14:textId="77777777" w:rsidR="000A2C19" w:rsidRDefault="000A2C19" w:rsidP="00025A73">
            <w:pPr>
              <w:pStyle w:val="XML3"/>
            </w:pPr>
            <w:r>
              <w:t>&lt;type&gt;apply-actions&lt;/type&gt;</w:t>
            </w:r>
          </w:p>
          <w:p w14:paraId="5DABB01A" w14:textId="77777777" w:rsidR="000A2C19" w:rsidRDefault="000A2C19" w:rsidP="00025A73">
            <w:pPr>
              <w:pStyle w:val="XML3"/>
            </w:pPr>
            <w:r>
              <w:t>&lt;type&gt;clear-actions&lt;/type&gt;</w:t>
            </w:r>
          </w:p>
          <w:p w14:paraId="1E8FC1CB" w14:textId="77777777" w:rsidR="000A2C19" w:rsidRDefault="000A2C19" w:rsidP="00025A73">
            <w:pPr>
              <w:pStyle w:val="XML2"/>
            </w:pPr>
            <w:r>
              <w:t>&lt;/instructions&gt;</w:t>
            </w:r>
          </w:p>
          <w:p w14:paraId="0C0A5540" w14:textId="77777777" w:rsidR="000A2C19" w:rsidRDefault="000A2C19" w:rsidP="00025A73">
            <w:pPr>
              <w:pStyle w:val="XML2"/>
            </w:pPr>
            <w:r>
              <w:t>&lt;matches&gt;</w:t>
            </w:r>
          </w:p>
          <w:p w14:paraId="03753D30" w14:textId="77777777" w:rsidR="000A2C19" w:rsidRDefault="000A2C19" w:rsidP="00025A73">
            <w:pPr>
              <w:pStyle w:val="XML3"/>
            </w:pPr>
            <w:r>
              <w:t>&lt;type&gt;input-port&lt;/type&gt;</w:t>
            </w:r>
          </w:p>
          <w:p w14:paraId="43B9121C" w14:textId="77777777" w:rsidR="000A2C19" w:rsidRDefault="000A2C19" w:rsidP="00025A73">
            <w:pPr>
              <w:pStyle w:val="XML3"/>
            </w:pPr>
            <w:r>
              <w:t>&lt;type&gt;ethernet-dest&lt;/type&gt;</w:t>
            </w:r>
          </w:p>
          <w:p w14:paraId="2DF89470" w14:textId="77777777" w:rsidR="000A2C19" w:rsidRDefault="000A2C19" w:rsidP="00025A73">
            <w:pPr>
              <w:pStyle w:val="XML2"/>
            </w:pPr>
            <w:r>
              <w:t>&lt;/matches&gt;</w:t>
            </w:r>
          </w:p>
          <w:p w14:paraId="3463657B" w14:textId="77777777" w:rsidR="000A2C19" w:rsidRDefault="000A2C19" w:rsidP="00025A73">
            <w:pPr>
              <w:pStyle w:val="XML2"/>
            </w:pPr>
            <w:r>
              <w:t>&lt;write-actions&gt;</w:t>
            </w:r>
          </w:p>
          <w:p w14:paraId="6438DC86" w14:textId="77777777" w:rsidR="000A2C19" w:rsidRDefault="000A2C19" w:rsidP="00025A73">
            <w:pPr>
              <w:pStyle w:val="XML3"/>
            </w:pPr>
            <w:r>
              <w:t>&lt;type&gt;output&lt;/type&gt;</w:t>
            </w:r>
          </w:p>
          <w:p w14:paraId="7470ED66" w14:textId="77777777" w:rsidR="000A2C19" w:rsidRDefault="000A2C19" w:rsidP="00025A73">
            <w:pPr>
              <w:pStyle w:val="XML3"/>
            </w:pPr>
            <w:r>
              <w:t>&lt;type&gt;pop-mpls&lt;/type&gt;</w:t>
            </w:r>
          </w:p>
          <w:p w14:paraId="2B505166" w14:textId="77777777" w:rsidR="000A2C19" w:rsidRDefault="000A2C19" w:rsidP="00025A73">
            <w:pPr>
              <w:pStyle w:val="XML2"/>
            </w:pPr>
            <w:r>
              <w:t>&lt;/write-actions&gt;</w:t>
            </w:r>
          </w:p>
          <w:p w14:paraId="434F8CBF" w14:textId="77777777" w:rsidR="000A2C19" w:rsidRDefault="000A2C19" w:rsidP="00025A73">
            <w:pPr>
              <w:pStyle w:val="XML2"/>
            </w:pPr>
            <w:r>
              <w:t>&lt;apply-actions&gt;</w:t>
            </w:r>
          </w:p>
          <w:p w14:paraId="5DD75B4B" w14:textId="77777777" w:rsidR="000A2C19" w:rsidRDefault="000A2C19" w:rsidP="00025A73">
            <w:pPr>
              <w:pStyle w:val="XML3"/>
            </w:pPr>
            <w:r>
              <w:t>&lt;type&gt;output&lt;/type&gt;</w:t>
            </w:r>
          </w:p>
          <w:p w14:paraId="29D63945" w14:textId="77777777" w:rsidR="000A2C19" w:rsidRDefault="000A2C19" w:rsidP="00025A73">
            <w:pPr>
              <w:pStyle w:val="XML3"/>
            </w:pPr>
            <w:r>
              <w:t>&lt;type&gt;set-queue&lt;/type&gt;</w:t>
            </w:r>
          </w:p>
          <w:p w14:paraId="1A5FCA8F" w14:textId="77777777" w:rsidR="000A2C19" w:rsidRDefault="000A2C19" w:rsidP="00025A73">
            <w:pPr>
              <w:pStyle w:val="XML2"/>
            </w:pPr>
            <w:r>
              <w:t>&lt;/apply-actions&gt;</w:t>
            </w:r>
          </w:p>
          <w:p w14:paraId="67EA9628" w14:textId="77777777" w:rsidR="000A2C19" w:rsidRDefault="000A2C19" w:rsidP="00025A73">
            <w:pPr>
              <w:pStyle w:val="XML2"/>
            </w:pPr>
            <w:r>
              <w:t>&lt;metadata-match&gt;30&lt;/metadata-match&gt;</w:t>
            </w:r>
          </w:p>
          <w:p w14:paraId="1C87BD77" w14:textId="79B20810" w:rsidR="007F456E" w:rsidRPr="009F1B7D" w:rsidRDefault="000A2C19" w:rsidP="000A2C19">
            <w:pPr>
              <w:pStyle w:val="XML1"/>
            </w:pPr>
            <w:r>
              <w:t>&lt;/flow-table&gt;</w:t>
            </w:r>
          </w:p>
        </w:tc>
      </w:tr>
    </w:tbl>
    <w:p w14:paraId="045A4C5D" w14:textId="77777777" w:rsidR="007F456E" w:rsidRPr="007F456E" w:rsidRDefault="007F456E" w:rsidP="00025A73"/>
    <w:p w14:paraId="2E9FDFA0" w14:textId="3A1B9E6B" w:rsidR="00971A60" w:rsidRDefault="00971A60" w:rsidP="00971A60">
      <w:pPr>
        <w:pStyle w:val="Heading3"/>
        <w:keepLines w:val="0"/>
        <w:ind w:left="720" w:hanging="720"/>
      </w:pPr>
      <w:r>
        <w:t>Normative Constraints</w:t>
      </w:r>
    </w:p>
    <w:p w14:paraId="317E1954" w14:textId="4D9E86B4" w:rsidR="00AC03DC" w:rsidRPr="00AC03DC" w:rsidRDefault="00AC03DC" w:rsidP="00025A73">
      <w:r>
        <w:t>TBD</w:t>
      </w:r>
    </w:p>
    <w:p w14:paraId="1EE6A001" w14:textId="480E7574" w:rsidR="00971A60" w:rsidRDefault="00971A60" w:rsidP="00971A60">
      <w:pPr>
        <w:pStyle w:val="Heading3"/>
        <w:keepLines w:val="0"/>
        <w:ind w:left="720" w:hanging="720"/>
      </w:pPr>
      <w:r>
        <w:t>YANG Specification</w:t>
      </w:r>
    </w:p>
    <w:tbl>
      <w:tblPr>
        <w:tblStyle w:val="TableGrid"/>
        <w:tblW w:w="0" w:type="auto"/>
        <w:tblInd w:w="378" w:type="dxa"/>
        <w:shd w:val="clear" w:color="auto" w:fill="C8FCCD"/>
        <w:tblLook w:val="04A0" w:firstRow="1" w:lastRow="0" w:firstColumn="1" w:lastColumn="0" w:noHBand="0" w:noVBand="1"/>
      </w:tblPr>
      <w:tblGrid>
        <w:gridCol w:w="8820"/>
      </w:tblGrid>
      <w:tr w:rsidR="005C38FA" w:rsidRPr="009F1B7D" w14:paraId="52700D3C" w14:textId="77777777" w:rsidTr="00576FDE">
        <w:tc>
          <w:tcPr>
            <w:tcW w:w="8820" w:type="dxa"/>
            <w:shd w:val="clear" w:color="auto" w:fill="C8FCCD"/>
          </w:tcPr>
          <w:p w14:paraId="1A60CDE9" w14:textId="77777777" w:rsidR="00C969A8" w:rsidRDefault="00C969A8" w:rsidP="00C3649A">
            <w:pPr>
              <w:pStyle w:val="XML1"/>
            </w:pPr>
            <w:r w:rsidRPr="00C3649A">
              <w:t>typedef</w:t>
            </w:r>
            <w:r>
              <w:t xml:space="preserve"> match-type {</w:t>
            </w:r>
          </w:p>
          <w:p w14:paraId="30031137" w14:textId="2AE986ED" w:rsidR="00C969A8" w:rsidRDefault="00C969A8" w:rsidP="00C3649A">
            <w:pPr>
              <w:pStyle w:val="XML2"/>
            </w:pPr>
            <w:proofErr w:type="gramStart"/>
            <w:r>
              <w:t>description</w:t>
            </w:r>
            <w:proofErr w:type="gramEnd"/>
            <w:r>
              <w:t xml:space="preserve"> "The types of matches defined in OpenFlow Switch Specification version 1.2.";</w:t>
            </w:r>
          </w:p>
          <w:p w14:paraId="00B83D8E" w14:textId="5BEA045E" w:rsidR="00C969A8" w:rsidRDefault="00C969A8" w:rsidP="00C3649A">
            <w:pPr>
              <w:pStyle w:val="XML4"/>
            </w:pPr>
            <w:r>
              <w:t>type enumeration {</w:t>
            </w:r>
          </w:p>
          <w:p w14:paraId="371E2A82" w14:textId="77777777" w:rsidR="00C969A8" w:rsidRDefault="00C969A8" w:rsidP="00C969A8">
            <w:pPr>
              <w:pStyle w:val="XML1"/>
            </w:pPr>
            <w:r>
              <w:tab/>
            </w:r>
            <w:r>
              <w:tab/>
              <w:t>enum input-port;</w:t>
            </w:r>
          </w:p>
          <w:p w14:paraId="1B51805E" w14:textId="77777777" w:rsidR="00C969A8" w:rsidRDefault="00C969A8" w:rsidP="00C969A8">
            <w:pPr>
              <w:pStyle w:val="XML1"/>
            </w:pPr>
            <w:r>
              <w:tab/>
            </w:r>
            <w:r>
              <w:tab/>
              <w:t>enum physical-input-port;</w:t>
            </w:r>
          </w:p>
          <w:p w14:paraId="20B64B80" w14:textId="77777777" w:rsidR="00C969A8" w:rsidRDefault="00C969A8" w:rsidP="00C969A8">
            <w:pPr>
              <w:pStyle w:val="XML1"/>
            </w:pPr>
            <w:r>
              <w:tab/>
            </w:r>
            <w:r>
              <w:tab/>
              <w:t>enum metadata;</w:t>
            </w:r>
          </w:p>
          <w:p w14:paraId="0C7B2D91" w14:textId="77777777" w:rsidR="00C969A8" w:rsidRDefault="00C969A8" w:rsidP="00C969A8">
            <w:pPr>
              <w:pStyle w:val="XML1"/>
            </w:pPr>
            <w:r>
              <w:tab/>
            </w:r>
            <w:r>
              <w:tab/>
              <w:t>enum ethernet-dest;</w:t>
            </w:r>
          </w:p>
          <w:p w14:paraId="6C8FD2C3" w14:textId="77777777" w:rsidR="00C969A8" w:rsidRDefault="00C969A8" w:rsidP="00C969A8">
            <w:pPr>
              <w:pStyle w:val="XML1"/>
            </w:pPr>
            <w:r>
              <w:tab/>
            </w:r>
            <w:r>
              <w:tab/>
              <w:t>enum ethernet-src;</w:t>
            </w:r>
          </w:p>
          <w:p w14:paraId="649580CB" w14:textId="77777777" w:rsidR="00C969A8" w:rsidRDefault="00C969A8" w:rsidP="00C969A8">
            <w:pPr>
              <w:pStyle w:val="XML1"/>
            </w:pPr>
            <w:r>
              <w:tab/>
            </w:r>
            <w:r>
              <w:tab/>
              <w:t>enum ethernet-frame-type;</w:t>
            </w:r>
          </w:p>
          <w:p w14:paraId="567AD29F" w14:textId="77777777" w:rsidR="00C969A8" w:rsidRDefault="00C969A8" w:rsidP="00C969A8">
            <w:pPr>
              <w:pStyle w:val="XML1"/>
            </w:pPr>
            <w:r>
              <w:tab/>
            </w:r>
            <w:r>
              <w:tab/>
              <w:t>enum vlan-id;</w:t>
            </w:r>
          </w:p>
          <w:p w14:paraId="40EF06A9" w14:textId="77777777" w:rsidR="00C969A8" w:rsidRDefault="00C969A8" w:rsidP="00C969A8">
            <w:pPr>
              <w:pStyle w:val="XML1"/>
            </w:pPr>
            <w:r>
              <w:tab/>
            </w:r>
            <w:r>
              <w:tab/>
              <w:t>enum vlan-priority;</w:t>
            </w:r>
          </w:p>
          <w:p w14:paraId="2CDF66A0" w14:textId="77777777" w:rsidR="00C969A8" w:rsidRDefault="00C969A8" w:rsidP="00C969A8">
            <w:pPr>
              <w:pStyle w:val="XML1"/>
            </w:pPr>
            <w:r>
              <w:tab/>
            </w:r>
            <w:r>
              <w:tab/>
              <w:t>enum ip-dscp;</w:t>
            </w:r>
          </w:p>
          <w:p w14:paraId="1170CAD0" w14:textId="77777777" w:rsidR="00C969A8" w:rsidRDefault="00C969A8" w:rsidP="00C969A8">
            <w:pPr>
              <w:pStyle w:val="XML1"/>
            </w:pPr>
            <w:r>
              <w:lastRenderedPageBreak/>
              <w:tab/>
            </w:r>
            <w:r>
              <w:tab/>
              <w:t>enum ip-ecn;</w:t>
            </w:r>
          </w:p>
          <w:p w14:paraId="2F215A5E" w14:textId="77777777" w:rsidR="00C969A8" w:rsidRDefault="00C969A8" w:rsidP="00C969A8">
            <w:pPr>
              <w:pStyle w:val="XML1"/>
            </w:pPr>
            <w:r>
              <w:tab/>
            </w:r>
            <w:r>
              <w:tab/>
              <w:t>enum ip-protocol;</w:t>
            </w:r>
          </w:p>
          <w:p w14:paraId="2D948298" w14:textId="77777777" w:rsidR="00C969A8" w:rsidRDefault="00C969A8" w:rsidP="00C969A8">
            <w:pPr>
              <w:pStyle w:val="XML1"/>
            </w:pPr>
            <w:r>
              <w:tab/>
            </w:r>
            <w:r>
              <w:tab/>
              <w:t>enum ipv4-src;</w:t>
            </w:r>
          </w:p>
          <w:p w14:paraId="3562CEC5" w14:textId="77777777" w:rsidR="00C969A8" w:rsidRDefault="00C969A8" w:rsidP="00C969A8">
            <w:pPr>
              <w:pStyle w:val="XML1"/>
            </w:pPr>
            <w:r>
              <w:tab/>
            </w:r>
            <w:r>
              <w:tab/>
              <w:t>enum ipv4-dest;</w:t>
            </w:r>
          </w:p>
          <w:p w14:paraId="2AA33555" w14:textId="77777777" w:rsidR="00C969A8" w:rsidRDefault="00C969A8" w:rsidP="00C969A8">
            <w:pPr>
              <w:pStyle w:val="XML1"/>
            </w:pPr>
            <w:r>
              <w:tab/>
            </w:r>
            <w:r>
              <w:tab/>
              <w:t>enum tcp-src;</w:t>
            </w:r>
          </w:p>
          <w:p w14:paraId="5241C895" w14:textId="77777777" w:rsidR="00C969A8" w:rsidRDefault="00C969A8" w:rsidP="00C969A8">
            <w:pPr>
              <w:pStyle w:val="XML1"/>
            </w:pPr>
            <w:r>
              <w:tab/>
            </w:r>
            <w:r>
              <w:tab/>
              <w:t>enum tcp-dest;</w:t>
            </w:r>
          </w:p>
          <w:p w14:paraId="40B8D9A4" w14:textId="77777777" w:rsidR="00C969A8" w:rsidRDefault="00C969A8" w:rsidP="00C969A8">
            <w:pPr>
              <w:pStyle w:val="XML1"/>
            </w:pPr>
            <w:r>
              <w:tab/>
            </w:r>
            <w:r>
              <w:tab/>
              <w:t>enum udp-src;</w:t>
            </w:r>
          </w:p>
          <w:p w14:paraId="0E82366F" w14:textId="77777777" w:rsidR="00C969A8" w:rsidRDefault="00C969A8" w:rsidP="00C969A8">
            <w:pPr>
              <w:pStyle w:val="XML1"/>
            </w:pPr>
            <w:r>
              <w:tab/>
            </w:r>
            <w:r>
              <w:tab/>
              <w:t>enum udp-dest;</w:t>
            </w:r>
          </w:p>
          <w:p w14:paraId="346EE93C" w14:textId="77777777" w:rsidR="00C969A8" w:rsidRDefault="00C969A8" w:rsidP="00C969A8">
            <w:pPr>
              <w:pStyle w:val="XML1"/>
            </w:pPr>
            <w:r>
              <w:tab/>
            </w:r>
            <w:r>
              <w:tab/>
              <w:t>enum sctp-src;</w:t>
            </w:r>
          </w:p>
          <w:p w14:paraId="1DF68362" w14:textId="77777777" w:rsidR="00C969A8" w:rsidRDefault="00C969A8" w:rsidP="00C969A8">
            <w:pPr>
              <w:pStyle w:val="XML1"/>
            </w:pPr>
            <w:r>
              <w:tab/>
            </w:r>
            <w:r>
              <w:tab/>
              <w:t>enum sctp-dest;</w:t>
            </w:r>
          </w:p>
          <w:p w14:paraId="151AFF40" w14:textId="77777777" w:rsidR="00C969A8" w:rsidRDefault="00C969A8" w:rsidP="00C969A8">
            <w:pPr>
              <w:pStyle w:val="XML1"/>
            </w:pPr>
            <w:r>
              <w:tab/>
            </w:r>
            <w:r>
              <w:tab/>
              <w:t>enum icmpv4-type;</w:t>
            </w:r>
          </w:p>
          <w:p w14:paraId="47BEFA04" w14:textId="77777777" w:rsidR="00C969A8" w:rsidRDefault="00C969A8" w:rsidP="00C969A8">
            <w:pPr>
              <w:pStyle w:val="XML1"/>
            </w:pPr>
            <w:r>
              <w:tab/>
            </w:r>
            <w:r>
              <w:tab/>
              <w:t>enum icmpv4-code;</w:t>
            </w:r>
          </w:p>
          <w:p w14:paraId="048A3509" w14:textId="77777777" w:rsidR="00C969A8" w:rsidRDefault="00C969A8" w:rsidP="00C969A8">
            <w:pPr>
              <w:pStyle w:val="XML1"/>
            </w:pPr>
            <w:r>
              <w:tab/>
            </w:r>
            <w:r>
              <w:tab/>
              <w:t>enum arp-op;</w:t>
            </w:r>
          </w:p>
          <w:p w14:paraId="45215BFB" w14:textId="77777777" w:rsidR="00C969A8" w:rsidRDefault="00C969A8" w:rsidP="00C969A8">
            <w:pPr>
              <w:pStyle w:val="XML1"/>
            </w:pPr>
            <w:r>
              <w:tab/>
            </w:r>
            <w:r>
              <w:tab/>
              <w:t>enum arp-src-ip-address;</w:t>
            </w:r>
          </w:p>
          <w:p w14:paraId="2BD2917D" w14:textId="77777777" w:rsidR="00C969A8" w:rsidRDefault="00C969A8" w:rsidP="00C969A8">
            <w:pPr>
              <w:pStyle w:val="XML1"/>
            </w:pPr>
            <w:r>
              <w:tab/>
            </w:r>
            <w:r>
              <w:tab/>
              <w:t>enum arp-target-ip-address;</w:t>
            </w:r>
          </w:p>
          <w:p w14:paraId="48243211" w14:textId="77777777" w:rsidR="00C969A8" w:rsidRDefault="00C969A8" w:rsidP="00C969A8">
            <w:pPr>
              <w:pStyle w:val="XML1"/>
            </w:pPr>
            <w:r>
              <w:tab/>
            </w:r>
            <w:r>
              <w:tab/>
              <w:t>enum arp-src-hardware-address;</w:t>
            </w:r>
          </w:p>
          <w:p w14:paraId="2FA17EDC" w14:textId="77777777" w:rsidR="00C969A8" w:rsidRDefault="00C969A8" w:rsidP="00C969A8">
            <w:pPr>
              <w:pStyle w:val="XML1"/>
            </w:pPr>
            <w:r>
              <w:tab/>
            </w:r>
            <w:r>
              <w:tab/>
              <w:t>enum arp-target-hardware-address;</w:t>
            </w:r>
          </w:p>
          <w:p w14:paraId="618C78BD" w14:textId="77777777" w:rsidR="00C969A8" w:rsidRDefault="00C969A8" w:rsidP="00C969A8">
            <w:pPr>
              <w:pStyle w:val="XML1"/>
            </w:pPr>
            <w:r>
              <w:tab/>
            </w:r>
            <w:r>
              <w:tab/>
              <w:t>enum ipv6-src;</w:t>
            </w:r>
          </w:p>
          <w:p w14:paraId="6500DB0D" w14:textId="77777777" w:rsidR="00C969A8" w:rsidRDefault="00C969A8" w:rsidP="00C969A8">
            <w:pPr>
              <w:pStyle w:val="XML1"/>
            </w:pPr>
            <w:r>
              <w:tab/>
            </w:r>
            <w:r>
              <w:tab/>
              <w:t>enum ipv6-dest;</w:t>
            </w:r>
          </w:p>
          <w:p w14:paraId="6CE06D3E" w14:textId="77777777" w:rsidR="00C969A8" w:rsidRDefault="00C969A8" w:rsidP="00C969A8">
            <w:pPr>
              <w:pStyle w:val="XML1"/>
            </w:pPr>
            <w:r>
              <w:tab/>
            </w:r>
            <w:r>
              <w:tab/>
              <w:t>enum ipv6-flow-label;</w:t>
            </w:r>
          </w:p>
          <w:p w14:paraId="78CBD676" w14:textId="77777777" w:rsidR="00C969A8" w:rsidRDefault="00C969A8" w:rsidP="00C969A8">
            <w:pPr>
              <w:pStyle w:val="XML1"/>
            </w:pPr>
            <w:r>
              <w:tab/>
            </w:r>
            <w:r>
              <w:tab/>
              <w:t>enum icmpv6-type;</w:t>
            </w:r>
          </w:p>
          <w:p w14:paraId="3EEF5F22" w14:textId="77777777" w:rsidR="00C969A8" w:rsidRDefault="00C969A8" w:rsidP="00C969A8">
            <w:pPr>
              <w:pStyle w:val="XML1"/>
            </w:pPr>
            <w:r>
              <w:tab/>
            </w:r>
            <w:r>
              <w:tab/>
              <w:t>enum icmpv6-code;</w:t>
            </w:r>
          </w:p>
          <w:p w14:paraId="00217558" w14:textId="77777777" w:rsidR="00C969A8" w:rsidRDefault="00C969A8" w:rsidP="00C969A8">
            <w:pPr>
              <w:pStyle w:val="XML1"/>
            </w:pPr>
            <w:r>
              <w:tab/>
            </w:r>
            <w:r>
              <w:tab/>
              <w:t>enum ipv6-nd-target;</w:t>
            </w:r>
          </w:p>
          <w:p w14:paraId="1E9F6A37" w14:textId="77777777" w:rsidR="00C969A8" w:rsidRDefault="00C969A8" w:rsidP="00C969A8">
            <w:pPr>
              <w:pStyle w:val="XML1"/>
            </w:pPr>
            <w:r>
              <w:tab/>
            </w:r>
            <w:r>
              <w:tab/>
              <w:t>enum ipv6-nd-source-link-layer;</w:t>
            </w:r>
          </w:p>
          <w:p w14:paraId="64BA9121" w14:textId="77777777" w:rsidR="00C969A8" w:rsidRDefault="00C969A8" w:rsidP="00C969A8">
            <w:pPr>
              <w:pStyle w:val="XML1"/>
            </w:pPr>
            <w:r>
              <w:tab/>
            </w:r>
            <w:r>
              <w:tab/>
              <w:t>enum ipv6-nd-target-link-layer;</w:t>
            </w:r>
          </w:p>
          <w:p w14:paraId="645E7C59" w14:textId="77777777" w:rsidR="00C969A8" w:rsidRDefault="00C969A8" w:rsidP="00C969A8">
            <w:pPr>
              <w:pStyle w:val="XML1"/>
            </w:pPr>
            <w:r>
              <w:tab/>
            </w:r>
            <w:r>
              <w:tab/>
              <w:t>enum mpls-label;</w:t>
            </w:r>
          </w:p>
          <w:p w14:paraId="17D5489D" w14:textId="77777777" w:rsidR="00C969A8" w:rsidRDefault="00C969A8" w:rsidP="00C969A8">
            <w:pPr>
              <w:pStyle w:val="XML1"/>
            </w:pPr>
            <w:r>
              <w:tab/>
            </w:r>
            <w:r>
              <w:tab/>
              <w:t>enum mpls-tc;</w:t>
            </w:r>
          </w:p>
          <w:p w14:paraId="6C4F6030" w14:textId="77777777" w:rsidR="00C969A8" w:rsidRDefault="00C969A8" w:rsidP="00C969A8">
            <w:pPr>
              <w:pStyle w:val="XML1"/>
            </w:pPr>
            <w:r>
              <w:tab/>
              <w:t>}</w:t>
            </w:r>
          </w:p>
          <w:p w14:paraId="3C29F145" w14:textId="77777777" w:rsidR="00C969A8" w:rsidRDefault="00C969A8" w:rsidP="00C969A8">
            <w:pPr>
              <w:pStyle w:val="XML1"/>
            </w:pPr>
            <w:r>
              <w:t>}</w:t>
            </w:r>
          </w:p>
          <w:p w14:paraId="686EA9BE" w14:textId="77777777" w:rsidR="00C969A8" w:rsidRDefault="00C969A8" w:rsidP="00C969A8">
            <w:pPr>
              <w:pStyle w:val="XML1"/>
            </w:pPr>
            <w:r>
              <w:t>typedef hex-binary {</w:t>
            </w:r>
          </w:p>
          <w:p w14:paraId="7872C619" w14:textId="77777777" w:rsidR="00C969A8" w:rsidRDefault="00C969A8" w:rsidP="00C969A8">
            <w:pPr>
              <w:pStyle w:val="XML1"/>
            </w:pPr>
            <w:r>
              <w:t xml:space="preserve">      type binary;</w:t>
            </w:r>
          </w:p>
          <w:p w14:paraId="66269262" w14:textId="77777777" w:rsidR="00C969A8" w:rsidRDefault="00C969A8" w:rsidP="00C969A8">
            <w:pPr>
              <w:pStyle w:val="XML1"/>
            </w:pPr>
            <w:r>
              <w:t xml:space="preserve">      description</w:t>
            </w:r>
          </w:p>
          <w:p w14:paraId="70CAA99E" w14:textId="77777777" w:rsidR="00C969A8" w:rsidRDefault="00C969A8" w:rsidP="00C969A8">
            <w:pPr>
              <w:pStyle w:val="XML1"/>
            </w:pPr>
            <w:r>
              <w:t xml:space="preserve">        "hex binary encoded string";</w:t>
            </w:r>
          </w:p>
          <w:p w14:paraId="29DA0172" w14:textId="77777777" w:rsidR="00C969A8" w:rsidRDefault="00C969A8" w:rsidP="00C969A8">
            <w:pPr>
              <w:pStyle w:val="XML1"/>
            </w:pPr>
            <w:r>
              <w:t xml:space="preserve">      reference</w:t>
            </w:r>
          </w:p>
          <w:p w14:paraId="2B762D3C" w14:textId="77777777" w:rsidR="00C969A8" w:rsidRDefault="00C969A8" w:rsidP="00C969A8">
            <w:pPr>
              <w:pStyle w:val="XML1"/>
            </w:pPr>
            <w:r>
              <w:t xml:space="preserve">        "http://www.w3.org/TR/2004/REC-xmlschema-2-20041028/datatypes.html#hexBinary";</w:t>
            </w:r>
          </w:p>
          <w:p w14:paraId="1B789468" w14:textId="6FB220D3" w:rsidR="00C969A8" w:rsidRDefault="00C969A8" w:rsidP="00C969A8">
            <w:pPr>
              <w:pStyle w:val="XML1"/>
            </w:pPr>
            <w:r>
              <w:t>}</w:t>
            </w:r>
          </w:p>
          <w:p w14:paraId="0DC8F5F5" w14:textId="77777777" w:rsidR="00F63DE0" w:rsidRDefault="00F63DE0" w:rsidP="00C969A8">
            <w:pPr>
              <w:pStyle w:val="XML1"/>
            </w:pPr>
          </w:p>
          <w:p w14:paraId="2881CBF5" w14:textId="4636DBA4" w:rsidR="005C38FA" w:rsidRPr="009F1B7D" w:rsidRDefault="005C38FA" w:rsidP="00576FDE">
            <w:pPr>
              <w:pStyle w:val="XML1"/>
            </w:pPr>
            <w:r w:rsidRPr="009F1B7D">
              <w:t>group</w:t>
            </w:r>
            <w:r>
              <w:t>ing openflow-flow-table-resource</w:t>
            </w:r>
            <w:r w:rsidRPr="009F1B7D">
              <w:t>-grouping {</w:t>
            </w:r>
          </w:p>
          <w:p w14:paraId="30D9A7BB" w14:textId="4D4C61C9" w:rsidR="00E11EA7" w:rsidRDefault="00E11EA7" w:rsidP="009E6C6C">
            <w:pPr>
              <w:pStyle w:val="XML1"/>
            </w:pPr>
            <w:r>
              <w:t xml:space="preserve">  </w:t>
            </w:r>
            <w:proofErr w:type="gramStart"/>
            <w:r w:rsidR="005C38FA" w:rsidRPr="009F1B7D">
              <w:t>description</w:t>
            </w:r>
            <w:proofErr w:type="gramEnd"/>
            <w:r w:rsidR="005C38FA" w:rsidRPr="009F1B7D">
              <w:t xml:space="preserve"> "Representation of an OpenFlow </w:t>
            </w:r>
            <w:r w:rsidR="005C38FA">
              <w:t>Flow Table Resource</w:t>
            </w:r>
            <w:r w:rsidR="005C38FA" w:rsidRPr="009F1B7D">
              <w:t>.";</w:t>
            </w:r>
          </w:p>
          <w:p w14:paraId="29048E12" w14:textId="31A319D1" w:rsidR="00E11EA7" w:rsidRDefault="009E6C6C" w:rsidP="00E11EA7">
            <w:pPr>
              <w:pStyle w:val="XML1"/>
            </w:pPr>
            <w:r>
              <w:tab/>
            </w:r>
            <w:r>
              <w:tab/>
              <w:t>leaf resource</w:t>
            </w:r>
            <w:r w:rsidR="00E11EA7">
              <w:t>-id {</w:t>
            </w:r>
          </w:p>
          <w:p w14:paraId="2ECB19EA" w14:textId="56C9896F" w:rsidR="00E11EA7" w:rsidRDefault="009E6C6C" w:rsidP="00E11EA7">
            <w:pPr>
              <w:pStyle w:val="XML1"/>
            </w:pPr>
            <w:r>
              <w:tab/>
            </w:r>
            <w:r>
              <w:tab/>
            </w:r>
            <w:r>
              <w:tab/>
              <w:t>type inet:uri</w:t>
            </w:r>
            <w:r w:rsidR="00E11EA7">
              <w:t>;</w:t>
            </w:r>
          </w:p>
          <w:p w14:paraId="40ADE386" w14:textId="6C7F9C2D" w:rsidR="00E11EA7" w:rsidRDefault="00E11EA7" w:rsidP="00E11EA7">
            <w:pPr>
              <w:pStyle w:val="XML1"/>
            </w:pPr>
            <w:r>
              <w:tab/>
            </w:r>
            <w:r>
              <w:tab/>
            </w:r>
            <w:r>
              <w:tab/>
            </w:r>
            <w:proofErr w:type="gramStart"/>
            <w:r>
              <w:t>description</w:t>
            </w:r>
            <w:proofErr w:type="gramEnd"/>
            <w:r>
              <w:t xml:space="preserve"> "An uni</w:t>
            </w:r>
            <w:r w:rsidR="009E6C6C">
              <w:t>que but locally arbitrary identifier</w:t>
            </w:r>
            <w:r>
              <w:t xml:space="preserve"> that identifies a flow table and is persistent across reboots of the system."</w:t>
            </w:r>
          </w:p>
          <w:p w14:paraId="69FE6A63" w14:textId="77777777" w:rsidR="00E11EA7" w:rsidRDefault="00E11EA7" w:rsidP="00E11EA7">
            <w:pPr>
              <w:pStyle w:val="XML1"/>
            </w:pPr>
            <w:r>
              <w:tab/>
            </w:r>
            <w:r>
              <w:tab/>
              <w:t>}</w:t>
            </w:r>
          </w:p>
          <w:p w14:paraId="7AC3B792" w14:textId="7C795711" w:rsidR="00236C92" w:rsidRDefault="00236C92" w:rsidP="00E11EA7">
            <w:pPr>
              <w:pStyle w:val="XML1"/>
            </w:pPr>
            <w:r>
              <w:t xml:space="preserve">      Leaf max-entries {</w:t>
            </w:r>
          </w:p>
          <w:p w14:paraId="026CC7AB" w14:textId="6CDE7AE6" w:rsidR="00236C92" w:rsidRDefault="00236C92" w:rsidP="00E11EA7">
            <w:pPr>
              <w:pStyle w:val="XML1"/>
            </w:pPr>
            <w:r>
              <w:t xml:space="preserve">            Type uint8;</w:t>
            </w:r>
          </w:p>
          <w:p w14:paraId="2E1DBF0B" w14:textId="7EFA8212" w:rsidR="00236C92" w:rsidRDefault="00236C92" w:rsidP="00E11EA7">
            <w:pPr>
              <w:pStyle w:val="XML1"/>
            </w:pPr>
            <w:r>
              <w:t xml:space="preserve">            </w:t>
            </w:r>
            <w:proofErr w:type="gramStart"/>
            <w:r w:rsidR="00697A8C">
              <w:t>description</w:t>
            </w:r>
            <w:proofErr w:type="gramEnd"/>
            <w:r>
              <w:t xml:space="preserve"> </w:t>
            </w:r>
            <w:r w:rsidRPr="009F1B7D">
              <w:t>"</w:t>
            </w:r>
            <w:r>
              <w:t>The maximum number of flow entries supported</w:t>
            </w:r>
            <w:r w:rsidR="00A05260">
              <w:t xml:space="preserve"> by the flow table.</w:t>
            </w:r>
            <w:r w:rsidRPr="009F1B7D">
              <w:t>"</w:t>
            </w:r>
          </w:p>
          <w:p w14:paraId="560E2128" w14:textId="5F8EC01B" w:rsidR="00236C92" w:rsidRDefault="00236C92" w:rsidP="00E11EA7">
            <w:pPr>
              <w:pStyle w:val="XML1"/>
            </w:pPr>
            <w:r>
              <w:t xml:space="preserve">      }</w:t>
            </w:r>
          </w:p>
          <w:p w14:paraId="60444895" w14:textId="77777777" w:rsidR="00E11EA7" w:rsidRDefault="00E11EA7" w:rsidP="00E11EA7">
            <w:pPr>
              <w:pStyle w:val="XML1"/>
            </w:pPr>
            <w:r>
              <w:tab/>
            </w:r>
            <w:r>
              <w:tab/>
              <w:t>container instructions {</w:t>
            </w:r>
          </w:p>
          <w:p w14:paraId="36A15632" w14:textId="77777777" w:rsidR="00E11EA7" w:rsidRDefault="00E11EA7" w:rsidP="00E11EA7">
            <w:pPr>
              <w:pStyle w:val="XML1"/>
            </w:pPr>
            <w:r>
              <w:tab/>
            </w:r>
            <w:r>
              <w:tab/>
            </w:r>
            <w:r>
              <w:tab/>
              <w:t>leaf-list type {</w:t>
            </w:r>
          </w:p>
          <w:p w14:paraId="66747C60" w14:textId="77777777" w:rsidR="00E11EA7" w:rsidRDefault="00E11EA7" w:rsidP="00E11EA7">
            <w:pPr>
              <w:pStyle w:val="XML1"/>
            </w:pPr>
            <w:r>
              <w:tab/>
            </w:r>
            <w:r>
              <w:tab/>
            </w:r>
            <w:r>
              <w:tab/>
            </w:r>
            <w:r>
              <w:tab/>
              <w:t>type instruction-type;</w:t>
            </w:r>
          </w:p>
          <w:p w14:paraId="1DD46244" w14:textId="77777777" w:rsidR="00E11EA7" w:rsidRDefault="00E11EA7" w:rsidP="00E11EA7">
            <w:pPr>
              <w:pStyle w:val="XML1"/>
            </w:pPr>
            <w:r>
              <w:tab/>
            </w:r>
            <w:r>
              <w:tab/>
            </w:r>
            <w:r>
              <w:tab/>
              <w:t>}</w:t>
            </w:r>
          </w:p>
          <w:p w14:paraId="51D81C77" w14:textId="5A236B27" w:rsidR="00A05260" w:rsidRDefault="00A05260" w:rsidP="00B26D1C">
            <w:pPr>
              <w:pStyle w:val="XML1"/>
            </w:pPr>
            <w:r>
              <w:t xml:space="preserve">            </w:t>
            </w:r>
            <w:proofErr w:type="gramStart"/>
            <w:r>
              <w:t>description</w:t>
            </w:r>
            <w:proofErr w:type="gramEnd"/>
            <w:r>
              <w:t xml:space="preserve"> </w:t>
            </w:r>
            <w:r w:rsidRPr="009F1B7D">
              <w:t>"</w:t>
            </w:r>
            <w:r>
              <w:t xml:space="preserve">The instruction types supported by the flow </w:t>
            </w:r>
            <w:r>
              <w:lastRenderedPageBreak/>
              <w:t>table.</w:t>
            </w:r>
            <w:r w:rsidRPr="009F1B7D">
              <w:t>"</w:t>
            </w:r>
          </w:p>
          <w:p w14:paraId="77CA9A0D" w14:textId="77777777" w:rsidR="00E11EA7" w:rsidRDefault="00E11EA7" w:rsidP="00E11EA7">
            <w:pPr>
              <w:pStyle w:val="XML1"/>
            </w:pPr>
            <w:r>
              <w:tab/>
            </w:r>
            <w:r>
              <w:tab/>
              <w:t>}</w:t>
            </w:r>
          </w:p>
          <w:p w14:paraId="3284CC46" w14:textId="77777777" w:rsidR="00E11EA7" w:rsidRDefault="00E11EA7" w:rsidP="00E11EA7">
            <w:pPr>
              <w:pStyle w:val="XML1"/>
            </w:pPr>
            <w:r>
              <w:tab/>
            </w:r>
            <w:r>
              <w:tab/>
              <w:t>container matches {</w:t>
            </w:r>
          </w:p>
          <w:p w14:paraId="2B9D7452" w14:textId="77777777" w:rsidR="00E11EA7" w:rsidRDefault="00E11EA7" w:rsidP="00E11EA7">
            <w:pPr>
              <w:pStyle w:val="XML1"/>
            </w:pPr>
            <w:r>
              <w:tab/>
            </w:r>
            <w:r>
              <w:tab/>
            </w:r>
            <w:r>
              <w:tab/>
              <w:t>leaf-list type {</w:t>
            </w:r>
          </w:p>
          <w:p w14:paraId="52842DED" w14:textId="77777777" w:rsidR="00E11EA7" w:rsidRDefault="00E11EA7" w:rsidP="00E11EA7">
            <w:pPr>
              <w:pStyle w:val="XML1"/>
            </w:pPr>
            <w:r>
              <w:tab/>
            </w:r>
            <w:r>
              <w:tab/>
            </w:r>
            <w:r>
              <w:tab/>
            </w:r>
            <w:r>
              <w:tab/>
              <w:t>type match-type;</w:t>
            </w:r>
          </w:p>
          <w:p w14:paraId="33E2C985" w14:textId="77777777" w:rsidR="00E11EA7" w:rsidRDefault="00E11EA7" w:rsidP="00E11EA7">
            <w:pPr>
              <w:pStyle w:val="XML1"/>
            </w:pPr>
            <w:r>
              <w:tab/>
            </w:r>
            <w:r>
              <w:tab/>
            </w:r>
            <w:r>
              <w:tab/>
              <w:t>}</w:t>
            </w:r>
          </w:p>
          <w:p w14:paraId="67BF1D83" w14:textId="1BD29402" w:rsidR="00697A8C" w:rsidRDefault="00697A8C" w:rsidP="00B26D1C">
            <w:pPr>
              <w:pStyle w:val="XML1"/>
            </w:pPr>
            <w:r>
              <w:t xml:space="preserve">            </w:t>
            </w:r>
            <w:proofErr w:type="gramStart"/>
            <w:r>
              <w:t>description</w:t>
            </w:r>
            <w:proofErr w:type="gramEnd"/>
            <w:r>
              <w:t xml:space="preserve"> </w:t>
            </w:r>
            <w:r w:rsidRPr="009F1B7D">
              <w:t>"</w:t>
            </w:r>
            <w:r>
              <w:t>The match types supported by the flow table.</w:t>
            </w:r>
            <w:r w:rsidRPr="009F1B7D">
              <w:t>"</w:t>
            </w:r>
          </w:p>
          <w:p w14:paraId="1E59C6CA" w14:textId="77777777" w:rsidR="00E11EA7" w:rsidRDefault="00E11EA7" w:rsidP="00E11EA7">
            <w:pPr>
              <w:pStyle w:val="XML1"/>
            </w:pPr>
            <w:r>
              <w:tab/>
            </w:r>
            <w:r>
              <w:tab/>
              <w:t>}</w:t>
            </w:r>
          </w:p>
          <w:p w14:paraId="752BF431" w14:textId="77777777" w:rsidR="00E11EA7" w:rsidRDefault="00E11EA7" w:rsidP="00E11EA7">
            <w:pPr>
              <w:pStyle w:val="XML1"/>
            </w:pPr>
            <w:r>
              <w:tab/>
            </w:r>
            <w:r>
              <w:tab/>
              <w:t>container write-actions {</w:t>
            </w:r>
          </w:p>
          <w:p w14:paraId="32440093" w14:textId="77777777" w:rsidR="00E11EA7" w:rsidRDefault="00E11EA7" w:rsidP="00E11EA7">
            <w:pPr>
              <w:pStyle w:val="XML1"/>
            </w:pPr>
            <w:r>
              <w:tab/>
            </w:r>
            <w:r>
              <w:tab/>
            </w:r>
            <w:r>
              <w:tab/>
              <w:t>leaf-list type {</w:t>
            </w:r>
          </w:p>
          <w:p w14:paraId="75D6DC25" w14:textId="77777777" w:rsidR="00E11EA7" w:rsidRDefault="00E11EA7" w:rsidP="00E11EA7">
            <w:pPr>
              <w:pStyle w:val="XML1"/>
            </w:pPr>
            <w:r>
              <w:tab/>
            </w:r>
            <w:r>
              <w:tab/>
            </w:r>
            <w:r>
              <w:tab/>
            </w:r>
            <w:r>
              <w:tab/>
              <w:t>type action-type;</w:t>
            </w:r>
          </w:p>
          <w:p w14:paraId="4EC861FD" w14:textId="77777777" w:rsidR="00E11EA7" w:rsidRDefault="00E11EA7" w:rsidP="00E11EA7">
            <w:pPr>
              <w:pStyle w:val="XML1"/>
            </w:pPr>
            <w:r>
              <w:tab/>
            </w:r>
            <w:r>
              <w:tab/>
            </w:r>
            <w:r>
              <w:tab/>
              <w:t>}</w:t>
            </w:r>
          </w:p>
          <w:p w14:paraId="2A852A11" w14:textId="6069B4EF" w:rsidR="00697A8C" w:rsidRDefault="00697A8C" w:rsidP="00E11EA7">
            <w:pPr>
              <w:pStyle w:val="XML1"/>
            </w:pPr>
            <w:r>
              <w:t xml:space="preserve">            </w:t>
            </w:r>
            <w:proofErr w:type="gramStart"/>
            <w:r>
              <w:t>description</w:t>
            </w:r>
            <w:proofErr w:type="gramEnd"/>
            <w:r>
              <w:t xml:space="preserve"> </w:t>
            </w:r>
            <w:r w:rsidRPr="009F1B7D">
              <w:t>"</w:t>
            </w:r>
            <w:r>
              <w:t>The write action types supported by the flow table.</w:t>
            </w:r>
            <w:r w:rsidRPr="009F1B7D">
              <w:t>"</w:t>
            </w:r>
          </w:p>
          <w:p w14:paraId="78640BFC" w14:textId="77777777" w:rsidR="00E11EA7" w:rsidRDefault="00E11EA7" w:rsidP="00E11EA7">
            <w:pPr>
              <w:pStyle w:val="XML1"/>
            </w:pPr>
            <w:r>
              <w:tab/>
            </w:r>
            <w:r>
              <w:tab/>
              <w:t>}</w:t>
            </w:r>
          </w:p>
          <w:p w14:paraId="312CC406" w14:textId="77777777" w:rsidR="00E11EA7" w:rsidRDefault="00E11EA7" w:rsidP="00E11EA7">
            <w:pPr>
              <w:pStyle w:val="XML1"/>
            </w:pPr>
            <w:r>
              <w:tab/>
            </w:r>
            <w:r>
              <w:tab/>
              <w:t>container apply-actions {</w:t>
            </w:r>
          </w:p>
          <w:p w14:paraId="1D68EF3A" w14:textId="77777777" w:rsidR="00E11EA7" w:rsidRDefault="00E11EA7" w:rsidP="00E11EA7">
            <w:pPr>
              <w:pStyle w:val="XML1"/>
            </w:pPr>
            <w:r>
              <w:tab/>
            </w:r>
            <w:r>
              <w:tab/>
            </w:r>
            <w:r>
              <w:tab/>
              <w:t>leaf-list type {</w:t>
            </w:r>
          </w:p>
          <w:p w14:paraId="5DAE3DC3" w14:textId="77777777" w:rsidR="00E11EA7" w:rsidRDefault="00E11EA7" w:rsidP="00E11EA7">
            <w:pPr>
              <w:pStyle w:val="XML1"/>
            </w:pPr>
            <w:r>
              <w:tab/>
            </w:r>
            <w:r>
              <w:tab/>
            </w:r>
            <w:r>
              <w:tab/>
            </w:r>
            <w:r>
              <w:tab/>
              <w:t>type action-type;</w:t>
            </w:r>
          </w:p>
          <w:p w14:paraId="00845CCD" w14:textId="77777777" w:rsidR="00E11EA7" w:rsidRDefault="00E11EA7" w:rsidP="00E11EA7">
            <w:pPr>
              <w:pStyle w:val="XML1"/>
            </w:pPr>
            <w:r>
              <w:tab/>
            </w:r>
            <w:r>
              <w:tab/>
            </w:r>
            <w:r>
              <w:tab/>
              <w:t>}</w:t>
            </w:r>
          </w:p>
          <w:p w14:paraId="7EA5DB9E" w14:textId="7884C639" w:rsidR="00697A8C" w:rsidRDefault="00697A8C" w:rsidP="00B26D1C">
            <w:pPr>
              <w:pStyle w:val="XML1"/>
            </w:pPr>
            <w:r>
              <w:t xml:space="preserve">            </w:t>
            </w:r>
            <w:proofErr w:type="gramStart"/>
            <w:r>
              <w:t>description</w:t>
            </w:r>
            <w:proofErr w:type="gramEnd"/>
            <w:r>
              <w:t xml:space="preserve"> </w:t>
            </w:r>
            <w:r w:rsidRPr="009F1B7D">
              <w:t>"</w:t>
            </w:r>
            <w:r>
              <w:t>The apply action types supported by the flow table.</w:t>
            </w:r>
            <w:r w:rsidRPr="009F1B7D">
              <w:t>"</w:t>
            </w:r>
          </w:p>
          <w:p w14:paraId="70E8DAB8" w14:textId="77777777" w:rsidR="00E11EA7" w:rsidRDefault="00E11EA7" w:rsidP="00E11EA7">
            <w:pPr>
              <w:pStyle w:val="XML1"/>
            </w:pPr>
            <w:r>
              <w:tab/>
            </w:r>
            <w:r>
              <w:tab/>
              <w:t>}</w:t>
            </w:r>
          </w:p>
          <w:p w14:paraId="301BB22B" w14:textId="77777777" w:rsidR="00E11EA7" w:rsidRDefault="00E11EA7" w:rsidP="00E11EA7">
            <w:pPr>
              <w:pStyle w:val="XML1"/>
            </w:pPr>
            <w:r>
              <w:tab/>
            </w:r>
            <w:r>
              <w:tab/>
              <w:t>leaf metadata-match {</w:t>
            </w:r>
          </w:p>
          <w:p w14:paraId="318EDB16" w14:textId="58F47F93" w:rsidR="00E11EA7" w:rsidRDefault="00E11EA7" w:rsidP="00E11EA7">
            <w:pPr>
              <w:pStyle w:val="XML1"/>
            </w:pPr>
            <w:r>
              <w:tab/>
            </w:r>
            <w:r>
              <w:tab/>
            </w:r>
            <w:r>
              <w:tab/>
              <w:t>type hex-binary</w:t>
            </w:r>
            <w:r w:rsidR="00F42F50">
              <w:t>;</w:t>
            </w:r>
          </w:p>
          <w:p w14:paraId="49921290" w14:textId="5469CC1B" w:rsidR="00F42F50" w:rsidRDefault="00F42F50" w:rsidP="000A3884">
            <w:pPr>
              <w:pStyle w:val="XML1"/>
            </w:pPr>
            <w:r>
              <w:t xml:space="preserve">            </w:t>
            </w:r>
            <w:proofErr w:type="gramStart"/>
            <w:r>
              <w:t>description</w:t>
            </w:r>
            <w:proofErr w:type="gramEnd"/>
            <w:r>
              <w:t xml:space="preserve"> </w:t>
            </w:r>
            <w:r w:rsidRPr="009F1B7D">
              <w:t>"</w:t>
            </w:r>
            <w:r>
              <w:t>The bits of metadata the flow table can match.</w:t>
            </w:r>
            <w:r w:rsidRPr="009F1B7D">
              <w:t>"</w:t>
            </w:r>
          </w:p>
          <w:p w14:paraId="5077AF10" w14:textId="77777777" w:rsidR="00E11EA7" w:rsidRDefault="00E11EA7" w:rsidP="00E11EA7">
            <w:pPr>
              <w:pStyle w:val="XML1"/>
            </w:pPr>
            <w:r>
              <w:tab/>
            </w:r>
            <w:r>
              <w:tab/>
              <w:t>}</w:t>
            </w:r>
          </w:p>
          <w:p w14:paraId="1A83CB03" w14:textId="77777777" w:rsidR="00E11EA7" w:rsidRDefault="00E11EA7" w:rsidP="00E11EA7">
            <w:pPr>
              <w:pStyle w:val="XML1"/>
            </w:pPr>
            <w:r>
              <w:tab/>
            </w:r>
            <w:r>
              <w:tab/>
              <w:t>leaf metadata-write {</w:t>
            </w:r>
          </w:p>
          <w:p w14:paraId="4D0FEF88" w14:textId="36CF12A1" w:rsidR="00E11EA7" w:rsidRDefault="00E11EA7" w:rsidP="00E11EA7">
            <w:pPr>
              <w:pStyle w:val="XML1"/>
            </w:pPr>
            <w:r>
              <w:tab/>
            </w:r>
            <w:r>
              <w:tab/>
            </w:r>
            <w:r>
              <w:tab/>
              <w:t>type hex-binary</w:t>
            </w:r>
            <w:r w:rsidR="00F42F50">
              <w:t>;</w:t>
            </w:r>
          </w:p>
          <w:p w14:paraId="6A2EBD9E" w14:textId="79C81CFE" w:rsidR="00F42F50" w:rsidRDefault="00F42F50" w:rsidP="000A3884">
            <w:pPr>
              <w:pStyle w:val="XML1"/>
            </w:pPr>
            <w:r>
              <w:t xml:space="preserve">            </w:t>
            </w:r>
            <w:proofErr w:type="gramStart"/>
            <w:r>
              <w:t>description</w:t>
            </w:r>
            <w:proofErr w:type="gramEnd"/>
            <w:r>
              <w:t xml:space="preserve"> </w:t>
            </w:r>
            <w:r w:rsidRPr="009F1B7D">
              <w:t>"</w:t>
            </w:r>
            <w:r>
              <w:t>The bits of metadata the flow table can write.</w:t>
            </w:r>
            <w:r w:rsidRPr="009F1B7D">
              <w:t>"</w:t>
            </w:r>
          </w:p>
          <w:p w14:paraId="6958EFAA" w14:textId="11668A03" w:rsidR="00E11EA7" w:rsidRPr="009F1B7D" w:rsidRDefault="000A3884" w:rsidP="00B26D1C">
            <w:pPr>
              <w:pStyle w:val="XML1"/>
            </w:pPr>
            <w:r>
              <w:tab/>
            </w:r>
            <w:r>
              <w:tab/>
              <w:t>}</w:t>
            </w:r>
          </w:p>
          <w:p w14:paraId="2ECEE691" w14:textId="77777777" w:rsidR="005C38FA" w:rsidRPr="009F1B7D" w:rsidRDefault="005C38FA" w:rsidP="00576FDE">
            <w:pPr>
              <w:pStyle w:val="XML1"/>
            </w:pPr>
            <w:r w:rsidRPr="009F1B7D">
              <w:t>}</w:t>
            </w:r>
          </w:p>
        </w:tc>
      </w:tr>
    </w:tbl>
    <w:p w14:paraId="00F3697F" w14:textId="7BEFE342" w:rsidR="006F4495" w:rsidRPr="006F4495" w:rsidRDefault="006F4495" w:rsidP="006F4495">
      <w:pPr>
        <w:pStyle w:val="Heading1"/>
      </w:pPr>
      <w:bookmarkStart w:id="153" w:name="_Toc318908565"/>
      <w:r w:rsidRPr="006F4495">
        <w:lastRenderedPageBreak/>
        <w:t>Binding to NETCONF</w:t>
      </w:r>
      <w:bookmarkEnd w:id="153"/>
    </w:p>
    <w:p w14:paraId="1522EF74" w14:textId="77777777" w:rsidR="006F4495" w:rsidRPr="006F4495" w:rsidRDefault="006F4495" w:rsidP="006F4495">
      <w:pPr>
        <w:rPr>
          <w:rFonts w:cstheme="minorHAnsi"/>
        </w:rPr>
      </w:pPr>
      <w:r w:rsidRPr="006F4495">
        <w:rPr>
          <w:rFonts w:cstheme="minorHAnsi"/>
        </w:rPr>
        <w:t xml:space="preserve">The OF-CONFIG1.0 protocol provides a standard way to modify basic OpenFlow configuration for the operation of an OpenFlow logical switch within the context of an OpenFlow Capable Switch. At the same time, it provides vendors the ability to extend and innovate by providing new and </w:t>
      </w:r>
      <w:r w:rsidR="00920140" w:rsidRPr="006F4495">
        <w:rPr>
          <w:rFonts w:cstheme="minorHAnsi"/>
        </w:rPr>
        <w:t>improved</w:t>
      </w:r>
      <w:r w:rsidRPr="006F4495">
        <w:rPr>
          <w:rFonts w:cstheme="minorHAnsi"/>
        </w:rPr>
        <w:t xml:space="preserve"> configuration capabilities. To achieve these goals, OF-CONFIG1.0 requires that devices supporting OF-CONFIG1.0 MUST implement NETCONF protocol (4) as the transport. This in turn implies as specified by NETCONF specification that OpenFlow Capable Switches supporting OF-CONFIG1.0 must implement SSH as a transport protocol. In addition, the OpenFlow Capable Switches implementing OF-CONFIG1.0 protocol may implement additional transports such as Web Services-Management or something else. Future versions of OF-CONFIG may specify binding to these additional transports.</w:t>
      </w:r>
    </w:p>
    <w:p w14:paraId="7848DF19" w14:textId="77777777" w:rsidR="00F07D3E" w:rsidRDefault="006F4495" w:rsidP="006F4495">
      <w:pPr>
        <w:rPr>
          <w:rFonts w:cstheme="minorHAnsi"/>
        </w:rPr>
      </w:pPr>
      <w:r w:rsidRPr="006F4495">
        <w:rPr>
          <w:rFonts w:cstheme="minorHAnsi"/>
        </w:rPr>
        <w:t>NETCONF is a stable protocol that has been standardized for several years now. It is widely available on various platforms and achieves the needs for OF-CONFIG1.0. NETCONF defines a set of operations on top of a messaging layer (RPC). Below diagram shows the various layers of NETCONF protocol.</w:t>
      </w:r>
    </w:p>
    <w:p w14:paraId="1EA3C300" w14:textId="77777777" w:rsidR="006F4495" w:rsidRPr="009F1B7D" w:rsidRDefault="006F4495" w:rsidP="006F4495"/>
    <w:p w14:paraId="0B7C8B14" w14:textId="77777777" w:rsidR="006F4495" w:rsidRPr="009F1B7D" w:rsidRDefault="006F4495" w:rsidP="006F4495">
      <w:pPr>
        <w:keepNext/>
        <w:jc w:val="center"/>
      </w:pPr>
      <w:r w:rsidRPr="00DB42FD">
        <w:rPr>
          <w:noProof/>
        </w:rPr>
        <w:lastRenderedPageBreak/>
        <w:drawing>
          <wp:inline distT="0" distB="0" distL="0" distR="0" wp14:anchorId="4F2CC5AC" wp14:editId="03A83D8A">
            <wp:extent cx="491490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867025"/>
                    </a:xfrm>
                    <a:prstGeom prst="rect">
                      <a:avLst/>
                    </a:prstGeom>
                    <a:noFill/>
                    <a:ln>
                      <a:noFill/>
                    </a:ln>
                  </pic:spPr>
                </pic:pic>
              </a:graphicData>
            </a:graphic>
          </wp:inline>
        </w:drawing>
      </w:r>
    </w:p>
    <w:p w14:paraId="43F03AF5" w14:textId="77777777" w:rsidR="006F4495" w:rsidRPr="00CE3A81" w:rsidRDefault="006F4495" w:rsidP="006F4495">
      <w:pPr>
        <w:pStyle w:val="Caption"/>
      </w:pPr>
      <w:r w:rsidRPr="00CE3A81">
        <w:t xml:space="preserve">Figure </w:t>
      </w:r>
      <w:fldSimple w:instr=" SEQ Figure \* ARABIC ">
        <w:r w:rsidRPr="00CE3A81">
          <w:t>12</w:t>
        </w:r>
      </w:fldSimple>
      <w:r w:rsidRPr="00CE3A81">
        <w:t xml:space="preserve"> NETCONF Layers and Examples</w:t>
      </w:r>
    </w:p>
    <w:p w14:paraId="7212A7C9" w14:textId="77777777" w:rsidR="00C31DBC" w:rsidRPr="00C31DBC" w:rsidRDefault="00C31DBC" w:rsidP="00C31DBC">
      <w:pPr>
        <w:rPr>
          <w:rFonts w:cstheme="minorHAnsi"/>
        </w:rPr>
      </w:pPr>
    </w:p>
    <w:p w14:paraId="50BBC19B" w14:textId="77777777" w:rsidR="00C31DBC" w:rsidRPr="00C31DBC" w:rsidRDefault="00C31DBC" w:rsidP="00C31DBC">
      <w:pPr>
        <w:rPr>
          <w:rFonts w:cstheme="minorHAnsi"/>
        </w:rPr>
      </w:pPr>
      <w:r w:rsidRPr="00C31DBC">
        <w:rPr>
          <w:rFonts w:cstheme="minorHAnsi"/>
        </w:rPr>
        <w:t xml:space="preserve">The OpenFlow capable switches MUST support the schema as defined in this specification as the content layer in the above diagram. The schema currently covers basic configuration elements and will be extended in next versions. </w:t>
      </w:r>
    </w:p>
    <w:p w14:paraId="4DFF2D40" w14:textId="77777777" w:rsidR="00C31DBC" w:rsidRPr="00C31DBC" w:rsidRDefault="00C31DBC" w:rsidP="00C31DBC">
      <w:pPr>
        <w:rPr>
          <w:rFonts w:cstheme="minorHAnsi"/>
        </w:rPr>
      </w:pPr>
      <w:r w:rsidRPr="00C31DBC">
        <w:rPr>
          <w:rFonts w:cstheme="minorHAnsi"/>
        </w:rPr>
        <w:t>The NETCONF protocol meets the OF-CONFIG 1.0 requirements for communication between an OpenFlow Configuration Point and an OpenFlow switch as listed in Section 6.3. In addition, if future needs of OF-CONFIG are not met by NETCONF protocol, NETCONF is extensible which will allow OF-CONFIG to extend NETCONF for its purpose.</w:t>
      </w:r>
    </w:p>
    <w:p w14:paraId="5177D733" w14:textId="77777777" w:rsidR="00C31DBC" w:rsidRPr="00C31DBC" w:rsidRDefault="00C31DBC" w:rsidP="002C0E22">
      <w:pPr>
        <w:numPr>
          <w:ilvl w:val="0"/>
          <w:numId w:val="12"/>
        </w:numPr>
        <w:rPr>
          <w:rFonts w:cstheme="minorHAnsi"/>
        </w:rPr>
      </w:pPr>
      <w:r w:rsidRPr="00C31DBC">
        <w:rPr>
          <w:rFonts w:cstheme="minorHAnsi"/>
        </w:rPr>
        <w:t>It supports TLS as communication transport protocol (directly or with SOAP or BEEP in between) that can be used for providing integrity, privacy, and mutual authentication.</w:t>
      </w:r>
    </w:p>
    <w:p w14:paraId="7D87AF64" w14:textId="77777777" w:rsidR="00C31DBC" w:rsidRPr="00C31DBC" w:rsidRDefault="00C31DBC" w:rsidP="002C0E22">
      <w:pPr>
        <w:numPr>
          <w:ilvl w:val="0"/>
          <w:numId w:val="12"/>
        </w:numPr>
        <w:rPr>
          <w:rFonts w:cstheme="minorHAnsi"/>
        </w:rPr>
      </w:pPr>
      <w:r w:rsidRPr="00C31DBC">
        <w:rPr>
          <w:rFonts w:cstheme="minorHAnsi"/>
        </w:rPr>
        <w:t>All specified transport mappings for NETCONF use TLS or TCP as underlying transport protocol and thus provides reliable transport.</w:t>
      </w:r>
    </w:p>
    <w:p w14:paraId="596096CC" w14:textId="77777777" w:rsidR="00C31DBC" w:rsidRPr="00C31DBC" w:rsidRDefault="00C31DBC" w:rsidP="002C0E22">
      <w:pPr>
        <w:numPr>
          <w:ilvl w:val="0"/>
          <w:numId w:val="12"/>
        </w:numPr>
        <w:rPr>
          <w:rFonts w:cstheme="minorHAnsi"/>
        </w:rPr>
      </w:pPr>
      <w:r w:rsidRPr="00C31DBC">
        <w:rPr>
          <w:rFonts w:cstheme="minorHAnsi"/>
        </w:rPr>
        <w:t>The common way to establish a connection with NETCONF is from the Configuration Point (configuration point) to the managed device (switch).</w:t>
      </w:r>
    </w:p>
    <w:p w14:paraId="6985F988" w14:textId="77777777" w:rsidR="00C31DBC" w:rsidRPr="00C31DBC" w:rsidRDefault="00C31DBC" w:rsidP="002C0E22">
      <w:pPr>
        <w:numPr>
          <w:ilvl w:val="0"/>
          <w:numId w:val="12"/>
        </w:numPr>
        <w:rPr>
          <w:rFonts w:cstheme="minorHAnsi"/>
        </w:rPr>
      </w:pPr>
      <w:r w:rsidRPr="00C31DBC">
        <w:rPr>
          <w:rFonts w:cstheme="minorHAnsi"/>
        </w:rPr>
        <w:t>The NETCONF standard support reversed configuration setup only if BEEP is used as transport protocol.</w:t>
      </w:r>
    </w:p>
    <w:p w14:paraId="53C2C60C" w14:textId="77777777" w:rsidR="00C31DBC" w:rsidRPr="00C31DBC" w:rsidRDefault="00C31DBC" w:rsidP="002C0E22">
      <w:pPr>
        <w:numPr>
          <w:ilvl w:val="0"/>
          <w:numId w:val="12"/>
        </w:numPr>
        <w:rPr>
          <w:rFonts w:cstheme="minorHAnsi"/>
        </w:rPr>
      </w:pPr>
      <w:r w:rsidRPr="00C31DBC">
        <w:rPr>
          <w:rFonts w:cstheme="minorHAnsi"/>
        </w:rPr>
        <w:t>It supports partial switch configuration to the most fine-grain level.</w:t>
      </w:r>
    </w:p>
    <w:p w14:paraId="7234ACEC" w14:textId="77777777" w:rsidR="00C31DBC" w:rsidRPr="00C31DBC" w:rsidRDefault="00C31DBC" w:rsidP="002C0E22">
      <w:pPr>
        <w:numPr>
          <w:ilvl w:val="0"/>
          <w:numId w:val="12"/>
        </w:numPr>
        <w:rPr>
          <w:rFonts w:cstheme="minorHAnsi"/>
        </w:rPr>
      </w:pPr>
      <w:r w:rsidRPr="00C31DBC">
        <w:rPr>
          <w:rFonts w:cstheme="minorHAnsi"/>
        </w:rPr>
        <w:t>It supports full switch configuration with a single operation.</w:t>
      </w:r>
    </w:p>
    <w:p w14:paraId="69DACF85" w14:textId="77777777" w:rsidR="00C31DBC" w:rsidRPr="00C31DBC" w:rsidRDefault="00C31DBC" w:rsidP="002C0E22">
      <w:pPr>
        <w:numPr>
          <w:ilvl w:val="0"/>
          <w:numId w:val="12"/>
        </w:numPr>
        <w:rPr>
          <w:rFonts w:cstheme="minorHAnsi"/>
        </w:rPr>
      </w:pPr>
      <w:r w:rsidRPr="00C31DBC">
        <w:rPr>
          <w:rFonts w:cstheme="minorHAnsi"/>
        </w:rPr>
        <w:t>It supports setting of configuration data.</w:t>
      </w:r>
    </w:p>
    <w:p w14:paraId="0A580FD7" w14:textId="77777777" w:rsidR="00C31DBC" w:rsidRPr="00C31DBC" w:rsidRDefault="00C31DBC" w:rsidP="002C0E22">
      <w:pPr>
        <w:numPr>
          <w:ilvl w:val="0"/>
          <w:numId w:val="12"/>
        </w:numPr>
        <w:rPr>
          <w:rFonts w:cstheme="minorHAnsi"/>
        </w:rPr>
      </w:pPr>
      <w:r w:rsidRPr="00C31DBC">
        <w:rPr>
          <w:rFonts w:cstheme="minorHAnsi"/>
        </w:rPr>
        <w:t>It supports the retrieval of configuration data.</w:t>
      </w:r>
    </w:p>
    <w:p w14:paraId="6F645B82" w14:textId="77777777" w:rsidR="00C31DBC" w:rsidRPr="00C31DBC" w:rsidRDefault="00C31DBC" w:rsidP="002C0E22">
      <w:pPr>
        <w:numPr>
          <w:ilvl w:val="0"/>
          <w:numId w:val="12"/>
        </w:numPr>
        <w:rPr>
          <w:rFonts w:cstheme="minorHAnsi"/>
        </w:rPr>
      </w:pPr>
      <w:r w:rsidRPr="00C31DBC">
        <w:rPr>
          <w:rFonts w:cstheme="minorHAnsi"/>
        </w:rPr>
        <w:lastRenderedPageBreak/>
        <w:t xml:space="preserve">It </w:t>
      </w:r>
      <w:r w:rsidR="00920140" w:rsidRPr="00C31DBC">
        <w:rPr>
          <w:rFonts w:cstheme="minorHAnsi"/>
        </w:rPr>
        <w:t>supports</w:t>
      </w:r>
      <w:r w:rsidRPr="00C31DBC">
        <w:rPr>
          <w:rFonts w:cstheme="minorHAnsi"/>
        </w:rPr>
        <w:t xml:space="preserve"> the retrieval of (non-configuration) status data.</w:t>
      </w:r>
    </w:p>
    <w:p w14:paraId="7817711A" w14:textId="77777777" w:rsidR="00C31DBC" w:rsidRPr="00C31DBC" w:rsidRDefault="00C31DBC" w:rsidP="002C0E22">
      <w:pPr>
        <w:numPr>
          <w:ilvl w:val="0"/>
          <w:numId w:val="12"/>
        </w:numPr>
        <w:rPr>
          <w:rFonts w:cstheme="minorHAnsi"/>
        </w:rPr>
      </w:pPr>
      <w:r w:rsidRPr="00C31DBC">
        <w:rPr>
          <w:rFonts w:cstheme="minorHAnsi"/>
        </w:rPr>
        <w:t>It supports creation, modification and deletion of configuration information.</w:t>
      </w:r>
    </w:p>
    <w:p w14:paraId="365ADB6C" w14:textId="77777777" w:rsidR="00C31DBC" w:rsidRPr="00C31DBC" w:rsidRDefault="00C31DBC" w:rsidP="002C0E22">
      <w:pPr>
        <w:numPr>
          <w:ilvl w:val="0"/>
          <w:numId w:val="12"/>
        </w:numPr>
        <w:rPr>
          <w:rFonts w:cstheme="minorHAnsi"/>
        </w:rPr>
      </w:pPr>
      <w:r w:rsidRPr="00C31DBC">
        <w:rPr>
          <w:rFonts w:cstheme="minorHAnsi"/>
        </w:rPr>
        <w:t>It supports returning success codes after completing a configuration operation.</w:t>
      </w:r>
    </w:p>
    <w:p w14:paraId="56A08424" w14:textId="77777777" w:rsidR="00C31DBC" w:rsidRPr="00C31DBC" w:rsidRDefault="00C31DBC" w:rsidP="002C0E22">
      <w:pPr>
        <w:numPr>
          <w:ilvl w:val="0"/>
          <w:numId w:val="12"/>
        </w:numPr>
        <w:rPr>
          <w:rFonts w:cstheme="minorHAnsi"/>
        </w:rPr>
      </w:pPr>
      <w:r w:rsidRPr="00C31DBC">
        <w:rPr>
          <w:rFonts w:cstheme="minorHAnsi"/>
        </w:rPr>
        <w:t>It supports support reporting error codes for partially or completely failed configuration requests.</w:t>
      </w:r>
    </w:p>
    <w:p w14:paraId="66FA44F9" w14:textId="77777777" w:rsidR="00C31DBC" w:rsidRPr="00C31DBC" w:rsidRDefault="00C31DBC" w:rsidP="002C0E22">
      <w:pPr>
        <w:numPr>
          <w:ilvl w:val="0"/>
          <w:numId w:val="12"/>
        </w:numPr>
        <w:rPr>
          <w:rFonts w:cstheme="minorHAnsi"/>
        </w:rPr>
      </w:pPr>
      <w:r w:rsidRPr="00C31DBC">
        <w:rPr>
          <w:rFonts w:cstheme="minorHAnsi"/>
        </w:rPr>
        <w:t>It supports sending configuration requests independent of the completion of previous requests. Requests may be queued or processed concurrently at a switch. Each request has a request ID. Success or failure indications can be sen</w:t>
      </w:r>
      <w:r w:rsidR="00920140">
        <w:rPr>
          <w:rFonts w:cstheme="minorHAnsi"/>
        </w:rPr>
        <w:t>t</w:t>
      </w:r>
      <w:r w:rsidRPr="00C31DBC">
        <w:rPr>
          <w:rFonts w:cstheme="minorHAnsi"/>
        </w:rPr>
        <w:t xml:space="preserve"> independently of other requests individually for each request ID.</w:t>
      </w:r>
    </w:p>
    <w:p w14:paraId="2A34F3E1" w14:textId="77777777" w:rsidR="00C31DBC" w:rsidRPr="00C31DBC" w:rsidRDefault="00C31DBC" w:rsidP="002C0E22">
      <w:pPr>
        <w:numPr>
          <w:ilvl w:val="0"/>
          <w:numId w:val="12"/>
        </w:numPr>
        <w:rPr>
          <w:rFonts w:cstheme="minorHAnsi"/>
        </w:rPr>
      </w:pPr>
      <w:r w:rsidRPr="00C31DBC">
        <w:rPr>
          <w:rFonts w:cstheme="minorHAnsi"/>
        </w:rPr>
        <w:t xml:space="preserve">It supports transaction capabilities including rollback per operation. </w:t>
      </w:r>
    </w:p>
    <w:p w14:paraId="4C7CB609" w14:textId="77777777" w:rsidR="00C31DBC" w:rsidRPr="00C31DBC" w:rsidRDefault="00C31DBC" w:rsidP="002C0E22">
      <w:pPr>
        <w:numPr>
          <w:ilvl w:val="0"/>
          <w:numId w:val="12"/>
        </w:numPr>
        <w:rPr>
          <w:rFonts w:cstheme="minorHAnsi"/>
        </w:rPr>
      </w:pPr>
      <w:r w:rsidRPr="00C31DBC">
        <w:rPr>
          <w:rFonts w:cstheme="minorHAnsi"/>
        </w:rPr>
        <w:t>With its extension defined in RFC 5277 it supports asynchronous notifications from the managed device (switch) to the Configuration Point (configuration point).</w:t>
      </w:r>
    </w:p>
    <w:p w14:paraId="6760530E" w14:textId="77777777" w:rsidR="00C31DBC" w:rsidRPr="00C31DBC" w:rsidRDefault="00C31DBC" w:rsidP="002C0E22">
      <w:pPr>
        <w:numPr>
          <w:ilvl w:val="0"/>
          <w:numId w:val="12"/>
        </w:numPr>
        <w:rPr>
          <w:rFonts w:cstheme="minorHAnsi"/>
        </w:rPr>
      </w:pPr>
      <w:r w:rsidRPr="00C31DBC">
        <w:rPr>
          <w:rFonts w:cstheme="minorHAnsi"/>
        </w:rPr>
        <w:t xml:space="preserve">It is extensible. New operations can </w:t>
      </w:r>
      <w:r w:rsidR="00920140" w:rsidRPr="00C31DBC">
        <w:rPr>
          <w:rFonts w:cstheme="minorHAnsi"/>
        </w:rPr>
        <w:t>be</w:t>
      </w:r>
      <w:r w:rsidRPr="00C31DBC">
        <w:rPr>
          <w:rFonts w:cstheme="minorHAnsi"/>
        </w:rPr>
        <w:t xml:space="preserve"> added and its support can be checked by capability retrieval.</w:t>
      </w:r>
    </w:p>
    <w:p w14:paraId="755F2D7A" w14:textId="77777777" w:rsidR="006F4495" w:rsidRDefault="00C31DBC" w:rsidP="002C0E22">
      <w:pPr>
        <w:numPr>
          <w:ilvl w:val="0"/>
          <w:numId w:val="12"/>
        </w:numPr>
        <w:rPr>
          <w:rFonts w:cstheme="minorHAnsi"/>
        </w:rPr>
      </w:pPr>
      <w:r w:rsidRPr="00C31DBC">
        <w:rPr>
          <w:rFonts w:cstheme="minorHAnsi"/>
        </w:rPr>
        <w:t>It supports reporting its capabilities.</w:t>
      </w:r>
    </w:p>
    <w:p w14:paraId="5F60A904" w14:textId="77777777" w:rsidR="001D24FC" w:rsidRDefault="001D24FC" w:rsidP="00D14D27">
      <w:pPr>
        <w:pStyle w:val="Heading2"/>
      </w:pPr>
      <w:bookmarkStart w:id="154" w:name="_Toc318908566"/>
      <w:r>
        <w:t xml:space="preserve">How Data Model is </w:t>
      </w:r>
      <w:proofErr w:type="gramStart"/>
      <w:r>
        <w:t>Bound</w:t>
      </w:r>
      <w:proofErr w:type="gramEnd"/>
      <w:r>
        <w:t xml:space="preserve"> to Netconf</w:t>
      </w:r>
      <w:bookmarkEnd w:id="154"/>
    </w:p>
    <w:p w14:paraId="1A40D67F" w14:textId="77777777" w:rsidR="001D24FC" w:rsidRDefault="001D24FC" w:rsidP="001D24FC">
      <w:pPr>
        <w:rPr>
          <w:lang w:bidi="en-US"/>
        </w:rPr>
      </w:pPr>
      <w:r>
        <w:rPr>
          <w:lang w:bidi="en-US"/>
        </w:rPr>
        <w:t xml:space="preserve">NetConf uses the XML encoding format for requests and responses. More specifically, it uses RPC-based communication model.  It uses the </w:t>
      </w:r>
      <w:r w:rsidRPr="00E53A91">
        <w:rPr>
          <w:rStyle w:val="codeChar"/>
        </w:rPr>
        <w:t>&lt;rpc&gt;</w:t>
      </w:r>
      <w:r>
        <w:rPr>
          <w:lang w:bidi="en-US"/>
        </w:rPr>
        <w:t xml:space="preserve"> and </w:t>
      </w:r>
      <w:r w:rsidRPr="00E53A91">
        <w:rPr>
          <w:rStyle w:val="codeChar"/>
        </w:rPr>
        <w:t>&lt;rpc-reply&gt;</w:t>
      </w:r>
      <w:r>
        <w:rPr>
          <w:lang w:bidi="en-US"/>
        </w:rPr>
        <w:t xml:space="preserve"> elements as frames of NetConf requests and responses.  The content elements inside of </w:t>
      </w:r>
      <w:r w:rsidRPr="00E53A91">
        <w:rPr>
          <w:rStyle w:val="codeChar"/>
        </w:rPr>
        <w:t>&lt;rpc&gt;</w:t>
      </w:r>
      <w:r>
        <w:rPr>
          <w:lang w:bidi="en-US"/>
        </w:rPr>
        <w:t xml:space="preserve"> element must conform to the OpenFlow Configuraton XML schemas defined in this specification. </w:t>
      </w:r>
    </w:p>
    <w:p w14:paraId="44718A06" w14:textId="77777777" w:rsidR="001D24FC" w:rsidRDefault="001D24FC" w:rsidP="001D24FC">
      <w:pPr>
        <w:rPr>
          <w:lang w:bidi="en-US"/>
        </w:rPr>
      </w:pPr>
      <w:r>
        <w:rPr>
          <w:lang w:bidi="en-US"/>
        </w:rPr>
        <w:t>All NetConf base protocol operations can be used to retrieve, configure, copy and delete OpenFlow Configuration data stores. These operations are defined in RFC6241. The commonly used operations are:</w:t>
      </w:r>
    </w:p>
    <w:p w14:paraId="52C8D162" w14:textId="77777777" w:rsidR="001D24FC" w:rsidRDefault="001D24FC" w:rsidP="002C0E22">
      <w:pPr>
        <w:numPr>
          <w:ilvl w:val="0"/>
          <w:numId w:val="14"/>
        </w:numPr>
        <w:rPr>
          <w:lang w:bidi="en-US"/>
        </w:rPr>
      </w:pPr>
      <w:r>
        <w:rPr>
          <w:lang w:bidi="en-US"/>
        </w:rPr>
        <w:t>edit-config</w:t>
      </w:r>
    </w:p>
    <w:p w14:paraId="7D158832" w14:textId="77777777" w:rsidR="001D24FC" w:rsidRDefault="001D24FC" w:rsidP="002C0E22">
      <w:pPr>
        <w:numPr>
          <w:ilvl w:val="0"/>
          <w:numId w:val="14"/>
        </w:numPr>
      </w:pPr>
      <w:r>
        <w:rPr>
          <w:lang w:bidi="en-US"/>
        </w:rPr>
        <w:t>get-config</w:t>
      </w:r>
    </w:p>
    <w:p w14:paraId="3E16E013" w14:textId="77777777" w:rsidR="001D24FC" w:rsidRDefault="001D24FC" w:rsidP="002C0E22">
      <w:pPr>
        <w:numPr>
          <w:ilvl w:val="0"/>
          <w:numId w:val="14"/>
        </w:numPr>
      </w:pPr>
      <w:r>
        <w:t>copy-config</w:t>
      </w:r>
    </w:p>
    <w:p w14:paraId="0E9F00C3" w14:textId="77777777" w:rsidR="001D24FC" w:rsidRDefault="00E53A91" w:rsidP="002C0E22">
      <w:pPr>
        <w:numPr>
          <w:ilvl w:val="0"/>
          <w:numId w:val="14"/>
        </w:numPr>
      </w:pPr>
      <w:r>
        <w:t>delete-config</w:t>
      </w:r>
    </w:p>
    <w:p w14:paraId="04ECF3BD" w14:textId="77777777" w:rsidR="001D24FC" w:rsidRDefault="001D24FC" w:rsidP="00D14D27">
      <w:pPr>
        <w:pStyle w:val="Heading3"/>
      </w:pPr>
      <w:bookmarkStart w:id="155" w:name="_Toc318908567"/>
      <w:proofErr w:type="gramStart"/>
      <w:r>
        <w:t>edit-config</w:t>
      </w:r>
      <w:bookmarkEnd w:id="155"/>
      <w:proofErr w:type="gramEnd"/>
    </w:p>
    <w:p w14:paraId="114F444C" w14:textId="77777777" w:rsidR="001D24FC" w:rsidRDefault="001D24FC" w:rsidP="001D24FC">
      <w:pPr>
        <w:jc w:val="both"/>
      </w:pPr>
      <w:r w:rsidRPr="00AC7DB0">
        <w:t xml:space="preserve">The </w:t>
      </w:r>
      <w:r w:rsidRPr="00E53A91">
        <w:rPr>
          <w:rStyle w:val="codeChar"/>
        </w:rPr>
        <w:t>&lt;edit-config&gt;</w:t>
      </w:r>
      <w:r w:rsidRPr="00AC7DB0">
        <w:t xml:space="preserve"> operation loads all or part of a specifiedconfiguration to the specified target configuration. If the target configuration does not exist, it will be created.</w:t>
      </w:r>
      <w:r>
        <w:t xml:space="preserve">  The “operation” attribute of elements in the </w:t>
      </w:r>
      <w:r w:rsidRPr="00E53A91">
        <w:rPr>
          <w:rStyle w:val="codeChar"/>
        </w:rPr>
        <w:t>&lt;config&gt;</w:t>
      </w:r>
      <w:r>
        <w:t xml:space="preserve"> subtree specifies the type of operations to be performed on the element. NetConf supports “create”, “replace”, “merge” and “delete”.  The definition of these operations can be found RFC6241.</w:t>
      </w:r>
    </w:p>
    <w:p w14:paraId="28FBD8A6" w14:textId="77777777" w:rsidR="00E53A91" w:rsidRPr="00253DCB" w:rsidRDefault="00011096" w:rsidP="00D14D27">
      <w:pPr>
        <w:pStyle w:val="Heading4"/>
      </w:pPr>
      <w:r>
        <w:lastRenderedPageBreak/>
        <w:t xml:space="preserve">XML </w:t>
      </w:r>
      <w:r w:rsidR="00E53A91">
        <w:t>Example</w:t>
      </w:r>
      <w:r w:rsidR="0099136A">
        <w:t>: Create a Capable-Switch Configuration</w:t>
      </w:r>
    </w:p>
    <w:p w14:paraId="60B32541" w14:textId="77777777" w:rsidR="001D24FC" w:rsidRDefault="00011096" w:rsidP="001D24FC">
      <w:r>
        <w:t xml:space="preserve">This XML example </w:t>
      </w:r>
      <w:r w:rsidR="0099136A">
        <w:t>shows an</w:t>
      </w:r>
      <w:r w:rsidR="001D24FC">
        <w:t xml:space="preserve"> edit-config operation to create a capable-switch configuration</w:t>
      </w:r>
      <w:r>
        <w:t>.</w:t>
      </w:r>
    </w:p>
    <w:tbl>
      <w:tblPr>
        <w:tblStyle w:val="TableGrid"/>
        <w:tblW w:w="0" w:type="auto"/>
        <w:tblInd w:w="378" w:type="dxa"/>
        <w:shd w:val="clear" w:color="auto" w:fill="C8FCCD"/>
        <w:tblLook w:val="04A0" w:firstRow="1" w:lastRow="0" w:firstColumn="1" w:lastColumn="0" w:noHBand="0" w:noVBand="1"/>
      </w:tblPr>
      <w:tblGrid>
        <w:gridCol w:w="8820"/>
      </w:tblGrid>
      <w:tr w:rsidR="001D24FC" w:rsidRPr="009F1B7D" w14:paraId="2DB29619" w14:textId="77777777" w:rsidTr="001D24FC">
        <w:tc>
          <w:tcPr>
            <w:tcW w:w="8820" w:type="dxa"/>
            <w:shd w:val="clear" w:color="auto" w:fill="C8FCCD"/>
          </w:tcPr>
          <w:p w14:paraId="53A91D5B" w14:textId="77777777" w:rsidR="001D24FC" w:rsidRDefault="001D24FC" w:rsidP="00011096">
            <w:pPr>
              <w:pStyle w:val="XML1"/>
            </w:pPr>
            <w:proofErr w:type="gramStart"/>
            <w:r>
              <w:t>&lt;?xml</w:t>
            </w:r>
            <w:r w:rsidRPr="00011096">
              <w:t>version</w:t>
            </w:r>
            <w:proofErr w:type="gramEnd"/>
            <w:r>
              <w:t>="1.0" encoding="UTF-8"?&gt;</w:t>
            </w:r>
          </w:p>
          <w:p w14:paraId="19D817BC" w14:textId="77777777" w:rsidR="001D24FC" w:rsidRDefault="001D24FC" w:rsidP="00011096">
            <w:pPr>
              <w:pStyle w:val="XML1"/>
            </w:pPr>
            <w:r>
              <w:t>&lt;rpc message-id="1"</w:t>
            </w:r>
          </w:p>
          <w:p w14:paraId="12133B73" w14:textId="77777777" w:rsidR="001D24FC" w:rsidRDefault="001D24FC" w:rsidP="00011096">
            <w:pPr>
              <w:pStyle w:val="XML1"/>
            </w:pPr>
            <w:r>
              <w:t xml:space="preserve"> xmlns="urn:ietf:params:xml:ns:netconf:base:1.0"&gt;</w:t>
            </w:r>
          </w:p>
          <w:p w14:paraId="06DC6E71" w14:textId="77777777" w:rsidR="001D24FC" w:rsidRDefault="001D24FC" w:rsidP="00011096">
            <w:pPr>
              <w:pStyle w:val="XML2"/>
            </w:pPr>
            <w:r>
              <w:t>&lt;edit-config xmlns="urn:ietf:params:xml:ns:netconf:base:1.0"&gt;</w:t>
            </w:r>
          </w:p>
          <w:p w14:paraId="5185995A" w14:textId="77777777" w:rsidR="001D24FC" w:rsidRDefault="001D24FC" w:rsidP="00011096">
            <w:pPr>
              <w:pStyle w:val="XML3"/>
            </w:pPr>
            <w:r>
              <w:t>&lt;</w:t>
            </w:r>
            <w:r w:rsidRPr="00E53A91">
              <w:t>target</w:t>
            </w:r>
            <w:r>
              <w:t>&gt;</w:t>
            </w:r>
          </w:p>
          <w:p w14:paraId="0D58E34C" w14:textId="77777777" w:rsidR="001D24FC" w:rsidRDefault="001D24FC" w:rsidP="00011096">
            <w:pPr>
              <w:pStyle w:val="XML4"/>
            </w:pPr>
            <w:r>
              <w:t>&lt;candidate/&gt;</w:t>
            </w:r>
          </w:p>
          <w:p w14:paraId="261486AB" w14:textId="77777777" w:rsidR="001D24FC" w:rsidRDefault="001D24FC" w:rsidP="00011096">
            <w:pPr>
              <w:pStyle w:val="XML3"/>
            </w:pPr>
            <w:r>
              <w:t>&lt;/target&gt;</w:t>
            </w:r>
          </w:p>
          <w:p w14:paraId="7C7F2077" w14:textId="77777777" w:rsidR="001D24FC" w:rsidRDefault="001D24FC" w:rsidP="00011096">
            <w:pPr>
              <w:pStyle w:val="XML3"/>
            </w:pPr>
            <w:r>
              <w:t>&lt;default-operation&gt;merge&lt;/default-operation&gt;</w:t>
            </w:r>
          </w:p>
          <w:p w14:paraId="340D66F9" w14:textId="77777777" w:rsidR="001D24FC" w:rsidRDefault="001D24FC" w:rsidP="00011096">
            <w:pPr>
              <w:pStyle w:val="XML3"/>
            </w:pPr>
            <w:r>
              <w:t>&lt;test-option&gt;set&lt;/test-option&gt;</w:t>
            </w:r>
          </w:p>
          <w:p w14:paraId="01342E1C" w14:textId="77777777" w:rsidR="001D24FC" w:rsidRDefault="001D24FC" w:rsidP="00011096">
            <w:pPr>
              <w:pStyle w:val="XML3"/>
            </w:pPr>
            <w:r>
              <w:t>&lt;config&gt;</w:t>
            </w:r>
          </w:p>
          <w:p w14:paraId="49D99EDF" w14:textId="77777777" w:rsidR="001D24FC" w:rsidRDefault="001D24FC" w:rsidP="00011096">
            <w:pPr>
              <w:pStyle w:val="XML4"/>
            </w:pPr>
            <w:r>
              <w:t xml:space="preserve">&lt;capable-switch </w:t>
            </w:r>
          </w:p>
          <w:p w14:paraId="3CB09B6B" w14:textId="77777777" w:rsidR="001D24FC" w:rsidRDefault="001D24FC" w:rsidP="00011096">
            <w:pPr>
              <w:pStyle w:val="XML5"/>
            </w:pPr>
            <w:r>
              <w:t>xmlns:nc="urn:ietf:params:xml:ns:netconf:base:1.0"</w:t>
            </w:r>
          </w:p>
          <w:p w14:paraId="5E4724F9" w14:textId="77777777" w:rsidR="001D24FC" w:rsidRDefault="001D24FC" w:rsidP="00011096">
            <w:pPr>
              <w:pStyle w:val="XML5"/>
            </w:pPr>
            <w:r>
              <w:t>nc:operation="create"</w:t>
            </w:r>
          </w:p>
          <w:p w14:paraId="6A623AC6" w14:textId="77777777" w:rsidR="001D24FC" w:rsidRDefault="001D24FC" w:rsidP="00011096">
            <w:pPr>
              <w:pStyle w:val="XML5"/>
            </w:pPr>
            <w:r>
              <w:t>xmlns="urn:onf:of12:config:yang"&gt;</w:t>
            </w:r>
          </w:p>
          <w:p w14:paraId="5575A15C" w14:textId="77777777" w:rsidR="001D24FC" w:rsidRDefault="001D24FC" w:rsidP="00011096">
            <w:pPr>
              <w:pStyle w:val="XML5"/>
            </w:pPr>
            <w:r>
              <w:t>&lt;id&gt;capable-switch-0&lt;/id&gt;</w:t>
            </w:r>
          </w:p>
          <w:p w14:paraId="1CBC21B0" w14:textId="77777777" w:rsidR="001D24FC" w:rsidRDefault="001D24FC" w:rsidP="00011096">
            <w:pPr>
              <w:pStyle w:val="XML5"/>
            </w:pPr>
            <w:r>
              <w:t>&lt;logical-switches&gt;</w:t>
            </w:r>
          </w:p>
          <w:p w14:paraId="7865198D" w14:textId="77777777" w:rsidR="001D24FC" w:rsidRDefault="001D24FC" w:rsidP="00011096">
            <w:pPr>
              <w:pStyle w:val="XML6"/>
            </w:pPr>
            <w:r>
              <w:t>&lt;switch&gt;</w:t>
            </w:r>
          </w:p>
          <w:p w14:paraId="59923467" w14:textId="77777777" w:rsidR="001D24FC" w:rsidRDefault="001D24FC" w:rsidP="00011096">
            <w:pPr>
              <w:pStyle w:val="XML7"/>
            </w:pPr>
            <w:r>
              <w:t>&lt;id&gt;logic-switch-1&lt;/id&gt;</w:t>
            </w:r>
          </w:p>
          <w:p w14:paraId="58F128C3" w14:textId="77777777" w:rsidR="001D24FC" w:rsidRDefault="001D24FC" w:rsidP="00011096">
            <w:pPr>
              <w:pStyle w:val="XML7"/>
            </w:pPr>
            <w:r>
              <w:t>&lt;datapath-id&gt;11:11:11:11:11:11:11:11&lt;/datapath-id&gt;</w:t>
            </w:r>
          </w:p>
          <w:p w14:paraId="36B59669" w14:textId="77777777" w:rsidR="001D24FC" w:rsidRDefault="001D24FC" w:rsidP="00011096">
            <w:pPr>
              <w:pStyle w:val="XML7"/>
            </w:pPr>
            <w:r>
              <w:t>&lt;enabled&gt;true&lt;/enabled&gt;</w:t>
            </w:r>
          </w:p>
          <w:p w14:paraId="6F57FE40" w14:textId="77777777" w:rsidR="001D24FC" w:rsidRDefault="001D24FC" w:rsidP="00011096">
            <w:pPr>
              <w:pStyle w:val="XML7"/>
            </w:pPr>
            <w:r>
              <w:t>&lt;controllers&gt;</w:t>
            </w:r>
          </w:p>
          <w:p w14:paraId="1DC1E1BA" w14:textId="77777777" w:rsidR="001D24FC" w:rsidRDefault="001D24FC" w:rsidP="00011096">
            <w:pPr>
              <w:pStyle w:val="XML8"/>
            </w:pPr>
            <w:r>
              <w:t>&lt;controller&gt;</w:t>
            </w:r>
          </w:p>
          <w:p w14:paraId="31FD5571" w14:textId="77777777" w:rsidR="001D24FC" w:rsidRDefault="001D24FC" w:rsidP="00011096">
            <w:pPr>
              <w:pStyle w:val="XML9"/>
            </w:pPr>
            <w:r>
              <w:t>&lt;id&gt;controller-0&lt;/id&gt;</w:t>
            </w:r>
          </w:p>
          <w:p w14:paraId="5EC3A4B8" w14:textId="77777777" w:rsidR="001D24FC" w:rsidRDefault="001D24FC" w:rsidP="00011096">
            <w:pPr>
              <w:pStyle w:val="XML9"/>
            </w:pPr>
            <w:r>
              <w:t>&lt;role&gt;master&lt;/role&gt;</w:t>
            </w:r>
          </w:p>
          <w:p w14:paraId="12930A6D" w14:textId="77777777" w:rsidR="001D24FC" w:rsidRDefault="001D24FC" w:rsidP="00011096">
            <w:pPr>
              <w:pStyle w:val="XML9"/>
            </w:pPr>
            <w:r>
              <w:t>&lt;ip-address&gt;192.168.2.1&lt;/ip-address&gt;</w:t>
            </w:r>
          </w:p>
          <w:p w14:paraId="2E03BA6F" w14:textId="77777777" w:rsidR="001D24FC" w:rsidRDefault="001D24FC" w:rsidP="00011096">
            <w:pPr>
              <w:pStyle w:val="XML9"/>
            </w:pPr>
            <w:r>
              <w:t>&lt;port&gt;6633&lt;/port&gt;</w:t>
            </w:r>
          </w:p>
          <w:p w14:paraId="60140F10" w14:textId="77777777" w:rsidR="001D24FC" w:rsidRDefault="001D24FC" w:rsidP="00011096">
            <w:pPr>
              <w:pStyle w:val="XML9"/>
            </w:pPr>
            <w:r>
              <w:t>&lt;protocol&gt;tcp&lt;/protocol&gt;</w:t>
            </w:r>
          </w:p>
          <w:p w14:paraId="7C92B160" w14:textId="77777777" w:rsidR="001D24FC" w:rsidRDefault="001D24FC" w:rsidP="00011096">
            <w:pPr>
              <w:pStyle w:val="XML8"/>
            </w:pPr>
            <w:r>
              <w:t>&lt;/controller&gt;</w:t>
            </w:r>
          </w:p>
          <w:p w14:paraId="22ABA48A" w14:textId="77777777" w:rsidR="001D24FC" w:rsidRDefault="001D24FC" w:rsidP="00011096">
            <w:pPr>
              <w:pStyle w:val="XML7"/>
            </w:pPr>
            <w:r>
              <w:t>&lt;/controllers&gt;</w:t>
            </w:r>
          </w:p>
          <w:p w14:paraId="2DD414EE" w14:textId="77777777" w:rsidR="001D24FC" w:rsidRDefault="001D24FC" w:rsidP="00011096">
            <w:pPr>
              <w:pStyle w:val="XML6"/>
            </w:pPr>
            <w:r>
              <w:t>&lt;/switch&gt;</w:t>
            </w:r>
          </w:p>
          <w:p w14:paraId="3C33BD49" w14:textId="77777777" w:rsidR="001D24FC" w:rsidRDefault="001D24FC" w:rsidP="00011096">
            <w:pPr>
              <w:pStyle w:val="XML5"/>
            </w:pPr>
            <w:r>
              <w:t>&lt;/logical-switches&gt;</w:t>
            </w:r>
          </w:p>
          <w:p w14:paraId="27F176A8" w14:textId="77777777" w:rsidR="001D24FC" w:rsidRDefault="001D24FC" w:rsidP="00011096">
            <w:pPr>
              <w:pStyle w:val="XML4"/>
            </w:pPr>
            <w:r>
              <w:t>&lt;/capable-switch&gt;</w:t>
            </w:r>
          </w:p>
          <w:p w14:paraId="7561DC67" w14:textId="77777777" w:rsidR="001D24FC" w:rsidRDefault="001D24FC" w:rsidP="00011096">
            <w:pPr>
              <w:pStyle w:val="XML3"/>
            </w:pPr>
            <w:r>
              <w:t>&lt;/config&gt;</w:t>
            </w:r>
          </w:p>
          <w:p w14:paraId="46513F4C" w14:textId="77777777" w:rsidR="001D24FC" w:rsidRDefault="001D24FC" w:rsidP="00011096">
            <w:pPr>
              <w:pStyle w:val="XML2"/>
            </w:pPr>
            <w:r>
              <w:t>&lt;/edit-config&gt;</w:t>
            </w:r>
          </w:p>
          <w:p w14:paraId="35F62565" w14:textId="77777777" w:rsidR="001D24FC" w:rsidRDefault="001D24FC" w:rsidP="00011096">
            <w:pPr>
              <w:pStyle w:val="XML1"/>
            </w:pPr>
            <w:r>
              <w:t>&lt;/rpc&gt;</w:t>
            </w:r>
          </w:p>
          <w:p w14:paraId="3F0564EA" w14:textId="77777777" w:rsidR="001D24FC" w:rsidRDefault="001D24FC" w:rsidP="00011096">
            <w:pPr>
              <w:pStyle w:val="XML3"/>
            </w:pPr>
          </w:p>
          <w:p w14:paraId="4CFD3AF3" w14:textId="77777777" w:rsidR="001D24FC" w:rsidRDefault="001D24FC" w:rsidP="00011096">
            <w:pPr>
              <w:pStyle w:val="XML1"/>
            </w:pPr>
            <w:r>
              <w:t>&lt;rpc-reply message-id="1"</w:t>
            </w:r>
          </w:p>
          <w:p w14:paraId="29CB633B" w14:textId="77777777" w:rsidR="001D24FC" w:rsidRDefault="001D24FC" w:rsidP="00011096">
            <w:pPr>
              <w:pStyle w:val="XML2"/>
            </w:pPr>
            <w:r>
              <w:t>xmlns="urn:ietf:params:xml:ns:netconf:base:1.0"&gt;</w:t>
            </w:r>
          </w:p>
          <w:p w14:paraId="7AAA97EF" w14:textId="77777777" w:rsidR="001D24FC" w:rsidRDefault="001D24FC" w:rsidP="00011096">
            <w:pPr>
              <w:pStyle w:val="XML2"/>
            </w:pPr>
            <w:r>
              <w:t>&lt;ok/&gt;</w:t>
            </w:r>
          </w:p>
          <w:p w14:paraId="7D93B34B" w14:textId="77777777" w:rsidR="001D24FC" w:rsidRDefault="001D24FC" w:rsidP="0099136A">
            <w:pPr>
              <w:pStyle w:val="XML1"/>
            </w:pPr>
            <w:r>
              <w:t>&lt;/rpc-reply&gt;</w:t>
            </w:r>
          </w:p>
          <w:p w14:paraId="26522DAC" w14:textId="77777777" w:rsidR="001D24FC" w:rsidRPr="00AC7DB0" w:rsidRDefault="001D24FC" w:rsidP="00011096">
            <w:pPr>
              <w:pStyle w:val="XML3"/>
            </w:pPr>
          </w:p>
          <w:p w14:paraId="39AEE8D7" w14:textId="77777777" w:rsidR="001D24FC" w:rsidRDefault="001D24FC" w:rsidP="00011096">
            <w:pPr>
              <w:pStyle w:val="XML1"/>
            </w:pPr>
          </w:p>
          <w:p w14:paraId="06275348" w14:textId="77777777" w:rsidR="001D24FC" w:rsidRPr="009F1B7D" w:rsidRDefault="001D24FC" w:rsidP="001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3735059D" w14:textId="77777777" w:rsidR="001D24FC" w:rsidRDefault="001D24FC" w:rsidP="001D24FC"/>
    <w:p w14:paraId="08252B49" w14:textId="77777777" w:rsidR="0099136A" w:rsidRPr="00253DCB" w:rsidRDefault="0099136A" w:rsidP="00D14D27">
      <w:pPr>
        <w:pStyle w:val="Heading4"/>
      </w:pPr>
      <w:r>
        <w:t xml:space="preserve">XML Example: Replace the </w:t>
      </w:r>
      <w:r w:rsidRPr="0099136A">
        <w:rPr>
          <w:rStyle w:val="codeChar"/>
        </w:rPr>
        <w:t>ip-address</w:t>
      </w:r>
      <w:r>
        <w:t xml:space="preserve"> Element of Controller</w:t>
      </w:r>
    </w:p>
    <w:p w14:paraId="14FA3B6E" w14:textId="77777777" w:rsidR="001D24FC" w:rsidRDefault="0099136A" w:rsidP="001D24FC">
      <w:r>
        <w:t xml:space="preserve">This XML example shows </w:t>
      </w:r>
      <w:r w:rsidR="001D24FC">
        <w:t xml:space="preserve">an edit-config operation to replace the </w:t>
      </w:r>
      <w:r w:rsidR="001D24FC" w:rsidRPr="0099136A">
        <w:rPr>
          <w:rStyle w:val="codeChar"/>
        </w:rPr>
        <w:t>ip-address</w:t>
      </w:r>
      <w:r w:rsidR="001D24FC">
        <w:t xml:space="preserve"> element of controller.</w:t>
      </w:r>
    </w:p>
    <w:tbl>
      <w:tblPr>
        <w:tblStyle w:val="TableGrid"/>
        <w:tblW w:w="0" w:type="auto"/>
        <w:tblInd w:w="378" w:type="dxa"/>
        <w:shd w:val="clear" w:color="auto" w:fill="C8FCCD"/>
        <w:tblLook w:val="04A0" w:firstRow="1" w:lastRow="0" w:firstColumn="1" w:lastColumn="0" w:noHBand="0" w:noVBand="1"/>
      </w:tblPr>
      <w:tblGrid>
        <w:gridCol w:w="8820"/>
      </w:tblGrid>
      <w:tr w:rsidR="001D24FC" w:rsidRPr="009F1B7D" w14:paraId="041308A6" w14:textId="77777777" w:rsidTr="001D24FC">
        <w:tc>
          <w:tcPr>
            <w:tcW w:w="8820" w:type="dxa"/>
            <w:shd w:val="clear" w:color="auto" w:fill="C8FCCD"/>
          </w:tcPr>
          <w:p w14:paraId="5EC6AF5E" w14:textId="77777777" w:rsidR="001D24FC" w:rsidRDefault="001D24FC" w:rsidP="00BB2B70">
            <w:pPr>
              <w:pStyle w:val="XML1"/>
            </w:pPr>
            <w:proofErr w:type="gramStart"/>
            <w:r>
              <w:t>&lt;?xml</w:t>
            </w:r>
            <w:proofErr w:type="gramEnd"/>
            <w:r>
              <w:t xml:space="preserve"> version="1.0" encoding="UTF-8"?&gt;</w:t>
            </w:r>
          </w:p>
          <w:p w14:paraId="0742A323" w14:textId="77777777" w:rsidR="001D24FC" w:rsidRDefault="001D24FC" w:rsidP="00BB2B70">
            <w:pPr>
              <w:pStyle w:val="XML2"/>
            </w:pPr>
            <w:r>
              <w:lastRenderedPageBreak/>
              <w:t>&lt;rpc message-id="1"</w:t>
            </w:r>
          </w:p>
          <w:p w14:paraId="22791E1A" w14:textId="77777777" w:rsidR="001D24FC" w:rsidRDefault="001D24FC" w:rsidP="00BB2B70">
            <w:pPr>
              <w:pStyle w:val="XML3"/>
            </w:pPr>
            <w:r>
              <w:t>xmlns="urn:ietf:params:xml:ns:netconf:base:1.0"&gt;</w:t>
            </w:r>
          </w:p>
          <w:p w14:paraId="1B84A19E" w14:textId="77777777" w:rsidR="001D24FC" w:rsidRDefault="001D24FC" w:rsidP="00BB2B70">
            <w:pPr>
              <w:pStyle w:val="XML3"/>
            </w:pPr>
            <w:r>
              <w:t>&lt;edit-config xmlns="urn:ietf:params:xml:ns:netconf:base:1.0"&gt;</w:t>
            </w:r>
          </w:p>
          <w:p w14:paraId="4A38D987" w14:textId="77777777" w:rsidR="001D24FC" w:rsidRDefault="001D24FC" w:rsidP="00011096">
            <w:pPr>
              <w:pStyle w:val="XML3"/>
            </w:pPr>
            <w:r>
              <w:t>&lt;target&gt;</w:t>
            </w:r>
          </w:p>
          <w:p w14:paraId="01FDF38D" w14:textId="77777777" w:rsidR="001D24FC" w:rsidRDefault="001D24FC" w:rsidP="00BB2B70">
            <w:pPr>
              <w:pStyle w:val="XML4"/>
            </w:pPr>
            <w:r>
              <w:t>&lt;candidate/&gt;</w:t>
            </w:r>
          </w:p>
          <w:p w14:paraId="06752418" w14:textId="77777777" w:rsidR="001D24FC" w:rsidRDefault="001D24FC" w:rsidP="00011096">
            <w:pPr>
              <w:pStyle w:val="XML3"/>
            </w:pPr>
            <w:r>
              <w:t>&lt;/target&gt;</w:t>
            </w:r>
          </w:p>
          <w:p w14:paraId="56F66537" w14:textId="77777777" w:rsidR="001D24FC" w:rsidRDefault="001D24FC" w:rsidP="00011096">
            <w:pPr>
              <w:pStyle w:val="XML3"/>
            </w:pPr>
            <w:r>
              <w:t>&lt;default-operation&gt;merge&lt;/default-operation&gt;</w:t>
            </w:r>
          </w:p>
          <w:p w14:paraId="4595DE2A" w14:textId="77777777" w:rsidR="001D24FC" w:rsidRDefault="001D24FC" w:rsidP="00011096">
            <w:pPr>
              <w:pStyle w:val="XML3"/>
            </w:pPr>
            <w:r>
              <w:t>&lt;config&gt;</w:t>
            </w:r>
          </w:p>
          <w:p w14:paraId="2178D118" w14:textId="77777777" w:rsidR="001D24FC" w:rsidRDefault="001D24FC" w:rsidP="00BB2B70">
            <w:pPr>
              <w:pStyle w:val="XML4"/>
            </w:pPr>
            <w:r>
              <w:t>&lt;capable-switch xmlns="urn:onf:of12:config:yang"&gt;</w:t>
            </w:r>
          </w:p>
          <w:p w14:paraId="32FA4569" w14:textId="77777777" w:rsidR="001D24FC" w:rsidRDefault="001D24FC" w:rsidP="00BB2B70">
            <w:pPr>
              <w:pStyle w:val="XML5"/>
            </w:pPr>
            <w:r>
              <w:t>&lt;logical-switches&gt;</w:t>
            </w:r>
          </w:p>
          <w:p w14:paraId="46458FC1" w14:textId="77777777" w:rsidR="001D24FC" w:rsidRDefault="001D24FC" w:rsidP="00BB2B70">
            <w:pPr>
              <w:pStyle w:val="XML6"/>
            </w:pPr>
            <w:r>
              <w:t>&lt;switch&gt;</w:t>
            </w:r>
          </w:p>
          <w:p w14:paraId="75A8CB4F" w14:textId="77777777" w:rsidR="001D24FC" w:rsidRDefault="001D24FC" w:rsidP="00BB2B70">
            <w:pPr>
              <w:pStyle w:val="XML7"/>
            </w:pPr>
            <w:r>
              <w:t>&lt;id&gt;logic-switch-1&lt;/id&gt;</w:t>
            </w:r>
          </w:p>
          <w:p w14:paraId="678C7AA0" w14:textId="77777777" w:rsidR="001D24FC" w:rsidRDefault="001D24FC" w:rsidP="00BB2B70">
            <w:pPr>
              <w:pStyle w:val="XML7"/>
            </w:pPr>
            <w:r>
              <w:t>&lt;controllers&gt;</w:t>
            </w:r>
          </w:p>
          <w:p w14:paraId="13493FBE" w14:textId="77777777" w:rsidR="001D24FC" w:rsidRDefault="001D24FC" w:rsidP="00BB2B70">
            <w:pPr>
              <w:pStyle w:val="XML8"/>
            </w:pPr>
            <w:r>
              <w:t>&lt;controller&gt;</w:t>
            </w:r>
          </w:p>
          <w:p w14:paraId="7C1F19E9" w14:textId="77777777" w:rsidR="001D24FC" w:rsidRDefault="001D24FC" w:rsidP="00BB2B70">
            <w:pPr>
              <w:pStyle w:val="XML9"/>
            </w:pPr>
            <w:r>
              <w:t>&lt;id&gt;controller-0&lt;/id&gt;</w:t>
            </w:r>
          </w:p>
          <w:p w14:paraId="50320132" w14:textId="77777777" w:rsidR="001D24FC" w:rsidRDefault="001D24FC" w:rsidP="00BB2B70">
            <w:pPr>
              <w:pStyle w:val="XML9"/>
            </w:pPr>
            <w:r>
              <w:t>&lt;ip-address operation="replace"&gt;10.0.0.10&lt;/ip-address&gt;</w:t>
            </w:r>
          </w:p>
          <w:p w14:paraId="2964B741" w14:textId="77777777" w:rsidR="001D24FC" w:rsidRDefault="001D24FC" w:rsidP="00BB2B70">
            <w:pPr>
              <w:pStyle w:val="XML8"/>
            </w:pPr>
            <w:r>
              <w:t>&lt;/controller&gt;</w:t>
            </w:r>
          </w:p>
          <w:p w14:paraId="17D6F528" w14:textId="77777777" w:rsidR="001D24FC" w:rsidRDefault="001D24FC" w:rsidP="00BB2B70">
            <w:pPr>
              <w:pStyle w:val="XML7"/>
            </w:pPr>
            <w:r>
              <w:t>&lt;/controllers&gt;</w:t>
            </w:r>
          </w:p>
          <w:p w14:paraId="2C87D061" w14:textId="77777777" w:rsidR="001D24FC" w:rsidRDefault="001D24FC" w:rsidP="00BB2B70">
            <w:pPr>
              <w:pStyle w:val="XML6"/>
            </w:pPr>
            <w:r>
              <w:t>&lt;/switch&gt;</w:t>
            </w:r>
          </w:p>
          <w:p w14:paraId="7151F2B3" w14:textId="77777777" w:rsidR="001D24FC" w:rsidRDefault="001D24FC" w:rsidP="00BB2B70">
            <w:pPr>
              <w:pStyle w:val="XML5"/>
            </w:pPr>
            <w:r>
              <w:t>&lt;/logical-switches&gt;</w:t>
            </w:r>
          </w:p>
          <w:p w14:paraId="6FD8B895" w14:textId="77777777" w:rsidR="001D24FC" w:rsidRDefault="001D24FC" w:rsidP="00BB2B70">
            <w:pPr>
              <w:pStyle w:val="XML4"/>
            </w:pPr>
            <w:r>
              <w:t>&lt;/capable-switch&gt;</w:t>
            </w:r>
          </w:p>
          <w:p w14:paraId="682E1A32" w14:textId="77777777" w:rsidR="001D24FC" w:rsidRDefault="001D24FC" w:rsidP="00011096">
            <w:pPr>
              <w:pStyle w:val="XML3"/>
            </w:pPr>
            <w:r>
              <w:t>&lt;/config&gt;</w:t>
            </w:r>
          </w:p>
          <w:p w14:paraId="4BAFE9EC" w14:textId="77777777" w:rsidR="001D24FC" w:rsidRDefault="001D24FC" w:rsidP="00FA445C">
            <w:pPr>
              <w:pStyle w:val="XML2"/>
            </w:pPr>
            <w:r>
              <w:t>&lt;/edit-config&gt;</w:t>
            </w:r>
          </w:p>
          <w:p w14:paraId="36ADE2F1" w14:textId="77777777" w:rsidR="001D24FC" w:rsidRDefault="001D24FC" w:rsidP="00FA445C">
            <w:pPr>
              <w:pStyle w:val="XML1"/>
            </w:pPr>
            <w:r>
              <w:t>&lt;/rpc&gt;</w:t>
            </w:r>
          </w:p>
          <w:p w14:paraId="47E81A15" w14:textId="77777777" w:rsidR="001D24FC" w:rsidRDefault="001D24FC" w:rsidP="00011096">
            <w:pPr>
              <w:pStyle w:val="XML3"/>
            </w:pPr>
          </w:p>
          <w:p w14:paraId="2E3D6C00" w14:textId="77777777" w:rsidR="001D24FC" w:rsidRDefault="001D24FC" w:rsidP="001D24FC">
            <w:pPr>
              <w:pStyle w:val="HTMLPreformatted"/>
              <w:rPr>
                <w:color w:val="000000"/>
              </w:rPr>
            </w:pPr>
            <w:r>
              <w:rPr>
                <w:color w:val="000000"/>
              </w:rPr>
              <w:t>&lt;rpc-reply message-id="1"</w:t>
            </w:r>
          </w:p>
          <w:p w14:paraId="056503B6" w14:textId="77777777" w:rsidR="001D24FC" w:rsidRDefault="001D24FC" w:rsidP="001D24FC">
            <w:pPr>
              <w:pStyle w:val="HTMLPreformatted"/>
              <w:rPr>
                <w:color w:val="000000"/>
              </w:rPr>
            </w:pPr>
            <w:r>
              <w:rPr>
                <w:color w:val="000000"/>
              </w:rPr>
              <w:t xml:space="preserve">  xmlns="urn:ietf:params:xml:ns:netconf:base:1.0"&gt;</w:t>
            </w:r>
          </w:p>
          <w:p w14:paraId="0F4C0A14" w14:textId="77777777" w:rsidR="001D24FC" w:rsidRDefault="001D24FC" w:rsidP="001D24FC">
            <w:pPr>
              <w:pStyle w:val="HTMLPreformatted"/>
              <w:rPr>
                <w:color w:val="000000"/>
              </w:rPr>
            </w:pPr>
            <w:r>
              <w:rPr>
                <w:color w:val="000000"/>
              </w:rPr>
              <w:t>&lt;ok/&gt;</w:t>
            </w:r>
          </w:p>
          <w:p w14:paraId="732B5424" w14:textId="77777777" w:rsidR="001D24FC" w:rsidRDefault="001D24FC" w:rsidP="001D24FC">
            <w:pPr>
              <w:pStyle w:val="HTMLPreformatted"/>
              <w:rPr>
                <w:color w:val="000000"/>
              </w:rPr>
            </w:pPr>
            <w:r>
              <w:rPr>
                <w:color w:val="000000"/>
              </w:rPr>
              <w:t>&lt;/rpc-reply&gt;</w:t>
            </w:r>
          </w:p>
          <w:p w14:paraId="6047CFBA" w14:textId="77777777" w:rsidR="001D24FC" w:rsidRPr="00AC7DB0" w:rsidRDefault="001D24FC" w:rsidP="00011096">
            <w:pPr>
              <w:pStyle w:val="XML3"/>
            </w:pPr>
          </w:p>
          <w:p w14:paraId="3DF90D14" w14:textId="77777777" w:rsidR="001D24FC" w:rsidRDefault="001D24FC" w:rsidP="00011096">
            <w:pPr>
              <w:pStyle w:val="XML1"/>
            </w:pPr>
          </w:p>
          <w:p w14:paraId="1677916F" w14:textId="77777777" w:rsidR="001D24FC" w:rsidRPr="009F1B7D" w:rsidRDefault="001D24FC" w:rsidP="001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693F7A0E" w14:textId="77777777" w:rsidR="001D24FC" w:rsidRDefault="001D24FC" w:rsidP="001D24FC">
      <w:r>
        <w:lastRenderedPageBreak/>
        <w:t>RPC request must contain the key leave(s</w:t>
      </w:r>
      <w:proofErr w:type="gramStart"/>
      <w:r>
        <w:t>)(</w:t>
      </w:r>
      <w:proofErr w:type="gramEnd"/>
      <w:r>
        <w:t xml:space="preserve"> id element in this case) to uniquely identify the element being operated in the NetConf datastore scope.</w:t>
      </w:r>
    </w:p>
    <w:p w14:paraId="433A5C4D" w14:textId="77777777" w:rsidR="001D24FC" w:rsidRDefault="001D24FC" w:rsidP="00D14D27">
      <w:pPr>
        <w:pStyle w:val="Heading3"/>
      </w:pPr>
      <w:bookmarkStart w:id="156" w:name="_Toc318908568"/>
      <w:proofErr w:type="gramStart"/>
      <w:r>
        <w:t>get-config</w:t>
      </w:r>
      <w:bookmarkEnd w:id="156"/>
      <w:proofErr w:type="gramEnd"/>
    </w:p>
    <w:p w14:paraId="30F3E16C" w14:textId="77777777" w:rsidR="001D24FC" w:rsidRPr="001714F4" w:rsidRDefault="001D24FC" w:rsidP="001D24FC">
      <w:pPr>
        <w:pStyle w:val="HTMLPreformatted"/>
        <w:jc w:val="both"/>
        <w:rPr>
          <w:rFonts w:asciiTheme="minorHAnsi" w:hAnsiTheme="minorHAnsi" w:cstheme="minorBidi"/>
          <w:sz w:val="22"/>
          <w:szCs w:val="22"/>
          <w:lang w:bidi="en-US"/>
        </w:rPr>
      </w:pPr>
      <w:r w:rsidRPr="001714F4">
        <w:rPr>
          <w:rFonts w:asciiTheme="minorHAnsi" w:hAnsiTheme="minorHAnsi" w:cstheme="minorBidi"/>
          <w:sz w:val="22"/>
          <w:szCs w:val="22"/>
          <w:lang w:bidi="en-US"/>
        </w:rPr>
        <w:t>This operation is to retrieve all or part of a specified configuration. The filter element identifies the port</w:t>
      </w:r>
      <w:r>
        <w:rPr>
          <w:rFonts w:asciiTheme="minorHAnsi" w:hAnsiTheme="minorHAnsi" w:cstheme="minorBidi"/>
          <w:sz w:val="22"/>
          <w:szCs w:val="22"/>
          <w:lang w:bidi="en-US"/>
        </w:rPr>
        <w:t xml:space="preserve">ions of the OpenFlow </w:t>
      </w:r>
      <w:r w:rsidRPr="001714F4">
        <w:rPr>
          <w:rFonts w:asciiTheme="minorHAnsi" w:hAnsiTheme="minorHAnsi" w:cstheme="minorBidi"/>
          <w:sz w:val="22"/>
          <w:szCs w:val="22"/>
          <w:lang w:bidi="en-US"/>
        </w:rPr>
        <w:t>configuration to retrieve.  If this element is unspecified, the entire configuration is returned.</w:t>
      </w:r>
    </w:p>
    <w:p w14:paraId="171BB1D8" w14:textId="77777777" w:rsidR="001D24FC" w:rsidRDefault="00275BB7" w:rsidP="00D14D27">
      <w:pPr>
        <w:pStyle w:val="Heading4"/>
      </w:pPr>
      <w:r>
        <w:t>XML Example: get-config</w:t>
      </w:r>
    </w:p>
    <w:tbl>
      <w:tblPr>
        <w:tblStyle w:val="TableGrid"/>
        <w:tblW w:w="0" w:type="auto"/>
        <w:tblInd w:w="378" w:type="dxa"/>
        <w:shd w:val="clear" w:color="auto" w:fill="C8FCCD"/>
        <w:tblLook w:val="04A0" w:firstRow="1" w:lastRow="0" w:firstColumn="1" w:lastColumn="0" w:noHBand="0" w:noVBand="1"/>
      </w:tblPr>
      <w:tblGrid>
        <w:gridCol w:w="8820"/>
      </w:tblGrid>
      <w:tr w:rsidR="001D24FC" w:rsidRPr="009F1B7D" w14:paraId="061B54F5" w14:textId="77777777" w:rsidTr="001D24FC">
        <w:tc>
          <w:tcPr>
            <w:tcW w:w="8820" w:type="dxa"/>
            <w:shd w:val="clear" w:color="auto" w:fill="C8FCCD"/>
          </w:tcPr>
          <w:p w14:paraId="1C827B7F" w14:textId="77777777" w:rsidR="001D24FC" w:rsidRDefault="001D24FC" w:rsidP="00275BB7">
            <w:pPr>
              <w:pStyle w:val="XML1"/>
            </w:pPr>
            <w:proofErr w:type="gramStart"/>
            <w:r>
              <w:t>&lt;?xml</w:t>
            </w:r>
            <w:proofErr w:type="gramEnd"/>
            <w:r>
              <w:t xml:space="preserve"> version="1.0" encoding="UTF-8"?&gt;</w:t>
            </w:r>
          </w:p>
          <w:p w14:paraId="54C86A50" w14:textId="77777777" w:rsidR="001D24FC" w:rsidRDefault="001D24FC" w:rsidP="00275BB7">
            <w:pPr>
              <w:pStyle w:val="XML1"/>
            </w:pPr>
            <w:r>
              <w:t>&lt;rpc message-id="1"</w:t>
            </w:r>
          </w:p>
          <w:p w14:paraId="27A35B3A" w14:textId="77777777" w:rsidR="001D24FC" w:rsidRDefault="001D24FC" w:rsidP="00275BB7">
            <w:pPr>
              <w:pStyle w:val="XML2"/>
            </w:pPr>
            <w:r>
              <w:t>xmlns="urn:ietf:params:xml:ns:netconf:base:1.0"&gt;</w:t>
            </w:r>
          </w:p>
          <w:p w14:paraId="40EF8395" w14:textId="77777777" w:rsidR="001D24FC" w:rsidRDefault="001D24FC" w:rsidP="00275BB7">
            <w:pPr>
              <w:pStyle w:val="XML2"/>
            </w:pPr>
            <w:r>
              <w:t>&lt;get-config xmlns="urn:ietf:params:xml:ns:netconf:base:1.0"&gt;</w:t>
            </w:r>
          </w:p>
          <w:p w14:paraId="3F97B7DB" w14:textId="77777777" w:rsidR="001D24FC" w:rsidRDefault="001D24FC" w:rsidP="00275BB7">
            <w:pPr>
              <w:pStyle w:val="XML3"/>
            </w:pPr>
            <w:r>
              <w:t>&lt;source&gt;</w:t>
            </w:r>
          </w:p>
          <w:p w14:paraId="3A752666" w14:textId="77777777" w:rsidR="001D24FC" w:rsidRDefault="001D24FC" w:rsidP="00275BB7">
            <w:pPr>
              <w:pStyle w:val="XML4"/>
            </w:pPr>
            <w:r>
              <w:t>&lt;running/&gt;</w:t>
            </w:r>
          </w:p>
          <w:p w14:paraId="3B4EE8BA" w14:textId="77777777" w:rsidR="001D24FC" w:rsidRDefault="001D24FC" w:rsidP="00275BB7">
            <w:pPr>
              <w:pStyle w:val="XML3"/>
            </w:pPr>
            <w:r>
              <w:t>&lt;/source&gt;</w:t>
            </w:r>
          </w:p>
          <w:p w14:paraId="5D4300F5" w14:textId="77777777" w:rsidR="001D24FC" w:rsidRDefault="001D24FC" w:rsidP="00275BB7">
            <w:pPr>
              <w:pStyle w:val="XML3"/>
            </w:pPr>
            <w:r>
              <w:t>&lt;filter type="xpath" select="/capable-switch"/&gt;</w:t>
            </w:r>
          </w:p>
          <w:p w14:paraId="6E88AB97" w14:textId="77777777" w:rsidR="001D24FC" w:rsidRDefault="001D24FC" w:rsidP="00275BB7">
            <w:pPr>
              <w:pStyle w:val="XML2"/>
            </w:pPr>
            <w:r>
              <w:t>&lt;/get-config&gt;</w:t>
            </w:r>
          </w:p>
          <w:p w14:paraId="0C2BB1FA" w14:textId="77777777" w:rsidR="001D24FC" w:rsidRDefault="001D24FC" w:rsidP="00275BB7">
            <w:pPr>
              <w:pStyle w:val="XML1"/>
            </w:pPr>
            <w:r>
              <w:t>&lt;/rpc&gt;</w:t>
            </w:r>
          </w:p>
          <w:p w14:paraId="03576983" w14:textId="77777777" w:rsidR="001D24FC" w:rsidRDefault="001D24FC" w:rsidP="00011096">
            <w:pPr>
              <w:pStyle w:val="XML1"/>
            </w:pPr>
          </w:p>
          <w:p w14:paraId="4B778814" w14:textId="77777777" w:rsidR="001D24FC" w:rsidRPr="008B5D32" w:rsidRDefault="001D24FC" w:rsidP="001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&lt;rpc-reply message-id="1</w:t>
            </w:r>
            <w:r w:rsidRPr="008B5D32">
              <w:rPr>
                <w:rFonts w:ascii="Courier New" w:eastAsia="Times New Roman" w:hAnsi="Courier New" w:cs="Courier New"/>
                <w:color w:val="000000"/>
                <w:sz w:val="20"/>
                <w:szCs w:val="20"/>
              </w:rPr>
              <w:t>"</w:t>
            </w:r>
          </w:p>
          <w:p w14:paraId="43AC37AA" w14:textId="77777777" w:rsidR="001D24FC" w:rsidRPr="008B5D32" w:rsidRDefault="001D24FC" w:rsidP="00275BB7">
            <w:pPr>
              <w:pStyle w:val="XML2"/>
            </w:pPr>
            <w:r w:rsidRPr="008B5D32">
              <w:t>xmlns="urn:ietf:params:xml:ns:netconf:base:1.0"&gt;</w:t>
            </w:r>
          </w:p>
          <w:p w14:paraId="40E04AC7" w14:textId="77777777" w:rsidR="001D24FC" w:rsidRDefault="001D24FC" w:rsidP="00275BB7">
            <w:pPr>
              <w:pStyle w:val="XML2"/>
            </w:pPr>
            <w:r w:rsidRPr="008B5D32">
              <w:t>&lt;data&gt;</w:t>
            </w:r>
          </w:p>
          <w:p w14:paraId="77A17BD9" w14:textId="77777777" w:rsidR="001D24FC" w:rsidRPr="008B5D32" w:rsidRDefault="001D24FC" w:rsidP="00275BB7">
            <w:pPr>
              <w:pStyle w:val="XML3"/>
            </w:pPr>
            <w:r w:rsidRPr="008B5D32">
              <w:t>&lt;capable-switch xmlns="urn:onf:of12:config:yang"&gt;</w:t>
            </w:r>
          </w:p>
          <w:p w14:paraId="09191F95" w14:textId="77777777" w:rsidR="001D24FC" w:rsidRPr="008B5D32" w:rsidRDefault="001D24FC" w:rsidP="00275BB7">
            <w:pPr>
              <w:pStyle w:val="XML4"/>
            </w:pPr>
            <w:r w:rsidRPr="008B5D32">
              <w:t>&lt;id&gt;capable-switch-0&lt;/id&gt;</w:t>
            </w:r>
          </w:p>
          <w:p w14:paraId="23DD5266" w14:textId="77777777" w:rsidR="001D24FC" w:rsidRPr="008B5D32" w:rsidRDefault="001D24FC" w:rsidP="00275BB7">
            <w:pPr>
              <w:pStyle w:val="XML4"/>
            </w:pPr>
            <w:r w:rsidRPr="008B5D32">
              <w:t>&lt;logical-switches&gt;</w:t>
            </w:r>
          </w:p>
          <w:p w14:paraId="7CAEE087" w14:textId="77777777" w:rsidR="001D24FC" w:rsidRPr="008B5D32" w:rsidRDefault="001D24FC" w:rsidP="00275BB7">
            <w:pPr>
              <w:pStyle w:val="XML5"/>
            </w:pPr>
            <w:r w:rsidRPr="008B5D32">
              <w:t>&lt;switch&gt;</w:t>
            </w:r>
          </w:p>
          <w:p w14:paraId="5BE89433" w14:textId="77777777" w:rsidR="001D24FC" w:rsidRPr="00275BB7" w:rsidRDefault="001D24FC" w:rsidP="00275BB7">
            <w:pPr>
              <w:pStyle w:val="XML6"/>
            </w:pPr>
            <w:r w:rsidRPr="008B5D32">
              <w:rPr>
                <w:color w:val="000000"/>
              </w:rPr>
              <w:t>&lt;id&gt;</w:t>
            </w:r>
            <w:r w:rsidRPr="00275BB7">
              <w:t>logic-switch-1&lt;/id&gt;</w:t>
            </w:r>
          </w:p>
          <w:p w14:paraId="048A5DCB" w14:textId="77777777" w:rsidR="001D24FC" w:rsidRPr="00275BB7" w:rsidRDefault="001D24FC" w:rsidP="00275BB7">
            <w:pPr>
              <w:pStyle w:val="XML6"/>
            </w:pPr>
            <w:r w:rsidRPr="00275BB7">
              <w:t>&lt;datapath-id&gt;11:11:11:11:11:11:11:11&lt;/datapath-id&gt;</w:t>
            </w:r>
          </w:p>
          <w:p w14:paraId="4B3CF27D" w14:textId="77777777" w:rsidR="001D24FC" w:rsidRPr="00275BB7" w:rsidRDefault="001D24FC" w:rsidP="00275BB7">
            <w:pPr>
              <w:pStyle w:val="XML6"/>
            </w:pPr>
            <w:r w:rsidRPr="00275BB7">
              <w:t>&lt;enabled&gt;true&lt;/enabled&gt;</w:t>
            </w:r>
          </w:p>
          <w:p w14:paraId="7C2F72A8" w14:textId="77777777" w:rsidR="001D24FC" w:rsidRPr="008B5D32" w:rsidRDefault="001D24FC" w:rsidP="00275BB7">
            <w:pPr>
              <w:pStyle w:val="XML6"/>
              <w:rPr>
                <w:color w:val="000000"/>
              </w:rPr>
            </w:pPr>
            <w:r w:rsidRPr="00275BB7">
              <w:t>&lt;controllers</w:t>
            </w:r>
            <w:r w:rsidRPr="008B5D32">
              <w:rPr>
                <w:color w:val="000000"/>
              </w:rPr>
              <w:t>&gt;</w:t>
            </w:r>
          </w:p>
          <w:p w14:paraId="434EA1A6" w14:textId="77777777" w:rsidR="001D24FC" w:rsidRPr="008B5D32" w:rsidRDefault="001D24FC" w:rsidP="00275BB7">
            <w:pPr>
              <w:pStyle w:val="XML7"/>
            </w:pPr>
            <w:r w:rsidRPr="008B5D32">
              <w:t>&lt;controller&gt;</w:t>
            </w:r>
          </w:p>
          <w:p w14:paraId="3A9C38A5" w14:textId="77777777" w:rsidR="001D24FC" w:rsidRPr="008B5D32" w:rsidRDefault="001D24FC" w:rsidP="00275BB7">
            <w:pPr>
              <w:pStyle w:val="XML8"/>
              <w:rPr>
                <w:rFonts w:eastAsia="Times New Roman"/>
              </w:rPr>
            </w:pPr>
            <w:r w:rsidRPr="008B5D32">
              <w:rPr>
                <w:rFonts w:eastAsia="Times New Roman"/>
              </w:rPr>
              <w:t>&lt;id&gt;controller-0&lt;/id&gt;</w:t>
            </w:r>
          </w:p>
          <w:p w14:paraId="1635D588" w14:textId="77777777" w:rsidR="001D24FC" w:rsidRPr="008B5D32" w:rsidRDefault="001D24FC" w:rsidP="00275BB7">
            <w:pPr>
              <w:pStyle w:val="XML8"/>
              <w:rPr>
                <w:rFonts w:eastAsia="Times New Roman"/>
              </w:rPr>
            </w:pPr>
            <w:r w:rsidRPr="008B5D32">
              <w:rPr>
                <w:rFonts w:eastAsia="Times New Roman"/>
              </w:rPr>
              <w:t>&lt;role&gt;master&lt;/role&gt;</w:t>
            </w:r>
          </w:p>
          <w:p w14:paraId="2A4D6FBD" w14:textId="77777777" w:rsidR="001D24FC" w:rsidRPr="008B5D32" w:rsidRDefault="001D24FC" w:rsidP="00275BB7">
            <w:pPr>
              <w:pStyle w:val="XML8"/>
              <w:rPr>
                <w:rFonts w:eastAsia="Times New Roman"/>
              </w:rPr>
            </w:pPr>
            <w:r w:rsidRPr="008B5D32">
              <w:rPr>
                <w:rFonts w:eastAsia="Times New Roman"/>
              </w:rPr>
              <w:t>&lt;ip-address&gt;192.168.2.1&lt;/ip-address&gt;</w:t>
            </w:r>
          </w:p>
          <w:p w14:paraId="77C47B60" w14:textId="77777777" w:rsidR="001D24FC" w:rsidRPr="008B5D32" w:rsidRDefault="001D24FC" w:rsidP="00275BB7">
            <w:pPr>
              <w:pStyle w:val="XML8"/>
              <w:rPr>
                <w:rFonts w:eastAsia="Times New Roman"/>
              </w:rPr>
            </w:pPr>
            <w:r w:rsidRPr="008B5D32">
              <w:rPr>
                <w:rFonts w:eastAsia="Times New Roman"/>
              </w:rPr>
              <w:t>&lt;port&gt;6633&lt;/port&gt;</w:t>
            </w:r>
          </w:p>
          <w:p w14:paraId="47BE0A49" w14:textId="77777777" w:rsidR="001D24FC" w:rsidRPr="008B5D32" w:rsidRDefault="001D24FC" w:rsidP="00275BB7">
            <w:pPr>
              <w:pStyle w:val="XML8"/>
              <w:rPr>
                <w:rFonts w:eastAsia="Times New Roman"/>
              </w:rPr>
            </w:pPr>
            <w:r w:rsidRPr="008B5D32">
              <w:rPr>
                <w:rFonts w:eastAsia="Times New Roman"/>
              </w:rPr>
              <w:t>&lt;protocol&gt;tcp&lt;/protocol&gt;</w:t>
            </w:r>
          </w:p>
          <w:p w14:paraId="609D6876" w14:textId="77777777" w:rsidR="001D24FC" w:rsidRPr="008B5D32" w:rsidRDefault="001D24FC" w:rsidP="00275BB7">
            <w:pPr>
              <w:pStyle w:val="XML7"/>
            </w:pPr>
            <w:r w:rsidRPr="008B5D32">
              <w:t>&lt;/controller&gt;</w:t>
            </w:r>
          </w:p>
          <w:p w14:paraId="11BD5DD2" w14:textId="77777777" w:rsidR="001D24FC" w:rsidRPr="008B5D32" w:rsidRDefault="001D24FC" w:rsidP="00275BB7">
            <w:pPr>
              <w:pStyle w:val="XML6"/>
            </w:pPr>
            <w:r w:rsidRPr="008B5D32">
              <w:t>&lt;/controllers&gt;</w:t>
            </w:r>
          </w:p>
          <w:p w14:paraId="28C50ACC" w14:textId="77777777" w:rsidR="001D24FC" w:rsidRPr="008B5D32" w:rsidRDefault="001D24FC" w:rsidP="00275BB7">
            <w:pPr>
              <w:pStyle w:val="XML5"/>
            </w:pPr>
            <w:r w:rsidRPr="008B5D32">
              <w:t>&lt;/switch&gt;</w:t>
            </w:r>
          </w:p>
          <w:p w14:paraId="2A3BEEDB" w14:textId="77777777" w:rsidR="001D24FC" w:rsidRPr="008B5D32" w:rsidRDefault="001D24FC" w:rsidP="00275BB7">
            <w:pPr>
              <w:pStyle w:val="XML4"/>
            </w:pPr>
            <w:r w:rsidRPr="008B5D32">
              <w:t>&lt;/logical-switches&gt;</w:t>
            </w:r>
          </w:p>
          <w:p w14:paraId="58470A9E" w14:textId="77777777" w:rsidR="001D24FC" w:rsidRPr="008B5D32" w:rsidRDefault="001D24FC" w:rsidP="00275BB7">
            <w:pPr>
              <w:pStyle w:val="XML3"/>
            </w:pPr>
            <w:r w:rsidRPr="008B5D32">
              <w:t>&lt;/capable-switch&gt;</w:t>
            </w:r>
          </w:p>
          <w:p w14:paraId="386F3F0B" w14:textId="77777777" w:rsidR="001D24FC" w:rsidRPr="008B5D32" w:rsidRDefault="001D24FC" w:rsidP="00275BB7">
            <w:pPr>
              <w:pStyle w:val="XML2"/>
            </w:pPr>
            <w:r w:rsidRPr="008B5D32">
              <w:t>&lt;/data&gt;</w:t>
            </w:r>
          </w:p>
          <w:p w14:paraId="1ED25533" w14:textId="77777777" w:rsidR="001D24FC" w:rsidRPr="009F1B7D" w:rsidRDefault="001D24FC" w:rsidP="00C93121">
            <w:pPr>
              <w:pStyle w:val="XML1"/>
            </w:pPr>
            <w:r w:rsidRPr="008B5D32">
              <w:t>&lt;/rpc-reply&gt;</w:t>
            </w:r>
          </w:p>
        </w:tc>
      </w:tr>
    </w:tbl>
    <w:p w14:paraId="6196DCCB" w14:textId="77777777" w:rsidR="001D24FC" w:rsidRDefault="001D24FC" w:rsidP="00D14D27">
      <w:pPr>
        <w:pStyle w:val="Heading3"/>
      </w:pPr>
      <w:bookmarkStart w:id="157" w:name="_Toc318908569"/>
      <w:proofErr w:type="gramStart"/>
      <w:r>
        <w:lastRenderedPageBreak/>
        <w:t>copy-config</w:t>
      </w:r>
      <w:bookmarkEnd w:id="157"/>
      <w:proofErr w:type="gramEnd"/>
    </w:p>
    <w:p w14:paraId="73A154E0" w14:textId="77777777" w:rsidR="001D24FC" w:rsidRDefault="001D24FC" w:rsidP="001D24FC">
      <w:pPr>
        <w:jc w:val="both"/>
      </w:pPr>
      <w:r>
        <w:t>This operation c</w:t>
      </w:r>
      <w:r w:rsidRPr="007C0C7A">
        <w:t>reate</w:t>
      </w:r>
      <w:r>
        <w:t>s</w:t>
      </w:r>
      <w:r w:rsidRPr="007C0C7A">
        <w:t xml:space="preserve"> or replace</w:t>
      </w:r>
      <w:r>
        <w:t>s</w:t>
      </w:r>
      <w:r w:rsidRPr="007C0C7A">
        <w:t xml:space="preserve"> an entire configuration datastore with the contents of another complete configuration datastore.  If </w:t>
      </w:r>
      <w:proofErr w:type="gramStart"/>
      <w:r w:rsidRPr="007C0C7A">
        <w:t>the  target</w:t>
      </w:r>
      <w:proofErr w:type="gramEnd"/>
      <w:r w:rsidRPr="007C0C7A">
        <w:t xml:space="preserve"> datastore exists, it is overwritten.  Otherwise, a new </w:t>
      </w:r>
      <w:proofErr w:type="gramStart"/>
      <w:r w:rsidRPr="007C0C7A">
        <w:t>one  is</w:t>
      </w:r>
      <w:proofErr w:type="gramEnd"/>
      <w:r w:rsidRPr="007C0C7A">
        <w:t xml:space="preserve"> created, if allowed.</w:t>
      </w:r>
    </w:p>
    <w:p w14:paraId="0F41FC41" w14:textId="77777777" w:rsidR="001D24FC" w:rsidRDefault="00FD79F1" w:rsidP="00D14D27">
      <w:pPr>
        <w:pStyle w:val="Heading4"/>
      </w:pPr>
      <w:r>
        <w:t>XML Example: copy-config</w:t>
      </w:r>
    </w:p>
    <w:tbl>
      <w:tblPr>
        <w:tblStyle w:val="TableGrid"/>
        <w:tblW w:w="0" w:type="auto"/>
        <w:tblInd w:w="378" w:type="dxa"/>
        <w:shd w:val="clear" w:color="auto" w:fill="C8FCCD"/>
        <w:tblLook w:val="04A0" w:firstRow="1" w:lastRow="0" w:firstColumn="1" w:lastColumn="0" w:noHBand="0" w:noVBand="1"/>
      </w:tblPr>
      <w:tblGrid>
        <w:gridCol w:w="8820"/>
      </w:tblGrid>
      <w:tr w:rsidR="001D24FC" w:rsidRPr="009F1B7D" w14:paraId="055BF839" w14:textId="77777777" w:rsidTr="001D24FC">
        <w:tc>
          <w:tcPr>
            <w:tcW w:w="8820" w:type="dxa"/>
            <w:shd w:val="clear" w:color="auto" w:fill="C8FCCD"/>
          </w:tcPr>
          <w:p w14:paraId="71770C39" w14:textId="77777777" w:rsidR="001D24FC" w:rsidRDefault="001D24FC" w:rsidP="00FD79F1">
            <w:pPr>
              <w:pStyle w:val="XML1"/>
            </w:pPr>
            <w:proofErr w:type="gramStart"/>
            <w:r>
              <w:t>&lt;?xml</w:t>
            </w:r>
            <w:proofErr w:type="gramEnd"/>
            <w:r>
              <w:t xml:space="preserve"> version="1.0" encoding="UTF-8"?&gt;</w:t>
            </w:r>
          </w:p>
          <w:p w14:paraId="7F1CD2E6" w14:textId="77777777" w:rsidR="001D24FC" w:rsidRDefault="001D24FC" w:rsidP="00FD79F1">
            <w:pPr>
              <w:pStyle w:val="XML1"/>
            </w:pPr>
            <w:r>
              <w:t>&lt;rpc message-id="1"</w:t>
            </w:r>
          </w:p>
          <w:p w14:paraId="0FD3CCDA" w14:textId="77777777" w:rsidR="001D24FC" w:rsidRDefault="001D24FC" w:rsidP="00052E98">
            <w:pPr>
              <w:pStyle w:val="XML2"/>
            </w:pPr>
            <w:r>
              <w:t>xmlns="urn:ietf:params:xml:ns:netconf:base:1.0"&gt;</w:t>
            </w:r>
          </w:p>
          <w:p w14:paraId="4B666E15" w14:textId="77777777" w:rsidR="001D24FC" w:rsidRDefault="001D24FC" w:rsidP="00052E98">
            <w:pPr>
              <w:pStyle w:val="XML2"/>
              <w:rPr>
                <w:color w:val="000000"/>
              </w:rPr>
            </w:pPr>
            <w:r>
              <w:rPr>
                <w:color w:val="000000"/>
              </w:rPr>
              <w:t>&lt;copy-config&gt;</w:t>
            </w:r>
          </w:p>
          <w:p w14:paraId="3399FFE2" w14:textId="77777777" w:rsidR="001D24FC" w:rsidRDefault="001D24FC" w:rsidP="00052E98">
            <w:pPr>
              <w:pStyle w:val="XML3"/>
            </w:pPr>
            <w:r>
              <w:t>&lt;target&gt;</w:t>
            </w:r>
          </w:p>
          <w:p w14:paraId="35FA5C4A" w14:textId="77777777" w:rsidR="001D24FC" w:rsidRDefault="001D24FC" w:rsidP="00052E98">
            <w:pPr>
              <w:pStyle w:val="XML4"/>
            </w:pPr>
            <w:r>
              <w:t>&lt;running/&gt;</w:t>
            </w:r>
          </w:p>
          <w:p w14:paraId="60B35EE5" w14:textId="77777777" w:rsidR="001D24FC" w:rsidRDefault="001D24FC" w:rsidP="00052E98">
            <w:pPr>
              <w:pStyle w:val="XML3"/>
            </w:pPr>
            <w:r>
              <w:t>&lt;/target&gt;</w:t>
            </w:r>
          </w:p>
          <w:p w14:paraId="5C4C5321" w14:textId="77777777" w:rsidR="001D24FC" w:rsidRDefault="001D24FC" w:rsidP="00052E98">
            <w:pPr>
              <w:pStyle w:val="XML3"/>
            </w:pPr>
            <w:r>
              <w:t>&lt;source&gt;</w:t>
            </w:r>
          </w:p>
          <w:p w14:paraId="771DEDF4" w14:textId="77777777" w:rsidR="001D24FC" w:rsidRDefault="001D24FC" w:rsidP="00052E98">
            <w:pPr>
              <w:pStyle w:val="XML4"/>
            </w:pPr>
            <w:r>
              <w:t>&lt;url&gt;https://mydomain.com/of-config/new-config.xml&lt;/url&gt;</w:t>
            </w:r>
          </w:p>
          <w:p w14:paraId="523EA918" w14:textId="77777777" w:rsidR="001D24FC" w:rsidRDefault="001D24FC" w:rsidP="00052E98">
            <w:pPr>
              <w:pStyle w:val="XML3"/>
            </w:pPr>
            <w:r>
              <w:t>&lt;/source&gt;</w:t>
            </w:r>
          </w:p>
          <w:p w14:paraId="48E9D682" w14:textId="77777777" w:rsidR="001D24FC" w:rsidRDefault="001D24FC" w:rsidP="00052E98">
            <w:pPr>
              <w:pStyle w:val="XML2"/>
            </w:pPr>
            <w:r>
              <w:t>&lt;/copy-config&gt;</w:t>
            </w:r>
          </w:p>
          <w:p w14:paraId="4DD71C6E" w14:textId="77777777" w:rsidR="001D24FC" w:rsidRDefault="001D24FC" w:rsidP="00052E98">
            <w:pPr>
              <w:pStyle w:val="XML1"/>
            </w:pPr>
            <w:r>
              <w:t>&lt;/rpc&gt;</w:t>
            </w:r>
          </w:p>
          <w:p w14:paraId="506A94AE" w14:textId="77777777" w:rsidR="001D24FC" w:rsidRDefault="001D24FC" w:rsidP="001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D6C68E" w14:textId="77777777" w:rsidR="001D24FC" w:rsidRDefault="001D24FC" w:rsidP="00052E98">
            <w:pPr>
              <w:pStyle w:val="XML1"/>
            </w:pPr>
            <w:r>
              <w:t>&lt;rpc-reply message-id="1"</w:t>
            </w:r>
          </w:p>
          <w:p w14:paraId="018C0C48" w14:textId="77777777" w:rsidR="001D24FC" w:rsidRDefault="001D24FC" w:rsidP="00052E98">
            <w:pPr>
              <w:pStyle w:val="XML2"/>
            </w:pPr>
            <w:r>
              <w:t>xmlns="urn:ietf:params:xml:ns:netconf:base:1.0"&gt;</w:t>
            </w:r>
          </w:p>
          <w:p w14:paraId="74BFDFB3" w14:textId="77777777" w:rsidR="001D24FC" w:rsidRDefault="001D24FC" w:rsidP="00052E98">
            <w:pPr>
              <w:pStyle w:val="XML2"/>
            </w:pPr>
            <w:r>
              <w:t>&lt;ok/&gt;</w:t>
            </w:r>
          </w:p>
          <w:p w14:paraId="7FF5C30C" w14:textId="77777777" w:rsidR="001D24FC" w:rsidRDefault="001D24FC" w:rsidP="00052E98">
            <w:pPr>
              <w:pStyle w:val="XML1"/>
            </w:pPr>
            <w:r>
              <w:t>&lt;/rpc-reply&gt;</w:t>
            </w:r>
          </w:p>
          <w:p w14:paraId="124893D4" w14:textId="77777777" w:rsidR="001D24FC" w:rsidRPr="009F1B7D" w:rsidRDefault="001D24FC" w:rsidP="001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344E4BC5" w14:textId="77777777" w:rsidR="001D24FC" w:rsidRPr="007C0C7A" w:rsidRDefault="001D24FC" w:rsidP="001D24FC">
      <w:pPr>
        <w:jc w:val="both"/>
      </w:pPr>
    </w:p>
    <w:p w14:paraId="3ABD8CB9" w14:textId="77777777" w:rsidR="001D24FC" w:rsidRDefault="001D24FC" w:rsidP="00D14D27">
      <w:pPr>
        <w:pStyle w:val="Heading3"/>
      </w:pPr>
      <w:bookmarkStart w:id="158" w:name="_Toc318908570"/>
      <w:proofErr w:type="gramStart"/>
      <w:r>
        <w:lastRenderedPageBreak/>
        <w:t>delete-config</w:t>
      </w:r>
      <w:bookmarkEnd w:id="158"/>
      <w:proofErr w:type="gramEnd"/>
    </w:p>
    <w:p w14:paraId="14CC6BFA" w14:textId="77777777" w:rsidR="001D24FC" w:rsidRDefault="00E53A91" w:rsidP="00E53A91">
      <w:r>
        <w:t>This operation d</w:t>
      </w:r>
      <w:r w:rsidRPr="00D978A0">
        <w:t>eletes</w:t>
      </w:r>
      <w:r w:rsidR="001D24FC" w:rsidRPr="00D978A0">
        <w:t xml:space="preserve"> a configuration datastore.  The </w:t>
      </w:r>
      <w:r w:rsidR="001D24FC" w:rsidRPr="00C93121">
        <w:rPr>
          <w:rStyle w:val="codeChar"/>
        </w:rPr>
        <w:t>&lt;running&gt;</w:t>
      </w:r>
      <w:r w:rsidR="001D24FC" w:rsidRPr="00D978A0">
        <w:t>configuration datastore cannot be deleted.</w:t>
      </w:r>
    </w:p>
    <w:p w14:paraId="01571656" w14:textId="77777777" w:rsidR="00052E98" w:rsidRDefault="00052E98" w:rsidP="00D14D27">
      <w:pPr>
        <w:pStyle w:val="Heading4"/>
      </w:pPr>
      <w:r>
        <w:t>XML Example: delete-config</w:t>
      </w:r>
    </w:p>
    <w:tbl>
      <w:tblPr>
        <w:tblStyle w:val="TableGrid"/>
        <w:tblW w:w="0" w:type="auto"/>
        <w:tblInd w:w="378" w:type="dxa"/>
        <w:shd w:val="clear" w:color="auto" w:fill="C8FCCD"/>
        <w:tblLook w:val="04A0" w:firstRow="1" w:lastRow="0" w:firstColumn="1" w:lastColumn="0" w:noHBand="0" w:noVBand="1"/>
      </w:tblPr>
      <w:tblGrid>
        <w:gridCol w:w="8820"/>
      </w:tblGrid>
      <w:tr w:rsidR="001D24FC" w:rsidRPr="009F1B7D" w14:paraId="1BBEF70F" w14:textId="77777777" w:rsidTr="001D24FC">
        <w:tc>
          <w:tcPr>
            <w:tcW w:w="8820" w:type="dxa"/>
            <w:shd w:val="clear" w:color="auto" w:fill="C8FCCD"/>
          </w:tcPr>
          <w:p w14:paraId="0500A3C8" w14:textId="77777777" w:rsidR="001D24FC" w:rsidRDefault="001D24FC" w:rsidP="00052E98">
            <w:pPr>
              <w:pStyle w:val="XML1"/>
            </w:pPr>
            <w:proofErr w:type="gramStart"/>
            <w:r>
              <w:t>&lt;?xml</w:t>
            </w:r>
            <w:proofErr w:type="gramEnd"/>
            <w:r>
              <w:t xml:space="preserve"> version="1.0" encoding="UTF-8"?&gt;</w:t>
            </w:r>
          </w:p>
          <w:p w14:paraId="0497EE87" w14:textId="77777777" w:rsidR="001D24FC" w:rsidRDefault="001D24FC" w:rsidP="00052E98">
            <w:pPr>
              <w:pStyle w:val="XML1"/>
              <w:rPr>
                <w:color w:val="000000"/>
              </w:rPr>
            </w:pPr>
            <w:r>
              <w:rPr>
                <w:color w:val="000000"/>
              </w:rPr>
              <w:t>&lt;rpc message-id="101"</w:t>
            </w:r>
          </w:p>
          <w:p w14:paraId="53A658DD" w14:textId="77777777" w:rsidR="001D24FC" w:rsidRDefault="001D24FC" w:rsidP="00052E98">
            <w:pPr>
              <w:pStyle w:val="XML2"/>
            </w:pPr>
            <w:r>
              <w:t>xmlns="urn:ietf:params:xml:ns:netconf:base:1.0"&gt;</w:t>
            </w:r>
          </w:p>
          <w:p w14:paraId="2FABEA1C" w14:textId="77777777" w:rsidR="001D24FC" w:rsidRDefault="001D24FC" w:rsidP="00052E98">
            <w:pPr>
              <w:pStyle w:val="XML2"/>
            </w:pPr>
            <w:r>
              <w:t>&lt;delete-config&gt;</w:t>
            </w:r>
          </w:p>
          <w:p w14:paraId="7140F1AF" w14:textId="77777777" w:rsidR="001D24FC" w:rsidRDefault="001D24FC" w:rsidP="00052E98">
            <w:pPr>
              <w:pStyle w:val="XML3"/>
            </w:pPr>
            <w:r>
              <w:t>&lt;target&gt;</w:t>
            </w:r>
          </w:p>
          <w:p w14:paraId="6384CBA5" w14:textId="77777777" w:rsidR="001D24FC" w:rsidRDefault="001D24FC" w:rsidP="00052E98">
            <w:pPr>
              <w:pStyle w:val="XML4"/>
            </w:pPr>
            <w:r>
              <w:t>&lt;startup/&gt;</w:t>
            </w:r>
          </w:p>
          <w:p w14:paraId="7885698E" w14:textId="77777777" w:rsidR="001D24FC" w:rsidRDefault="001D24FC" w:rsidP="00052E98">
            <w:pPr>
              <w:pStyle w:val="XML3"/>
            </w:pPr>
            <w:r>
              <w:t>&lt;/target&gt;</w:t>
            </w:r>
          </w:p>
          <w:p w14:paraId="312F6D04" w14:textId="77777777" w:rsidR="001D24FC" w:rsidRDefault="001D24FC" w:rsidP="00052E98">
            <w:pPr>
              <w:pStyle w:val="XML2"/>
            </w:pPr>
            <w:r>
              <w:t>&lt;/delete-config&gt;</w:t>
            </w:r>
          </w:p>
          <w:p w14:paraId="0375F2D2" w14:textId="77777777" w:rsidR="001D24FC" w:rsidRDefault="001D24FC" w:rsidP="00052E98">
            <w:pPr>
              <w:pStyle w:val="XML1"/>
            </w:pPr>
            <w:r>
              <w:t>&lt;/rpc&gt;</w:t>
            </w:r>
          </w:p>
          <w:p w14:paraId="5EF116E3" w14:textId="77777777" w:rsidR="001D24FC" w:rsidRDefault="001D24FC" w:rsidP="001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07EFEF" w14:textId="77777777" w:rsidR="001D24FC" w:rsidRDefault="001D24FC" w:rsidP="00052E98">
            <w:pPr>
              <w:pStyle w:val="XML1"/>
            </w:pPr>
            <w:r>
              <w:t>&lt;rpc-reply message-id="1"</w:t>
            </w:r>
          </w:p>
          <w:p w14:paraId="658C8C1F" w14:textId="77777777" w:rsidR="001D24FC" w:rsidRDefault="001D24FC" w:rsidP="00052E98">
            <w:pPr>
              <w:pStyle w:val="XML2"/>
            </w:pPr>
            <w:r>
              <w:t>xmlns="urn:ietf:params:xml:ns:netconf:base:1.0"&gt;</w:t>
            </w:r>
          </w:p>
          <w:p w14:paraId="5BE87B78" w14:textId="77777777" w:rsidR="001D24FC" w:rsidRDefault="001D24FC" w:rsidP="00052E98">
            <w:pPr>
              <w:pStyle w:val="XML2"/>
            </w:pPr>
            <w:r>
              <w:t>&lt;ok/&gt;</w:t>
            </w:r>
          </w:p>
          <w:p w14:paraId="00D58E41" w14:textId="77777777" w:rsidR="001D24FC" w:rsidRPr="009F1B7D" w:rsidRDefault="001D24FC" w:rsidP="00277849">
            <w:pPr>
              <w:pStyle w:val="XML1"/>
            </w:pPr>
            <w:r>
              <w:t>&lt;/rpc-reply&gt;</w:t>
            </w:r>
          </w:p>
        </w:tc>
      </w:tr>
    </w:tbl>
    <w:p w14:paraId="0818AAB5" w14:textId="77777777" w:rsidR="00D14D27" w:rsidRDefault="00D14D27" w:rsidP="00D14D27">
      <w:pPr>
        <w:pStyle w:val="Heading2"/>
      </w:pPr>
      <w:bookmarkStart w:id="159" w:name="_Toc318908571"/>
      <w:bookmarkStart w:id="160" w:name="_Toc316542541"/>
      <w:r>
        <w:t>RPC error</w:t>
      </w:r>
      <w:bookmarkEnd w:id="159"/>
    </w:p>
    <w:p w14:paraId="35599FD5" w14:textId="77777777" w:rsidR="00D14D27" w:rsidRDefault="00D14D27" w:rsidP="00D14D27">
      <w:r>
        <w:t xml:space="preserve">OpenFlow Configuration uses NetConf </w:t>
      </w:r>
      <w:r w:rsidRPr="00D14D27">
        <w:rPr>
          <w:rStyle w:val="codeChar"/>
        </w:rPr>
        <w:t>&lt;rpc-error&gt;</w:t>
      </w:r>
      <w:r>
        <w:t xml:space="preserve"> element(s) defined in RFC6241 to report operation failures. The </w:t>
      </w:r>
      <w:r w:rsidRPr="00D14D27">
        <w:rPr>
          <w:rStyle w:val="codeChar"/>
        </w:rPr>
        <w:t>&lt;rpc-error&gt;</w:t>
      </w:r>
      <w:r>
        <w:t xml:space="preserve"> element(s) are sent in &lt;rpc-reply&gt; messages if an error occurs during the processing of an </w:t>
      </w:r>
      <w:r w:rsidRPr="00D14D27">
        <w:rPr>
          <w:rStyle w:val="codeChar"/>
        </w:rPr>
        <w:t>&lt;rpc&gt;</w:t>
      </w:r>
      <w:r>
        <w:t xml:space="preserve"> request. The </w:t>
      </w:r>
      <w:r w:rsidRPr="00D14D27">
        <w:rPr>
          <w:rStyle w:val="codeChar"/>
        </w:rPr>
        <w:t>&lt;rpc-reply&gt;</w:t>
      </w:r>
      <w:r>
        <w:t xml:space="preserve"> MAY contain multiple </w:t>
      </w:r>
      <w:r w:rsidRPr="00D14D27">
        <w:rPr>
          <w:rStyle w:val="codeChar"/>
        </w:rPr>
        <w:t>&lt;rpc-error&gt;</w:t>
      </w:r>
      <w:r>
        <w:t xml:space="preserve"> elements. The </w:t>
      </w:r>
      <w:r w:rsidRPr="00D14D27">
        <w:rPr>
          <w:rStyle w:val="codeChar"/>
        </w:rPr>
        <w:t>&lt;rpc-error&gt;</w:t>
      </w:r>
      <w:r>
        <w:t>element includes the following information:</w:t>
      </w:r>
    </w:p>
    <w:p w14:paraId="4A5587CE" w14:textId="77777777" w:rsidR="00D14D27" w:rsidRDefault="00D14D27" w:rsidP="002C0E22">
      <w:pPr>
        <w:numPr>
          <w:ilvl w:val="0"/>
          <w:numId w:val="18"/>
        </w:numPr>
      </w:pPr>
      <w:proofErr w:type="gramStart"/>
      <w:r>
        <w:t>error-type</w:t>
      </w:r>
      <w:proofErr w:type="gramEnd"/>
      <w:r>
        <w:t>:  Defines the conceptual layer of the error occurred.</w:t>
      </w:r>
    </w:p>
    <w:p w14:paraId="4E47CEBA" w14:textId="77777777" w:rsidR="00D14D27" w:rsidRDefault="00D14D27" w:rsidP="002C0E22">
      <w:pPr>
        <w:numPr>
          <w:ilvl w:val="0"/>
          <w:numId w:val="18"/>
        </w:numPr>
      </w:pPr>
      <w:proofErr w:type="gramStart"/>
      <w:r>
        <w:t>error-tag</w:t>
      </w:r>
      <w:proofErr w:type="gramEnd"/>
      <w:r>
        <w:t>:  contains a string to identifying the error condition.</w:t>
      </w:r>
    </w:p>
    <w:p w14:paraId="33D2927C" w14:textId="77777777" w:rsidR="00D14D27" w:rsidRDefault="00D14D27" w:rsidP="002C0E22">
      <w:pPr>
        <w:numPr>
          <w:ilvl w:val="0"/>
          <w:numId w:val="18"/>
        </w:numPr>
      </w:pPr>
      <w:proofErr w:type="gramStart"/>
      <w:r>
        <w:t>error-severity</w:t>
      </w:r>
      <w:proofErr w:type="gramEnd"/>
      <w:r>
        <w:t>: contains a string to identifying the error severity.</w:t>
      </w:r>
    </w:p>
    <w:p w14:paraId="304A5B84" w14:textId="77777777" w:rsidR="00D14D27" w:rsidRDefault="00D14D27" w:rsidP="002C0E22">
      <w:pPr>
        <w:numPr>
          <w:ilvl w:val="0"/>
          <w:numId w:val="18"/>
        </w:numPr>
      </w:pPr>
      <w:proofErr w:type="gramStart"/>
      <w:r>
        <w:t>error-app-tag</w:t>
      </w:r>
      <w:proofErr w:type="gramEnd"/>
      <w:r>
        <w:t>: contains a string to identifying the data-model-specific or implementation-specific error condition.</w:t>
      </w:r>
    </w:p>
    <w:p w14:paraId="2FA5A0D5" w14:textId="77777777" w:rsidR="00D14D27" w:rsidRDefault="00D14D27" w:rsidP="002C0E22">
      <w:pPr>
        <w:numPr>
          <w:ilvl w:val="0"/>
          <w:numId w:val="18"/>
        </w:numPr>
      </w:pPr>
      <w:proofErr w:type="gramStart"/>
      <w:r>
        <w:t>error-path</w:t>
      </w:r>
      <w:proofErr w:type="gramEnd"/>
      <w:r>
        <w:t>: contains the absolute XPath expression identifying the element path associated to the specific error being reported.</w:t>
      </w:r>
    </w:p>
    <w:p w14:paraId="0017E8F8" w14:textId="77777777" w:rsidR="00D14D27" w:rsidRDefault="00D14D27" w:rsidP="002C0E22">
      <w:pPr>
        <w:numPr>
          <w:ilvl w:val="0"/>
          <w:numId w:val="18"/>
        </w:numPr>
      </w:pPr>
      <w:r>
        <w:t xml:space="preserve">error-message: contains error description suitable for human display </w:t>
      </w:r>
    </w:p>
    <w:p w14:paraId="3051208D" w14:textId="77777777" w:rsidR="00D14D27" w:rsidRDefault="00D14D27" w:rsidP="002C0E22">
      <w:pPr>
        <w:numPr>
          <w:ilvl w:val="0"/>
          <w:numId w:val="18"/>
        </w:numPr>
      </w:pPr>
      <w:r>
        <w:t>error-info: contains data-model-specific error content</w:t>
      </w:r>
    </w:p>
    <w:p w14:paraId="335A8C61" w14:textId="77777777" w:rsidR="00D14D27" w:rsidRDefault="00D14D27" w:rsidP="00D14D27">
      <w:r>
        <w:t xml:space="preserve">Detailed </w:t>
      </w:r>
      <w:r w:rsidRPr="00D14D27">
        <w:rPr>
          <w:rStyle w:val="codeChar"/>
        </w:rPr>
        <w:t>&lt;rpc-error&gt;</w:t>
      </w:r>
      <w:r>
        <w:t xml:space="preserve"> definitions can be found in RFC 6241. Specific implementation may define implementation-specific error information and messages inside of error-info as sub-elements.</w:t>
      </w:r>
    </w:p>
    <w:p w14:paraId="33C82D78" w14:textId="77777777" w:rsidR="00D14D27" w:rsidRDefault="00D14D27" w:rsidP="00D14D27">
      <w:r>
        <w:t xml:space="preserve">An example of </w:t>
      </w:r>
      <w:r w:rsidRPr="00D14D27">
        <w:rPr>
          <w:rStyle w:val="codeChar"/>
        </w:rPr>
        <w:t>&lt;rpc-error</w:t>
      </w:r>
      <w:proofErr w:type="gramStart"/>
      <w:r w:rsidRPr="00D14D27">
        <w:rPr>
          <w:rStyle w:val="codeChar"/>
        </w:rPr>
        <w:t>&gt;</w:t>
      </w:r>
      <w:r>
        <w:t xml:space="preserve">  element</w:t>
      </w:r>
      <w:proofErr w:type="gramEnd"/>
      <w:r>
        <w:t xml:space="preserve"> in </w:t>
      </w:r>
      <w:r w:rsidRPr="00D14D27">
        <w:rPr>
          <w:rStyle w:val="codeChar"/>
        </w:rPr>
        <w:t>&lt;rpc-reply&gt;</w:t>
      </w:r>
      <w:r>
        <w:t xml:space="preserve"> message:</w:t>
      </w:r>
    </w:p>
    <w:tbl>
      <w:tblPr>
        <w:tblStyle w:val="TableGrid"/>
        <w:tblW w:w="0" w:type="auto"/>
        <w:tblInd w:w="378" w:type="dxa"/>
        <w:shd w:val="clear" w:color="auto" w:fill="C8FCCD"/>
        <w:tblLook w:val="04A0" w:firstRow="1" w:lastRow="0" w:firstColumn="1" w:lastColumn="0" w:noHBand="0" w:noVBand="1"/>
      </w:tblPr>
      <w:tblGrid>
        <w:gridCol w:w="8820"/>
      </w:tblGrid>
      <w:tr w:rsidR="00D14D27" w:rsidRPr="009F1B7D" w14:paraId="0114CFBA" w14:textId="77777777" w:rsidTr="0082695D">
        <w:tc>
          <w:tcPr>
            <w:tcW w:w="8820" w:type="dxa"/>
            <w:shd w:val="clear" w:color="auto" w:fill="C8FCCD"/>
          </w:tcPr>
          <w:p w14:paraId="21853255" w14:textId="77777777" w:rsidR="00D14D27" w:rsidRDefault="00D14D27" w:rsidP="00D14D27">
            <w:pPr>
              <w:pStyle w:val="XML1"/>
            </w:pPr>
            <w:proofErr w:type="gramStart"/>
            <w:r>
              <w:t>&lt;?xml</w:t>
            </w:r>
            <w:proofErr w:type="gramEnd"/>
            <w:r>
              <w:t xml:space="preserve"> version="1.0" encoding="UTF-8"?&gt;</w:t>
            </w:r>
          </w:p>
          <w:p w14:paraId="0DE8A346" w14:textId="77777777" w:rsidR="00D14D27" w:rsidRDefault="00D14D27" w:rsidP="00D14D27">
            <w:pPr>
              <w:pStyle w:val="XML1"/>
            </w:pPr>
            <w:r>
              <w:t>&lt;rpc-reply message-id="101"</w:t>
            </w:r>
          </w:p>
          <w:p w14:paraId="30CC7758" w14:textId="77777777" w:rsidR="00D14D27" w:rsidRDefault="00D14D27" w:rsidP="00D14D27">
            <w:pPr>
              <w:pStyle w:val="XML2"/>
            </w:pPr>
            <w:r>
              <w:t>xmlns="urn:ietf:params:xml:ns:netconf:base:1.0"</w:t>
            </w:r>
          </w:p>
          <w:p w14:paraId="2F0B2650" w14:textId="77777777" w:rsidR="00D14D27" w:rsidRPr="00B14F55" w:rsidRDefault="00D14D27" w:rsidP="00D14D27">
            <w:pPr>
              <w:pStyle w:val="XML2"/>
            </w:pPr>
            <w:r>
              <w:lastRenderedPageBreak/>
              <w:t>&lt;rpc-error&gt;</w:t>
            </w:r>
          </w:p>
          <w:p w14:paraId="59C99F81" w14:textId="77777777" w:rsidR="00D14D27" w:rsidRDefault="00D14D27" w:rsidP="00D14D27">
            <w:pPr>
              <w:pStyle w:val="XML3"/>
            </w:pPr>
            <w:r>
              <w:t>&lt;error-type&gt;application&lt;/error-type&gt;</w:t>
            </w:r>
          </w:p>
          <w:p w14:paraId="26F90CE7" w14:textId="77777777" w:rsidR="00D14D27" w:rsidRDefault="00D14D27" w:rsidP="00D14D27">
            <w:pPr>
              <w:pStyle w:val="XML3"/>
            </w:pPr>
            <w:r>
              <w:t>&lt;error-tag&gt;</w:t>
            </w:r>
            <w:r w:rsidRPr="00B14F55">
              <w:t xml:space="preserve"> missing-element</w:t>
            </w:r>
            <w:r>
              <w:t>&lt;/error-tag&gt;</w:t>
            </w:r>
          </w:p>
          <w:p w14:paraId="3B70C91E" w14:textId="77777777" w:rsidR="00D14D27" w:rsidRDefault="00D14D27" w:rsidP="00D14D27">
            <w:pPr>
              <w:pStyle w:val="XML3"/>
            </w:pPr>
            <w:r>
              <w:t>&lt;error-severity&gt;error&lt;/error-severity&gt;</w:t>
            </w:r>
          </w:p>
          <w:p w14:paraId="70E05D83" w14:textId="77777777" w:rsidR="00D14D27" w:rsidRPr="009423A9" w:rsidRDefault="00D14D27" w:rsidP="00D14D27">
            <w:pPr>
              <w:pStyle w:val="XML3"/>
            </w:pPr>
            <w:r w:rsidRPr="009423A9">
              <w:t>&lt;error-message xml:lang="en"&gt;</w:t>
            </w:r>
          </w:p>
          <w:p w14:paraId="6A704DB8" w14:textId="77777777" w:rsidR="00D14D27" w:rsidRDefault="00D14D27" w:rsidP="00D14D27">
            <w:pPr>
              <w:pStyle w:val="XML4"/>
            </w:pPr>
            <w:r>
              <w:t>expected key leaf in list</w:t>
            </w:r>
          </w:p>
          <w:p w14:paraId="716271AB" w14:textId="77777777" w:rsidR="00D14D27" w:rsidRDefault="00D14D27" w:rsidP="0071211E">
            <w:pPr>
              <w:pStyle w:val="XML3"/>
            </w:pPr>
            <w:r>
              <w:t>&lt;/error-message&gt;</w:t>
            </w:r>
          </w:p>
          <w:p w14:paraId="68AFA78D" w14:textId="77777777" w:rsidR="00D14D27" w:rsidRDefault="00D14D27" w:rsidP="0071211E">
            <w:pPr>
              <w:pStyle w:val="XML3"/>
            </w:pPr>
            <w:r>
              <w:t>&lt;error-info&gt;</w:t>
            </w:r>
          </w:p>
          <w:p w14:paraId="35BBC4EF" w14:textId="77777777" w:rsidR="00D14D27" w:rsidRPr="00B14F55" w:rsidRDefault="00D14D27" w:rsidP="0071211E">
            <w:pPr>
              <w:pStyle w:val="XML4"/>
            </w:pPr>
            <w:r>
              <w:t>&lt;</w:t>
            </w:r>
            <w:r w:rsidRPr="00B14F55">
              <w:t>bad-element</w:t>
            </w:r>
            <w:r>
              <w:t>&gt;</w:t>
            </w:r>
            <w:r w:rsidRPr="00B14F55">
              <w:t>id</w:t>
            </w:r>
            <w:r>
              <w:t>&lt;/bad-element&gt;</w:t>
            </w:r>
          </w:p>
          <w:p w14:paraId="7F7ED033" w14:textId="77777777" w:rsidR="00D14D27" w:rsidRDefault="00D14D27" w:rsidP="0071211E">
            <w:pPr>
              <w:pStyle w:val="XML4"/>
            </w:pPr>
            <w:r>
              <w:t>&lt;</w:t>
            </w:r>
            <w:r w:rsidRPr="00B14F55">
              <w:t>error-number</w:t>
            </w:r>
            <w:r>
              <w:t>&gt;</w:t>
            </w:r>
            <w:r w:rsidRPr="00B14F55">
              <w:t>383</w:t>
            </w:r>
            <w:r>
              <w:t>&lt;/error-number&gt;</w:t>
            </w:r>
          </w:p>
          <w:p w14:paraId="3F062A64" w14:textId="77777777" w:rsidR="00D14D27" w:rsidRDefault="00D14D27" w:rsidP="0071211E">
            <w:pPr>
              <w:pStyle w:val="XML3"/>
            </w:pPr>
            <w:r>
              <w:t>&lt;/error-info&gt;</w:t>
            </w:r>
          </w:p>
          <w:p w14:paraId="6A950D86" w14:textId="77777777" w:rsidR="00D14D27" w:rsidRDefault="00D14D27" w:rsidP="0071211E">
            <w:pPr>
              <w:pStyle w:val="XML2"/>
            </w:pPr>
            <w:r>
              <w:t>&lt;/rpc-error&gt;</w:t>
            </w:r>
          </w:p>
          <w:p w14:paraId="7334CDA8" w14:textId="77777777" w:rsidR="00D14D27" w:rsidRDefault="00D14D27" w:rsidP="0071211E">
            <w:pPr>
              <w:pStyle w:val="XML1"/>
            </w:pPr>
            <w:r>
              <w:t>&lt;/rpc-reply&gt;</w:t>
            </w:r>
          </w:p>
          <w:p w14:paraId="4BC28929" w14:textId="77777777" w:rsidR="00D14D27" w:rsidRPr="009F1B7D" w:rsidRDefault="00D14D27" w:rsidP="0082695D">
            <w:pPr>
              <w:pStyle w:val="HTMLPreformatted"/>
            </w:pPr>
          </w:p>
        </w:tc>
      </w:tr>
    </w:tbl>
    <w:p w14:paraId="1671C048" w14:textId="77777777" w:rsidR="00D14D27" w:rsidRDefault="00D14D27" w:rsidP="00D14D27"/>
    <w:p w14:paraId="24EA35FE" w14:textId="77777777" w:rsidR="00C31DBC" w:rsidRPr="009F1B7D" w:rsidRDefault="00D14D27" w:rsidP="007D61A9">
      <w:pPr>
        <w:pStyle w:val="Appx"/>
      </w:pPr>
      <w:r>
        <w:br w:type="page"/>
      </w:r>
      <w:bookmarkStart w:id="161" w:name="_Toc318908572"/>
      <w:r w:rsidR="00C31DBC" w:rsidRPr="00C31DBC">
        <w:lastRenderedPageBreak/>
        <w:t>XMLSchema</w:t>
      </w:r>
      <w:bookmarkEnd w:id="160"/>
      <w:bookmarkEnd w:id="161"/>
    </w:p>
    <w:tbl>
      <w:tblPr>
        <w:tblStyle w:val="TableGrid"/>
        <w:tblW w:w="9450" w:type="dxa"/>
        <w:tblInd w:w="378" w:type="dxa"/>
        <w:shd w:val="clear" w:color="auto" w:fill="C8FCCD"/>
        <w:tblLook w:val="04A0" w:firstRow="1" w:lastRow="0" w:firstColumn="1" w:lastColumn="0" w:noHBand="0" w:noVBand="1"/>
      </w:tblPr>
      <w:tblGrid>
        <w:gridCol w:w="9450"/>
      </w:tblGrid>
      <w:tr w:rsidR="00C31DBC" w:rsidRPr="009F1B7D" w14:paraId="3B20E583" w14:textId="77777777" w:rsidTr="00920140">
        <w:tc>
          <w:tcPr>
            <w:tcW w:w="9450" w:type="dxa"/>
            <w:shd w:val="clear" w:color="auto" w:fill="C8FCCD"/>
          </w:tcPr>
          <w:p w14:paraId="48261A37" w14:textId="77777777" w:rsidR="00C31DBC" w:rsidRPr="009F1B7D" w:rsidRDefault="00C31DBC" w:rsidP="00011096">
            <w:pPr>
              <w:pStyle w:val="XML1"/>
            </w:pPr>
            <w:proofErr w:type="gramStart"/>
            <w:r w:rsidRPr="009F1B7D">
              <w:t>&lt;?xml</w:t>
            </w:r>
            <w:proofErr w:type="gramEnd"/>
            <w:r w:rsidRPr="009F1B7D">
              <w:t xml:space="preserve"> version="1.0" encoding="UTF-8"?&gt;</w:t>
            </w:r>
          </w:p>
          <w:p w14:paraId="78C8965E" w14:textId="77777777" w:rsidR="00C31DBC" w:rsidRPr="009423A9" w:rsidRDefault="00C31DBC" w:rsidP="00011096">
            <w:pPr>
              <w:pStyle w:val="XML1"/>
            </w:pPr>
            <w:r w:rsidRPr="009423A9">
              <w:t xml:space="preserve">&lt;xs:schema xmlns:xs="http://www.w3.org/2001/XMLSchema" </w:t>
            </w:r>
          </w:p>
          <w:p w14:paraId="423D8956" w14:textId="45E6E8E5" w:rsidR="00222FE1" w:rsidRPr="009423A9" w:rsidRDefault="00222FE1" w:rsidP="00011096">
            <w:pPr>
              <w:pStyle w:val="XML7"/>
              <w:rPr>
                <w:rStyle w:val="XML1Char"/>
              </w:rPr>
            </w:pPr>
            <w:r w:rsidRPr="009423A9">
              <w:t>xmlns:</w:t>
            </w:r>
            <w:r w:rsidR="00487636">
              <w:t>ds</w:t>
            </w:r>
            <w:r w:rsidRPr="009423A9">
              <w:t>="http://www.w3.org/2000/09/xmldsig#"</w:t>
            </w:r>
          </w:p>
          <w:p w14:paraId="4DCA8561" w14:textId="77777777" w:rsidR="00C31DBC" w:rsidRPr="009F1B7D" w:rsidRDefault="00C31DBC" w:rsidP="00011096">
            <w:pPr>
              <w:pStyle w:val="XML7"/>
            </w:pPr>
            <w:r w:rsidRPr="009F1B7D">
              <w:rPr>
                <w:rStyle w:val="XML1Char"/>
              </w:rPr>
              <w:t>elementFormDefault</w:t>
            </w:r>
            <w:r w:rsidRPr="009F1B7D">
              <w:t>="qualified"</w:t>
            </w:r>
          </w:p>
          <w:p w14:paraId="6D6BAB9C" w14:textId="77777777" w:rsidR="00C31DBC" w:rsidRPr="009F1B7D" w:rsidRDefault="00C31DBC" w:rsidP="00011096">
            <w:pPr>
              <w:pStyle w:val="XML7"/>
            </w:pPr>
            <w:r w:rsidRPr="009F1B7D">
              <w:t>targetNamespace="urn:onf:params:xml:ns:onf:of12:config"</w:t>
            </w:r>
          </w:p>
          <w:p w14:paraId="56A3638D" w14:textId="77777777" w:rsidR="00C31DBC" w:rsidRPr="009F1B7D" w:rsidRDefault="00C31DBC" w:rsidP="00011096">
            <w:pPr>
              <w:pStyle w:val="XML7"/>
            </w:pPr>
            <w:r w:rsidRPr="009F1B7D">
              <w:t>xmlns="urn:onf:params:xml:ns:onf:of12:config"</w:t>
            </w:r>
          </w:p>
          <w:p w14:paraId="552EF702" w14:textId="77777777" w:rsidR="00C31DBC" w:rsidRPr="009F1B7D" w:rsidRDefault="00C31DBC" w:rsidP="00011096">
            <w:pPr>
              <w:pStyle w:val="XML7"/>
            </w:pPr>
            <w:r w:rsidRPr="009F1B7D">
              <w:t>xmlns:of12-config="urn:onf:params:xml:ns:onf:of12:config"</w:t>
            </w:r>
          </w:p>
          <w:p w14:paraId="05C6D8F4" w14:textId="77777777" w:rsidR="00C31DBC" w:rsidRPr="009F1B7D" w:rsidRDefault="00C31DBC" w:rsidP="00011096">
            <w:pPr>
              <w:pStyle w:val="XML7"/>
            </w:pPr>
            <w:r w:rsidRPr="009F1B7D">
              <w:t>xmlns:inet="urn:ietf:params:xml:ns:yang:ietf-inet-types"&gt;</w:t>
            </w:r>
          </w:p>
          <w:p w14:paraId="387DB839" w14:textId="77777777" w:rsidR="00C31DBC" w:rsidRPr="009F1B7D" w:rsidRDefault="00C31DBC" w:rsidP="00011096">
            <w:pPr>
              <w:pStyle w:val="XML1"/>
            </w:pPr>
          </w:p>
          <w:p w14:paraId="4A11234C" w14:textId="77777777" w:rsidR="00C31DBC" w:rsidRPr="009F1B7D" w:rsidRDefault="00C31DBC" w:rsidP="00011096">
            <w:pPr>
              <w:pStyle w:val="XML2"/>
            </w:pPr>
            <w:r w:rsidRPr="009F1B7D">
              <w:t>&lt;xs:import namespace="urn:ietf:params:xml:ns:yang:ietf-inet-types"</w:t>
            </w:r>
          </w:p>
          <w:p w14:paraId="0E83E41E" w14:textId="77777777" w:rsidR="00C31DBC" w:rsidRPr="009F1B7D" w:rsidRDefault="00C31DBC" w:rsidP="00011096">
            <w:pPr>
              <w:pStyle w:val="XML9"/>
            </w:pPr>
            <w:r w:rsidRPr="009F1B7D">
              <w:t>schemaLocation="ietf-inet-types.xsd"/&gt;</w:t>
            </w:r>
          </w:p>
          <w:p w14:paraId="74D30DA4" w14:textId="77777777" w:rsidR="00C31DBC" w:rsidRPr="009F1B7D" w:rsidRDefault="00C31DBC" w:rsidP="00011096">
            <w:pPr>
              <w:pStyle w:val="XML1"/>
            </w:pPr>
          </w:p>
          <w:p w14:paraId="5FBF3600" w14:textId="77777777" w:rsidR="00C31DBC" w:rsidRPr="009F1B7D" w:rsidRDefault="00C31DBC" w:rsidP="00011096">
            <w:pPr>
              <w:pStyle w:val="XML2"/>
            </w:pPr>
            <w:r w:rsidRPr="009F1B7D">
              <w:t>&lt;xs:element name="capable-switch" type="OFCapableSwitchType"&gt;</w:t>
            </w:r>
          </w:p>
          <w:p w14:paraId="45878DB8" w14:textId="77777777" w:rsidR="00C31DBC" w:rsidRPr="009F1B7D" w:rsidRDefault="00C31DBC" w:rsidP="00A21E86">
            <w:pPr>
              <w:pStyle w:val="XML3"/>
            </w:pPr>
            <w:r w:rsidRPr="009F1B7D">
              <w:t>&lt;xs:annotation&gt;</w:t>
            </w:r>
          </w:p>
          <w:p w14:paraId="7C549F03" w14:textId="77777777" w:rsidR="00C31DBC" w:rsidRPr="009F1B7D" w:rsidRDefault="00C31DBC" w:rsidP="00A21E86">
            <w:pPr>
              <w:pStyle w:val="XML4"/>
            </w:pPr>
            <w:r w:rsidRPr="009F1B7D">
              <w:t>&lt;xs</w:t>
            </w:r>
            <w:proofErr w:type="gramStart"/>
            <w:r w:rsidRPr="009F1B7D">
              <w:t>:documentation</w:t>
            </w:r>
            <w:proofErr w:type="gramEnd"/>
            <w:r w:rsidRPr="009F1B7D">
              <w:t xml:space="preserve">&gt;The OpenFlow Capable Switch and its </w:t>
            </w:r>
            <w:r>
              <w:t xml:space="preserve">configurationpoints, </w:t>
            </w:r>
            <w:r w:rsidRPr="009F1B7D">
              <w:t>logical switches and resources available to logicalswitches.</w:t>
            </w:r>
          </w:p>
          <w:p w14:paraId="556527C1" w14:textId="77777777" w:rsidR="00C31DBC" w:rsidRPr="009F1B7D" w:rsidRDefault="00C31DBC" w:rsidP="00A21E86">
            <w:pPr>
              <w:pStyle w:val="XML4"/>
            </w:pPr>
            <w:r w:rsidRPr="009F1B7D">
              <w:t>&lt;/xs:documentation&gt;</w:t>
            </w:r>
          </w:p>
          <w:p w14:paraId="24B30616" w14:textId="77777777" w:rsidR="00C31DBC" w:rsidRPr="009F1B7D" w:rsidRDefault="00C31DBC" w:rsidP="00011096">
            <w:pPr>
              <w:pStyle w:val="XML3"/>
            </w:pPr>
            <w:r w:rsidRPr="009F1B7D">
              <w:t>&lt;/xs:annotation&gt;</w:t>
            </w:r>
          </w:p>
          <w:p w14:paraId="02FD2DD9" w14:textId="77777777" w:rsidR="00C31DBC" w:rsidRPr="009F1B7D" w:rsidRDefault="00C31DBC" w:rsidP="00011096">
            <w:pPr>
              <w:pStyle w:val="XML2"/>
            </w:pPr>
            <w:r w:rsidRPr="009F1B7D">
              <w:t>&lt;/xs:element&gt;</w:t>
            </w:r>
          </w:p>
          <w:p w14:paraId="45D4859E" w14:textId="77777777" w:rsidR="00C31DBC" w:rsidRPr="009F1B7D" w:rsidRDefault="00C31DBC" w:rsidP="00011096">
            <w:pPr>
              <w:pStyle w:val="XML3"/>
            </w:pPr>
          </w:p>
          <w:p w14:paraId="0516E98D" w14:textId="77777777" w:rsidR="00C31DBC" w:rsidRPr="009F1B7D" w:rsidRDefault="00C31DBC" w:rsidP="00011096">
            <w:pPr>
              <w:pStyle w:val="XML2"/>
            </w:pPr>
            <w:r w:rsidRPr="009F1B7D">
              <w:t>&lt;xs:simpleType name="OFConfigID"&gt;</w:t>
            </w:r>
          </w:p>
          <w:p w14:paraId="5B0A86F6" w14:textId="77777777" w:rsidR="00C31DBC" w:rsidRPr="009F1B7D" w:rsidRDefault="00C31DBC" w:rsidP="00011096">
            <w:pPr>
              <w:pStyle w:val="XML3"/>
            </w:pPr>
            <w:r w:rsidRPr="009F1B7D">
              <w:t>&lt;xs:restriction base="xs:string"/&gt;</w:t>
            </w:r>
          </w:p>
          <w:p w14:paraId="3DE862CF" w14:textId="77777777" w:rsidR="00C31DBC" w:rsidRPr="009F1B7D" w:rsidRDefault="00C31DBC" w:rsidP="00011096">
            <w:pPr>
              <w:pStyle w:val="XML2"/>
            </w:pPr>
            <w:r w:rsidRPr="009F1B7D">
              <w:t>&lt;/xs:simpleType&gt;</w:t>
            </w:r>
          </w:p>
          <w:p w14:paraId="17237811" w14:textId="77777777" w:rsidR="00C31DBC" w:rsidRPr="009F1B7D" w:rsidRDefault="00C31DBC" w:rsidP="00011096">
            <w:pPr>
              <w:pStyle w:val="XML2"/>
            </w:pPr>
            <w:r w:rsidRPr="009F1B7D">
              <w:t>&lt;xs:complexType name="OFCapableSwitchType"&gt;</w:t>
            </w:r>
          </w:p>
          <w:p w14:paraId="46C1E7FC" w14:textId="77777777" w:rsidR="00C31DBC" w:rsidRPr="009F1B7D" w:rsidRDefault="00C31DBC" w:rsidP="00011096">
            <w:pPr>
              <w:pStyle w:val="XML3"/>
            </w:pPr>
            <w:r w:rsidRPr="009F1B7D">
              <w:t>&lt;xs:annotation&gt;</w:t>
            </w:r>
          </w:p>
          <w:p w14:paraId="17ED9726" w14:textId="77777777" w:rsidR="00C31DBC" w:rsidRPr="009F1B7D" w:rsidRDefault="00C31DBC" w:rsidP="00011096">
            <w:pPr>
              <w:pStyle w:val="XML4"/>
            </w:pPr>
            <w:r w:rsidRPr="009F1B7D">
              <w:t>&lt;xs:documentation&gt;Representation of an OpenFlow Capable Switch.&lt;/xs:documentation&gt;</w:t>
            </w:r>
          </w:p>
          <w:p w14:paraId="10CC562A" w14:textId="77777777" w:rsidR="00C31DBC" w:rsidRPr="009F1B7D" w:rsidRDefault="00C31DBC" w:rsidP="00011096">
            <w:pPr>
              <w:pStyle w:val="XML3"/>
            </w:pPr>
            <w:r w:rsidRPr="009F1B7D">
              <w:t>&lt;/xs:annotation&gt;</w:t>
            </w:r>
          </w:p>
          <w:p w14:paraId="0A123612" w14:textId="77777777" w:rsidR="00C31DBC" w:rsidRPr="009F1B7D" w:rsidRDefault="00C31DBC" w:rsidP="00011096">
            <w:pPr>
              <w:pStyle w:val="XML3"/>
            </w:pPr>
            <w:r w:rsidRPr="009F1B7D">
              <w:t>&lt;xs:sequence&gt;</w:t>
            </w:r>
          </w:p>
          <w:p w14:paraId="77B0F57A" w14:textId="77777777" w:rsidR="00C31DBC" w:rsidRPr="009F1B7D" w:rsidRDefault="00C31DBC" w:rsidP="00011096">
            <w:pPr>
              <w:pStyle w:val="XML4"/>
            </w:pPr>
            <w:r w:rsidRPr="009F1B7D">
              <w:t>&lt;xs:element name="id" type="OFConfigID"&gt;</w:t>
            </w:r>
          </w:p>
          <w:p w14:paraId="5AC63836" w14:textId="77777777" w:rsidR="00C31DBC" w:rsidRPr="009F1B7D" w:rsidRDefault="00C31DBC" w:rsidP="00011096">
            <w:pPr>
              <w:pStyle w:val="XML5"/>
            </w:pPr>
            <w:r w:rsidRPr="009F1B7D">
              <w:t>&lt;xs:annotation&gt;</w:t>
            </w:r>
          </w:p>
          <w:p w14:paraId="0167693B" w14:textId="77777777" w:rsidR="00C31DBC" w:rsidRPr="009F1B7D" w:rsidRDefault="00C31DBC" w:rsidP="00011096">
            <w:pPr>
              <w:pStyle w:val="XML6"/>
            </w:pPr>
            <w:r w:rsidRPr="009F1B7D">
              <w:t>&lt;xs</w:t>
            </w:r>
            <w:proofErr w:type="gramStart"/>
            <w:r w:rsidRPr="009F1B7D">
              <w:t>:documentation</w:t>
            </w:r>
            <w:proofErr w:type="gramEnd"/>
            <w:r w:rsidRPr="009F1B7D">
              <w:t>&gt;An unique but locally arbitrary identifier that identifies a Capable Switch towards management systems and that is persistent across reboots of the system.</w:t>
            </w:r>
          </w:p>
          <w:p w14:paraId="773CA857" w14:textId="77777777" w:rsidR="00C31DBC" w:rsidRPr="009F1B7D" w:rsidRDefault="00C31DBC" w:rsidP="00011096">
            <w:pPr>
              <w:pStyle w:val="XML6"/>
            </w:pPr>
            <w:r w:rsidRPr="009F1B7D">
              <w:t>&lt;/xs:documentation&gt;</w:t>
            </w:r>
          </w:p>
          <w:p w14:paraId="6D12FC61" w14:textId="77777777" w:rsidR="00C31DBC" w:rsidRPr="009F1B7D" w:rsidRDefault="00C31DBC" w:rsidP="00011096">
            <w:pPr>
              <w:pStyle w:val="XML5"/>
            </w:pPr>
            <w:r w:rsidRPr="009F1B7D">
              <w:t>&lt;/xs:annotation&gt;</w:t>
            </w:r>
          </w:p>
          <w:p w14:paraId="0C68F47A" w14:textId="77777777" w:rsidR="00C31DBC" w:rsidRPr="009F1B7D" w:rsidRDefault="00C31DBC" w:rsidP="00011096">
            <w:pPr>
              <w:pStyle w:val="XML4"/>
            </w:pPr>
            <w:r w:rsidRPr="009F1B7D">
              <w:t>&lt;/xs:element&gt;</w:t>
            </w:r>
          </w:p>
          <w:p w14:paraId="31779AB4" w14:textId="77777777" w:rsidR="00C31DBC" w:rsidRPr="009F1B7D" w:rsidRDefault="00C31DBC" w:rsidP="00011096">
            <w:pPr>
              <w:pStyle w:val="XML4"/>
            </w:pPr>
            <w:r w:rsidRPr="009F1B7D">
              <w:t xml:space="preserve">&lt;xs:element name="configuration-points" </w:t>
            </w:r>
          </w:p>
          <w:p w14:paraId="5476AF93" w14:textId="77777777" w:rsidR="00C31DBC" w:rsidRPr="009F1B7D" w:rsidRDefault="00C31DBC" w:rsidP="00011096">
            <w:pPr>
              <w:pStyle w:val="XML9"/>
            </w:pPr>
            <w:r w:rsidRPr="009F1B7D">
              <w:t>type="OFConfigurationPointListType"&gt;</w:t>
            </w:r>
          </w:p>
          <w:p w14:paraId="683A7F7A" w14:textId="77777777" w:rsidR="00C31DBC" w:rsidRPr="009F1B7D" w:rsidRDefault="00C31DBC" w:rsidP="00011096">
            <w:pPr>
              <w:pStyle w:val="XML5"/>
            </w:pPr>
            <w:r w:rsidRPr="009F1B7D">
              <w:t>&lt;xs:annotation&gt;</w:t>
            </w:r>
          </w:p>
          <w:p w14:paraId="27396CCC" w14:textId="77777777" w:rsidR="00C31DBC" w:rsidRPr="009F1B7D" w:rsidRDefault="00C31DBC" w:rsidP="00011096">
            <w:pPr>
              <w:pStyle w:val="XML6"/>
            </w:pPr>
            <w:r w:rsidRPr="009F1B7D">
              <w:t>&lt;xs</w:t>
            </w:r>
            <w:proofErr w:type="gramStart"/>
            <w:r w:rsidRPr="009F1B7D">
              <w:t>:documentation</w:t>
            </w:r>
            <w:proofErr w:type="gramEnd"/>
            <w:r w:rsidRPr="009F1B7D">
              <w:t xml:space="preserve">&gt;The list of all </w:t>
            </w:r>
            <w:r>
              <w:t>configuration point</w:t>
            </w:r>
            <w:r w:rsidRPr="009F1B7D">
              <w:t>s known to the OpenFlow Capable Switch that may manage it using OF-CONFIG.</w:t>
            </w:r>
          </w:p>
          <w:p w14:paraId="610FA327" w14:textId="77777777" w:rsidR="00C31DBC" w:rsidRPr="009F1B7D" w:rsidRDefault="00C31DBC" w:rsidP="00011096">
            <w:pPr>
              <w:pStyle w:val="XML6"/>
            </w:pPr>
            <w:r w:rsidRPr="009F1B7D">
              <w:t>&lt;/xs:documentation&gt;</w:t>
            </w:r>
          </w:p>
          <w:p w14:paraId="2FF2EF3A" w14:textId="77777777" w:rsidR="00C31DBC" w:rsidRPr="009F1B7D" w:rsidRDefault="00C31DBC" w:rsidP="00011096">
            <w:pPr>
              <w:pStyle w:val="XML5"/>
            </w:pPr>
            <w:r w:rsidRPr="009F1B7D">
              <w:t>&lt;/xs:annotation&gt;</w:t>
            </w:r>
          </w:p>
          <w:p w14:paraId="15D058AB" w14:textId="77777777" w:rsidR="00C31DBC" w:rsidRPr="009F1B7D" w:rsidRDefault="00C31DBC" w:rsidP="00011096">
            <w:pPr>
              <w:pStyle w:val="XML4"/>
            </w:pPr>
            <w:r w:rsidRPr="009F1B7D">
              <w:t>&lt;/xs:element&gt;</w:t>
            </w:r>
          </w:p>
          <w:p w14:paraId="74E64E5E" w14:textId="77777777" w:rsidR="00C31DBC" w:rsidRPr="009F1B7D" w:rsidRDefault="00C31DBC" w:rsidP="00011096">
            <w:pPr>
              <w:pStyle w:val="XML4"/>
            </w:pPr>
            <w:r w:rsidRPr="009F1B7D">
              <w:t xml:space="preserve">&lt;xs:element name="resources" </w:t>
            </w:r>
          </w:p>
          <w:p w14:paraId="42595978" w14:textId="77777777" w:rsidR="00C31DBC" w:rsidRPr="009F1B7D" w:rsidRDefault="00C31DBC" w:rsidP="00011096">
            <w:pPr>
              <w:pStyle w:val="XML9"/>
            </w:pPr>
            <w:r w:rsidRPr="009F1B7D">
              <w:t>type="OFCapableSwitchResourceListType"&gt;</w:t>
            </w:r>
          </w:p>
          <w:p w14:paraId="78CA2B07" w14:textId="77777777" w:rsidR="00C31DBC" w:rsidRPr="009F1B7D" w:rsidRDefault="00C31DBC" w:rsidP="00011096">
            <w:pPr>
              <w:pStyle w:val="XML5"/>
            </w:pPr>
            <w:r w:rsidRPr="009F1B7D">
              <w:t>&lt;xs:annotation&gt;</w:t>
            </w:r>
          </w:p>
          <w:p w14:paraId="7EE1B4F5" w14:textId="77777777" w:rsidR="00C31DBC" w:rsidRPr="009F1B7D" w:rsidRDefault="00C31DBC" w:rsidP="00011096">
            <w:pPr>
              <w:pStyle w:val="XML6"/>
            </w:pPr>
            <w:r w:rsidRPr="009F1B7D">
              <w:t>&lt;xs</w:t>
            </w:r>
            <w:proofErr w:type="gramStart"/>
            <w:r w:rsidRPr="009F1B7D">
              <w:t>:documentation</w:t>
            </w:r>
            <w:proofErr w:type="gramEnd"/>
            <w:r w:rsidRPr="009F1B7D">
              <w:t>&gt;This element contains lists of all resources of the OpenFlow Capable Switch that can be used by OpenFlow Logical Switches.</w:t>
            </w:r>
          </w:p>
          <w:p w14:paraId="33E8204D" w14:textId="77777777" w:rsidR="00C31DBC" w:rsidRPr="009F1B7D" w:rsidRDefault="00C31DBC" w:rsidP="00011096">
            <w:pPr>
              <w:pStyle w:val="XML6"/>
            </w:pPr>
            <w:r w:rsidRPr="009F1B7D">
              <w:lastRenderedPageBreak/>
              <w:t>&lt;/xs:documentation&gt;</w:t>
            </w:r>
          </w:p>
          <w:p w14:paraId="6B2C0934" w14:textId="77777777" w:rsidR="00C31DBC" w:rsidRPr="009F1B7D" w:rsidRDefault="00C31DBC" w:rsidP="00011096">
            <w:pPr>
              <w:pStyle w:val="XML5"/>
            </w:pPr>
            <w:r w:rsidRPr="009F1B7D">
              <w:t>&lt;/xs:annotation&gt;</w:t>
            </w:r>
          </w:p>
          <w:p w14:paraId="136A0AED" w14:textId="77777777" w:rsidR="00C31DBC" w:rsidRPr="009F1B7D" w:rsidRDefault="00C31DBC" w:rsidP="00011096">
            <w:pPr>
              <w:pStyle w:val="XML4"/>
            </w:pPr>
            <w:r w:rsidRPr="009F1B7D">
              <w:t>&lt;/xs:element&gt;</w:t>
            </w:r>
          </w:p>
          <w:p w14:paraId="6631E376" w14:textId="77777777" w:rsidR="00C31DBC" w:rsidRPr="009F1B7D" w:rsidRDefault="00C31DBC" w:rsidP="00011096">
            <w:pPr>
              <w:pStyle w:val="XML4"/>
            </w:pPr>
            <w:r w:rsidRPr="009F1B7D">
              <w:t xml:space="preserve">&lt;xs:element name="logical-switches" </w:t>
            </w:r>
          </w:p>
          <w:p w14:paraId="22F01D01" w14:textId="77777777" w:rsidR="00C31DBC" w:rsidRPr="009F1B7D" w:rsidRDefault="00C31DBC" w:rsidP="00011096">
            <w:pPr>
              <w:pStyle w:val="XML9"/>
            </w:pPr>
            <w:r w:rsidRPr="009F1B7D">
              <w:t>type="OFLogicalSwitchListType"&gt;</w:t>
            </w:r>
          </w:p>
          <w:p w14:paraId="709581DB" w14:textId="77777777" w:rsidR="00C31DBC" w:rsidRPr="009F1B7D" w:rsidRDefault="00C31DBC" w:rsidP="00011096">
            <w:pPr>
              <w:pStyle w:val="XML5"/>
            </w:pPr>
            <w:r w:rsidRPr="009F1B7D">
              <w:t>&lt;xs:annotation&gt;</w:t>
            </w:r>
          </w:p>
          <w:p w14:paraId="32A3AE3D" w14:textId="77777777" w:rsidR="00C31DBC" w:rsidRPr="009F1B7D" w:rsidRDefault="00C31DBC" w:rsidP="00011096">
            <w:pPr>
              <w:pStyle w:val="XML6"/>
            </w:pPr>
            <w:r w:rsidRPr="009F1B7D">
              <w:t>&lt;xs</w:t>
            </w:r>
            <w:proofErr w:type="gramStart"/>
            <w:r w:rsidRPr="009F1B7D">
              <w:t>:documentation</w:t>
            </w:r>
            <w:proofErr w:type="gramEnd"/>
            <w:r w:rsidRPr="009F1B7D">
              <w:t>&gt;List of all OpenFlow Logical Switches available on the OpenFlow Capable Switch.</w:t>
            </w:r>
          </w:p>
          <w:p w14:paraId="4C60216B" w14:textId="77777777" w:rsidR="00C31DBC" w:rsidRPr="009F1B7D" w:rsidRDefault="00C31DBC" w:rsidP="00011096">
            <w:pPr>
              <w:pStyle w:val="XML6"/>
            </w:pPr>
            <w:r w:rsidRPr="009F1B7D">
              <w:t>&lt;/xs:documentation&gt;</w:t>
            </w:r>
          </w:p>
          <w:p w14:paraId="1EEED5BF" w14:textId="77777777" w:rsidR="00C31DBC" w:rsidRPr="009F1B7D" w:rsidRDefault="00C31DBC" w:rsidP="00011096">
            <w:pPr>
              <w:pStyle w:val="XML5"/>
            </w:pPr>
            <w:r w:rsidRPr="009F1B7D">
              <w:t>&lt;/xs:annotation&gt;</w:t>
            </w:r>
          </w:p>
          <w:p w14:paraId="4B8ACBFD" w14:textId="77777777" w:rsidR="00C31DBC" w:rsidRPr="009F1B7D" w:rsidRDefault="00C31DBC" w:rsidP="00011096">
            <w:pPr>
              <w:pStyle w:val="XML4"/>
            </w:pPr>
            <w:r w:rsidRPr="009F1B7D">
              <w:t>&lt;/xs:element&gt;</w:t>
            </w:r>
          </w:p>
          <w:p w14:paraId="26C08D51" w14:textId="77777777" w:rsidR="00C31DBC" w:rsidRPr="009F1B7D" w:rsidRDefault="00C31DBC" w:rsidP="00011096">
            <w:pPr>
              <w:pStyle w:val="XML3"/>
            </w:pPr>
            <w:r w:rsidRPr="009F1B7D">
              <w:t>&lt;/xs:sequence&gt;</w:t>
            </w:r>
          </w:p>
          <w:p w14:paraId="43FA1F30" w14:textId="77777777" w:rsidR="00C31DBC" w:rsidRPr="009F1B7D" w:rsidRDefault="00C31DBC" w:rsidP="00011096">
            <w:pPr>
              <w:pStyle w:val="XML2"/>
            </w:pPr>
            <w:r w:rsidRPr="009F1B7D">
              <w:t>&lt;/xs:complexType&gt;</w:t>
            </w:r>
          </w:p>
          <w:p w14:paraId="6D8B4834" w14:textId="77777777" w:rsidR="00C31DBC" w:rsidRPr="009F1B7D" w:rsidRDefault="00C31DBC" w:rsidP="00011096">
            <w:pPr>
              <w:pStyle w:val="XML3"/>
            </w:pPr>
          </w:p>
          <w:p w14:paraId="135DF5F1" w14:textId="77777777" w:rsidR="00C31DBC" w:rsidRPr="009F1B7D" w:rsidRDefault="00C31DBC" w:rsidP="00011096">
            <w:pPr>
              <w:pStyle w:val="XML2"/>
            </w:pPr>
            <w:r w:rsidRPr="009F1B7D">
              <w:t>&lt;xs:complexType name="OFConfigurationPointListType"&gt;</w:t>
            </w:r>
          </w:p>
          <w:p w14:paraId="16B0EC8E" w14:textId="77777777" w:rsidR="00C31DBC" w:rsidRPr="009F1B7D" w:rsidRDefault="00C31DBC" w:rsidP="00011096">
            <w:pPr>
              <w:pStyle w:val="XML3"/>
            </w:pPr>
            <w:r w:rsidRPr="009F1B7D">
              <w:t>&lt;xs:annotation&gt;</w:t>
            </w:r>
          </w:p>
          <w:p w14:paraId="1C6FBA70" w14:textId="77777777" w:rsidR="00C31DBC" w:rsidRPr="009F1B7D" w:rsidRDefault="00C31DBC" w:rsidP="00A21E86">
            <w:pPr>
              <w:pStyle w:val="XML4"/>
            </w:pPr>
            <w:r w:rsidRPr="009F1B7D">
              <w:t>&lt;xs:documentation/&gt;</w:t>
            </w:r>
          </w:p>
          <w:p w14:paraId="05500CAB" w14:textId="77777777" w:rsidR="00C31DBC" w:rsidRPr="009F1B7D" w:rsidRDefault="00C31DBC" w:rsidP="00011096">
            <w:pPr>
              <w:pStyle w:val="XML3"/>
            </w:pPr>
            <w:r w:rsidRPr="009F1B7D">
              <w:t>&lt;/xs:annotation&gt;</w:t>
            </w:r>
          </w:p>
          <w:p w14:paraId="6B02B584" w14:textId="77777777" w:rsidR="00C31DBC" w:rsidRPr="009F1B7D" w:rsidRDefault="00C31DBC" w:rsidP="00011096">
            <w:pPr>
              <w:pStyle w:val="XML3"/>
            </w:pPr>
            <w:r w:rsidRPr="009F1B7D">
              <w:t>&lt;xs:sequence&gt;</w:t>
            </w:r>
          </w:p>
          <w:p w14:paraId="61FA6809" w14:textId="77777777" w:rsidR="00C31DBC" w:rsidRPr="009F1B7D" w:rsidRDefault="00C31DBC" w:rsidP="00011096">
            <w:pPr>
              <w:pStyle w:val="XML4"/>
            </w:pPr>
            <w:r w:rsidRPr="009F1B7D">
              <w:t xml:space="preserve">&lt;xs:element name="configuration-point" </w:t>
            </w:r>
          </w:p>
          <w:p w14:paraId="5E760E70" w14:textId="77777777" w:rsidR="00C31DBC" w:rsidRPr="009F1B7D" w:rsidRDefault="00C31DBC" w:rsidP="00011096">
            <w:pPr>
              <w:pStyle w:val="XML9"/>
            </w:pPr>
            <w:r w:rsidRPr="009F1B7D">
              <w:t>type="OFConfigurationPointType"</w:t>
            </w:r>
          </w:p>
          <w:p w14:paraId="7214D17A" w14:textId="77777777" w:rsidR="00C31DBC" w:rsidRPr="009F1B7D" w:rsidRDefault="00C31DBC" w:rsidP="00011096">
            <w:pPr>
              <w:pStyle w:val="XML9"/>
            </w:pPr>
            <w:r w:rsidRPr="009F1B7D">
              <w:t>maxOccurs="unbounded"/&gt;</w:t>
            </w:r>
          </w:p>
          <w:p w14:paraId="23B519A7" w14:textId="77777777" w:rsidR="00C31DBC" w:rsidRPr="009F1B7D" w:rsidRDefault="00C31DBC" w:rsidP="00011096">
            <w:pPr>
              <w:pStyle w:val="XML3"/>
            </w:pPr>
            <w:r w:rsidRPr="009F1B7D">
              <w:t>&lt;/xs:sequence&gt;</w:t>
            </w:r>
          </w:p>
          <w:p w14:paraId="75A5D788" w14:textId="77777777" w:rsidR="00C31DBC" w:rsidRPr="009F1B7D" w:rsidRDefault="00C31DBC" w:rsidP="00011096">
            <w:pPr>
              <w:pStyle w:val="XML2"/>
            </w:pPr>
            <w:r w:rsidRPr="009F1B7D">
              <w:t>&lt;/xs:complexType&gt;</w:t>
            </w:r>
          </w:p>
          <w:p w14:paraId="764A81A0" w14:textId="77777777" w:rsidR="00C31DBC" w:rsidRPr="009F1B7D" w:rsidRDefault="00C31DBC" w:rsidP="00011096">
            <w:pPr>
              <w:pStyle w:val="XML2"/>
            </w:pPr>
            <w:r w:rsidRPr="009F1B7D">
              <w:t>&lt;xs:complexType name="OFCapableSwitchResourceListType"&gt;</w:t>
            </w:r>
          </w:p>
          <w:p w14:paraId="235BD5D5" w14:textId="77777777" w:rsidR="00C31DBC" w:rsidRPr="009F1B7D" w:rsidRDefault="00C31DBC" w:rsidP="00011096">
            <w:pPr>
              <w:pStyle w:val="XML3"/>
            </w:pPr>
            <w:r w:rsidRPr="009F1B7D">
              <w:t>&lt;xs:sequence&gt;</w:t>
            </w:r>
          </w:p>
          <w:p w14:paraId="152705DA" w14:textId="77777777" w:rsidR="00C31DBC" w:rsidRPr="009F1B7D" w:rsidRDefault="00C31DBC" w:rsidP="00011096">
            <w:pPr>
              <w:pStyle w:val="XML4"/>
            </w:pPr>
            <w:r w:rsidRPr="009F1B7D">
              <w:t xml:space="preserve">&lt;xs:element name="port" type="OFPortType" </w:t>
            </w:r>
          </w:p>
          <w:p w14:paraId="15183BE3" w14:textId="77777777" w:rsidR="00C31DBC" w:rsidRPr="009F1B7D" w:rsidRDefault="00C31DBC" w:rsidP="00011096">
            <w:pPr>
              <w:pStyle w:val="XML9"/>
            </w:pPr>
            <w:r w:rsidRPr="009F1B7D">
              <w:t>maxOccurs="unbounded"/&gt;</w:t>
            </w:r>
          </w:p>
          <w:p w14:paraId="5DBE3613" w14:textId="77777777" w:rsidR="00C31DBC" w:rsidRPr="009F1B7D" w:rsidRDefault="00C31DBC" w:rsidP="00011096">
            <w:pPr>
              <w:pStyle w:val="XML4"/>
            </w:pPr>
            <w:r w:rsidRPr="009F1B7D">
              <w:t xml:space="preserve">&lt;xs:element name="queue" type="OFQueueType" </w:t>
            </w:r>
          </w:p>
          <w:p w14:paraId="652D6319" w14:textId="77777777" w:rsidR="00C31DBC" w:rsidRPr="009F1B7D" w:rsidRDefault="00C31DBC" w:rsidP="00011096">
            <w:pPr>
              <w:pStyle w:val="XML9"/>
            </w:pPr>
            <w:r w:rsidRPr="009F1B7D">
              <w:t>maxOccurs="unbounded"/&gt;</w:t>
            </w:r>
          </w:p>
          <w:p w14:paraId="38ABECCF" w14:textId="77777777" w:rsidR="009D0278" w:rsidRPr="009F1B7D" w:rsidRDefault="009D0278" w:rsidP="009D0278">
            <w:pPr>
              <w:pStyle w:val="XML4"/>
            </w:pPr>
            <w:r w:rsidRPr="009F1B7D">
              <w:t>&lt;xs:element name="</w:t>
            </w:r>
            <w:r>
              <w:t>owned-certificate</w:t>
            </w:r>
            <w:r w:rsidRPr="009F1B7D">
              <w:t>"</w:t>
            </w:r>
          </w:p>
          <w:p w14:paraId="36A8865C" w14:textId="77777777" w:rsidR="009D0278" w:rsidRPr="009F1B7D" w:rsidRDefault="009D0278" w:rsidP="009D0278">
            <w:pPr>
              <w:pStyle w:val="XML9"/>
            </w:pPr>
            <w:r w:rsidRPr="009F1B7D">
              <w:t>type="OF</w:t>
            </w:r>
            <w:r>
              <w:t>OwnedCertificate</w:t>
            </w:r>
            <w:r w:rsidRPr="009F1B7D">
              <w:t>Type" maxOccurs="unbounded"/&gt;</w:t>
            </w:r>
          </w:p>
          <w:p w14:paraId="7A3743FF" w14:textId="77777777" w:rsidR="009D0278" w:rsidRPr="009F1B7D" w:rsidRDefault="009D0278" w:rsidP="009D0278">
            <w:pPr>
              <w:pStyle w:val="XML4"/>
            </w:pPr>
            <w:r w:rsidRPr="009F1B7D">
              <w:t>&lt;xs:element name="</w:t>
            </w:r>
            <w:r>
              <w:t>external-certificate</w:t>
            </w:r>
            <w:r w:rsidRPr="009F1B7D">
              <w:t>"</w:t>
            </w:r>
          </w:p>
          <w:p w14:paraId="35387FE7" w14:textId="77777777" w:rsidR="009D0278" w:rsidRDefault="009D0278" w:rsidP="009D0278">
            <w:pPr>
              <w:pStyle w:val="XML9"/>
            </w:pPr>
            <w:r w:rsidRPr="009F1B7D">
              <w:t>type="OF</w:t>
            </w:r>
            <w:r>
              <w:t>ExternalCertificate</w:t>
            </w:r>
            <w:r w:rsidRPr="009F1B7D">
              <w:t xml:space="preserve">Type" </w:t>
            </w:r>
          </w:p>
          <w:p w14:paraId="538F9AE8" w14:textId="77777777" w:rsidR="009D0278" w:rsidRDefault="009D0278" w:rsidP="009D0278">
            <w:pPr>
              <w:pStyle w:val="XML9"/>
            </w:pPr>
            <w:r w:rsidRPr="009F1B7D">
              <w:t>maxOccurs="unbounded"/&gt;</w:t>
            </w:r>
          </w:p>
          <w:p w14:paraId="66C6C9A7" w14:textId="68D9AC19" w:rsidR="00B26D1C" w:rsidRPr="009F1B7D" w:rsidRDefault="00B26D1C" w:rsidP="00BB61C6">
            <w:pPr>
              <w:pStyle w:val="XML4"/>
            </w:pPr>
            <w:r>
              <w:t>&lt;xs:element name="flow-table</w:t>
            </w:r>
            <w:r w:rsidRPr="009F1B7D">
              <w:t>"</w:t>
            </w:r>
          </w:p>
          <w:p w14:paraId="3D7258D5" w14:textId="08021FB2" w:rsidR="00B26D1C" w:rsidRPr="009F1B7D" w:rsidRDefault="00B26D1C" w:rsidP="00B26D1C">
            <w:pPr>
              <w:pStyle w:val="XML9"/>
            </w:pPr>
            <w:r>
              <w:t>type="OFFlowTable</w:t>
            </w:r>
            <w:r w:rsidRPr="009F1B7D">
              <w:t>Type" maxOccurs="unbounded"/&gt;</w:t>
            </w:r>
          </w:p>
          <w:p w14:paraId="193F9B03" w14:textId="77777777" w:rsidR="00C31DBC" w:rsidRPr="009F1B7D" w:rsidRDefault="00C31DBC" w:rsidP="00011096">
            <w:pPr>
              <w:pStyle w:val="XML3"/>
            </w:pPr>
            <w:r w:rsidRPr="009F1B7D">
              <w:t>&lt;/xs:sequence&gt;</w:t>
            </w:r>
          </w:p>
          <w:p w14:paraId="382A8F44" w14:textId="77777777" w:rsidR="00C31DBC" w:rsidRPr="009F1B7D" w:rsidRDefault="00C31DBC" w:rsidP="00011096">
            <w:pPr>
              <w:pStyle w:val="XML2"/>
            </w:pPr>
            <w:r w:rsidRPr="009F1B7D">
              <w:t>&lt;/xs:complexType&gt;</w:t>
            </w:r>
          </w:p>
          <w:p w14:paraId="53C700FD" w14:textId="77777777" w:rsidR="00C31DBC" w:rsidRPr="009F1B7D" w:rsidRDefault="00C31DBC" w:rsidP="00011096">
            <w:pPr>
              <w:pStyle w:val="XML2"/>
            </w:pPr>
            <w:r w:rsidRPr="009F1B7D">
              <w:t>&lt;xs:complexType name="OFLogicalSwitchListType"&gt;</w:t>
            </w:r>
          </w:p>
          <w:p w14:paraId="147DC939" w14:textId="77777777" w:rsidR="00C31DBC" w:rsidRPr="009F1B7D" w:rsidRDefault="00C31DBC" w:rsidP="00011096">
            <w:pPr>
              <w:pStyle w:val="XML3"/>
            </w:pPr>
            <w:r w:rsidRPr="009F1B7D">
              <w:t>&lt;xs:sequence&gt;</w:t>
            </w:r>
          </w:p>
          <w:p w14:paraId="389D44FB" w14:textId="77777777" w:rsidR="00C31DBC" w:rsidRPr="009F1B7D" w:rsidRDefault="00C31DBC" w:rsidP="00011096">
            <w:pPr>
              <w:pStyle w:val="XML4"/>
            </w:pPr>
            <w:r w:rsidRPr="009F1B7D">
              <w:t xml:space="preserve">&lt;xs:element name="logical-switch" </w:t>
            </w:r>
          </w:p>
          <w:p w14:paraId="046C30A5" w14:textId="77777777" w:rsidR="00C31DBC" w:rsidRPr="009F1B7D" w:rsidRDefault="00C31DBC" w:rsidP="00011096">
            <w:pPr>
              <w:pStyle w:val="XML9"/>
            </w:pPr>
            <w:r w:rsidRPr="009F1B7D">
              <w:t xml:space="preserve">type="OFLogicalSwitchType" </w:t>
            </w:r>
          </w:p>
          <w:p w14:paraId="4592ED27" w14:textId="77777777" w:rsidR="00C31DBC" w:rsidRPr="009F1B7D" w:rsidRDefault="00C31DBC" w:rsidP="00011096">
            <w:pPr>
              <w:pStyle w:val="XML9"/>
            </w:pPr>
            <w:r w:rsidRPr="009F1B7D">
              <w:t>maxOccurs="unbounded"/&gt;</w:t>
            </w:r>
          </w:p>
          <w:p w14:paraId="30A0C863" w14:textId="77777777" w:rsidR="00C31DBC" w:rsidRPr="009F1B7D" w:rsidRDefault="00C31DBC" w:rsidP="00011096">
            <w:pPr>
              <w:pStyle w:val="XML3"/>
            </w:pPr>
            <w:r w:rsidRPr="009F1B7D">
              <w:t>&lt;/xs:sequence&gt;</w:t>
            </w:r>
          </w:p>
          <w:p w14:paraId="233441ED" w14:textId="77777777" w:rsidR="00C31DBC" w:rsidRPr="009F1B7D" w:rsidRDefault="00C31DBC" w:rsidP="00011096">
            <w:pPr>
              <w:pStyle w:val="XML2"/>
            </w:pPr>
            <w:r w:rsidRPr="009F1B7D">
              <w:t>&lt;/xs:complexType&gt;</w:t>
            </w:r>
          </w:p>
          <w:p w14:paraId="26D1F146" w14:textId="77777777" w:rsidR="00C31DBC" w:rsidRPr="009F1B7D" w:rsidRDefault="00C31DBC" w:rsidP="00011096">
            <w:pPr>
              <w:pStyle w:val="XML2"/>
            </w:pPr>
          </w:p>
          <w:p w14:paraId="5F21CB8A" w14:textId="77777777" w:rsidR="00C31DBC" w:rsidRPr="009F1B7D" w:rsidRDefault="00C31DBC" w:rsidP="00011096">
            <w:pPr>
              <w:pStyle w:val="XML2"/>
            </w:pPr>
            <w:r w:rsidRPr="009F1B7D">
              <w:t>&lt;xs:complexType name="OFConfigurationPointType"&gt;</w:t>
            </w:r>
          </w:p>
          <w:p w14:paraId="2E8A676B" w14:textId="77777777" w:rsidR="00C31DBC" w:rsidRPr="009F1B7D" w:rsidRDefault="00C31DBC" w:rsidP="00011096">
            <w:pPr>
              <w:pStyle w:val="XML3"/>
            </w:pPr>
            <w:r w:rsidRPr="009F1B7D">
              <w:t>&lt;xs:annotation&gt;</w:t>
            </w:r>
          </w:p>
          <w:p w14:paraId="0EAE3822" w14:textId="77777777" w:rsidR="00C31DBC" w:rsidRPr="009F1B7D" w:rsidRDefault="00C31DBC" w:rsidP="00011096">
            <w:pPr>
              <w:pStyle w:val="XML4"/>
            </w:pPr>
            <w:r w:rsidRPr="009F1B7D">
              <w:t>&lt;xs</w:t>
            </w:r>
            <w:proofErr w:type="gramStart"/>
            <w:r w:rsidRPr="009F1B7D">
              <w:t>:documentation</w:t>
            </w:r>
            <w:proofErr w:type="gramEnd"/>
            <w:r w:rsidRPr="009F1B7D">
              <w:t xml:space="preserve">&gt;Representation of an OpenFlow </w:t>
            </w:r>
            <w:r>
              <w:t>Configuration Point</w:t>
            </w:r>
            <w:r w:rsidRPr="009F1B7D">
              <w:t>.</w:t>
            </w:r>
          </w:p>
          <w:p w14:paraId="4CAC3609" w14:textId="77777777" w:rsidR="00C31DBC" w:rsidRPr="009F1B7D" w:rsidRDefault="00C31DBC" w:rsidP="00011096">
            <w:pPr>
              <w:pStyle w:val="XML4"/>
            </w:pPr>
            <w:r w:rsidRPr="009F1B7D">
              <w:t>&lt;/xs:documentation&gt;</w:t>
            </w:r>
          </w:p>
          <w:p w14:paraId="05A1CE44" w14:textId="77777777" w:rsidR="00C31DBC" w:rsidRPr="009F1B7D" w:rsidRDefault="00C31DBC" w:rsidP="00011096">
            <w:pPr>
              <w:pStyle w:val="XML3"/>
            </w:pPr>
            <w:r w:rsidRPr="009F1B7D">
              <w:t>&lt;/xs:annotation&gt;</w:t>
            </w:r>
          </w:p>
          <w:p w14:paraId="2B72B5C2" w14:textId="77777777" w:rsidR="00C31DBC" w:rsidRPr="009F1B7D" w:rsidRDefault="00C31DBC" w:rsidP="00011096">
            <w:pPr>
              <w:pStyle w:val="XML3"/>
            </w:pPr>
            <w:r w:rsidRPr="009F1B7D">
              <w:t>&lt;xs:sequence&gt;</w:t>
            </w:r>
          </w:p>
          <w:p w14:paraId="6AB3B003" w14:textId="77777777" w:rsidR="00C31DBC" w:rsidRPr="009F1B7D" w:rsidRDefault="00C31DBC" w:rsidP="00011096">
            <w:pPr>
              <w:pStyle w:val="XML4"/>
            </w:pPr>
            <w:r w:rsidRPr="009F1B7D">
              <w:t>&lt;xs:element name="id" type="OFConfigID"&gt;</w:t>
            </w:r>
          </w:p>
          <w:p w14:paraId="0A744972" w14:textId="77777777" w:rsidR="00C31DBC" w:rsidRPr="009F1B7D" w:rsidRDefault="00C31DBC" w:rsidP="00011096">
            <w:pPr>
              <w:pStyle w:val="XML5"/>
            </w:pPr>
            <w:r w:rsidRPr="009F1B7D">
              <w:t>&lt;xs:annotation&gt;</w:t>
            </w:r>
          </w:p>
          <w:p w14:paraId="2A325289" w14:textId="77777777" w:rsidR="00C31DBC" w:rsidRPr="009F1B7D" w:rsidRDefault="00C31DBC" w:rsidP="00011096">
            <w:pPr>
              <w:pStyle w:val="XML6"/>
            </w:pPr>
            <w:r w:rsidRPr="009F1B7D">
              <w:lastRenderedPageBreak/>
              <w:t>&lt;xs</w:t>
            </w:r>
            <w:proofErr w:type="gramStart"/>
            <w:r w:rsidRPr="009F1B7D">
              <w:t>:documentation</w:t>
            </w:r>
            <w:proofErr w:type="gramEnd"/>
            <w:r w:rsidRPr="009F1B7D">
              <w:t xml:space="preserve">&gt;An identifier that identifies a </w:t>
            </w:r>
            <w:r>
              <w:t>Configuration Point</w:t>
            </w:r>
            <w:r w:rsidRPr="009F1B7D">
              <w:t xml:space="preserve"> of the OpenFlow Capable Switch.</w:t>
            </w:r>
          </w:p>
          <w:p w14:paraId="67952D7B" w14:textId="77777777" w:rsidR="00C31DBC" w:rsidRPr="009F1B7D" w:rsidRDefault="00C31DBC" w:rsidP="00011096">
            <w:pPr>
              <w:pStyle w:val="XML6"/>
            </w:pPr>
            <w:r w:rsidRPr="009F1B7D">
              <w:t>&lt;/xs:documentation&gt;</w:t>
            </w:r>
          </w:p>
          <w:p w14:paraId="60FEAE1C" w14:textId="77777777" w:rsidR="00C31DBC" w:rsidRPr="009F1B7D" w:rsidRDefault="00C31DBC" w:rsidP="00011096">
            <w:pPr>
              <w:pStyle w:val="XML5"/>
            </w:pPr>
            <w:r w:rsidRPr="009F1B7D">
              <w:t>&lt;/xs:annotation&gt;</w:t>
            </w:r>
          </w:p>
          <w:p w14:paraId="256A4DA0" w14:textId="77777777" w:rsidR="00C31DBC" w:rsidRPr="009F1B7D" w:rsidRDefault="00C31DBC" w:rsidP="00011096">
            <w:pPr>
              <w:pStyle w:val="XML4"/>
            </w:pPr>
            <w:r w:rsidRPr="009F1B7D">
              <w:t>&lt;/xs:element&gt;</w:t>
            </w:r>
          </w:p>
          <w:p w14:paraId="7A30CAB7" w14:textId="77777777" w:rsidR="00C31DBC" w:rsidRPr="009F1B7D" w:rsidRDefault="00C31DBC" w:rsidP="00011096">
            <w:pPr>
              <w:pStyle w:val="XML4"/>
            </w:pPr>
            <w:r w:rsidRPr="009F1B7D">
              <w:t>&lt;xs:element name="uri" type="inet:uri"&gt;</w:t>
            </w:r>
          </w:p>
          <w:p w14:paraId="3CDDB548" w14:textId="77777777" w:rsidR="00C31DBC" w:rsidRPr="009F1B7D" w:rsidRDefault="00C31DBC" w:rsidP="00011096">
            <w:pPr>
              <w:pStyle w:val="XML5"/>
            </w:pPr>
            <w:r w:rsidRPr="009F1B7D">
              <w:t>&lt;xs:annotation&gt;</w:t>
            </w:r>
          </w:p>
          <w:p w14:paraId="20806D17" w14:textId="77777777" w:rsidR="00C31DBC" w:rsidRPr="009F1B7D" w:rsidRDefault="00C31DBC" w:rsidP="00011096">
            <w:pPr>
              <w:pStyle w:val="XML6"/>
            </w:pPr>
            <w:r w:rsidRPr="009F1B7D">
              <w:t>&lt;xs</w:t>
            </w:r>
            <w:proofErr w:type="gramStart"/>
            <w:r w:rsidRPr="009F1B7D">
              <w:t>:documentation</w:t>
            </w:r>
            <w:proofErr w:type="gramEnd"/>
            <w:r w:rsidRPr="009F1B7D">
              <w:t xml:space="preserve">&gt;A locator of the </w:t>
            </w:r>
            <w:r>
              <w:t>Configuration Point</w:t>
            </w:r>
            <w:r w:rsidRPr="009F1B7D">
              <w:t xml:space="preserve">. This element MAY contain a locator of the </w:t>
            </w:r>
            <w:r>
              <w:t>configuration point</w:t>
            </w:r>
            <w:r w:rsidRPr="009F1B7D">
              <w:t xml:space="preserve"> including, for example, an IP address and a port number.</w:t>
            </w:r>
          </w:p>
          <w:p w14:paraId="79E5CE57" w14:textId="77777777" w:rsidR="00C31DBC" w:rsidRPr="009F1B7D" w:rsidRDefault="00C31DBC" w:rsidP="00011096">
            <w:pPr>
              <w:pStyle w:val="XML6"/>
            </w:pPr>
            <w:r w:rsidRPr="009F1B7D">
              <w:t>&lt;/xs:documentation&gt;</w:t>
            </w:r>
          </w:p>
          <w:p w14:paraId="0029C849" w14:textId="77777777" w:rsidR="00C31DBC" w:rsidRPr="009F1B7D" w:rsidRDefault="00C31DBC" w:rsidP="00011096">
            <w:pPr>
              <w:pStyle w:val="XML5"/>
            </w:pPr>
            <w:r w:rsidRPr="009F1B7D">
              <w:t>&lt;/xs:annotation&gt;</w:t>
            </w:r>
          </w:p>
          <w:p w14:paraId="5DF5428E" w14:textId="77777777" w:rsidR="00C31DBC" w:rsidRPr="009F1B7D" w:rsidRDefault="00C31DBC" w:rsidP="00011096">
            <w:pPr>
              <w:pStyle w:val="XML4"/>
            </w:pPr>
            <w:r w:rsidRPr="009F1B7D">
              <w:t>&lt;/xs:element&gt;</w:t>
            </w:r>
          </w:p>
          <w:p w14:paraId="2507179B" w14:textId="77777777" w:rsidR="00C31DBC" w:rsidRPr="009F1B7D" w:rsidRDefault="00C31DBC" w:rsidP="00011096">
            <w:pPr>
              <w:pStyle w:val="XML4"/>
            </w:pPr>
            <w:r w:rsidRPr="009F1B7D">
              <w:t xml:space="preserve">&lt;xs:element name="protocol" </w:t>
            </w:r>
          </w:p>
          <w:p w14:paraId="1C216B41" w14:textId="77777777" w:rsidR="00C31DBC" w:rsidRPr="009F1B7D" w:rsidRDefault="00C31DBC" w:rsidP="00011096">
            <w:pPr>
              <w:pStyle w:val="XML9"/>
            </w:pPr>
            <w:r w:rsidRPr="009F1B7D">
              <w:t>type="OFConfigurationPointProtocolType"&gt;</w:t>
            </w:r>
          </w:p>
          <w:p w14:paraId="491C5D34" w14:textId="77777777" w:rsidR="00C31DBC" w:rsidRPr="009F1B7D" w:rsidRDefault="00C31DBC" w:rsidP="00011096">
            <w:pPr>
              <w:pStyle w:val="XML5"/>
            </w:pPr>
            <w:r w:rsidRPr="009F1B7D">
              <w:t>&lt;xs:annotation&gt;</w:t>
            </w:r>
          </w:p>
          <w:p w14:paraId="60305D65" w14:textId="77777777" w:rsidR="00C31DBC" w:rsidRPr="009F1B7D" w:rsidRDefault="00C31DBC" w:rsidP="00011096">
            <w:pPr>
              <w:pStyle w:val="XML6"/>
            </w:pPr>
            <w:r w:rsidRPr="009F1B7D">
              <w:t>&lt;xs</w:t>
            </w:r>
            <w:proofErr w:type="gramStart"/>
            <w:r w:rsidRPr="009F1B7D">
              <w:t>:documentation</w:t>
            </w:r>
            <w:proofErr w:type="gramEnd"/>
            <w:r w:rsidRPr="009F1B7D">
              <w:t xml:space="preserve">&gt;The transport protocol that the </w:t>
            </w:r>
            <w:r>
              <w:t>Configuration Point</w:t>
            </w:r>
            <w:r w:rsidRPr="009F1B7D">
              <w:t xml:space="preserve"> uses when communicating via NETCONF with the OpenFlow Capable Switch.</w:t>
            </w:r>
          </w:p>
          <w:p w14:paraId="3A7BCCCD" w14:textId="77777777" w:rsidR="00C31DBC" w:rsidRPr="009F1B7D" w:rsidRDefault="00C31DBC" w:rsidP="00011096">
            <w:pPr>
              <w:pStyle w:val="XML6"/>
            </w:pPr>
            <w:r w:rsidRPr="009F1B7D">
              <w:t>&lt;/xs:documentation&gt;</w:t>
            </w:r>
          </w:p>
          <w:p w14:paraId="3A6C9789" w14:textId="77777777" w:rsidR="00C31DBC" w:rsidRPr="009F1B7D" w:rsidRDefault="00C31DBC" w:rsidP="00011096">
            <w:pPr>
              <w:pStyle w:val="XML5"/>
            </w:pPr>
            <w:r w:rsidRPr="009F1B7D">
              <w:t>&lt;/xs:annotation&gt;</w:t>
            </w:r>
          </w:p>
          <w:p w14:paraId="72FE2C0C" w14:textId="77777777" w:rsidR="00C31DBC" w:rsidRPr="009F1B7D" w:rsidRDefault="00C31DBC" w:rsidP="00011096">
            <w:pPr>
              <w:pStyle w:val="XML4"/>
            </w:pPr>
            <w:r w:rsidRPr="009F1B7D">
              <w:t>&lt;/xs:element&gt;</w:t>
            </w:r>
          </w:p>
          <w:p w14:paraId="1BECBAED" w14:textId="77777777" w:rsidR="00C31DBC" w:rsidRPr="009F1B7D" w:rsidRDefault="00C31DBC" w:rsidP="00011096">
            <w:pPr>
              <w:pStyle w:val="XML3"/>
            </w:pPr>
            <w:r w:rsidRPr="009F1B7D">
              <w:t>&lt;/xs:sequence&gt;</w:t>
            </w:r>
          </w:p>
          <w:p w14:paraId="63CBE598" w14:textId="77777777" w:rsidR="00C31DBC" w:rsidRPr="009F1B7D" w:rsidRDefault="00C31DBC" w:rsidP="00011096">
            <w:pPr>
              <w:pStyle w:val="XML2"/>
            </w:pPr>
            <w:r w:rsidRPr="009F1B7D">
              <w:t>&lt;/xs:complexType&gt;</w:t>
            </w:r>
          </w:p>
          <w:p w14:paraId="2033EDB5" w14:textId="77777777" w:rsidR="00C31DBC" w:rsidRPr="009F1B7D" w:rsidRDefault="00C31DBC" w:rsidP="00011096">
            <w:pPr>
              <w:pStyle w:val="XML2"/>
            </w:pPr>
          </w:p>
          <w:p w14:paraId="03330B67" w14:textId="77777777" w:rsidR="00C31DBC" w:rsidRPr="009F1B7D" w:rsidRDefault="00C31DBC" w:rsidP="00011096">
            <w:pPr>
              <w:pStyle w:val="XML2"/>
            </w:pPr>
            <w:r w:rsidRPr="009F1B7D">
              <w:t>&lt;xs:simpleType name="OFConfigurationPointProtocolType"&gt;</w:t>
            </w:r>
          </w:p>
          <w:p w14:paraId="58492F4E" w14:textId="77777777" w:rsidR="00C31DBC" w:rsidRPr="009F1B7D" w:rsidRDefault="00C31DBC" w:rsidP="00011096">
            <w:pPr>
              <w:pStyle w:val="XML3"/>
            </w:pPr>
            <w:r w:rsidRPr="009F1B7D">
              <w:t>&lt;xs:annotation&gt;</w:t>
            </w:r>
          </w:p>
          <w:p w14:paraId="0AA8A8B8" w14:textId="77777777" w:rsidR="00C31DBC" w:rsidRPr="009F1B7D" w:rsidRDefault="00C31DBC" w:rsidP="00011096">
            <w:pPr>
              <w:pStyle w:val="XML4"/>
            </w:pPr>
            <w:r w:rsidRPr="009F1B7D">
              <w:t>&lt;xs</w:t>
            </w:r>
            <w:proofErr w:type="gramStart"/>
            <w:r w:rsidRPr="009F1B7D">
              <w:t>:documentation</w:t>
            </w:r>
            <w:proofErr w:type="gramEnd"/>
            <w:r w:rsidRPr="009F1B7D">
              <w:t>&gt;The mappings of NETCONF to different transport protocols are defined in RFC 6242 for SSH, RFC 4743 for SOAP, RFC 4744 for BEEP, and RFC 5539 for TLS.</w:t>
            </w:r>
          </w:p>
          <w:p w14:paraId="035D5C1C" w14:textId="77777777" w:rsidR="00C31DBC" w:rsidRPr="009F1B7D" w:rsidRDefault="00C31DBC" w:rsidP="00011096">
            <w:pPr>
              <w:pStyle w:val="XML4"/>
            </w:pPr>
            <w:r w:rsidRPr="009F1B7D">
              <w:t>&lt;/xs:documentation&gt;</w:t>
            </w:r>
          </w:p>
          <w:p w14:paraId="2FA359AB" w14:textId="77777777" w:rsidR="00C31DBC" w:rsidRPr="009F1B7D" w:rsidRDefault="00C31DBC" w:rsidP="00011096">
            <w:pPr>
              <w:pStyle w:val="XML3"/>
            </w:pPr>
            <w:r w:rsidRPr="009F1B7D">
              <w:t>&lt;/xs:annotation&gt;</w:t>
            </w:r>
          </w:p>
          <w:p w14:paraId="28B3B124" w14:textId="77777777" w:rsidR="00C31DBC" w:rsidRPr="009F1B7D" w:rsidRDefault="00C31DBC" w:rsidP="00011096">
            <w:pPr>
              <w:pStyle w:val="XML3"/>
            </w:pPr>
            <w:r w:rsidRPr="009F1B7D">
              <w:t>&lt;xs:restriction base="xs:string"&gt;</w:t>
            </w:r>
          </w:p>
          <w:p w14:paraId="109F7884" w14:textId="77777777" w:rsidR="00C31DBC" w:rsidRPr="009F1B7D" w:rsidRDefault="00C31DBC" w:rsidP="00011096">
            <w:pPr>
              <w:pStyle w:val="XML4"/>
            </w:pPr>
            <w:r w:rsidRPr="009F1B7D">
              <w:t>&lt;xs:enumeration value="ssh"/&gt;</w:t>
            </w:r>
          </w:p>
          <w:p w14:paraId="50DF098A" w14:textId="77777777" w:rsidR="00C31DBC" w:rsidRPr="009F1B7D" w:rsidRDefault="00C31DBC" w:rsidP="00011096">
            <w:pPr>
              <w:pStyle w:val="XML4"/>
            </w:pPr>
            <w:r w:rsidRPr="009F1B7D">
              <w:t>&lt;xs:enumeration value="soap"/&gt;</w:t>
            </w:r>
          </w:p>
          <w:p w14:paraId="177DC5B5" w14:textId="77777777" w:rsidR="00C31DBC" w:rsidRPr="009F1B7D" w:rsidRDefault="00C31DBC" w:rsidP="00011096">
            <w:pPr>
              <w:pStyle w:val="XML4"/>
            </w:pPr>
            <w:r w:rsidRPr="009F1B7D">
              <w:t>&lt;xs:enumeration value="tls"/&gt;</w:t>
            </w:r>
          </w:p>
          <w:p w14:paraId="4F166AAC" w14:textId="77777777" w:rsidR="00C31DBC" w:rsidRPr="009F1B7D" w:rsidRDefault="00C31DBC" w:rsidP="00011096">
            <w:pPr>
              <w:pStyle w:val="XML4"/>
            </w:pPr>
            <w:r w:rsidRPr="009F1B7D">
              <w:t>&lt;xs:enumeration value="beep"/&gt;</w:t>
            </w:r>
          </w:p>
          <w:p w14:paraId="2A0731FC" w14:textId="77777777" w:rsidR="00C31DBC" w:rsidRPr="009F1B7D" w:rsidRDefault="00C31DBC" w:rsidP="00011096">
            <w:pPr>
              <w:pStyle w:val="XML3"/>
            </w:pPr>
            <w:r w:rsidRPr="009F1B7D">
              <w:t>&lt;/xs:restriction&gt;</w:t>
            </w:r>
          </w:p>
          <w:p w14:paraId="711560CB" w14:textId="77777777" w:rsidR="00C31DBC" w:rsidRPr="009F1B7D" w:rsidRDefault="00C31DBC" w:rsidP="00011096">
            <w:pPr>
              <w:pStyle w:val="XML2"/>
            </w:pPr>
            <w:r w:rsidRPr="009F1B7D">
              <w:t>&lt;/xs:simpleType&gt;</w:t>
            </w:r>
          </w:p>
          <w:p w14:paraId="5C2F3A30" w14:textId="77777777" w:rsidR="00C31DBC" w:rsidRPr="009F1B7D" w:rsidRDefault="00C31DBC" w:rsidP="00011096">
            <w:pPr>
              <w:pStyle w:val="XML2"/>
            </w:pPr>
          </w:p>
          <w:p w14:paraId="1AD839C0" w14:textId="77777777" w:rsidR="00C31DBC" w:rsidRPr="009F1B7D" w:rsidRDefault="00C31DBC" w:rsidP="00011096">
            <w:pPr>
              <w:pStyle w:val="XML2"/>
            </w:pPr>
            <w:r w:rsidRPr="009F1B7D">
              <w:t>&lt;xs:complexType name="OFLogicalSwitchType"&gt;</w:t>
            </w:r>
          </w:p>
          <w:p w14:paraId="742C4D51" w14:textId="77777777" w:rsidR="00C31DBC" w:rsidRPr="009F1B7D" w:rsidRDefault="00C31DBC" w:rsidP="00011096">
            <w:pPr>
              <w:pStyle w:val="XML3"/>
            </w:pPr>
            <w:r w:rsidRPr="009F1B7D">
              <w:t>&lt;xs:annotation&gt;</w:t>
            </w:r>
          </w:p>
          <w:p w14:paraId="629F2312" w14:textId="77777777" w:rsidR="00C31DBC" w:rsidRPr="009F1B7D" w:rsidRDefault="00C31DBC" w:rsidP="00011096">
            <w:pPr>
              <w:pStyle w:val="XML4"/>
            </w:pPr>
            <w:r w:rsidRPr="009F1B7D">
              <w:t>&lt;xs:documentation&gt;The representation of an OpenFlow Logical Switch</w:t>
            </w:r>
          </w:p>
          <w:p w14:paraId="0E11531E" w14:textId="77777777" w:rsidR="00C31DBC" w:rsidRPr="009F1B7D" w:rsidRDefault="00C31DBC" w:rsidP="00011096">
            <w:pPr>
              <w:pStyle w:val="XML4"/>
            </w:pPr>
            <w:r w:rsidRPr="009F1B7D">
              <w:t>&lt;/xs:documentation&gt;</w:t>
            </w:r>
          </w:p>
          <w:p w14:paraId="49AE56C0" w14:textId="77777777" w:rsidR="00C31DBC" w:rsidRPr="009F1B7D" w:rsidRDefault="00C31DBC" w:rsidP="00011096">
            <w:pPr>
              <w:pStyle w:val="XML3"/>
            </w:pPr>
            <w:r w:rsidRPr="009F1B7D">
              <w:t>&lt;/xs:annotation&gt;</w:t>
            </w:r>
          </w:p>
          <w:p w14:paraId="4042EE13" w14:textId="77777777" w:rsidR="00C31DBC" w:rsidRPr="009F1B7D" w:rsidRDefault="00C31DBC" w:rsidP="00011096">
            <w:pPr>
              <w:pStyle w:val="XML3"/>
            </w:pPr>
            <w:r w:rsidRPr="009F1B7D">
              <w:t>&lt;xs:sequence&gt;</w:t>
            </w:r>
          </w:p>
          <w:p w14:paraId="62B41F13" w14:textId="77777777" w:rsidR="00C31DBC" w:rsidRPr="009F1B7D" w:rsidRDefault="00C31DBC" w:rsidP="00011096">
            <w:pPr>
              <w:pStyle w:val="XML4"/>
            </w:pPr>
            <w:r w:rsidRPr="009F1B7D">
              <w:t>&lt;xs:element name="id" type="OFConfigID"&gt;</w:t>
            </w:r>
          </w:p>
          <w:p w14:paraId="33190361" w14:textId="77777777" w:rsidR="00C31DBC" w:rsidRPr="009F1B7D" w:rsidRDefault="00C31DBC" w:rsidP="00011096">
            <w:pPr>
              <w:pStyle w:val="XML5"/>
            </w:pPr>
            <w:r w:rsidRPr="009F1B7D">
              <w:t>&lt;xs:annotation&gt;</w:t>
            </w:r>
          </w:p>
          <w:p w14:paraId="61A37428" w14:textId="77777777" w:rsidR="00C31DBC" w:rsidRPr="009F1B7D" w:rsidRDefault="00C31DBC" w:rsidP="00011096">
            <w:pPr>
              <w:pStyle w:val="XML6"/>
            </w:pPr>
            <w:r w:rsidRPr="009F1B7D">
              <w:t>&lt;xs</w:t>
            </w:r>
            <w:proofErr w:type="gramStart"/>
            <w:r w:rsidRPr="009F1B7D">
              <w:t>:documentation</w:t>
            </w:r>
            <w:proofErr w:type="gramEnd"/>
            <w:r w:rsidRPr="009F1B7D">
              <w:t>&gt;An unique but locally arbitrary identifier that identifies an OpenFlow Logical Switch within an OpenFlow Capable Switch. It is persistent across reboots of the system.</w:t>
            </w:r>
          </w:p>
          <w:p w14:paraId="56AC0D27" w14:textId="77777777" w:rsidR="00C31DBC" w:rsidRPr="009F1B7D" w:rsidRDefault="00C31DBC" w:rsidP="00011096">
            <w:pPr>
              <w:pStyle w:val="XML6"/>
            </w:pPr>
            <w:r w:rsidRPr="009F1B7D">
              <w:t>&lt;/xs:documentation&gt;</w:t>
            </w:r>
          </w:p>
          <w:p w14:paraId="21817D37" w14:textId="77777777" w:rsidR="00C31DBC" w:rsidRPr="009F1B7D" w:rsidRDefault="00C31DBC" w:rsidP="00011096">
            <w:pPr>
              <w:pStyle w:val="XML5"/>
            </w:pPr>
            <w:r w:rsidRPr="009F1B7D">
              <w:t>&lt;/xs:annotation&gt;</w:t>
            </w:r>
          </w:p>
          <w:p w14:paraId="7FAD7DF8" w14:textId="77777777" w:rsidR="00C31DBC" w:rsidRDefault="00C31DBC" w:rsidP="00011096">
            <w:pPr>
              <w:pStyle w:val="XML4"/>
            </w:pPr>
            <w:r w:rsidRPr="009F1B7D">
              <w:t>&lt;/xs:element&gt;</w:t>
            </w:r>
          </w:p>
          <w:p w14:paraId="4E68F023" w14:textId="5FBF469C" w:rsidR="00D30DB3" w:rsidRDefault="00D30DB3" w:rsidP="00025A73">
            <w:pPr>
              <w:pStyle w:val="XML5"/>
              <w:rPr>
                <w:color w:val="F5844C"/>
              </w:rPr>
            </w:pPr>
            <w:r w:rsidRPr="00825EF4">
              <w:t>&lt;xs:elementname=</w:t>
            </w:r>
            <w:r>
              <w:t>"capabilities"</w:t>
            </w:r>
          </w:p>
          <w:p w14:paraId="2AD14FAC" w14:textId="4ACAA5FB" w:rsidR="00D30DB3" w:rsidRDefault="00D30DB3" w:rsidP="00D30DB3">
            <w:pPr>
              <w:pStyle w:val="XML9"/>
              <w:rPr>
                <w:color w:val="000096"/>
              </w:rPr>
            </w:pPr>
            <w:r w:rsidRPr="00825EF4">
              <w:t>type=</w:t>
            </w:r>
            <w:r>
              <w:t>"OFLogicalSwitchCapabilitiesType"</w:t>
            </w:r>
            <w:r>
              <w:rPr>
                <w:color w:val="000096"/>
              </w:rPr>
              <w:t>&gt;</w:t>
            </w:r>
          </w:p>
          <w:p w14:paraId="24FD488E" w14:textId="77777777" w:rsidR="00D30DB3" w:rsidRPr="009F1B7D" w:rsidRDefault="00D30DB3" w:rsidP="00D30DB3">
            <w:pPr>
              <w:pStyle w:val="XML5"/>
            </w:pPr>
            <w:r w:rsidRPr="009F1B7D">
              <w:lastRenderedPageBreak/>
              <w:t>&lt;xs:annotation&gt;</w:t>
            </w:r>
          </w:p>
          <w:p w14:paraId="23D53738" w14:textId="6F167262" w:rsidR="00D30DB3" w:rsidRPr="009F1B7D" w:rsidRDefault="00D30DB3" w:rsidP="00D30DB3">
            <w:pPr>
              <w:pStyle w:val="XML6"/>
            </w:pPr>
            <w:r w:rsidRPr="009F1B7D">
              <w:t>&lt;xs</w:t>
            </w:r>
            <w:proofErr w:type="gramStart"/>
            <w:r w:rsidRPr="009F1B7D">
              <w:t>:documentation</w:t>
            </w:r>
            <w:proofErr w:type="gramEnd"/>
            <w:r w:rsidRPr="009F1B7D">
              <w:t>&gt;</w:t>
            </w:r>
            <w:r w:rsidR="009A74E6">
              <w:t>Capability items of logical switch.</w:t>
            </w:r>
          </w:p>
          <w:p w14:paraId="45B42BB2" w14:textId="77777777" w:rsidR="00D30DB3" w:rsidRPr="009F1B7D" w:rsidRDefault="00D30DB3" w:rsidP="00D30DB3">
            <w:pPr>
              <w:pStyle w:val="XML6"/>
            </w:pPr>
            <w:r w:rsidRPr="009F1B7D">
              <w:t>&lt;/xs:documentation&gt;</w:t>
            </w:r>
          </w:p>
          <w:p w14:paraId="2BFD2907" w14:textId="77777777" w:rsidR="00D30DB3" w:rsidRPr="009F1B7D" w:rsidRDefault="00D30DB3" w:rsidP="00D30DB3">
            <w:pPr>
              <w:pStyle w:val="XML5"/>
            </w:pPr>
            <w:r w:rsidRPr="009F1B7D">
              <w:t>&lt;/xs:annotation&gt;</w:t>
            </w:r>
          </w:p>
          <w:p w14:paraId="6898F12B" w14:textId="120D5EC8" w:rsidR="00D30DB3" w:rsidRPr="009F1B7D" w:rsidRDefault="00D30DB3" w:rsidP="00BB61C6">
            <w:pPr>
              <w:pStyle w:val="XML4"/>
            </w:pPr>
            <w:r>
              <w:rPr>
                <w:color w:val="000096"/>
              </w:rPr>
              <w:t>&lt;/xs:element&gt;</w:t>
            </w:r>
          </w:p>
          <w:p w14:paraId="3DC68EE0" w14:textId="77777777" w:rsidR="00C31DBC" w:rsidRPr="009F1B7D" w:rsidRDefault="00C31DBC" w:rsidP="00011096">
            <w:pPr>
              <w:pStyle w:val="XML4"/>
            </w:pPr>
            <w:r w:rsidRPr="009F1B7D">
              <w:t>&lt;xs:element name="datapath-id" type="OFConfigID"&gt;</w:t>
            </w:r>
          </w:p>
          <w:p w14:paraId="056403EA" w14:textId="77777777" w:rsidR="00C31DBC" w:rsidRPr="009F1B7D" w:rsidRDefault="00C31DBC" w:rsidP="00011096">
            <w:pPr>
              <w:pStyle w:val="XML5"/>
            </w:pPr>
            <w:r w:rsidRPr="009F1B7D">
              <w:t>&lt;xs:annotation&gt;</w:t>
            </w:r>
          </w:p>
          <w:p w14:paraId="68F6E7FF" w14:textId="77777777" w:rsidR="00C31DBC" w:rsidRPr="009F1B7D" w:rsidRDefault="00C31DBC" w:rsidP="00011096">
            <w:pPr>
              <w:pStyle w:val="XML6"/>
            </w:pPr>
            <w:r w:rsidRPr="009F1B7D">
              <w:t>&lt;xs</w:t>
            </w:r>
            <w:proofErr w:type="gramStart"/>
            <w:r w:rsidRPr="009F1B7D">
              <w:t>:documentation</w:t>
            </w:r>
            <w:proofErr w:type="gramEnd"/>
            <w:r w:rsidRPr="009F1B7D">
              <w:t>&gt;A unique identifier that identifiers an OpenFlow Logical Switch within the context of an OpenFlow Controller.</w:t>
            </w:r>
          </w:p>
          <w:p w14:paraId="632F001F" w14:textId="77777777" w:rsidR="00C31DBC" w:rsidRPr="009F1B7D" w:rsidRDefault="00C31DBC" w:rsidP="00011096">
            <w:pPr>
              <w:pStyle w:val="XML6"/>
            </w:pPr>
            <w:r w:rsidRPr="009F1B7D">
              <w:t>&lt;/xs:documentation&gt;</w:t>
            </w:r>
          </w:p>
          <w:p w14:paraId="1D2480FA" w14:textId="77777777" w:rsidR="00C31DBC" w:rsidRPr="009F1B7D" w:rsidRDefault="00C31DBC" w:rsidP="00011096">
            <w:pPr>
              <w:pStyle w:val="XML5"/>
            </w:pPr>
            <w:r w:rsidRPr="009F1B7D">
              <w:t>&lt;/xs:annotation&gt;</w:t>
            </w:r>
          </w:p>
          <w:p w14:paraId="1C74B6E3" w14:textId="77777777" w:rsidR="00C31DBC" w:rsidRPr="009F1B7D" w:rsidRDefault="00C31DBC" w:rsidP="00011096">
            <w:pPr>
              <w:pStyle w:val="XML4"/>
            </w:pPr>
            <w:r w:rsidRPr="009F1B7D">
              <w:t>&lt;/xs:element&gt;</w:t>
            </w:r>
          </w:p>
          <w:p w14:paraId="4498E18E" w14:textId="77777777" w:rsidR="00C31DBC" w:rsidRDefault="00C31DBC" w:rsidP="00011096">
            <w:pPr>
              <w:pStyle w:val="XML4"/>
            </w:pPr>
            <w:r w:rsidRPr="009F1B7D">
              <w:t>&lt;xs:element name="enabled" type="xs:boolean"/&gt;</w:t>
            </w:r>
          </w:p>
          <w:p w14:paraId="165763D2" w14:textId="77777777" w:rsidR="009D0278" w:rsidRPr="009F1B7D" w:rsidRDefault="009D0278" w:rsidP="009D0278">
            <w:pPr>
              <w:pStyle w:val="XML4"/>
            </w:pPr>
            <w:r w:rsidRPr="009F1B7D">
              <w:t>&lt;xs:element name="</w:t>
            </w:r>
            <w:r>
              <w:t>check-controller-certificate</w:t>
            </w:r>
            <w:r w:rsidRPr="009F1B7D">
              <w:t>"</w:t>
            </w:r>
          </w:p>
          <w:p w14:paraId="556171CB" w14:textId="778A457F" w:rsidR="009D0278" w:rsidRDefault="009D0278" w:rsidP="009D0278">
            <w:pPr>
              <w:pStyle w:val="XML9"/>
            </w:pPr>
            <w:r w:rsidRPr="009F1B7D">
              <w:t>type="xs:boolean"/&gt;</w:t>
            </w:r>
          </w:p>
          <w:p w14:paraId="3811DC2E" w14:textId="77777777" w:rsidR="00C31DBC" w:rsidRPr="009F1B7D" w:rsidRDefault="00C31DBC" w:rsidP="00011096">
            <w:pPr>
              <w:pStyle w:val="XML4"/>
            </w:pPr>
            <w:r w:rsidRPr="009F1B7D">
              <w:t>&lt;xs:element name="</w:t>
            </w:r>
            <w:r>
              <w:t>lost-connection-behavior</w:t>
            </w:r>
            <w:r w:rsidRPr="009F1B7D">
              <w:t xml:space="preserve">" </w:t>
            </w:r>
          </w:p>
          <w:p w14:paraId="20389127" w14:textId="77777777" w:rsidR="00C31DBC" w:rsidRPr="009F1B7D" w:rsidRDefault="00C31DBC" w:rsidP="00011096">
            <w:pPr>
              <w:pStyle w:val="XML6"/>
            </w:pPr>
            <w:r w:rsidRPr="009F1B7D">
              <w:t>type="OF</w:t>
            </w:r>
            <w:r>
              <w:t>LogicalSwitchLostConnnectionBehavior</w:t>
            </w:r>
            <w:r w:rsidRPr="009F1B7D">
              <w:t>"/&gt;</w:t>
            </w:r>
          </w:p>
          <w:p w14:paraId="352540BD" w14:textId="77777777" w:rsidR="00C31DBC" w:rsidRPr="009F1B7D" w:rsidRDefault="00C31DBC" w:rsidP="00011096">
            <w:pPr>
              <w:pStyle w:val="XML4"/>
            </w:pPr>
            <w:r w:rsidRPr="009F1B7D">
              <w:t>&lt;xs:element name="controllers" type="OFControllerListType"&gt;</w:t>
            </w:r>
          </w:p>
          <w:p w14:paraId="713155A5" w14:textId="77777777" w:rsidR="00C31DBC" w:rsidRPr="009F1B7D" w:rsidRDefault="00C31DBC" w:rsidP="00011096">
            <w:pPr>
              <w:pStyle w:val="XML5"/>
            </w:pPr>
            <w:r w:rsidRPr="009F1B7D">
              <w:t>&lt;xs:annotation&gt;</w:t>
            </w:r>
          </w:p>
          <w:p w14:paraId="0CAF839F" w14:textId="77777777" w:rsidR="00C31DBC" w:rsidRPr="009F1B7D" w:rsidRDefault="00C31DBC" w:rsidP="00011096">
            <w:pPr>
              <w:pStyle w:val="XML6"/>
            </w:pPr>
            <w:r w:rsidRPr="009F1B7D">
              <w:t>&lt;xs</w:t>
            </w:r>
            <w:proofErr w:type="gramStart"/>
            <w:r w:rsidRPr="009F1B7D">
              <w:t>:documentation</w:t>
            </w:r>
            <w:proofErr w:type="gramEnd"/>
            <w:r w:rsidRPr="009F1B7D">
              <w:t>&gt;The list of controllers that are assigned to the OpenFlow Logical Switch.</w:t>
            </w:r>
          </w:p>
          <w:p w14:paraId="445914CC" w14:textId="77777777" w:rsidR="00C31DBC" w:rsidRPr="009F1B7D" w:rsidRDefault="00C31DBC" w:rsidP="00011096">
            <w:pPr>
              <w:pStyle w:val="XML6"/>
            </w:pPr>
            <w:r w:rsidRPr="009F1B7D">
              <w:t>&lt;/xs:documentation&gt;</w:t>
            </w:r>
          </w:p>
          <w:p w14:paraId="287FAC21" w14:textId="77777777" w:rsidR="00C31DBC" w:rsidRPr="009F1B7D" w:rsidRDefault="00C31DBC" w:rsidP="00011096">
            <w:pPr>
              <w:pStyle w:val="XML5"/>
            </w:pPr>
            <w:r w:rsidRPr="009F1B7D">
              <w:t>&lt;/xs:annotation&gt;</w:t>
            </w:r>
          </w:p>
          <w:p w14:paraId="44FB358B" w14:textId="77777777" w:rsidR="00C31DBC" w:rsidRPr="009F1B7D" w:rsidRDefault="00C31DBC" w:rsidP="00011096">
            <w:pPr>
              <w:pStyle w:val="XML4"/>
            </w:pPr>
            <w:r w:rsidRPr="009F1B7D">
              <w:t>&lt;/xs:element&gt;</w:t>
            </w:r>
          </w:p>
          <w:p w14:paraId="7442013D" w14:textId="77777777" w:rsidR="00C31DBC" w:rsidRPr="009F1B7D" w:rsidRDefault="00C31DBC" w:rsidP="00011096">
            <w:pPr>
              <w:pStyle w:val="XML4"/>
            </w:pPr>
            <w:r w:rsidRPr="009F1B7D">
              <w:t xml:space="preserve">&lt;xs:element name="resources" </w:t>
            </w:r>
          </w:p>
          <w:p w14:paraId="23368902" w14:textId="77777777" w:rsidR="00C31DBC" w:rsidRPr="009F1B7D" w:rsidRDefault="00C31DBC" w:rsidP="00011096">
            <w:pPr>
              <w:pStyle w:val="XML9"/>
            </w:pPr>
            <w:r w:rsidRPr="009F1B7D">
              <w:t>type="OFLogicalSwitchResourceListType"&gt;</w:t>
            </w:r>
          </w:p>
          <w:p w14:paraId="7E32D156" w14:textId="77777777" w:rsidR="00C31DBC" w:rsidRPr="009F1B7D" w:rsidRDefault="00C31DBC" w:rsidP="00011096">
            <w:pPr>
              <w:pStyle w:val="XML5"/>
            </w:pPr>
            <w:r w:rsidRPr="009F1B7D">
              <w:t>&lt;xs:annotation&gt;</w:t>
            </w:r>
          </w:p>
          <w:p w14:paraId="7E95D89C" w14:textId="77777777" w:rsidR="00C31DBC" w:rsidRPr="009F1B7D" w:rsidRDefault="00C31DBC" w:rsidP="00011096">
            <w:pPr>
              <w:pStyle w:val="XML6"/>
            </w:pPr>
            <w:r w:rsidRPr="009F1B7D">
              <w:t>&lt;xs</w:t>
            </w:r>
            <w:proofErr w:type="gramStart"/>
            <w:r w:rsidRPr="009F1B7D">
              <w:t>:documentation</w:t>
            </w:r>
            <w:proofErr w:type="gramEnd"/>
            <w:r w:rsidRPr="009F1B7D">
              <w:t>&gt;The list of references to all resources of the OpenFlow Capable Switch that the OpenFlow Logical Switch has exclusive access to.</w:t>
            </w:r>
          </w:p>
          <w:p w14:paraId="55A3C8FD" w14:textId="77777777" w:rsidR="00C31DBC" w:rsidRPr="009F1B7D" w:rsidRDefault="00C31DBC" w:rsidP="00011096">
            <w:pPr>
              <w:pStyle w:val="XML6"/>
            </w:pPr>
            <w:r w:rsidRPr="009F1B7D">
              <w:t>&lt;/xs:documentation&gt;</w:t>
            </w:r>
          </w:p>
          <w:p w14:paraId="0762768B" w14:textId="77777777" w:rsidR="00C31DBC" w:rsidRPr="009F1B7D" w:rsidRDefault="00C31DBC" w:rsidP="00011096">
            <w:pPr>
              <w:pStyle w:val="XML5"/>
            </w:pPr>
            <w:r w:rsidRPr="009F1B7D">
              <w:t>&lt;/xs:annotation&gt;</w:t>
            </w:r>
          </w:p>
          <w:p w14:paraId="676A63CC" w14:textId="77777777" w:rsidR="00C31DBC" w:rsidRPr="009F1B7D" w:rsidRDefault="00C31DBC" w:rsidP="00011096">
            <w:pPr>
              <w:pStyle w:val="XML4"/>
            </w:pPr>
            <w:r w:rsidRPr="009F1B7D">
              <w:t>&lt;/xs:element&gt;</w:t>
            </w:r>
          </w:p>
          <w:p w14:paraId="778376E0" w14:textId="77777777" w:rsidR="00C31DBC" w:rsidRPr="009F1B7D" w:rsidRDefault="00C31DBC" w:rsidP="00011096">
            <w:pPr>
              <w:pStyle w:val="XML3"/>
            </w:pPr>
            <w:r w:rsidRPr="009F1B7D">
              <w:t>&lt;/xs:sequence&gt;</w:t>
            </w:r>
          </w:p>
          <w:p w14:paraId="0974738D" w14:textId="77777777" w:rsidR="00C31DBC" w:rsidRPr="009F1B7D" w:rsidRDefault="00C31DBC" w:rsidP="00011096">
            <w:pPr>
              <w:pStyle w:val="XML2"/>
            </w:pPr>
            <w:r w:rsidRPr="009F1B7D">
              <w:t>&lt;/xs:complexType&gt;</w:t>
            </w:r>
          </w:p>
          <w:p w14:paraId="5381AB95" w14:textId="77777777" w:rsidR="00C31DBC" w:rsidRPr="009F1B7D" w:rsidRDefault="00C31DBC" w:rsidP="00011096">
            <w:pPr>
              <w:pStyle w:val="XML3"/>
            </w:pPr>
          </w:p>
          <w:p w14:paraId="30A05849" w14:textId="77777777" w:rsidR="00C31DBC" w:rsidRPr="009F1B7D" w:rsidRDefault="00C31DBC" w:rsidP="00011096">
            <w:pPr>
              <w:pStyle w:val="XML2"/>
            </w:pPr>
            <w:r w:rsidRPr="009F1B7D">
              <w:t>&lt;xs:simpleType name="OF</w:t>
            </w:r>
            <w:r>
              <w:t>LogicalSwitchLostConnnectionBehavior</w:t>
            </w:r>
            <w:r w:rsidRPr="009F1B7D">
              <w:t>"&gt;</w:t>
            </w:r>
          </w:p>
          <w:p w14:paraId="1267A43E" w14:textId="77777777" w:rsidR="00C31DBC" w:rsidRPr="009F1B7D" w:rsidRDefault="00C31DBC" w:rsidP="00011096">
            <w:pPr>
              <w:pStyle w:val="XML3"/>
            </w:pPr>
            <w:r w:rsidRPr="009F1B7D">
              <w:t>&lt;xs:restriction base="xs:string"&gt;</w:t>
            </w:r>
          </w:p>
          <w:p w14:paraId="2D148916" w14:textId="77777777" w:rsidR="00C31DBC" w:rsidRPr="009F1B7D" w:rsidRDefault="00C31DBC" w:rsidP="00011096">
            <w:pPr>
              <w:pStyle w:val="XML4"/>
            </w:pPr>
            <w:r w:rsidRPr="009F1B7D">
              <w:t>&lt;xs:enumeration value="</w:t>
            </w:r>
            <w:r>
              <w:t>failSecureMode</w:t>
            </w:r>
            <w:r w:rsidRPr="009F1B7D">
              <w:t>"/&gt;</w:t>
            </w:r>
          </w:p>
          <w:p w14:paraId="07DBCB11" w14:textId="77777777" w:rsidR="00C31DBC" w:rsidRPr="009F1B7D" w:rsidRDefault="00C31DBC" w:rsidP="00011096">
            <w:pPr>
              <w:pStyle w:val="XML4"/>
            </w:pPr>
            <w:r w:rsidRPr="009F1B7D">
              <w:t>&lt;xs:enumeration value="</w:t>
            </w:r>
            <w:r>
              <w:t>failStandaloneMode</w:t>
            </w:r>
            <w:r w:rsidRPr="009F1B7D">
              <w:t>"/&gt;</w:t>
            </w:r>
          </w:p>
          <w:p w14:paraId="1609F5E3" w14:textId="77777777" w:rsidR="00C31DBC" w:rsidRPr="009F1B7D" w:rsidRDefault="00C31DBC" w:rsidP="00011096">
            <w:pPr>
              <w:pStyle w:val="XML3"/>
            </w:pPr>
            <w:r w:rsidRPr="009F1B7D">
              <w:t>&lt;/xs:restriction&gt;</w:t>
            </w:r>
          </w:p>
          <w:p w14:paraId="172ACD79" w14:textId="77777777" w:rsidR="00C31DBC" w:rsidRDefault="00C31DBC" w:rsidP="00011096">
            <w:pPr>
              <w:pStyle w:val="XML2"/>
            </w:pPr>
            <w:r>
              <w:t>&lt;/xs:simpleType&gt;</w:t>
            </w:r>
          </w:p>
          <w:p w14:paraId="601963C9" w14:textId="77777777" w:rsidR="00C31DBC" w:rsidRDefault="00C31DBC" w:rsidP="00011096">
            <w:pPr>
              <w:pStyle w:val="XML2"/>
            </w:pPr>
          </w:p>
          <w:p w14:paraId="49160523" w14:textId="77777777" w:rsidR="00C31DBC" w:rsidRPr="009F1B7D" w:rsidRDefault="00C31DBC" w:rsidP="00011096">
            <w:pPr>
              <w:pStyle w:val="XML2"/>
            </w:pPr>
            <w:r w:rsidRPr="009F1B7D">
              <w:t>&lt;xs:complexType name="OFControllerListType"&gt;</w:t>
            </w:r>
          </w:p>
          <w:p w14:paraId="6CCFF7DD" w14:textId="77777777" w:rsidR="00C31DBC" w:rsidRPr="009F1B7D" w:rsidRDefault="00C31DBC" w:rsidP="00011096">
            <w:pPr>
              <w:pStyle w:val="XML3"/>
            </w:pPr>
            <w:r w:rsidRPr="009F1B7D">
              <w:t>&lt;xs:sequence&gt;</w:t>
            </w:r>
          </w:p>
          <w:p w14:paraId="0164C590" w14:textId="77777777" w:rsidR="00C31DBC" w:rsidRPr="009F1B7D" w:rsidRDefault="00C31DBC" w:rsidP="00011096">
            <w:pPr>
              <w:pStyle w:val="XML4"/>
            </w:pPr>
            <w:r w:rsidRPr="009F1B7D">
              <w:t xml:space="preserve">&lt;xs:element name="controller" </w:t>
            </w:r>
          </w:p>
          <w:p w14:paraId="11FBC490" w14:textId="77777777" w:rsidR="00C31DBC" w:rsidRPr="009F1B7D" w:rsidRDefault="00C31DBC" w:rsidP="00011096">
            <w:pPr>
              <w:pStyle w:val="XML9"/>
            </w:pPr>
            <w:r w:rsidRPr="009F1B7D">
              <w:t xml:space="preserve">type="OFControllerType" </w:t>
            </w:r>
          </w:p>
          <w:p w14:paraId="02B071FA" w14:textId="77777777" w:rsidR="00C31DBC" w:rsidRPr="009F1B7D" w:rsidRDefault="00C31DBC" w:rsidP="00011096">
            <w:pPr>
              <w:pStyle w:val="XML9"/>
            </w:pPr>
            <w:r w:rsidRPr="009F1B7D">
              <w:t>maxOccurs="unbounded"/&gt;</w:t>
            </w:r>
          </w:p>
          <w:p w14:paraId="4611427F" w14:textId="77777777" w:rsidR="00C31DBC" w:rsidRPr="009F1B7D" w:rsidRDefault="00C31DBC" w:rsidP="00011096">
            <w:pPr>
              <w:pStyle w:val="XML3"/>
            </w:pPr>
            <w:r w:rsidRPr="009F1B7D">
              <w:t>&lt;/xs:sequence&gt;</w:t>
            </w:r>
          </w:p>
          <w:p w14:paraId="1F30ECF4" w14:textId="77777777" w:rsidR="00C31DBC" w:rsidRPr="009F1B7D" w:rsidRDefault="00C31DBC" w:rsidP="00011096">
            <w:pPr>
              <w:pStyle w:val="XML2"/>
            </w:pPr>
            <w:r w:rsidRPr="009F1B7D">
              <w:t>&lt;/xs:complexType&gt;</w:t>
            </w:r>
          </w:p>
          <w:p w14:paraId="32FF012B" w14:textId="77777777" w:rsidR="00C31DBC" w:rsidRPr="009F1B7D" w:rsidRDefault="00C31DBC" w:rsidP="00011096">
            <w:pPr>
              <w:pStyle w:val="XML3"/>
            </w:pPr>
          </w:p>
          <w:p w14:paraId="7BDC8EC2" w14:textId="77777777" w:rsidR="00C31DBC" w:rsidRPr="009F1B7D" w:rsidRDefault="00C31DBC" w:rsidP="00011096">
            <w:pPr>
              <w:pStyle w:val="XML2"/>
            </w:pPr>
            <w:r w:rsidRPr="009F1B7D">
              <w:t>&lt;xs:complexType name="OFLogicalSwitchResourceListType"&gt;</w:t>
            </w:r>
          </w:p>
          <w:p w14:paraId="575D94E6" w14:textId="77777777" w:rsidR="00C31DBC" w:rsidRPr="009F1B7D" w:rsidRDefault="00C31DBC" w:rsidP="00011096">
            <w:pPr>
              <w:pStyle w:val="XML3"/>
            </w:pPr>
            <w:r w:rsidRPr="009F1B7D">
              <w:t>&lt;xs:sequence&gt;</w:t>
            </w:r>
          </w:p>
          <w:p w14:paraId="3C260F1A" w14:textId="77777777" w:rsidR="00C31DBC" w:rsidRPr="009F1B7D" w:rsidRDefault="00C31DBC" w:rsidP="00011096">
            <w:pPr>
              <w:pStyle w:val="XML4"/>
            </w:pPr>
            <w:r w:rsidRPr="009F1B7D">
              <w:t>&lt;xs:element name="port" type="OFConfigID" maxOccurs="unbounded"/&gt;</w:t>
            </w:r>
          </w:p>
          <w:p w14:paraId="1B1E203B" w14:textId="77777777" w:rsidR="00C31DBC" w:rsidRPr="009F1B7D" w:rsidRDefault="00C31DBC" w:rsidP="00011096">
            <w:pPr>
              <w:pStyle w:val="XML4"/>
            </w:pPr>
            <w:r w:rsidRPr="009F1B7D">
              <w:t>&lt;xs:element name="queue" type="OFConfigID" maxOccurs="unbounded"/&gt;</w:t>
            </w:r>
          </w:p>
          <w:p w14:paraId="7C312516" w14:textId="77777777" w:rsidR="009D0278" w:rsidRPr="009F1B7D" w:rsidRDefault="009D0278" w:rsidP="009D0278">
            <w:pPr>
              <w:pStyle w:val="XML4"/>
            </w:pPr>
            <w:r w:rsidRPr="009F1B7D">
              <w:t>&lt;xs:element name="</w:t>
            </w:r>
            <w:r>
              <w:t>certificate</w:t>
            </w:r>
            <w:r w:rsidRPr="009F1B7D">
              <w:t xml:space="preserve">" </w:t>
            </w:r>
          </w:p>
          <w:p w14:paraId="0468AAC4" w14:textId="155BFBA5" w:rsidR="009D0278" w:rsidRDefault="009D0278" w:rsidP="009D0278">
            <w:pPr>
              <w:pStyle w:val="XML9"/>
            </w:pPr>
            <w:r w:rsidRPr="009F1B7D">
              <w:lastRenderedPageBreak/>
              <w:t>type="</w:t>
            </w:r>
            <w:r w:rsidR="007C612D" w:rsidRPr="009F1B7D">
              <w:t>OF</w:t>
            </w:r>
            <w:r w:rsidR="007C612D">
              <w:t>ConfigID</w:t>
            </w:r>
            <w:r w:rsidRPr="009F1B7D">
              <w:t xml:space="preserve">" </w:t>
            </w:r>
            <w:r>
              <w:t xml:space="preserve">minOccurs=0 </w:t>
            </w:r>
            <w:r w:rsidRPr="009F1B7D">
              <w:t>maxOccurs="</w:t>
            </w:r>
            <w:r>
              <w:t>1</w:t>
            </w:r>
            <w:r w:rsidRPr="009F1B7D">
              <w:t>"/&gt;</w:t>
            </w:r>
          </w:p>
          <w:p w14:paraId="087BD8C7" w14:textId="77777777" w:rsidR="00BB61C6" w:rsidRDefault="00517B8D" w:rsidP="00BB61C6">
            <w:pPr>
              <w:pStyle w:val="XML4"/>
            </w:pPr>
            <w:r>
              <w:t>&lt;xs:element name="flow-table</w:t>
            </w:r>
            <w:r w:rsidRPr="009F1B7D">
              <w:t>"</w:t>
            </w:r>
          </w:p>
          <w:p w14:paraId="6EB7366C" w14:textId="60DE1EFC" w:rsidR="00517B8D" w:rsidRPr="009F1B7D" w:rsidRDefault="00517B8D" w:rsidP="00BB61C6">
            <w:pPr>
              <w:pStyle w:val="XML9"/>
            </w:pPr>
            <w:r>
              <w:t>type="OFConfigID"</w:t>
            </w:r>
            <w:r w:rsidRPr="009F1B7D">
              <w:t>maxOccurs="unbounded"/&gt;</w:t>
            </w:r>
          </w:p>
          <w:p w14:paraId="6DC72B5B" w14:textId="77777777" w:rsidR="00C31DBC" w:rsidRPr="009F1B7D" w:rsidRDefault="00C31DBC" w:rsidP="00011096">
            <w:pPr>
              <w:pStyle w:val="XML3"/>
            </w:pPr>
            <w:r w:rsidRPr="009F1B7D">
              <w:t>&lt;/xs:sequence&gt;</w:t>
            </w:r>
          </w:p>
          <w:p w14:paraId="0CD73D8B" w14:textId="77777777" w:rsidR="00C31DBC" w:rsidRPr="009F1B7D" w:rsidRDefault="00C31DBC" w:rsidP="00011096">
            <w:pPr>
              <w:pStyle w:val="XML2"/>
            </w:pPr>
            <w:r w:rsidRPr="009F1B7D">
              <w:t>&lt;/xs:complexType&gt;</w:t>
            </w:r>
          </w:p>
          <w:p w14:paraId="3860BE29" w14:textId="77777777" w:rsidR="00C31DBC" w:rsidRDefault="00C31DBC" w:rsidP="00011096">
            <w:pPr>
              <w:pStyle w:val="XML2"/>
            </w:pPr>
          </w:p>
          <w:p w14:paraId="53E73741" w14:textId="77777777" w:rsidR="0035256A" w:rsidRPr="00D8113B" w:rsidRDefault="0035256A" w:rsidP="0035256A">
            <w:pPr>
              <w:pStyle w:val="XML1"/>
            </w:pPr>
            <w:r>
              <w:t>&lt;xs:</w:t>
            </w:r>
            <w:r w:rsidRPr="00D8113B">
              <w:t>complexType name="OFLogicalSwitchCapabilitiesType"&gt;</w:t>
            </w:r>
          </w:p>
          <w:p w14:paraId="683FACAD" w14:textId="77777777" w:rsidR="0035256A" w:rsidRDefault="0035256A" w:rsidP="0035256A">
            <w:pPr>
              <w:pStyle w:val="XML2"/>
            </w:pPr>
            <w:r w:rsidRPr="00D8113B">
              <w:t>&lt;xs</w:t>
            </w:r>
            <w:r>
              <w:t>:sequence&gt;</w:t>
            </w:r>
          </w:p>
          <w:p w14:paraId="6DD0508C" w14:textId="77777777" w:rsidR="0035256A" w:rsidRDefault="0035256A" w:rsidP="0035256A">
            <w:pPr>
              <w:pStyle w:val="XML3"/>
            </w:pPr>
            <w:r>
              <w:t>&lt;xs:element name="max-buffered-packets" type="xs:integer"&gt;</w:t>
            </w:r>
          </w:p>
          <w:p w14:paraId="6BAEF3AF" w14:textId="77777777" w:rsidR="0035256A" w:rsidRDefault="0035256A" w:rsidP="0035256A">
            <w:pPr>
              <w:pStyle w:val="XML4"/>
            </w:pPr>
            <w:r>
              <w:t>&lt;xs:annotation&gt;</w:t>
            </w:r>
          </w:p>
          <w:p w14:paraId="31C75EE9" w14:textId="77777777" w:rsidR="0035256A" w:rsidRDefault="0035256A" w:rsidP="0035256A">
            <w:pPr>
              <w:pStyle w:val="XML5"/>
            </w:pPr>
            <w:r>
              <w:t>&lt;xs</w:t>
            </w:r>
            <w:proofErr w:type="gramStart"/>
            <w:r>
              <w:t>:documentation</w:t>
            </w:r>
            <w:proofErr w:type="gramEnd"/>
            <w:r>
              <w:t>&gt;The maximum number of packets the switch can buffer when sending packets to the controller using packet-in messages. See OpenFlow protocol 1.2 section A.3.1</w:t>
            </w:r>
          </w:p>
          <w:p w14:paraId="4890DE7F" w14:textId="77777777" w:rsidR="0035256A" w:rsidRDefault="0035256A" w:rsidP="0035256A">
            <w:pPr>
              <w:pStyle w:val="XML5"/>
            </w:pPr>
            <w:r>
              <w:t>&lt;/xs:documentation&gt;</w:t>
            </w:r>
          </w:p>
          <w:p w14:paraId="78B47D68" w14:textId="77777777" w:rsidR="0035256A" w:rsidRDefault="0035256A" w:rsidP="0035256A">
            <w:pPr>
              <w:pStyle w:val="XML4"/>
            </w:pPr>
            <w:r>
              <w:t>&lt;/xs:annotation&gt;</w:t>
            </w:r>
          </w:p>
          <w:p w14:paraId="3F3C05BA" w14:textId="77777777" w:rsidR="0035256A" w:rsidRDefault="0035256A" w:rsidP="0035256A">
            <w:pPr>
              <w:pStyle w:val="XML3"/>
            </w:pPr>
            <w:r>
              <w:t>&lt;/xs:element&gt;</w:t>
            </w:r>
          </w:p>
          <w:p w14:paraId="7CB48FA7" w14:textId="77777777" w:rsidR="0035256A" w:rsidRDefault="0035256A" w:rsidP="0035256A">
            <w:pPr>
              <w:pStyle w:val="XML3"/>
            </w:pPr>
            <w:r>
              <w:t>&lt;xs:element name="max-tables" type="xs:integer"&gt;</w:t>
            </w:r>
          </w:p>
          <w:p w14:paraId="35F7E6C4" w14:textId="77777777" w:rsidR="0035256A" w:rsidRDefault="0035256A" w:rsidP="0035256A">
            <w:pPr>
              <w:pStyle w:val="XML4"/>
            </w:pPr>
            <w:r>
              <w:t>&lt;xs:annotation&gt;</w:t>
            </w:r>
          </w:p>
          <w:p w14:paraId="025CB2AA" w14:textId="77777777" w:rsidR="0035256A" w:rsidRDefault="0035256A" w:rsidP="0035256A">
            <w:pPr>
              <w:pStyle w:val="XML5"/>
            </w:pPr>
            <w:r>
              <w:t>&lt;xs</w:t>
            </w:r>
            <w:proofErr w:type="gramStart"/>
            <w:r>
              <w:t>:documentation</w:t>
            </w:r>
            <w:proofErr w:type="gramEnd"/>
            <w:r>
              <w:t>&gt; The number of flow tables supported by the switch. See OpenFlow protocol 1.2 section A.3.1</w:t>
            </w:r>
            <w:r>
              <w:tab/>
            </w:r>
            <w:r>
              <w:tab/>
            </w:r>
          </w:p>
          <w:p w14:paraId="393EE5D8" w14:textId="77777777" w:rsidR="0035256A" w:rsidRDefault="0035256A" w:rsidP="0035256A">
            <w:pPr>
              <w:pStyle w:val="XML5"/>
            </w:pPr>
            <w:r>
              <w:t>&lt;/xs:documentation&gt;</w:t>
            </w:r>
          </w:p>
          <w:p w14:paraId="3D047141" w14:textId="77777777" w:rsidR="0035256A" w:rsidRDefault="0035256A" w:rsidP="0035256A">
            <w:pPr>
              <w:pStyle w:val="XML4"/>
            </w:pPr>
            <w:r>
              <w:t>&lt;/xs:annotation&gt;</w:t>
            </w:r>
          </w:p>
          <w:p w14:paraId="6E7996AA" w14:textId="77777777" w:rsidR="0035256A" w:rsidRDefault="0035256A" w:rsidP="0035256A">
            <w:pPr>
              <w:pStyle w:val="XML3"/>
            </w:pPr>
            <w:r>
              <w:t>&lt;/xs:element&gt;</w:t>
            </w:r>
          </w:p>
          <w:p w14:paraId="4995DF9C" w14:textId="77777777" w:rsidR="0035256A" w:rsidRDefault="0035256A" w:rsidP="0035256A">
            <w:pPr>
              <w:pStyle w:val="XML3"/>
            </w:pPr>
            <w:r>
              <w:t>&lt;xs:element name="max-ports" type="xs:integer"&gt;</w:t>
            </w:r>
          </w:p>
          <w:p w14:paraId="15B03413" w14:textId="77777777" w:rsidR="0035256A" w:rsidRDefault="0035256A" w:rsidP="0035256A">
            <w:pPr>
              <w:pStyle w:val="XML4"/>
            </w:pPr>
            <w:r>
              <w:t>&lt;xs:annotation&gt;</w:t>
            </w:r>
          </w:p>
          <w:p w14:paraId="23CA6C8F" w14:textId="77777777" w:rsidR="0035256A" w:rsidRDefault="0035256A" w:rsidP="0035256A">
            <w:pPr>
              <w:pStyle w:val="XML5"/>
            </w:pPr>
            <w:r>
              <w:t>&lt;xs</w:t>
            </w:r>
            <w:proofErr w:type="gramStart"/>
            <w:r>
              <w:t>:documentation</w:t>
            </w:r>
            <w:proofErr w:type="gramEnd"/>
            <w:r>
              <w:t>&gt; The number of ports supported by the switch. See OpenFlow protocol 1.2 section A.3.1</w:t>
            </w:r>
            <w:r>
              <w:tab/>
            </w:r>
            <w:r>
              <w:tab/>
            </w:r>
          </w:p>
          <w:p w14:paraId="27B37182" w14:textId="77777777" w:rsidR="0035256A" w:rsidRDefault="0035256A" w:rsidP="0035256A">
            <w:pPr>
              <w:pStyle w:val="XML5"/>
            </w:pPr>
            <w:r>
              <w:t>&lt;/xs:documentation&gt;</w:t>
            </w:r>
          </w:p>
          <w:p w14:paraId="2A164D9D" w14:textId="77777777" w:rsidR="0035256A" w:rsidRDefault="0035256A" w:rsidP="0035256A">
            <w:pPr>
              <w:pStyle w:val="XML4"/>
            </w:pPr>
            <w:r>
              <w:t>&lt;/xs:annotation&gt;</w:t>
            </w:r>
          </w:p>
          <w:p w14:paraId="34AC3B28" w14:textId="77777777" w:rsidR="0035256A" w:rsidRDefault="0035256A" w:rsidP="0035256A">
            <w:pPr>
              <w:pStyle w:val="XML3"/>
            </w:pPr>
            <w:r>
              <w:t>&lt;/xs:element&gt;</w:t>
            </w:r>
          </w:p>
          <w:p w14:paraId="4E662D12" w14:textId="77777777" w:rsidR="0035256A" w:rsidRDefault="0035256A" w:rsidP="0035256A">
            <w:pPr>
              <w:pStyle w:val="XML3"/>
            </w:pPr>
            <w:r>
              <w:t>&lt;xs:element name="flow-statistics" type="xs:boolean"&gt;</w:t>
            </w:r>
          </w:p>
          <w:p w14:paraId="40DBE694" w14:textId="77777777" w:rsidR="0035256A" w:rsidRDefault="0035256A" w:rsidP="0035256A">
            <w:pPr>
              <w:pStyle w:val="XML4"/>
            </w:pPr>
            <w:r>
              <w:t>&lt;xs:annotation&gt;</w:t>
            </w:r>
          </w:p>
          <w:p w14:paraId="4F2989D7" w14:textId="77777777" w:rsidR="0035256A" w:rsidRDefault="0035256A" w:rsidP="0035256A">
            <w:pPr>
              <w:pStyle w:val="XML5"/>
            </w:pPr>
            <w:r>
              <w:t>&lt;xs</w:t>
            </w:r>
            <w:proofErr w:type="gramStart"/>
            <w:r>
              <w:t>:documentation</w:t>
            </w:r>
            <w:proofErr w:type="gramEnd"/>
            <w:r>
              <w:t>&gt; Whether the switch supports flow statistics. See OpenFlow protocol 1.2 section A.3.1</w:t>
            </w:r>
            <w:r>
              <w:tab/>
            </w:r>
            <w:r>
              <w:tab/>
            </w:r>
          </w:p>
          <w:p w14:paraId="0799E14A" w14:textId="77777777" w:rsidR="0035256A" w:rsidRDefault="0035256A" w:rsidP="0035256A">
            <w:pPr>
              <w:pStyle w:val="XML5"/>
            </w:pPr>
            <w:r>
              <w:t>&lt;/xs:documentation&gt;</w:t>
            </w:r>
          </w:p>
          <w:p w14:paraId="356481BD" w14:textId="77777777" w:rsidR="0035256A" w:rsidRDefault="0035256A" w:rsidP="0035256A">
            <w:pPr>
              <w:pStyle w:val="XML4"/>
            </w:pPr>
            <w:r>
              <w:t>&lt;/xs:annotation&gt;</w:t>
            </w:r>
          </w:p>
          <w:p w14:paraId="6BD20FCA" w14:textId="77777777" w:rsidR="0035256A" w:rsidRDefault="0035256A" w:rsidP="0035256A">
            <w:pPr>
              <w:pStyle w:val="XML3"/>
            </w:pPr>
            <w:r>
              <w:t>&lt;/xs:element&gt;</w:t>
            </w:r>
          </w:p>
          <w:p w14:paraId="74B4BA4E" w14:textId="77777777" w:rsidR="0035256A" w:rsidRDefault="0035256A" w:rsidP="0035256A">
            <w:pPr>
              <w:pStyle w:val="XML3"/>
            </w:pPr>
            <w:r>
              <w:t>&lt;xs:element name="table-statistics" type="xs:boolean"&gt;</w:t>
            </w:r>
          </w:p>
          <w:p w14:paraId="545C4130" w14:textId="77777777" w:rsidR="0035256A" w:rsidRDefault="0035256A" w:rsidP="0035256A">
            <w:pPr>
              <w:pStyle w:val="XML4"/>
            </w:pPr>
            <w:r>
              <w:t>&lt;xs:annotation&gt;</w:t>
            </w:r>
          </w:p>
          <w:p w14:paraId="723DBC34" w14:textId="77777777" w:rsidR="0035256A" w:rsidRDefault="0035256A" w:rsidP="0035256A">
            <w:pPr>
              <w:pStyle w:val="XML5"/>
            </w:pPr>
            <w:r>
              <w:t>&lt;xs</w:t>
            </w:r>
            <w:proofErr w:type="gramStart"/>
            <w:r>
              <w:t>:documentation</w:t>
            </w:r>
            <w:proofErr w:type="gramEnd"/>
            <w:r>
              <w:t>&gt; Whether the switch supports table statistics. See OpenFlow protocol 1.2 section A.3.1</w:t>
            </w:r>
            <w:r>
              <w:tab/>
            </w:r>
            <w:r>
              <w:tab/>
            </w:r>
          </w:p>
          <w:p w14:paraId="456A1B10" w14:textId="77777777" w:rsidR="0035256A" w:rsidRDefault="0035256A" w:rsidP="0035256A">
            <w:pPr>
              <w:pStyle w:val="XML5"/>
            </w:pPr>
            <w:r>
              <w:t>&lt;/xs:documentation&gt;</w:t>
            </w:r>
          </w:p>
          <w:p w14:paraId="129D1E8A" w14:textId="77777777" w:rsidR="0035256A" w:rsidRDefault="0035256A" w:rsidP="0035256A">
            <w:pPr>
              <w:pStyle w:val="XML4"/>
            </w:pPr>
            <w:r>
              <w:t>&lt;/xs:annotation&gt;</w:t>
            </w:r>
          </w:p>
          <w:p w14:paraId="30A952ED" w14:textId="77777777" w:rsidR="0035256A" w:rsidRDefault="0035256A" w:rsidP="0035256A">
            <w:pPr>
              <w:pStyle w:val="XML3"/>
            </w:pPr>
            <w:r>
              <w:t>&lt;/xs:element&gt;</w:t>
            </w:r>
          </w:p>
          <w:p w14:paraId="6ADF09D0" w14:textId="77777777" w:rsidR="0035256A" w:rsidRDefault="0035256A" w:rsidP="0035256A">
            <w:pPr>
              <w:pStyle w:val="XML3"/>
            </w:pPr>
            <w:r>
              <w:t>&lt;xs:element name="port-statistics" type="xs:boolean"&gt;</w:t>
            </w:r>
          </w:p>
          <w:p w14:paraId="098867DA" w14:textId="77777777" w:rsidR="0035256A" w:rsidRDefault="0035256A" w:rsidP="0035256A">
            <w:pPr>
              <w:pStyle w:val="XML4"/>
            </w:pPr>
            <w:r>
              <w:t>&lt;xs:annotation&gt;</w:t>
            </w:r>
          </w:p>
          <w:p w14:paraId="5104D044" w14:textId="77777777" w:rsidR="0035256A" w:rsidRDefault="0035256A" w:rsidP="0035256A">
            <w:pPr>
              <w:pStyle w:val="XML5"/>
            </w:pPr>
            <w:r>
              <w:t>&lt;xs</w:t>
            </w:r>
            <w:proofErr w:type="gramStart"/>
            <w:r>
              <w:t>:documentation</w:t>
            </w:r>
            <w:proofErr w:type="gramEnd"/>
            <w:r>
              <w:t>&gt;Whether the switch supports port statistics. See OpenFlow protocol 1.2 section A.3.1</w:t>
            </w:r>
            <w:r>
              <w:tab/>
            </w:r>
            <w:r>
              <w:tab/>
            </w:r>
          </w:p>
          <w:p w14:paraId="40B691C7" w14:textId="77777777" w:rsidR="0035256A" w:rsidRDefault="0035256A" w:rsidP="0035256A">
            <w:pPr>
              <w:pStyle w:val="XML5"/>
            </w:pPr>
            <w:r>
              <w:t>&lt;/xs:documentation&gt;</w:t>
            </w:r>
          </w:p>
          <w:p w14:paraId="3703474D" w14:textId="77777777" w:rsidR="0035256A" w:rsidRDefault="0035256A" w:rsidP="0035256A">
            <w:pPr>
              <w:pStyle w:val="XML4"/>
            </w:pPr>
            <w:r>
              <w:t>&lt;/xs:annotation&gt;</w:t>
            </w:r>
          </w:p>
          <w:p w14:paraId="13D31DCE" w14:textId="77777777" w:rsidR="0035256A" w:rsidRDefault="0035256A" w:rsidP="0035256A">
            <w:pPr>
              <w:pStyle w:val="XML3"/>
            </w:pPr>
            <w:r>
              <w:t>&lt;/xs:element&gt;</w:t>
            </w:r>
          </w:p>
          <w:p w14:paraId="252B3098" w14:textId="77777777" w:rsidR="0035256A" w:rsidRDefault="0035256A" w:rsidP="0035256A">
            <w:pPr>
              <w:pStyle w:val="XML3"/>
            </w:pPr>
            <w:r>
              <w:t>&lt;xs:element name="group-statistics" type="xs:boolean"&gt;</w:t>
            </w:r>
          </w:p>
          <w:p w14:paraId="04F3F902" w14:textId="77777777" w:rsidR="0035256A" w:rsidRDefault="0035256A" w:rsidP="0035256A">
            <w:pPr>
              <w:pStyle w:val="XML4"/>
            </w:pPr>
            <w:r>
              <w:t>&lt;xs:annotation&gt;</w:t>
            </w:r>
          </w:p>
          <w:p w14:paraId="1EA487A3" w14:textId="77777777" w:rsidR="0035256A" w:rsidRDefault="0035256A" w:rsidP="0035256A">
            <w:pPr>
              <w:pStyle w:val="XML5"/>
            </w:pPr>
            <w:r>
              <w:t>&lt;xs</w:t>
            </w:r>
            <w:proofErr w:type="gramStart"/>
            <w:r>
              <w:t>:documentation</w:t>
            </w:r>
            <w:proofErr w:type="gramEnd"/>
            <w:r>
              <w:t>&gt; Whether the switch supports group statistics. See OpenFlow protocol 1.2 section A.3.1</w:t>
            </w:r>
          </w:p>
          <w:p w14:paraId="28F43DC0" w14:textId="77777777" w:rsidR="0035256A" w:rsidRDefault="0035256A" w:rsidP="0035256A">
            <w:pPr>
              <w:pStyle w:val="XML5"/>
            </w:pPr>
            <w:r>
              <w:t>&lt;/xs:documentation&gt;</w:t>
            </w:r>
          </w:p>
          <w:p w14:paraId="3CF1B7CE" w14:textId="77777777" w:rsidR="0035256A" w:rsidRDefault="0035256A" w:rsidP="0035256A">
            <w:pPr>
              <w:pStyle w:val="XML4"/>
            </w:pPr>
            <w:r>
              <w:lastRenderedPageBreak/>
              <w:t>&lt;/xs:annotation&gt;</w:t>
            </w:r>
          </w:p>
          <w:p w14:paraId="20253780" w14:textId="77777777" w:rsidR="0035256A" w:rsidRDefault="0035256A" w:rsidP="0035256A">
            <w:pPr>
              <w:pStyle w:val="XML3"/>
            </w:pPr>
            <w:r>
              <w:t>&lt;/xs:element&gt;</w:t>
            </w:r>
          </w:p>
          <w:p w14:paraId="4ECEDEEC" w14:textId="77777777" w:rsidR="0035256A" w:rsidRDefault="0035256A" w:rsidP="0035256A">
            <w:pPr>
              <w:pStyle w:val="XML3"/>
            </w:pPr>
            <w:r>
              <w:t>&lt;xs:element name="queue-statistics" type="xs:boolean"&gt;</w:t>
            </w:r>
          </w:p>
          <w:p w14:paraId="714AF121" w14:textId="77777777" w:rsidR="0035256A" w:rsidRDefault="0035256A" w:rsidP="0035256A">
            <w:pPr>
              <w:pStyle w:val="XML4"/>
            </w:pPr>
            <w:r>
              <w:t>&lt;xs:annotation&gt;</w:t>
            </w:r>
          </w:p>
          <w:p w14:paraId="63116051" w14:textId="77777777" w:rsidR="0035256A" w:rsidRDefault="0035256A" w:rsidP="0035256A">
            <w:pPr>
              <w:pStyle w:val="XML5"/>
            </w:pPr>
            <w:r>
              <w:t>&lt;xs</w:t>
            </w:r>
            <w:proofErr w:type="gramStart"/>
            <w:r>
              <w:t>:documentation</w:t>
            </w:r>
            <w:proofErr w:type="gramEnd"/>
            <w:r>
              <w:t>&gt;Whether the switch supports queue statistics. See OpenFlow protocol 1.2 section A.3.1</w:t>
            </w:r>
            <w:r>
              <w:tab/>
            </w:r>
            <w:r>
              <w:tab/>
            </w:r>
          </w:p>
          <w:p w14:paraId="2CA901D5" w14:textId="77777777" w:rsidR="0035256A" w:rsidRDefault="0035256A" w:rsidP="0035256A">
            <w:pPr>
              <w:pStyle w:val="XML5"/>
            </w:pPr>
            <w:r>
              <w:t>&lt;/xs:documentation&gt;</w:t>
            </w:r>
          </w:p>
          <w:p w14:paraId="6AB80C43" w14:textId="77777777" w:rsidR="0035256A" w:rsidRDefault="0035256A" w:rsidP="0035256A">
            <w:pPr>
              <w:pStyle w:val="XML4"/>
            </w:pPr>
            <w:r>
              <w:t>&lt;/xs:annotation&gt;</w:t>
            </w:r>
          </w:p>
          <w:p w14:paraId="31BB55E9" w14:textId="77777777" w:rsidR="0035256A" w:rsidRDefault="0035256A" w:rsidP="0035256A">
            <w:pPr>
              <w:pStyle w:val="XML3"/>
            </w:pPr>
            <w:r>
              <w:t>&lt;/xs:element&gt;</w:t>
            </w:r>
          </w:p>
          <w:p w14:paraId="7ADB90E0" w14:textId="77777777" w:rsidR="0035256A" w:rsidRDefault="0035256A" w:rsidP="0035256A">
            <w:pPr>
              <w:pStyle w:val="XML3"/>
            </w:pPr>
            <w:r>
              <w:t>&lt;xs:element name="reassemble-ip-fragments" type="xs:boolean"&gt;</w:t>
            </w:r>
          </w:p>
          <w:p w14:paraId="5451DB48" w14:textId="77777777" w:rsidR="0035256A" w:rsidRDefault="0035256A" w:rsidP="0035256A">
            <w:pPr>
              <w:pStyle w:val="XML4"/>
            </w:pPr>
            <w:r>
              <w:t>&lt;xs:annotation&gt;</w:t>
            </w:r>
          </w:p>
          <w:p w14:paraId="63564760" w14:textId="77777777" w:rsidR="0035256A" w:rsidRDefault="0035256A" w:rsidP="0035256A">
            <w:pPr>
              <w:pStyle w:val="XML5"/>
            </w:pPr>
            <w:r>
              <w:t>&lt;xs</w:t>
            </w:r>
            <w:proofErr w:type="gramStart"/>
            <w:r>
              <w:t>:documentation</w:t>
            </w:r>
            <w:proofErr w:type="gramEnd"/>
            <w:r>
              <w:t>&gt;Whether the switch supports reassemble IP fragments. See OpenFlow protocol 1.2 section A.3.1</w:t>
            </w:r>
            <w:r>
              <w:tab/>
            </w:r>
            <w:r>
              <w:tab/>
            </w:r>
          </w:p>
          <w:p w14:paraId="7FFD0F21" w14:textId="77777777" w:rsidR="0035256A" w:rsidRDefault="0035256A" w:rsidP="0035256A">
            <w:pPr>
              <w:pStyle w:val="XML5"/>
            </w:pPr>
            <w:r>
              <w:t>&lt;/xs:documentation&gt;</w:t>
            </w:r>
          </w:p>
          <w:p w14:paraId="2A3A5C5A" w14:textId="77777777" w:rsidR="0035256A" w:rsidRDefault="0035256A" w:rsidP="0035256A">
            <w:pPr>
              <w:pStyle w:val="XML4"/>
            </w:pPr>
            <w:r>
              <w:t>&lt;/xs:annotation&gt;</w:t>
            </w:r>
          </w:p>
          <w:p w14:paraId="1BF5A9CF" w14:textId="77777777" w:rsidR="0035256A" w:rsidRDefault="0035256A" w:rsidP="0035256A">
            <w:pPr>
              <w:pStyle w:val="XML3"/>
            </w:pPr>
            <w:r>
              <w:t>&lt;/xs:element&gt;</w:t>
            </w:r>
          </w:p>
          <w:p w14:paraId="3A803E1F" w14:textId="77777777" w:rsidR="0035256A" w:rsidRDefault="0035256A" w:rsidP="0035256A">
            <w:pPr>
              <w:pStyle w:val="XML3"/>
            </w:pPr>
            <w:r>
              <w:t>&lt;xs:element name="block-looping-ports" type="xs:boolean"&gt;</w:t>
            </w:r>
          </w:p>
          <w:p w14:paraId="64DBEF85" w14:textId="77777777" w:rsidR="0035256A" w:rsidRDefault="0035256A" w:rsidP="0035256A">
            <w:pPr>
              <w:pStyle w:val="XML4"/>
            </w:pPr>
            <w:r>
              <w:t>&lt;xs:annotation&gt;</w:t>
            </w:r>
          </w:p>
          <w:p w14:paraId="6480AD5C" w14:textId="77777777" w:rsidR="0035256A" w:rsidRDefault="0035256A" w:rsidP="0035256A">
            <w:pPr>
              <w:pStyle w:val="XML5"/>
            </w:pPr>
            <w:r>
              <w:t>&lt;xs:documentation&gt;"true" indicates that a switch protocol outside of OpenFlow, such as 802.1D Spanning Tree, will detect topology loops and block ports to prevent packet loops. See OpenFlow protocol 1.2 section A.3.1</w:t>
            </w:r>
            <w:r>
              <w:tab/>
            </w:r>
            <w:r>
              <w:tab/>
            </w:r>
          </w:p>
          <w:p w14:paraId="37879FC7" w14:textId="77777777" w:rsidR="0035256A" w:rsidRDefault="0035256A" w:rsidP="0035256A">
            <w:pPr>
              <w:pStyle w:val="XML5"/>
            </w:pPr>
            <w:r>
              <w:t>&lt;/xs:documentation&gt;</w:t>
            </w:r>
          </w:p>
          <w:p w14:paraId="69096AB6" w14:textId="77777777" w:rsidR="0035256A" w:rsidRDefault="0035256A" w:rsidP="0035256A">
            <w:pPr>
              <w:pStyle w:val="XML4"/>
            </w:pPr>
            <w:r>
              <w:t>&lt;/xs:annotation&gt;</w:t>
            </w:r>
          </w:p>
          <w:p w14:paraId="294FA4A8" w14:textId="77777777" w:rsidR="0035256A" w:rsidRDefault="0035256A" w:rsidP="0035256A">
            <w:pPr>
              <w:pStyle w:val="XML3"/>
            </w:pPr>
            <w:r>
              <w:t>&lt;/xs:element&gt;</w:t>
            </w:r>
          </w:p>
          <w:p w14:paraId="6F6C8104" w14:textId="77777777" w:rsidR="0035256A" w:rsidRDefault="0035256A" w:rsidP="0035256A">
            <w:pPr>
              <w:pStyle w:val="XML3"/>
            </w:pPr>
            <w:r>
              <w:t xml:space="preserve">&lt;xs:element name="reserved-port-types" </w:t>
            </w:r>
          </w:p>
          <w:p w14:paraId="309E7B4D" w14:textId="77777777" w:rsidR="0035256A" w:rsidRDefault="0035256A" w:rsidP="0035256A">
            <w:pPr>
              <w:pStyle w:val="XML9"/>
            </w:pPr>
            <w:r>
              <w:t>type="OFReservedPortTypes"&gt;</w:t>
            </w:r>
          </w:p>
          <w:p w14:paraId="4AED14C2" w14:textId="77777777" w:rsidR="0035256A" w:rsidRDefault="0035256A" w:rsidP="0035256A">
            <w:pPr>
              <w:pStyle w:val="XML4"/>
            </w:pPr>
            <w:r>
              <w:t>&lt;xs:annotation&gt;</w:t>
            </w:r>
          </w:p>
          <w:p w14:paraId="044243E0" w14:textId="77777777" w:rsidR="0035256A" w:rsidRDefault="0035256A" w:rsidP="0035256A">
            <w:pPr>
              <w:pStyle w:val="XML5"/>
            </w:pPr>
            <w:r>
              <w:t xml:space="preserve">&lt;xs:documentation&gt;Specify generic forwarding actions such as sending to the controller, ooding, or forwarding using non-OpenFlow methods, such as "normal" switch processing. SeeOpenFlow protocol 1.2 </w:t>
            </w:r>
            <w:proofErr w:type="gramStart"/>
            <w:r>
              <w:t>section</w:t>
            </w:r>
            <w:proofErr w:type="gramEnd"/>
            <w:r>
              <w:t xml:space="preserve"> 4.5.</w:t>
            </w:r>
          </w:p>
          <w:p w14:paraId="7D32A357" w14:textId="77777777" w:rsidR="0035256A" w:rsidRDefault="0035256A" w:rsidP="0035256A">
            <w:pPr>
              <w:pStyle w:val="XML5"/>
            </w:pPr>
            <w:r>
              <w:t>&lt;/xs:documentation&gt;</w:t>
            </w:r>
          </w:p>
          <w:p w14:paraId="1AB13EF0" w14:textId="77777777" w:rsidR="0035256A" w:rsidRDefault="0035256A" w:rsidP="0035256A">
            <w:pPr>
              <w:pStyle w:val="XML4"/>
            </w:pPr>
            <w:r>
              <w:t>&lt;/xs:annotation&gt;</w:t>
            </w:r>
          </w:p>
          <w:p w14:paraId="1CC83A1B" w14:textId="77777777" w:rsidR="0035256A" w:rsidRDefault="0035256A" w:rsidP="0035256A">
            <w:pPr>
              <w:pStyle w:val="XML3"/>
            </w:pPr>
            <w:r>
              <w:t xml:space="preserve">&lt;/xs:element&gt;  </w:t>
            </w:r>
            <w:r>
              <w:tab/>
            </w:r>
          </w:p>
          <w:p w14:paraId="4869EB22" w14:textId="77777777" w:rsidR="0035256A" w:rsidRDefault="0035256A" w:rsidP="0035256A">
            <w:pPr>
              <w:pStyle w:val="XML3"/>
            </w:pPr>
            <w:r>
              <w:t>&lt;xs:element name="group-types" type="OFGroupTypes"&gt;</w:t>
            </w:r>
          </w:p>
          <w:p w14:paraId="226E6293" w14:textId="77777777" w:rsidR="0035256A" w:rsidRDefault="0035256A" w:rsidP="0035256A">
            <w:pPr>
              <w:pStyle w:val="XML4"/>
            </w:pPr>
            <w:r>
              <w:t>&lt;xs:annotation&gt;</w:t>
            </w:r>
          </w:p>
          <w:p w14:paraId="7FC87877" w14:textId="77777777" w:rsidR="0035256A" w:rsidRDefault="0035256A" w:rsidP="0035256A">
            <w:pPr>
              <w:pStyle w:val="XML5"/>
            </w:pPr>
            <w:r>
              <w:t>&lt;xs</w:t>
            </w:r>
            <w:proofErr w:type="gramStart"/>
            <w:r>
              <w:t>:documentation</w:t>
            </w:r>
            <w:proofErr w:type="gramEnd"/>
            <w:r>
              <w:t xml:space="preserve">&gt;The group types supported by the switch. SeeOpenFlow protocol 1.2 </w:t>
            </w:r>
            <w:proofErr w:type="gramStart"/>
            <w:r>
              <w:t>section</w:t>
            </w:r>
            <w:proofErr w:type="gramEnd"/>
            <w:r>
              <w:t xml:space="preserve"> 5.4.1.</w:t>
            </w:r>
          </w:p>
          <w:p w14:paraId="48C26FFB" w14:textId="77777777" w:rsidR="0035256A" w:rsidRDefault="0035256A" w:rsidP="0035256A">
            <w:pPr>
              <w:pStyle w:val="XML5"/>
            </w:pPr>
            <w:r>
              <w:t>&lt;/xs:documentation&gt;</w:t>
            </w:r>
          </w:p>
          <w:p w14:paraId="664EC8AC" w14:textId="77777777" w:rsidR="0035256A" w:rsidRDefault="0035256A" w:rsidP="0035256A">
            <w:pPr>
              <w:pStyle w:val="XML4"/>
            </w:pPr>
            <w:r>
              <w:t>&lt;/xs:annotation&gt;</w:t>
            </w:r>
          </w:p>
          <w:p w14:paraId="77755C2D" w14:textId="77777777" w:rsidR="0035256A" w:rsidRDefault="0035256A" w:rsidP="0035256A">
            <w:pPr>
              <w:pStyle w:val="XML3"/>
            </w:pPr>
            <w:r>
              <w:t>&lt;/xs:element&gt;</w:t>
            </w:r>
          </w:p>
          <w:p w14:paraId="6C5E278D" w14:textId="77777777" w:rsidR="0035256A" w:rsidRDefault="0035256A" w:rsidP="0035256A">
            <w:pPr>
              <w:pStyle w:val="XML3"/>
            </w:pPr>
            <w:r>
              <w:t>&lt;xs:element name="group-capabilities" type="OFGroupCapabilities"&gt;</w:t>
            </w:r>
          </w:p>
          <w:p w14:paraId="73203A24" w14:textId="77777777" w:rsidR="0035256A" w:rsidRDefault="0035256A" w:rsidP="0035256A">
            <w:pPr>
              <w:pStyle w:val="XML4"/>
            </w:pPr>
            <w:r>
              <w:t>&lt;xs:annotation&gt;</w:t>
            </w:r>
          </w:p>
          <w:p w14:paraId="366362E7" w14:textId="77777777" w:rsidR="0035256A" w:rsidRDefault="0035256A" w:rsidP="0035256A">
            <w:pPr>
              <w:pStyle w:val="XML5"/>
            </w:pPr>
            <w:r>
              <w:t>&lt;xs</w:t>
            </w:r>
            <w:proofErr w:type="gramStart"/>
            <w:r>
              <w:t>:documentation</w:t>
            </w:r>
            <w:proofErr w:type="gramEnd"/>
            <w:r>
              <w:t xml:space="preserve">&gt;The group capabilities supported by the switch. SeeOpenFlow protocol 1.2 </w:t>
            </w:r>
            <w:proofErr w:type="gramStart"/>
            <w:r>
              <w:t>section</w:t>
            </w:r>
            <w:proofErr w:type="gramEnd"/>
            <w:r>
              <w:t xml:space="preserve"> A.3.5.9.</w:t>
            </w:r>
          </w:p>
          <w:p w14:paraId="1DD5FA15" w14:textId="77777777" w:rsidR="0035256A" w:rsidRDefault="0035256A" w:rsidP="0035256A">
            <w:pPr>
              <w:pStyle w:val="XML5"/>
            </w:pPr>
            <w:r>
              <w:t>&lt;/xs:documentation&gt;</w:t>
            </w:r>
          </w:p>
          <w:p w14:paraId="34E7BA04" w14:textId="77777777" w:rsidR="0035256A" w:rsidRDefault="0035256A" w:rsidP="0035256A">
            <w:pPr>
              <w:pStyle w:val="XML4"/>
            </w:pPr>
            <w:r>
              <w:t xml:space="preserve">&lt;/xs:annotation&gt;  </w:t>
            </w:r>
            <w:r>
              <w:tab/>
            </w:r>
          </w:p>
          <w:p w14:paraId="38D802BF" w14:textId="77777777" w:rsidR="0035256A" w:rsidRDefault="0035256A" w:rsidP="0035256A">
            <w:pPr>
              <w:pStyle w:val="XML3"/>
            </w:pPr>
            <w:r>
              <w:t>&lt;/xs:element&gt;</w:t>
            </w:r>
          </w:p>
          <w:p w14:paraId="51EE2450" w14:textId="77777777" w:rsidR="0035256A" w:rsidRDefault="0035256A" w:rsidP="0035256A">
            <w:pPr>
              <w:pStyle w:val="XML3"/>
            </w:pPr>
            <w:r>
              <w:t>&lt;xs:element name="action-types" type="OFActionTypes"&gt;</w:t>
            </w:r>
          </w:p>
          <w:p w14:paraId="37F4037B" w14:textId="77777777" w:rsidR="0035256A" w:rsidRDefault="0035256A" w:rsidP="0035256A">
            <w:pPr>
              <w:pStyle w:val="XML4"/>
            </w:pPr>
            <w:r>
              <w:t>&lt;xs:annotation&gt;</w:t>
            </w:r>
          </w:p>
          <w:p w14:paraId="2736472C" w14:textId="77777777" w:rsidR="0035256A" w:rsidRDefault="0035256A" w:rsidP="0035256A">
            <w:pPr>
              <w:pStyle w:val="XML5"/>
            </w:pPr>
            <w:r>
              <w:t>&lt;xs</w:t>
            </w:r>
            <w:proofErr w:type="gramStart"/>
            <w:r>
              <w:t>:documentation</w:t>
            </w:r>
            <w:proofErr w:type="gramEnd"/>
            <w:r>
              <w:t xml:space="preserve">&gt;The action types supported by the switch. See OpenFlow protocol 1.2 </w:t>
            </w:r>
            <w:proofErr w:type="gramStart"/>
            <w:r>
              <w:t>section</w:t>
            </w:r>
            <w:proofErr w:type="gramEnd"/>
            <w:r>
              <w:t xml:space="preserve"> 5.9 and A.2.5.</w:t>
            </w:r>
          </w:p>
          <w:p w14:paraId="68553361" w14:textId="77777777" w:rsidR="0035256A" w:rsidRDefault="0035256A" w:rsidP="0035256A">
            <w:pPr>
              <w:pStyle w:val="XML5"/>
            </w:pPr>
            <w:r>
              <w:t>&lt;/xs:documentation&gt;</w:t>
            </w:r>
          </w:p>
          <w:p w14:paraId="27A10C9F" w14:textId="77777777" w:rsidR="0035256A" w:rsidRDefault="0035256A" w:rsidP="0035256A">
            <w:pPr>
              <w:pStyle w:val="XML4"/>
            </w:pPr>
            <w:r>
              <w:t xml:space="preserve">&lt;/xs:annotation&gt;  </w:t>
            </w:r>
            <w:r>
              <w:tab/>
            </w:r>
          </w:p>
          <w:p w14:paraId="686DF751" w14:textId="77777777" w:rsidR="0035256A" w:rsidRDefault="0035256A" w:rsidP="0035256A">
            <w:pPr>
              <w:pStyle w:val="XML3"/>
            </w:pPr>
            <w:r>
              <w:t>&lt;/xs:element&gt;</w:t>
            </w:r>
          </w:p>
          <w:p w14:paraId="5DB5CA2C" w14:textId="77777777" w:rsidR="0035256A" w:rsidRDefault="0035256A" w:rsidP="0035256A">
            <w:pPr>
              <w:pStyle w:val="XML3"/>
            </w:pPr>
            <w:r>
              <w:lastRenderedPageBreak/>
              <w:t>&lt;xs:element name="instruction-types" type="OFInstructionTypes"&gt;</w:t>
            </w:r>
          </w:p>
          <w:p w14:paraId="2219DB78" w14:textId="77777777" w:rsidR="0035256A" w:rsidRDefault="0035256A" w:rsidP="0035256A">
            <w:pPr>
              <w:pStyle w:val="XML4"/>
            </w:pPr>
            <w:r>
              <w:t>&lt;xs:annotation&gt;</w:t>
            </w:r>
          </w:p>
          <w:p w14:paraId="55054A22" w14:textId="77777777" w:rsidR="0035256A" w:rsidRDefault="0035256A" w:rsidP="0035256A">
            <w:pPr>
              <w:pStyle w:val="XML5"/>
            </w:pPr>
            <w:r>
              <w:t>&lt;xs</w:t>
            </w:r>
            <w:proofErr w:type="gramStart"/>
            <w:r>
              <w:t>:documentation</w:t>
            </w:r>
            <w:proofErr w:type="gramEnd"/>
            <w:r>
              <w:t>&gt;The instruction types supported by the switch. See OpenFlow protocol 1.2 section 5.6.</w:t>
            </w:r>
          </w:p>
          <w:p w14:paraId="46F9D564" w14:textId="77777777" w:rsidR="0035256A" w:rsidRDefault="0035256A" w:rsidP="0035256A">
            <w:pPr>
              <w:pStyle w:val="XML5"/>
            </w:pPr>
            <w:r>
              <w:t>&lt;/xs:documentation&gt;</w:t>
            </w:r>
          </w:p>
          <w:p w14:paraId="797C2B66" w14:textId="77777777" w:rsidR="0035256A" w:rsidRDefault="0035256A" w:rsidP="0035256A">
            <w:pPr>
              <w:pStyle w:val="XML4"/>
            </w:pPr>
            <w:r>
              <w:t xml:space="preserve">&lt;/xs:annotation&gt;  </w:t>
            </w:r>
            <w:r>
              <w:tab/>
            </w:r>
          </w:p>
          <w:p w14:paraId="2B99F299" w14:textId="77777777" w:rsidR="0035256A" w:rsidRDefault="0035256A" w:rsidP="0035256A">
            <w:pPr>
              <w:pStyle w:val="XML3"/>
            </w:pPr>
            <w:r>
              <w:t>&lt;/xs:element&gt;</w:t>
            </w:r>
          </w:p>
          <w:p w14:paraId="4BFCABE0" w14:textId="77777777" w:rsidR="0035256A" w:rsidRDefault="0035256A" w:rsidP="0035256A">
            <w:pPr>
              <w:pStyle w:val="XML2"/>
            </w:pPr>
            <w:r>
              <w:t>&lt;/xs:sequence&gt;</w:t>
            </w:r>
          </w:p>
          <w:p w14:paraId="375A977A" w14:textId="77777777" w:rsidR="0035256A" w:rsidRDefault="0035256A" w:rsidP="0035256A">
            <w:pPr>
              <w:pStyle w:val="XML1"/>
            </w:pPr>
            <w:r>
              <w:t>&lt;/xs:complexType&gt;</w:t>
            </w:r>
          </w:p>
          <w:p w14:paraId="2971FAC3" w14:textId="77777777" w:rsidR="0035256A" w:rsidRDefault="0035256A" w:rsidP="0035256A">
            <w:pPr>
              <w:pStyle w:val="XML1"/>
            </w:pPr>
          </w:p>
          <w:p w14:paraId="14ADE3B5" w14:textId="77777777" w:rsidR="0035256A" w:rsidRDefault="0035256A" w:rsidP="0035256A">
            <w:pPr>
              <w:pStyle w:val="XML1"/>
            </w:pPr>
            <w:r>
              <w:t>&lt;xs:complexType name="OFReservedPortTypes"&gt;</w:t>
            </w:r>
          </w:p>
          <w:p w14:paraId="6E055A90" w14:textId="77777777" w:rsidR="0035256A" w:rsidRDefault="0035256A" w:rsidP="0035256A">
            <w:pPr>
              <w:pStyle w:val="XML2"/>
            </w:pPr>
            <w:r>
              <w:t>&lt;xs:sequence minOccurs="1" maxOccurs="unbounded"&gt;</w:t>
            </w:r>
          </w:p>
          <w:p w14:paraId="5E702EE9" w14:textId="77777777" w:rsidR="0035256A" w:rsidRDefault="0035256A" w:rsidP="0035256A">
            <w:pPr>
              <w:pStyle w:val="XML3"/>
            </w:pPr>
            <w:r>
              <w:t>&lt;xs:element name="type" type="OFReservedPortType"/&gt;</w:t>
            </w:r>
          </w:p>
          <w:p w14:paraId="10C4905E" w14:textId="77777777" w:rsidR="0035256A" w:rsidRDefault="0035256A" w:rsidP="0035256A">
            <w:pPr>
              <w:pStyle w:val="XML2"/>
            </w:pPr>
            <w:r>
              <w:t>&lt;/xs:sequence&gt;</w:t>
            </w:r>
          </w:p>
          <w:p w14:paraId="5FE312F4" w14:textId="77777777" w:rsidR="0035256A" w:rsidRDefault="0035256A" w:rsidP="0035256A">
            <w:pPr>
              <w:pStyle w:val="XML1"/>
            </w:pPr>
            <w:r>
              <w:t>&lt;/xs:complexType&gt;</w:t>
            </w:r>
          </w:p>
          <w:p w14:paraId="255B0C4F" w14:textId="77777777" w:rsidR="0035256A" w:rsidRDefault="0035256A" w:rsidP="0035256A">
            <w:pPr>
              <w:pStyle w:val="XML1"/>
            </w:pPr>
          </w:p>
          <w:p w14:paraId="30F3FB3B" w14:textId="77777777" w:rsidR="0035256A" w:rsidRDefault="0035256A" w:rsidP="0035256A">
            <w:pPr>
              <w:pStyle w:val="XML1"/>
            </w:pPr>
            <w:r>
              <w:t>&lt;xs:simpleType name="OFReservedPortType"&gt;</w:t>
            </w:r>
          </w:p>
          <w:p w14:paraId="1AF9D9AE" w14:textId="77777777" w:rsidR="0035256A" w:rsidRDefault="0035256A" w:rsidP="0035256A">
            <w:pPr>
              <w:pStyle w:val="XML2"/>
            </w:pPr>
            <w:r>
              <w:t>&lt;xs:restriction base="xs:string"&gt;</w:t>
            </w:r>
          </w:p>
          <w:p w14:paraId="7E20BA7B" w14:textId="77777777" w:rsidR="0035256A" w:rsidRDefault="0035256A" w:rsidP="0035256A">
            <w:pPr>
              <w:pStyle w:val="XML3"/>
            </w:pPr>
            <w:r>
              <w:t>&lt;xs:enumeration value="all"/&gt;</w:t>
            </w:r>
          </w:p>
          <w:p w14:paraId="489EEB75" w14:textId="77777777" w:rsidR="0035256A" w:rsidRDefault="0035256A" w:rsidP="0035256A">
            <w:pPr>
              <w:pStyle w:val="XML3"/>
            </w:pPr>
            <w:r>
              <w:t>&lt;xs:enumeration value="controller"/&gt;</w:t>
            </w:r>
          </w:p>
          <w:p w14:paraId="13BBBB34" w14:textId="77777777" w:rsidR="0035256A" w:rsidRDefault="0035256A" w:rsidP="0035256A">
            <w:pPr>
              <w:pStyle w:val="XML3"/>
            </w:pPr>
            <w:r>
              <w:t>&lt;xs:enumeration value="table"/&gt;</w:t>
            </w:r>
          </w:p>
          <w:p w14:paraId="2409693F" w14:textId="77777777" w:rsidR="0035256A" w:rsidRDefault="0035256A" w:rsidP="0035256A">
            <w:pPr>
              <w:pStyle w:val="XML3"/>
            </w:pPr>
            <w:r>
              <w:t>&lt;xs:enumeration value="inport"/&gt;</w:t>
            </w:r>
          </w:p>
          <w:p w14:paraId="181767F0" w14:textId="77777777" w:rsidR="0035256A" w:rsidRDefault="0035256A" w:rsidP="0035256A">
            <w:pPr>
              <w:pStyle w:val="XML3"/>
            </w:pPr>
            <w:r>
              <w:t>&lt;xs:enumeration value="any"/&gt;</w:t>
            </w:r>
          </w:p>
          <w:p w14:paraId="54FB11B1" w14:textId="77777777" w:rsidR="0035256A" w:rsidRDefault="0035256A" w:rsidP="0035256A">
            <w:pPr>
              <w:pStyle w:val="XML3"/>
            </w:pPr>
            <w:r>
              <w:t>&lt;xs:enumeration value="local"/&gt;</w:t>
            </w:r>
          </w:p>
          <w:p w14:paraId="3EE29349" w14:textId="77777777" w:rsidR="0035256A" w:rsidRDefault="0035256A" w:rsidP="0035256A">
            <w:pPr>
              <w:pStyle w:val="XML3"/>
            </w:pPr>
            <w:r>
              <w:t>&lt;xs:enumeration value="normal"/&gt;</w:t>
            </w:r>
          </w:p>
          <w:p w14:paraId="15392526" w14:textId="77777777" w:rsidR="0035256A" w:rsidRDefault="0035256A" w:rsidP="0035256A">
            <w:pPr>
              <w:pStyle w:val="XML3"/>
            </w:pPr>
            <w:r>
              <w:t>&lt;xs:enumeration value="flood"/&gt;</w:t>
            </w:r>
          </w:p>
          <w:p w14:paraId="4C52DD2C" w14:textId="77777777" w:rsidR="0035256A" w:rsidRDefault="0035256A" w:rsidP="0035256A">
            <w:pPr>
              <w:pStyle w:val="XML2"/>
            </w:pPr>
            <w:r>
              <w:t>&lt;/xs:restriction&gt;</w:t>
            </w:r>
          </w:p>
          <w:p w14:paraId="21FBCDEF" w14:textId="77777777" w:rsidR="0035256A" w:rsidRDefault="0035256A" w:rsidP="0035256A">
            <w:pPr>
              <w:pStyle w:val="XML1"/>
            </w:pPr>
            <w:r>
              <w:t>&lt;/xs:simpleType&gt;</w:t>
            </w:r>
          </w:p>
          <w:p w14:paraId="54180158" w14:textId="77777777" w:rsidR="0035256A" w:rsidRDefault="0035256A" w:rsidP="0035256A">
            <w:pPr>
              <w:pStyle w:val="XML1"/>
            </w:pPr>
          </w:p>
          <w:p w14:paraId="37F87DA9" w14:textId="77777777" w:rsidR="0035256A" w:rsidRDefault="0035256A" w:rsidP="0035256A">
            <w:pPr>
              <w:pStyle w:val="XML1"/>
            </w:pPr>
            <w:r>
              <w:t>&lt;xs:complexType name="OFGroupTypes"&gt;</w:t>
            </w:r>
          </w:p>
          <w:p w14:paraId="52F99D6D" w14:textId="77777777" w:rsidR="0035256A" w:rsidRDefault="0035256A" w:rsidP="0035256A">
            <w:pPr>
              <w:pStyle w:val="XML2"/>
            </w:pPr>
            <w:r>
              <w:t>&lt;xs:sequence minOccurs="1" maxOccurs="unbounded"&gt;</w:t>
            </w:r>
          </w:p>
          <w:p w14:paraId="4D19410E" w14:textId="77777777" w:rsidR="0035256A" w:rsidRDefault="0035256A" w:rsidP="0035256A">
            <w:pPr>
              <w:pStyle w:val="XML3"/>
            </w:pPr>
            <w:r>
              <w:t>&lt;xs:element name="type" type="OFGroupType"/&gt;</w:t>
            </w:r>
          </w:p>
          <w:p w14:paraId="5CE1837C" w14:textId="77777777" w:rsidR="0035256A" w:rsidRDefault="0035256A" w:rsidP="0035256A">
            <w:pPr>
              <w:pStyle w:val="XML2"/>
            </w:pPr>
            <w:r>
              <w:t>&lt;/xs:sequence&gt;</w:t>
            </w:r>
          </w:p>
          <w:p w14:paraId="527E1E3D" w14:textId="77777777" w:rsidR="0035256A" w:rsidRDefault="0035256A" w:rsidP="0035256A">
            <w:pPr>
              <w:pStyle w:val="XML1"/>
            </w:pPr>
            <w:r>
              <w:t>&lt;/xs:complexType&gt;</w:t>
            </w:r>
          </w:p>
          <w:p w14:paraId="4B5ADD1B" w14:textId="77777777" w:rsidR="0035256A" w:rsidRDefault="0035256A" w:rsidP="0035256A">
            <w:pPr>
              <w:pStyle w:val="XML1"/>
            </w:pPr>
          </w:p>
          <w:p w14:paraId="77E13191" w14:textId="77777777" w:rsidR="0035256A" w:rsidRDefault="0035256A" w:rsidP="0035256A">
            <w:pPr>
              <w:pStyle w:val="XML1"/>
            </w:pPr>
            <w:r>
              <w:t>&lt;xs:simpleType name="OFGroupType"&gt;</w:t>
            </w:r>
          </w:p>
          <w:p w14:paraId="153782F0" w14:textId="77777777" w:rsidR="0035256A" w:rsidRDefault="0035256A" w:rsidP="0035256A">
            <w:pPr>
              <w:pStyle w:val="XML2"/>
            </w:pPr>
            <w:r>
              <w:t>&lt;xs:restriction base="xs:string"&gt;</w:t>
            </w:r>
          </w:p>
          <w:p w14:paraId="0DA6DD06" w14:textId="77777777" w:rsidR="0035256A" w:rsidRDefault="0035256A" w:rsidP="0035256A">
            <w:pPr>
              <w:pStyle w:val="XML3"/>
            </w:pPr>
            <w:r>
              <w:t>&lt;xs:enumeration value="all"/&gt;</w:t>
            </w:r>
          </w:p>
          <w:p w14:paraId="5579EC9F" w14:textId="77777777" w:rsidR="0035256A" w:rsidRDefault="0035256A" w:rsidP="0035256A">
            <w:pPr>
              <w:pStyle w:val="XML3"/>
            </w:pPr>
            <w:r>
              <w:t>&lt;xs:enumeration value="select"/&gt;</w:t>
            </w:r>
          </w:p>
          <w:p w14:paraId="41776781" w14:textId="77777777" w:rsidR="0035256A" w:rsidRDefault="0035256A" w:rsidP="0035256A">
            <w:pPr>
              <w:pStyle w:val="XML3"/>
            </w:pPr>
            <w:r>
              <w:t>&lt;xs:enumeration value="indirect"/&gt;</w:t>
            </w:r>
          </w:p>
          <w:p w14:paraId="1CCA8E3E" w14:textId="77777777" w:rsidR="0035256A" w:rsidRDefault="0035256A" w:rsidP="0035256A">
            <w:pPr>
              <w:pStyle w:val="XML3"/>
            </w:pPr>
            <w:r>
              <w:t>&lt;xs:enumeration value="fast-failover"/&gt;</w:t>
            </w:r>
          </w:p>
          <w:p w14:paraId="21BF93DA" w14:textId="77777777" w:rsidR="0035256A" w:rsidRDefault="0035256A" w:rsidP="0035256A">
            <w:pPr>
              <w:pStyle w:val="XML2"/>
            </w:pPr>
            <w:r>
              <w:t>&lt;/xs:restriction&gt;</w:t>
            </w:r>
          </w:p>
          <w:p w14:paraId="4D97D5EE" w14:textId="77777777" w:rsidR="0035256A" w:rsidRDefault="0035256A" w:rsidP="0035256A">
            <w:pPr>
              <w:pStyle w:val="XML1"/>
            </w:pPr>
            <w:r>
              <w:t>&lt;/xs:simpleType&gt;</w:t>
            </w:r>
          </w:p>
          <w:p w14:paraId="54F6ED17" w14:textId="77777777" w:rsidR="0035256A" w:rsidRDefault="0035256A" w:rsidP="0035256A">
            <w:pPr>
              <w:pStyle w:val="XML1"/>
            </w:pPr>
          </w:p>
          <w:p w14:paraId="1FF27F32" w14:textId="77777777" w:rsidR="0035256A" w:rsidRDefault="0035256A" w:rsidP="0035256A">
            <w:pPr>
              <w:pStyle w:val="XML1"/>
            </w:pPr>
            <w:r>
              <w:t>&lt;xs:complexType name="OFGroupCapabilities"&gt;</w:t>
            </w:r>
          </w:p>
          <w:p w14:paraId="350673F6" w14:textId="77777777" w:rsidR="0035256A" w:rsidRDefault="0035256A" w:rsidP="0035256A">
            <w:pPr>
              <w:pStyle w:val="XML2"/>
            </w:pPr>
            <w:r>
              <w:t>&lt;xs:sequence minOccurs="1" maxOccurs="unbounded"&gt;</w:t>
            </w:r>
          </w:p>
          <w:p w14:paraId="539B7331" w14:textId="77777777" w:rsidR="0035256A" w:rsidRDefault="0035256A" w:rsidP="0035256A">
            <w:pPr>
              <w:pStyle w:val="XML3"/>
            </w:pPr>
            <w:r>
              <w:t>&lt;xs:element name="capability" type="OFGroupCapability"/&gt;</w:t>
            </w:r>
          </w:p>
          <w:p w14:paraId="0D9EFBF1" w14:textId="77777777" w:rsidR="0035256A" w:rsidRDefault="0035256A" w:rsidP="0035256A">
            <w:pPr>
              <w:pStyle w:val="XML2"/>
            </w:pPr>
            <w:r>
              <w:t>&lt;/xs:sequence&gt;</w:t>
            </w:r>
          </w:p>
          <w:p w14:paraId="2733F790" w14:textId="77777777" w:rsidR="0035256A" w:rsidRDefault="0035256A" w:rsidP="0035256A">
            <w:pPr>
              <w:pStyle w:val="XML1"/>
            </w:pPr>
            <w:r>
              <w:t>&lt;/xs:complexType&gt;</w:t>
            </w:r>
          </w:p>
          <w:p w14:paraId="0FAD0CD5" w14:textId="77777777" w:rsidR="0035256A" w:rsidRDefault="0035256A" w:rsidP="0035256A">
            <w:pPr>
              <w:pStyle w:val="XML1"/>
            </w:pPr>
          </w:p>
          <w:p w14:paraId="7CD1FFB9" w14:textId="77777777" w:rsidR="0035256A" w:rsidRDefault="0035256A" w:rsidP="0035256A">
            <w:pPr>
              <w:pStyle w:val="XML1"/>
            </w:pPr>
            <w:r>
              <w:t>&lt;xs:simpleType name="OFGroupCapability"&gt;</w:t>
            </w:r>
          </w:p>
          <w:p w14:paraId="1F4C4CD4" w14:textId="77777777" w:rsidR="0035256A" w:rsidRDefault="0035256A" w:rsidP="0035256A">
            <w:pPr>
              <w:pStyle w:val="XML2"/>
            </w:pPr>
            <w:r>
              <w:t>&lt;xs:restriction base="xs:string"&gt;</w:t>
            </w:r>
          </w:p>
          <w:p w14:paraId="4D2C14CA" w14:textId="77777777" w:rsidR="0035256A" w:rsidRDefault="0035256A" w:rsidP="0035256A">
            <w:pPr>
              <w:pStyle w:val="XML3"/>
            </w:pPr>
            <w:r>
              <w:t>&lt;xs:enumeration value="select-weight"/&gt;</w:t>
            </w:r>
          </w:p>
          <w:p w14:paraId="2F2676EE" w14:textId="77777777" w:rsidR="0035256A" w:rsidRDefault="0035256A" w:rsidP="0035256A">
            <w:pPr>
              <w:pStyle w:val="XML3"/>
            </w:pPr>
            <w:r>
              <w:t>&lt;xs:enumeration value="select-liveness"/&gt;</w:t>
            </w:r>
          </w:p>
          <w:p w14:paraId="71AD515D" w14:textId="77777777" w:rsidR="0035256A" w:rsidRDefault="0035256A" w:rsidP="0035256A">
            <w:pPr>
              <w:pStyle w:val="XML3"/>
            </w:pPr>
            <w:r>
              <w:t>&lt;xs:enumeration value="chaining"/&gt;</w:t>
            </w:r>
          </w:p>
          <w:p w14:paraId="211752E0" w14:textId="77777777" w:rsidR="0035256A" w:rsidRDefault="0035256A" w:rsidP="0035256A">
            <w:pPr>
              <w:pStyle w:val="XML3"/>
            </w:pPr>
            <w:r>
              <w:t>&lt;xs:enumeration value="chaining-check"/&gt;</w:t>
            </w:r>
          </w:p>
          <w:p w14:paraId="16D3190B" w14:textId="77777777" w:rsidR="0035256A" w:rsidRDefault="0035256A" w:rsidP="0035256A">
            <w:pPr>
              <w:pStyle w:val="XML2"/>
            </w:pPr>
            <w:r>
              <w:lastRenderedPageBreak/>
              <w:t>&lt;/xs:restriction&gt;</w:t>
            </w:r>
          </w:p>
          <w:p w14:paraId="3B748148" w14:textId="77777777" w:rsidR="0035256A" w:rsidRDefault="0035256A" w:rsidP="0035256A">
            <w:pPr>
              <w:pStyle w:val="XML1"/>
            </w:pPr>
            <w:r>
              <w:t>&lt;/xs:simpleType&gt;</w:t>
            </w:r>
          </w:p>
          <w:p w14:paraId="7F90692A" w14:textId="77777777" w:rsidR="0035256A" w:rsidRDefault="0035256A" w:rsidP="0035256A">
            <w:pPr>
              <w:pStyle w:val="XML1"/>
            </w:pPr>
          </w:p>
          <w:p w14:paraId="621F716F" w14:textId="77777777" w:rsidR="0035256A" w:rsidRDefault="0035256A" w:rsidP="0035256A">
            <w:pPr>
              <w:pStyle w:val="XML1"/>
            </w:pPr>
            <w:r>
              <w:t>&lt;xs:complexType name="OFActionTypes"&gt;</w:t>
            </w:r>
          </w:p>
          <w:p w14:paraId="6B4F8EDB" w14:textId="77777777" w:rsidR="0035256A" w:rsidRDefault="0035256A" w:rsidP="0035256A">
            <w:pPr>
              <w:pStyle w:val="XML2"/>
            </w:pPr>
            <w:r>
              <w:t>&lt;xs:sequence minOccurs="1" maxOccurs="unbounded"&gt;</w:t>
            </w:r>
          </w:p>
          <w:p w14:paraId="66285819" w14:textId="77777777" w:rsidR="0035256A" w:rsidRDefault="0035256A" w:rsidP="0035256A">
            <w:pPr>
              <w:pStyle w:val="XML3"/>
            </w:pPr>
            <w:r>
              <w:t>&lt;xs:element name="type" type="OFActionType"/&gt;</w:t>
            </w:r>
          </w:p>
          <w:p w14:paraId="34C8B08B" w14:textId="77777777" w:rsidR="0035256A" w:rsidRDefault="0035256A" w:rsidP="0035256A">
            <w:pPr>
              <w:pStyle w:val="XML2"/>
            </w:pPr>
            <w:r>
              <w:t>&lt;/xs:sequence&gt;</w:t>
            </w:r>
          </w:p>
          <w:p w14:paraId="122988D5" w14:textId="77777777" w:rsidR="0035256A" w:rsidRDefault="0035256A" w:rsidP="0035256A">
            <w:pPr>
              <w:pStyle w:val="XML1"/>
            </w:pPr>
            <w:r>
              <w:t>&lt;/xs:complexType&gt;</w:t>
            </w:r>
          </w:p>
          <w:p w14:paraId="5E732007" w14:textId="77777777" w:rsidR="0035256A" w:rsidRDefault="0035256A" w:rsidP="0035256A">
            <w:pPr>
              <w:pStyle w:val="XML1"/>
            </w:pPr>
          </w:p>
          <w:p w14:paraId="01A0A5C8" w14:textId="77777777" w:rsidR="0035256A" w:rsidRDefault="0035256A" w:rsidP="0035256A">
            <w:pPr>
              <w:pStyle w:val="XML1"/>
            </w:pPr>
            <w:r>
              <w:t>&lt;xs:simpleType name="OFActionType"&gt;</w:t>
            </w:r>
          </w:p>
          <w:p w14:paraId="0B049917" w14:textId="77777777" w:rsidR="0035256A" w:rsidRDefault="0035256A" w:rsidP="0035256A">
            <w:pPr>
              <w:pStyle w:val="XML2"/>
            </w:pPr>
            <w:r>
              <w:t>&lt;xs:restriction base="xs:string"&gt;</w:t>
            </w:r>
          </w:p>
          <w:p w14:paraId="4A71BA02" w14:textId="77777777" w:rsidR="0035256A" w:rsidRDefault="0035256A" w:rsidP="0035256A">
            <w:pPr>
              <w:pStyle w:val="XML3"/>
            </w:pPr>
            <w:r>
              <w:t>&lt;xs:enumeration value="output"/&gt;</w:t>
            </w:r>
          </w:p>
          <w:p w14:paraId="07F9BBFB" w14:textId="77777777" w:rsidR="0035256A" w:rsidRDefault="0035256A" w:rsidP="0035256A">
            <w:pPr>
              <w:pStyle w:val="XML3"/>
            </w:pPr>
            <w:r>
              <w:t>&lt;xs:enumeration value="copy-ttl-out"/&gt;</w:t>
            </w:r>
          </w:p>
          <w:p w14:paraId="12AD2E81" w14:textId="77777777" w:rsidR="0035256A" w:rsidRDefault="0035256A" w:rsidP="0035256A">
            <w:pPr>
              <w:pStyle w:val="XML3"/>
            </w:pPr>
            <w:r>
              <w:t>&lt;xs:enumeration value="copy-ttl-in"/&gt;</w:t>
            </w:r>
          </w:p>
          <w:p w14:paraId="18DDC5AF" w14:textId="77777777" w:rsidR="0035256A" w:rsidRDefault="0035256A" w:rsidP="0035256A">
            <w:pPr>
              <w:pStyle w:val="XML3"/>
            </w:pPr>
            <w:r>
              <w:t>&lt;xs:enumeration value="set-mpls-ttl"/&gt;</w:t>
            </w:r>
          </w:p>
          <w:p w14:paraId="0EF5949B" w14:textId="77777777" w:rsidR="0035256A" w:rsidRDefault="0035256A" w:rsidP="0035256A">
            <w:pPr>
              <w:pStyle w:val="XML3"/>
            </w:pPr>
            <w:r>
              <w:t>&lt;xs:enumeration value="dec-mpls-ttl"/&gt;</w:t>
            </w:r>
          </w:p>
          <w:p w14:paraId="7E52C377" w14:textId="77777777" w:rsidR="0035256A" w:rsidRDefault="0035256A" w:rsidP="0035256A">
            <w:pPr>
              <w:pStyle w:val="XML3"/>
            </w:pPr>
            <w:r>
              <w:t>&lt;xs:enumeration value="push-vlan"/&gt;</w:t>
            </w:r>
          </w:p>
          <w:p w14:paraId="48219F2C" w14:textId="77777777" w:rsidR="0035256A" w:rsidRDefault="0035256A" w:rsidP="0035256A">
            <w:pPr>
              <w:pStyle w:val="XML3"/>
            </w:pPr>
            <w:r>
              <w:t>&lt;xs:enumeration value="pop-vlan"/&gt;</w:t>
            </w:r>
          </w:p>
          <w:p w14:paraId="4CE426E3" w14:textId="77777777" w:rsidR="0035256A" w:rsidRDefault="0035256A" w:rsidP="0035256A">
            <w:pPr>
              <w:pStyle w:val="XML3"/>
            </w:pPr>
            <w:r>
              <w:t>&lt;xs:enumeration value="push-mpls"/&gt;</w:t>
            </w:r>
          </w:p>
          <w:p w14:paraId="67B4AC60" w14:textId="77777777" w:rsidR="0035256A" w:rsidRDefault="0035256A" w:rsidP="0035256A">
            <w:pPr>
              <w:pStyle w:val="XML3"/>
            </w:pPr>
            <w:r>
              <w:t>&lt;xs:enumeration value="pop-mpls"/&gt;</w:t>
            </w:r>
          </w:p>
          <w:p w14:paraId="1945DDE2" w14:textId="77777777" w:rsidR="0035256A" w:rsidRDefault="0035256A" w:rsidP="0035256A">
            <w:pPr>
              <w:pStyle w:val="XML3"/>
            </w:pPr>
            <w:r>
              <w:t>&lt;xs:enumeration value="set-queue"/&gt;</w:t>
            </w:r>
          </w:p>
          <w:p w14:paraId="285DD602" w14:textId="77777777" w:rsidR="0035256A" w:rsidRDefault="0035256A" w:rsidP="0035256A">
            <w:pPr>
              <w:pStyle w:val="XML3"/>
            </w:pPr>
            <w:r>
              <w:t>&lt;xs:enumeration value="group"/&gt;</w:t>
            </w:r>
          </w:p>
          <w:p w14:paraId="32E7D954" w14:textId="77777777" w:rsidR="0035256A" w:rsidRDefault="0035256A" w:rsidP="0035256A">
            <w:pPr>
              <w:pStyle w:val="XML3"/>
            </w:pPr>
            <w:r>
              <w:t>&lt;xs:enumeration value="set-nw-ttl"/&gt;</w:t>
            </w:r>
          </w:p>
          <w:p w14:paraId="038933C0" w14:textId="77777777" w:rsidR="0035256A" w:rsidRDefault="0035256A" w:rsidP="0035256A">
            <w:pPr>
              <w:pStyle w:val="XML3"/>
            </w:pPr>
            <w:r>
              <w:t>&lt;xs:enumeration value="dec-nw-ttl"/&gt;</w:t>
            </w:r>
          </w:p>
          <w:p w14:paraId="4193041F" w14:textId="77777777" w:rsidR="0035256A" w:rsidRDefault="0035256A" w:rsidP="0035256A">
            <w:pPr>
              <w:pStyle w:val="XML3"/>
            </w:pPr>
            <w:r>
              <w:t>&lt;xs:enumeration value="pop-mpls"/&gt;</w:t>
            </w:r>
          </w:p>
          <w:p w14:paraId="4011FC04" w14:textId="77777777" w:rsidR="0035256A" w:rsidRDefault="0035256A" w:rsidP="0035256A">
            <w:pPr>
              <w:pStyle w:val="XML3"/>
            </w:pPr>
            <w:r>
              <w:t>&lt;xs:enumeration value="set-field"/&gt;</w:t>
            </w:r>
          </w:p>
          <w:p w14:paraId="0CFE0EBB" w14:textId="77777777" w:rsidR="0035256A" w:rsidRDefault="0035256A" w:rsidP="0035256A">
            <w:pPr>
              <w:pStyle w:val="XML2"/>
            </w:pPr>
            <w:r>
              <w:t>&lt;/xs:restriction&gt;</w:t>
            </w:r>
          </w:p>
          <w:p w14:paraId="0987D748" w14:textId="77777777" w:rsidR="0035256A" w:rsidRDefault="0035256A" w:rsidP="0035256A">
            <w:pPr>
              <w:pStyle w:val="XML1"/>
            </w:pPr>
            <w:r>
              <w:t>&lt;/xs:simpleType&gt;</w:t>
            </w:r>
          </w:p>
          <w:p w14:paraId="3B5A933D" w14:textId="77777777" w:rsidR="0035256A" w:rsidRDefault="0035256A" w:rsidP="0035256A">
            <w:pPr>
              <w:pStyle w:val="XML1"/>
            </w:pPr>
          </w:p>
          <w:p w14:paraId="1CCF59D6" w14:textId="77777777" w:rsidR="0035256A" w:rsidRDefault="0035256A" w:rsidP="0035256A">
            <w:pPr>
              <w:pStyle w:val="XML1"/>
            </w:pPr>
            <w:r>
              <w:t>&lt;xs:complexType name="OFInstructionTypes"&gt;</w:t>
            </w:r>
          </w:p>
          <w:p w14:paraId="59B635F1" w14:textId="77777777" w:rsidR="0035256A" w:rsidRDefault="0035256A" w:rsidP="0035256A">
            <w:pPr>
              <w:pStyle w:val="XML2"/>
            </w:pPr>
            <w:r>
              <w:t>&lt;xs:sequence minOccurs="1" maxOccurs="unbounded"&gt;</w:t>
            </w:r>
          </w:p>
          <w:p w14:paraId="3E40382A" w14:textId="77777777" w:rsidR="0035256A" w:rsidRDefault="0035256A" w:rsidP="0035256A">
            <w:pPr>
              <w:pStyle w:val="XML3"/>
            </w:pPr>
            <w:r>
              <w:t>&lt;xs:element name="type" type="OFInstructionType"/&gt;</w:t>
            </w:r>
          </w:p>
          <w:p w14:paraId="40B78663" w14:textId="77777777" w:rsidR="0035256A" w:rsidRDefault="0035256A" w:rsidP="0035256A">
            <w:pPr>
              <w:pStyle w:val="XML2"/>
            </w:pPr>
            <w:r>
              <w:t>&lt;/xs:sequence&gt;</w:t>
            </w:r>
          </w:p>
          <w:p w14:paraId="5BAB69B7" w14:textId="77777777" w:rsidR="0035256A" w:rsidRDefault="0035256A" w:rsidP="0035256A">
            <w:pPr>
              <w:pStyle w:val="XML1"/>
            </w:pPr>
            <w:r>
              <w:t>&lt;/xs:complexType&gt;</w:t>
            </w:r>
          </w:p>
          <w:p w14:paraId="5A0384F2" w14:textId="77777777" w:rsidR="0035256A" w:rsidRDefault="0035256A" w:rsidP="0035256A">
            <w:pPr>
              <w:pStyle w:val="XML1"/>
            </w:pPr>
          </w:p>
          <w:p w14:paraId="54100E3B" w14:textId="77777777" w:rsidR="0035256A" w:rsidRDefault="0035256A" w:rsidP="0035256A">
            <w:pPr>
              <w:pStyle w:val="XML1"/>
            </w:pPr>
            <w:r>
              <w:t>&lt;xs:simpleType name="OFInstructionType"&gt;</w:t>
            </w:r>
          </w:p>
          <w:p w14:paraId="06FED0DE" w14:textId="77777777" w:rsidR="0035256A" w:rsidRDefault="0035256A" w:rsidP="0035256A">
            <w:pPr>
              <w:pStyle w:val="XML2"/>
            </w:pPr>
            <w:r>
              <w:t>&lt;xs:restriction base="xs:string"&gt;</w:t>
            </w:r>
          </w:p>
          <w:p w14:paraId="789F898B" w14:textId="77777777" w:rsidR="0035256A" w:rsidRDefault="0035256A" w:rsidP="0035256A">
            <w:pPr>
              <w:pStyle w:val="XML3"/>
            </w:pPr>
            <w:r>
              <w:t>&lt;xs:enumeration value="apply-actions"/&gt;</w:t>
            </w:r>
          </w:p>
          <w:p w14:paraId="1B6CA2D8" w14:textId="77777777" w:rsidR="0035256A" w:rsidRDefault="0035256A" w:rsidP="0035256A">
            <w:pPr>
              <w:pStyle w:val="XML3"/>
            </w:pPr>
            <w:r>
              <w:t>&lt;xs:enumeration value="clear-actions"/&gt;</w:t>
            </w:r>
          </w:p>
          <w:p w14:paraId="31AFE9FF" w14:textId="77777777" w:rsidR="0035256A" w:rsidRDefault="0035256A" w:rsidP="0035256A">
            <w:pPr>
              <w:pStyle w:val="XML3"/>
            </w:pPr>
            <w:r>
              <w:t>&lt;xs:enumeration value="write-actions"/&gt;</w:t>
            </w:r>
          </w:p>
          <w:p w14:paraId="44B0B7F3" w14:textId="77777777" w:rsidR="0035256A" w:rsidRDefault="0035256A" w:rsidP="0035256A">
            <w:pPr>
              <w:pStyle w:val="XML3"/>
            </w:pPr>
            <w:r>
              <w:t>&lt;xs:enumeration value="write-metadata"/&gt;</w:t>
            </w:r>
          </w:p>
          <w:p w14:paraId="4A8DB6B9" w14:textId="77777777" w:rsidR="0035256A" w:rsidRDefault="0035256A" w:rsidP="0035256A">
            <w:pPr>
              <w:pStyle w:val="XML3"/>
            </w:pPr>
            <w:r>
              <w:t>&lt;xs:enumeration value="goto-table"/&gt;</w:t>
            </w:r>
          </w:p>
          <w:p w14:paraId="39A7C20E" w14:textId="77777777" w:rsidR="0035256A" w:rsidRDefault="0035256A" w:rsidP="0035256A">
            <w:pPr>
              <w:pStyle w:val="XML2"/>
            </w:pPr>
            <w:r>
              <w:t>&lt;/xs:restriction&gt;</w:t>
            </w:r>
          </w:p>
          <w:p w14:paraId="73CC6DAC" w14:textId="77777777" w:rsidR="0035256A" w:rsidRDefault="0035256A" w:rsidP="0035256A">
            <w:pPr>
              <w:pStyle w:val="XML1"/>
            </w:pPr>
            <w:r>
              <w:t>&lt;/xs:simpleType&gt;</w:t>
            </w:r>
          </w:p>
          <w:p w14:paraId="6FFCE4EC" w14:textId="77777777" w:rsidR="0035256A" w:rsidRPr="009F1B7D" w:rsidRDefault="0035256A" w:rsidP="00011096">
            <w:pPr>
              <w:pStyle w:val="XML2"/>
            </w:pPr>
          </w:p>
          <w:p w14:paraId="726BFB5D" w14:textId="77777777" w:rsidR="00C31DBC" w:rsidRPr="009F1B7D" w:rsidRDefault="00C31DBC" w:rsidP="00011096">
            <w:pPr>
              <w:pStyle w:val="XML2"/>
            </w:pPr>
            <w:r w:rsidRPr="009F1B7D">
              <w:t>&lt;xs:complexType name="OFControllerType"&gt;</w:t>
            </w:r>
          </w:p>
          <w:p w14:paraId="33972223" w14:textId="77777777" w:rsidR="00C31DBC" w:rsidRPr="009F1B7D" w:rsidRDefault="00C31DBC" w:rsidP="00011096">
            <w:pPr>
              <w:pStyle w:val="XML4"/>
            </w:pPr>
            <w:r w:rsidRPr="009F1B7D">
              <w:t>&lt;xs:annotation&gt;</w:t>
            </w:r>
          </w:p>
          <w:p w14:paraId="48055C3A" w14:textId="77777777" w:rsidR="00C31DBC" w:rsidRPr="009F1B7D" w:rsidRDefault="00C31DBC" w:rsidP="00011096">
            <w:pPr>
              <w:pStyle w:val="XML5"/>
            </w:pPr>
            <w:r w:rsidRPr="009F1B7D">
              <w:t>&lt;xs:documentation&gt;Representation of an OpenFlow Controller</w:t>
            </w:r>
          </w:p>
          <w:p w14:paraId="10AFE9CD" w14:textId="77777777" w:rsidR="00C31DBC" w:rsidRPr="009F1B7D" w:rsidRDefault="00C31DBC" w:rsidP="00011096">
            <w:pPr>
              <w:pStyle w:val="XML5"/>
            </w:pPr>
            <w:r w:rsidRPr="009F1B7D">
              <w:t>&lt;/xs:documentation&gt;</w:t>
            </w:r>
          </w:p>
          <w:p w14:paraId="47A910F3" w14:textId="77777777" w:rsidR="00C31DBC" w:rsidRPr="009F1B7D" w:rsidRDefault="00C31DBC" w:rsidP="00011096">
            <w:pPr>
              <w:pStyle w:val="XML4"/>
            </w:pPr>
            <w:r w:rsidRPr="009F1B7D">
              <w:t>&lt;/xs:annotation&gt;</w:t>
            </w:r>
          </w:p>
          <w:p w14:paraId="3BFC0BF3" w14:textId="77777777" w:rsidR="00C31DBC" w:rsidRPr="009F1B7D" w:rsidRDefault="00C31DBC" w:rsidP="00011096">
            <w:pPr>
              <w:pStyle w:val="XML3"/>
            </w:pPr>
            <w:r w:rsidRPr="009F1B7D">
              <w:t>&lt;xs:sequence&gt;</w:t>
            </w:r>
          </w:p>
          <w:p w14:paraId="4F6342AB" w14:textId="77777777" w:rsidR="00C31DBC" w:rsidRPr="009F1B7D" w:rsidRDefault="00C31DBC" w:rsidP="00011096">
            <w:pPr>
              <w:pStyle w:val="XML4"/>
            </w:pPr>
            <w:r w:rsidRPr="009F1B7D">
              <w:t>&lt;xs:element name="id" type="OFConfigID"&gt;</w:t>
            </w:r>
          </w:p>
          <w:p w14:paraId="2E016859" w14:textId="77777777" w:rsidR="00C31DBC" w:rsidRPr="009F1B7D" w:rsidRDefault="00C31DBC" w:rsidP="00011096">
            <w:pPr>
              <w:pStyle w:val="XML5"/>
            </w:pPr>
            <w:r w:rsidRPr="009F1B7D">
              <w:t>&lt;xs:annotation&gt;</w:t>
            </w:r>
          </w:p>
          <w:p w14:paraId="070CEA17" w14:textId="77777777" w:rsidR="00C31DBC" w:rsidRPr="009F1B7D" w:rsidRDefault="00C31DBC" w:rsidP="00011096">
            <w:pPr>
              <w:pStyle w:val="XML6"/>
            </w:pPr>
            <w:r w:rsidRPr="009F1B7D">
              <w:t>&lt;xs</w:t>
            </w:r>
            <w:proofErr w:type="gramStart"/>
            <w:r w:rsidRPr="009F1B7D">
              <w:t>:documentation</w:t>
            </w:r>
            <w:proofErr w:type="gramEnd"/>
            <w:r w:rsidRPr="009F1B7D">
              <w:t xml:space="preserve">&gt;An unique but locally arbitrary identifier that identifies an OpenFlow Controller within the context of an OpenFlow Capable Switch. It is persistent across reboots of the </w:t>
            </w:r>
            <w:r w:rsidRPr="009F1B7D">
              <w:lastRenderedPageBreak/>
              <w:t>system.</w:t>
            </w:r>
          </w:p>
          <w:p w14:paraId="157D19F9" w14:textId="77777777" w:rsidR="00C31DBC" w:rsidRPr="009F1B7D" w:rsidRDefault="00C31DBC" w:rsidP="00011096">
            <w:pPr>
              <w:pStyle w:val="XML6"/>
            </w:pPr>
            <w:r w:rsidRPr="009F1B7D">
              <w:t>&lt;/xs:documentation&gt;</w:t>
            </w:r>
          </w:p>
          <w:p w14:paraId="7B5A1FF9" w14:textId="77777777" w:rsidR="00C31DBC" w:rsidRPr="009F1B7D" w:rsidRDefault="00C31DBC" w:rsidP="00011096">
            <w:pPr>
              <w:pStyle w:val="XML5"/>
            </w:pPr>
            <w:r w:rsidRPr="009F1B7D">
              <w:t>&lt;/xs:annotation&gt;</w:t>
            </w:r>
          </w:p>
          <w:p w14:paraId="4B898E57" w14:textId="77777777" w:rsidR="00C31DBC" w:rsidRPr="009F1B7D" w:rsidRDefault="00C31DBC" w:rsidP="00011096">
            <w:pPr>
              <w:pStyle w:val="XML4"/>
            </w:pPr>
            <w:r w:rsidRPr="009F1B7D">
              <w:t>&lt;/xs:element&gt;</w:t>
            </w:r>
          </w:p>
          <w:p w14:paraId="7726753F" w14:textId="77777777" w:rsidR="00C31DBC" w:rsidRPr="009F1B7D" w:rsidRDefault="00C31DBC" w:rsidP="00011096">
            <w:pPr>
              <w:pStyle w:val="XML4"/>
            </w:pPr>
            <w:r w:rsidRPr="009F1B7D">
              <w:t>&lt;xs:element name="role" type="OFControllerRoleType"&gt;</w:t>
            </w:r>
          </w:p>
          <w:p w14:paraId="196CE355" w14:textId="77777777" w:rsidR="00C31DBC" w:rsidRPr="009F1B7D" w:rsidRDefault="00C31DBC" w:rsidP="00011096">
            <w:pPr>
              <w:pStyle w:val="XML5"/>
            </w:pPr>
            <w:r w:rsidRPr="009F1B7D">
              <w:t>&lt;xs:annotation&gt;</w:t>
            </w:r>
          </w:p>
          <w:p w14:paraId="0159E7A9" w14:textId="77777777" w:rsidR="00C31DBC" w:rsidRPr="009F1B7D" w:rsidRDefault="00C31DBC" w:rsidP="00011096">
            <w:pPr>
              <w:pStyle w:val="XML6"/>
            </w:pPr>
            <w:r w:rsidRPr="009F1B7D">
              <w:t>&lt;xs</w:t>
            </w:r>
            <w:proofErr w:type="gramStart"/>
            <w:r w:rsidRPr="009F1B7D">
              <w:t>:documentation</w:t>
            </w:r>
            <w:proofErr w:type="gramEnd"/>
            <w:r w:rsidRPr="009F1B7D">
              <w:t>&gt;The predefined role of the controller.</w:t>
            </w:r>
          </w:p>
          <w:p w14:paraId="7118DF36" w14:textId="77777777" w:rsidR="00C31DBC" w:rsidRPr="009F1B7D" w:rsidRDefault="00C31DBC" w:rsidP="00011096">
            <w:pPr>
              <w:pStyle w:val="XML6"/>
            </w:pPr>
            <w:r w:rsidRPr="009F1B7D">
              <w:t>&lt;/xs:documentation&gt;</w:t>
            </w:r>
          </w:p>
          <w:p w14:paraId="623809E3" w14:textId="77777777" w:rsidR="00C31DBC" w:rsidRPr="009F1B7D" w:rsidRDefault="00C31DBC" w:rsidP="00011096">
            <w:pPr>
              <w:pStyle w:val="XML5"/>
            </w:pPr>
            <w:r w:rsidRPr="009F1B7D">
              <w:t>&lt;/xs:annotation&gt;</w:t>
            </w:r>
          </w:p>
          <w:p w14:paraId="1AE024CE" w14:textId="77777777" w:rsidR="00C31DBC" w:rsidRPr="009F1B7D" w:rsidRDefault="00C31DBC" w:rsidP="00011096">
            <w:pPr>
              <w:pStyle w:val="XML4"/>
            </w:pPr>
            <w:r w:rsidRPr="009F1B7D">
              <w:t>&lt;/xs:element&gt;</w:t>
            </w:r>
          </w:p>
          <w:p w14:paraId="23F0B66C" w14:textId="77777777" w:rsidR="00C31DBC" w:rsidRPr="009F1B7D" w:rsidRDefault="00C31DBC" w:rsidP="00011096">
            <w:pPr>
              <w:pStyle w:val="XML4"/>
            </w:pPr>
            <w:r w:rsidRPr="009F1B7D">
              <w:t>&lt;xs:element name="ip-address" type="inet:ip-prefix"&gt;</w:t>
            </w:r>
          </w:p>
          <w:p w14:paraId="649320ED" w14:textId="77777777" w:rsidR="00C31DBC" w:rsidRPr="009F1B7D" w:rsidRDefault="00C31DBC" w:rsidP="00011096">
            <w:pPr>
              <w:pStyle w:val="XML5"/>
            </w:pPr>
            <w:r w:rsidRPr="009F1B7D">
              <w:t>&lt;xs:annotation&gt;</w:t>
            </w:r>
          </w:p>
          <w:p w14:paraId="7B63202D" w14:textId="77777777" w:rsidR="00C31DBC" w:rsidRPr="009F1B7D" w:rsidRDefault="00C31DBC" w:rsidP="00011096">
            <w:pPr>
              <w:pStyle w:val="XML7"/>
            </w:pPr>
            <w:r w:rsidRPr="009F1B7D">
              <w:t>&lt;xs:documentation&gt;The remote IP of the controller to connect to.&lt;/xs:documentation&gt;</w:t>
            </w:r>
          </w:p>
          <w:p w14:paraId="24D656C2" w14:textId="77777777" w:rsidR="00C31DBC" w:rsidRPr="009F1B7D" w:rsidRDefault="00C31DBC" w:rsidP="00011096">
            <w:pPr>
              <w:pStyle w:val="XML6"/>
            </w:pPr>
            <w:r w:rsidRPr="009F1B7D">
              <w:t>&lt;/xs:annotation&gt;</w:t>
            </w:r>
          </w:p>
          <w:p w14:paraId="4DCB266B" w14:textId="77777777" w:rsidR="00C31DBC" w:rsidRPr="009F1B7D" w:rsidRDefault="00C31DBC" w:rsidP="00011096">
            <w:pPr>
              <w:pStyle w:val="XML5"/>
            </w:pPr>
            <w:r w:rsidRPr="009F1B7D">
              <w:t>&lt;/xs:element&gt;</w:t>
            </w:r>
          </w:p>
          <w:p w14:paraId="058DBDD4" w14:textId="77777777" w:rsidR="00C31DBC" w:rsidRPr="009F1B7D" w:rsidRDefault="00C31DBC" w:rsidP="00011096">
            <w:pPr>
              <w:pStyle w:val="XML5"/>
            </w:pPr>
            <w:r w:rsidRPr="009F1B7D">
              <w:t>&lt;xs:element name="port" type="inet:port-number"&gt;</w:t>
            </w:r>
          </w:p>
          <w:p w14:paraId="29B81129" w14:textId="77777777" w:rsidR="00C31DBC" w:rsidRPr="009F1B7D" w:rsidRDefault="00C31DBC" w:rsidP="00011096">
            <w:pPr>
              <w:pStyle w:val="XML6"/>
            </w:pPr>
            <w:r w:rsidRPr="009F1B7D">
              <w:t>&lt;xs:annotation&gt;</w:t>
            </w:r>
          </w:p>
          <w:p w14:paraId="15770CA4" w14:textId="77777777" w:rsidR="00C31DBC" w:rsidRPr="009F1B7D" w:rsidRDefault="00C31DBC" w:rsidP="00011096">
            <w:pPr>
              <w:pStyle w:val="XML6"/>
            </w:pPr>
            <w:r w:rsidRPr="009F1B7D">
              <w:t>&lt;xs</w:t>
            </w:r>
            <w:proofErr w:type="gramStart"/>
            <w:r w:rsidRPr="009F1B7D">
              <w:t>:documentation</w:t>
            </w:r>
            <w:proofErr w:type="gramEnd"/>
            <w:r w:rsidRPr="009F1B7D">
              <w:t>&gt;The port number the controller listens on.</w:t>
            </w:r>
          </w:p>
          <w:p w14:paraId="132CB2A4" w14:textId="77777777" w:rsidR="00C31DBC" w:rsidRPr="009F1B7D" w:rsidRDefault="00C31DBC" w:rsidP="00011096">
            <w:pPr>
              <w:pStyle w:val="XML6"/>
            </w:pPr>
            <w:r w:rsidRPr="009F1B7D">
              <w:t>&lt;/xs:documentation&gt;</w:t>
            </w:r>
          </w:p>
          <w:p w14:paraId="34CE06DC" w14:textId="77777777" w:rsidR="00C31DBC" w:rsidRPr="009F1B7D" w:rsidRDefault="00C31DBC" w:rsidP="00011096">
            <w:pPr>
              <w:pStyle w:val="XML5"/>
            </w:pPr>
            <w:r w:rsidRPr="009F1B7D">
              <w:t>&lt;/xs:annotation&gt;</w:t>
            </w:r>
          </w:p>
          <w:p w14:paraId="5EE9F21F" w14:textId="77777777" w:rsidR="00C31DBC" w:rsidRPr="009F1B7D" w:rsidRDefault="00C31DBC" w:rsidP="00011096">
            <w:pPr>
              <w:pStyle w:val="XML4"/>
            </w:pPr>
            <w:r w:rsidRPr="009F1B7D">
              <w:t>&lt;/xs:element&gt;</w:t>
            </w:r>
          </w:p>
          <w:p w14:paraId="4FFA850C" w14:textId="77777777" w:rsidR="00C31DBC" w:rsidRPr="009F1B7D" w:rsidRDefault="00C31DBC" w:rsidP="00011096">
            <w:pPr>
              <w:pStyle w:val="XML4"/>
            </w:pPr>
            <w:r w:rsidRPr="009F1B7D">
              <w:t>&lt;xs:element name="local-ip-address" type="inet:ip-address"&gt;</w:t>
            </w:r>
          </w:p>
          <w:p w14:paraId="58CF0BE1" w14:textId="77777777" w:rsidR="00C31DBC" w:rsidRPr="009F1B7D" w:rsidRDefault="00C31DBC" w:rsidP="00011096">
            <w:pPr>
              <w:pStyle w:val="XML5"/>
            </w:pPr>
            <w:r w:rsidRPr="009F1B7D">
              <w:t>&lt;xs:annotation&gt;</w:t>
            </w:r>
          </w:p>
          <w:p w14:paraId="1A078D82" w14:textId="77777777" w:rsidR="00C31DBC" w:rsidRPr="009F1B7D" w:rsidRDefault="00C31DBC" w:rsidP="00011096">
            <w:pPr>
              <w:pStyle w:val="XML6"/>
            </w:pPr>
            <w:r w:rsidRPr="009F1B7D">
              <w:t>&lt;xs</w:t>
            </w:r>
            <w:proofErr w:type="gramStart"/>
            <w:r w:rsidRPr="009F1B7D">
              <w:t>:documentation</w:t>
            </w:r>
            <w:proofErr w:type="gramEnd"/>
            <w:r w:rsidRPr="009F1B7D">
              <w:t>&gt;This specifies the source IP for packets sent to this controller and overrides the default IP used.</w:t>
            </w:r>
          </w:p>
          <w:p w14:paraId="2ECC74BE" w14:textId="77777777" w:rsidR="00C31DBC" w:rsidRPr="009F1B7D" w:rsidRDefault="00C31DBC" w:rsidP="00011096">
            <w:pPr>
              <w:pStyle w:val="XML6"/>
            </w:pPr>
            <w:r w:rsidRPr="009F1B7D">
              <w:t>&lt;/xs:documentation&gt;</w:t>
            </w:r>
          </w:p>
          <w:p w14:paraId="74A75F8F" w14:textId="77777777" w:rsidR="00C31DBC" w:rsidRPr="009F1B7D" w:rsidRDefault="00C31DBC" w:rsidP="00011096">
            <w:pPr>
              <w:pStyle w:val="XML5"/>
            </w:pPr>
            <w:r w:rsidRPr="009F1B7D">
              <w:t>&lt;/xs:annotation&gt;</w:t>
            </w:r>
          </w:p>
          <w:p w14:paraId="5409D62D" w14:textId="77777777" w:rsidR="00C31DBC" w:rsidRPr="009F1B7D" w:rsidRDefault="00C31DBC" w:rsidP="00011096">
            <w:pPr>
              <w:pStyle w:val="XML4"/>
            </w:pPr>
            <w:r w:rsidRPr="009F1B7D">
              <w:t>&lt;/xs:element&gt;</w:t>
            </w:r>
          </w:p>
          <w:p w14:paraId="186A657A" w14:textId="77777777" w:rsidR="00C31DBC" w:rsidRPr="009F1B7D" w:rsidRDefault="00C31DBC" w:rsidP="00011096">
            <w:pPr>
              <w:pStyle w:val="XML4"/>
            </w:pPr>
            <w:r w:rsidRPr="009F1B7D">
              <w:t>&lt;xs:element name="local-port" type="inet:port-number"&gt;</w:t>
            </w:r>
          </w:p>
          <w:p w14:paraId="44C3A6BA" w14:textId="77777777" w:rsidR="00C31DBC" w:rsidRPr="009F1B7D" w:rsidRDefault="00C31DBC" w:rsidP="00011096">
            <w:pPr>
              <w:pStyle w:val="XML5"/>
            </w:pPr>
            <w:r w:rsidRPr="009F1B7D">
              <w:t>&lt;xs:annotation&gt;</w:t>
            </w:r>
          </w:p>
          <w:p w14:paraId="20E00A42" w14:textId="77777777" w:rsidR="00C31DBC" w:rsidRPr="009F1B7D" w:rsidRDefault="00C31DBC" w:rsidP="00011096">
            <w:pPr>
              <w:pStyle w:val="XML6"/>
            </w:pPr>
            <w:r w:rsidRPr="009F1B7D">
              <w:t>&lt;xs</w:t>
            </w:r>
            <w:proofErr w:type="gramStart"/>
            <w:r w:rsidRPr="009F1B7D">
              <w:t>:documentation</w:t>
            </w:r>
            <w:proofErr w:type="gramEnd"/>
            <w:r w:rsidRPr="009F1B7D">
              <w:t>&gt;The port number the controller listens on. If 0 the port is chosen dynamically.</w:t>
            </w:r>
          </w:p>
          <w:p w14:paraId="4DF653E7" w14:textId="77777777" w:rsidR="00C31DBC" w:rsidRPr="009F1B7D" w:rsidRDefault="00C31DBC" w:rsidP="00011096">
            <w:pPr>
              <w:pStyle w:val="XML6"/>
            </w:pPr>
            <w:r w:rsidRPr="009F1B7D">
              <w:t>&lt;/xs:documentation&gt;</w:t>
            </w:r>
          </w:p>
          <w:p w14:paraId="7DFD9B28" w14:textId="77777777" w:rsidR="00C31DBC" w:rsidRPr="009F1B7D" w:rsidRDefault="00C31DBC" w:rsidP="00011096">
            <w:pPr>
              <w:pStyle w:val="XML5"/>
            </w:pPr>
            <w:r w:rsidRPr="009F1B7D">
              <w:t>&lt;/xs:annotation&gt;</w:t>
            </w:r>
          </w:p>
          <w:p w14:paraId="0536505C" w14:textId="77777777" w:rsidR="00C31DBC" w:rsidRPr="009F1B7D" w:rsidRDefault="00C31DBC" w:rsidP="00011096">
            <w:pPr>
              <w:pStyle w:val="XML4"/>
            </w:pPr>
            <w:r w:rsidRPr="009F1B7D">
              <w:t>&lt;/xs:element&gt;</w:t>
            </w:r>
          </w:p>
          <w:p w14:paraId="0FB59298" w14:textId="77777777" w:rsidR="00C31DBC" w:rsidRPr="009F1B7D" w:rsidRDefault="00C31DBC" w:rsidP="00011096">
            <w:pPr>
              <w:pStyle w:val="XML4"/>
            </w:pPr>
            <w:r w:rsidRPr="009F1B7D">
              <w:t>&lt;xs:element name="protocol" type="OFControllerProtocolType"&gt;</w:t>
            </w:r>
          </w:p>
          <w:p w14:paraId="43C59B66" w14:textId="77777777" w:rsidR="00C31DBC" w:rsidRPr="009F1B7D" w:rsidRDefault="00C31DBC" w:rsidP="00011096">
            <w:pPr>
              <w:pStyle w:val="XML5"/>
            </w:pPr>
            <w:r w:rsidRPr="009F1B7D">
              <w:t>&lt;xs:annotation&gt;</w:t>
            </w:r>
          </w:p>
          <w:p w14:paraId="0EE76B27" w14:textId="77777777" w:rsidR="00C31DBC" w:rsidRPr="009F1B7D" w:rsidRDefault="00C31DBC" w:rsidP="00011096">
            <w:pPr>
              <w:pStyle w:val="XML6"/>
            </w:pPr>
            <w:r w:rsidRPr="009F1B7D">
              <w:t>&lt;xs</w:t>
            </w:r>
            <w:proofErr w:type="gramStart"/>
            <w:r w:rsidRPr="009F1B7D">
              <w:t>:documentation</w:t>
            </w:r>
            <w:proofErr w:type="gramEnd"/>
            <w:r w:rsidRPr="009F1B7D">
              <w:t>&gt;The protocol used for connecting to the controller. Both sides must support the chosen protocol for a successful establishment of a connection.</w:t>
            </w:r>
          </w:p>
          <w:p w14:paraId="5F067B80" w14:textId="77777777" w:rsidR="00C31DBC" w:rsidRPr="009F1B7D" w:rsidRDefault="00C31DBC" w:rsidP="00011096">
            <w:pPr>
              <w:pStyle w:val="XML6"/>
            </w:pPr>
            <w:r w:rsidRPr="009F1B7D">
              <w:t>&lt;/xs:documentation&gt;</w:t>
            </w:r>
          </w:p>
          <w:p w14:paraId="16BCD085" w14:textId="77777777" w:rsidR="00C31DBC" w:rsidRPr="009F1B7D" w:rsidRDefault="00C31DBC" w:rsidP="00011096">
            <w:pPr>
              <w:pStyle w:val="XML5"/>
            </w:pPr>
            <w:r w:rsidRPr="009F1B7D">
              <w:t>&lt;/xs:annotation&gt;</w:t>
            </w:r>
          </w:p>
          <w:p w14:paraId="64982AD2" w14:textId="77777777" w:rsidR="00C31DBC" w:rsidRPr="009F1B7D" w:rsidRDefault="00C31DBC" w:rsidP="00011096">
            <w:pPr>
              <w:pStyle w:val="XML4"/>
            </w:pPr>
            <w:r w:rsidRPr="009F1B7D">
              <w:t>&lt;/xs:element&gt;</w:t>
            </w:r>
          </w:p>
          <w:p w14:paraId="3CAFB672" w14:textId="77777777" w:rsidR="00C31DBC" w:rsidRPr="009F1B7D" w:rsidRDefault="00C31DBC" w:rsidP="00011096">
            <w:pPr>
              <w:pStyle w:val="XML4"/>
            </w:pPr>
            <w:r w:rsidRPr="009F1B7D">
              <w:t>&lt;xs:element name="state" type="OFControllerOpenFlowStateType"&gt;</w:t>
            </w:r>
          </w:p>
          <w:p w14:paraId="3BF70C6E" w14:textId="77777777" w:rsidR="00C31DBC" w:rsidRPr="009F1B7D" w:rsidRDefault="00C31DBC" w:rsidP="00011096">
            <w:pPr>
              <w:pStyle w:val="XML5"/>
            </w:pPr>
            <w:r w:rsidRPr="009F1B7D">
              <w:t>&lt;xs:annotation&gt;</w:t>
            </w:r>
          </w:p>
          <w:p w14:paraId="0FA4A9B6" w14:textId="77777777" w:rsidR="00C31DBC" w:rsidRPr="009F1B7D" w:rsidRDefault="00C31DBC" w:rsidP="00011096">
            <w:pPr>
              <w:pStyle w:val="XML6"/>
            </w:pPr>
            <w:r w:rsidRPr="009F1B7D">
              <w:t>&lt;xs</w:t>
            </w:r>
            <w:proofErr w:type="gramStart"/>
            <w:r w:rsidRPr="009F1B7D">
              <w:t>:documentation</w:t>
            </w:r>
            <w:proofErr w:type="gramEnd"/>
            <w:r w:rsidRPr="009F1B7D">
              <w:t>&gt;This element represents the state of the OpenFlow protocol connection to the controller.</w:t>
            </w:r>
          </w:p>
          <w:p w14:paraId="3B0F651D" w14:textId="77777777" w:rsidR="00C31DBC" w:rsidRPr="009F1B7D" w:rsidRDefault="00C31DBC" w:rsidP="00011096">
            <w:pPr>
              <w:pStyle w:val="XML6"/>
            </w:pPr>
            <w:r w:rsidRPr="009F1B7D">
              <w:t>&lt;/xs:documentation&gt;</w:t>
            </w:r>
          </w:p>
          <w:p w14:paraId="58A6D3A3" w14:textId="77777777" w:rsidR="00C31DBC" w:rsidRPr="009F1B7D" w:rsidRDefault="00C31DBC" w:rsidP="00011096">
            <w:pPr>
              <w:pStyle w:val="XML5"/>
            </w:pPr>
            <w:r w:rsidRPr="009F1B7D">
              <w:t>&lt;/xs:annotation&gt;</w:t>
            </w:r>
          </w:p>
          <w:p w14:paraId="131206B5" w14:textId="77777777" w:rsidR="00C31DBC" w:rsidRPr="009F1B7D" w:rsidRDefault="00C31DBC" w:rsidP="00011096">
            <w:pPr>
              <w:pStyle w:val="XML4"/>
            </w:pPr>
            <w:r w:rsidRPr="009F1B7D">
              <w:t>&lt;/xs:element&gt;</w:t>
            </w:r>
          </w:p>
          <w:p w14:paraId="35981636" w14:textId="77777777" w:rsidR="00C31DBC" w:rsidRPr="009F1B7D" w:rsidRDefault="00C31DBC" w:rsidP="00011096">
            <w:pPr>
              <w:pStyle w:val="XML3"/>
            </w:pPr>
            <w:r w:rsidRPr="009F1B7D">
              <w:t>&lt;/xs:sequence&gt;</w:t>
            </w:r>
          </w:p>
          <w:p w14:paraId="2698E1E5" w14:textId="77777777" w:rsidR="00C31DBC" w:rsidRPr="009F1B7D" w:rsidRDefault="00C31DBC" w:rsidP="00011096">
            <w:pPr>
              <w:pStyle w:val="XML2"/>
            </w:pPr>
            <w:r w:rsidRPr="009F1B7D">
              <w:t>&lt;/xs:complexType&gt;</w:t>
            </w:r>
          </w:p>
          <w:p w14:paraId="521EE495" w14:textId="77777777" w:rsidR="00C31DBC" w:rsidRPr="009F1B7D" w:rsidRDefault="00C31DBC" w:rsidP="00011096">
            <w:pPr>
              <w:pStyle w:val="XML2"/>
            </w:pPr>
          </w:p>
          <w:p w14:paraId="06341288" w14:textId="77777777" w:rsidR="00C31DBC" w:rsidRPr="009F1B7D" w:rsidRDefault="00C31DBC" w:rsidP="00011096">
            <w:pPr>
              <w:pStyle w:val="XML2"/>
            </w:pPr>
            <w:r w:rsidRPr="009F1B7D">
              <w:t>&lt;xs:simpleType name="OFControllerRoleType"&gt;</w:t>
            </w:r>
          </w:p>
          <w:p w14:paraId="16B79C30" w14:textId="77777777" w:rsidR="00C31DBC" w:rsidRPr="009F1B7D" w:rsidRDefault="00C31DBC" w:rsidP="00011096">
            <w:pPr>
              <w:pStyle w:val="XML3"/>
            </w:pPr>
            <w:r w:rsidRPr="009F1B7D">
              <w:t>&lt;xs:restriction base="xs:string"&gt;</w:t>
            </w:r>
          </w:p>
          <w:p w14:paraId="1CEF9A6E" w14:textId="77777777" w:rsidR="00C31DBC" w:rsidRPr="009F1B7D" w:rsidRDefault="00C31DBC" w:rsidP="00011096">
            <w:pPr>
              <w:pStyle w:val="XML4"/>
            </w:pPr>
            <w:r w:rsidRPr="009F1B7D">
              <w:lastRenderedPageBreak/>
              <w:t>&lt;xs:enumeration value="master"/&gt;</w:t>
            </w:r>
          </w:p>
          <w:p w14:paraId="2F044242" w14:textId="77777777" w:rsidR="00C31DBC" w:rsidRPr="009F1B7D" w:rsidRDefault="00C31DBC" w:rsidP="00011096">
            <w:pPr>
              <w:pStyle w:val="XML4"/>
            </w:pPr>
            <w:r w:rsidRPr="009F1B7D">
              <w:t>&lt;xs:enumeration value="slave"/&gt;</w:t>
            </w:r>
          </w:p>
          <w:p w14:paraId="516E9EB7" w14:textId="77777777" w:rsidR="00C31DBC" w:rsidRPr="009F1B7D" w:rsidRDefault="00C31DBC" w:rsidP="00011096">
            <w:pPr>
              <w:pStyle w:val="XML4"/>
            </w:pPr>
            <w:r w:rsidRPr="009F1B7D">
              <w:t>&lt;xs:enumeration value="equal"/&gt;</w:t>
            </w:r>
          </w:p>
          <w:p w14:paraId="1BCBA9ED" w14:textId="77777777" w:rsidR="00C31DBC" w:rsidRPr="009F1B7D" w:rsidRDefault="00C31DBC" w:rsidP="00011096">
            <w:pPr>
              <w:pStyle w:val="XML4"/>
            </w:pPr>
            <w:r w:rsidRPr="009F1B7D">
              <w:t>&lt;/xs:restriction&gt;</w:t>
            </w:r>
          </w:p>
          <w:p w14:paraId="6F429B99" w14:textId="77777777" w:rsidR="00C31DBC" w:rsidRPr="009F1B7D" w:rsidRDefault="00C31DBC" w:rsidP="00011096">
            <w:pPr>
              <w:pStyle w:val="XML3"/>
            </w:pPr>
            <w:r w:rsidRPr="009F1B7D">
              <w:t>&lt;/xs:simpleType&gt;</w:t>
            </w:r>
          </w:p>
          <w:p w14:paraId="695826C1" w14:textId="77777777" w:rsidR="00C31DBC" w:rsidRPr="009F1B7D" w:rsidRDefault="00C31DBC" w:rsidP="00011096">
            <w:pPr>
              <w:pStyle w:val="XML3"/>
            </w:pPr>
          </w:p>
          <w:p w14:paraId="75D3A2C9" w14:textId="77777777" w:rsidR="00C31DBC" w:rsidRPr="009F1B7D" w:rsidRDefault="00C31DBC" w:rsidP="00011096">
            <w:pPr>
              <w:pStyle w:val="XML2"/>
            </w:pPr>
            <w:r w:rsidRPr="009F1B7D">
              <w:t>&lt;xs:simpleType name="OFControllerProtocolType"&gt;</w:t>
            </w:r>
          </w:p>
          <w:p w14:paraId="5318EFB5" w14:textId="77777777" w:rsidR="00C31DBC" w:rsidRPr="009F1B7D" w:rsidRDefault="00C31DBC" w:rsidP="00011096">
            <w:pPr>
              <w:pStyle w:val="XML3"/>
            </w:pPr>
            <w:r w:rsidRPr="009F1B7D">
              <w:t>&lt;xs:restriction base="xs:string"&gt;</w:t>
            </w:r>
          </w:p>
          <w:p w14:paraId="7EB0C1CD" w14:textId="77777777" w:rsidR="00C31DBC" w:rsidRPr="009F1B7D" w:rsidRDefault="00C31DBC" w:rsidP="00011096">
            <w:pPr>
              <w:pStyle w:val="XML4"/>
            </w:pPr>
            <w:r w:rsidRPr="009F1B7D">
              <w:t>&lt;xs:enumeration value="tcp"/&gt;</w:t>
            </w:r>
          </w:p>
          <w:p w14:paraId="5E07C783" w14:textId="77777777" w:rsidR="00C31DBC" w:rsidRPr="009F1B7D" w:rsidRDefault="00C31DBC" w:rsidP="00011096">
            <w:pPr>
              <w:pStyle w:val="XML4"/>
            </w:pPr>
            <w:r w:rsidRPr="009F1B7D">
              <w:t>&lt;xs:enumeration value="tls"/&gt;</w:t>
            </w:r>
          </w:p>
          <w:p w14:paraId="6B7DD81C" w14:textId="77777777" w:rsidR="00C31DBC" w:rsidRPr="009F1B7D" w:rsidRDefault="00C31DBC" w:rsidP="00011096">
            <w:pPr>
              <w:pStyle w:val="XML3"/>
            </w:pPr>
            <w:r w:rsidRPr="009F1B7D">
              <w:t>&lt;/xs:restriction&gt;</w:t>
            </w:r>
          </w:p>
          <w:p w14:paraId="55D89D1C" w14:textId="77777777" w:rsidR="00C31DBC" w:rsidRPr="009F1B7D" w:rsidRDefault="00C31DBC" w:rsidP="00011096">
            <w:pPr>
              <w:pStyle w:val="XML2"/>
            </w:pPr>
            <w:r w:rsidRPr="009F1B7D">
              <w:t>&lt;/xs:simpleType&gt;</w:t>
            </w:r>
          </w:p>
          <w:p w14:paraId="72102D96" w14:textId="77777777" w:rsidR="00C31DBC" w:rsidRPr="009F1B7D" w:rsidRDefault="00C31DBC" w:rsidP="00011096">
            <w:pPr>
              <w:pStyle w:val="XML2"/>
            </w:pPr>
          </w:p>
          <w:p w14:paraId="71B1BB57" w14:textId="77777777" w:rsidR="00C31DBC" w:rsidRPr="009F1B7D" w:rsidRDefault="00C31DBC" w:rsidP="00011096">
            <w:pPr>
              <w:pStyle w:val="XML2"/>
            </w:pPr>
            <w:r w:rsidRPr="009F1B7D">
              <w:t>&lt;xs:complexType name="OFControllerOpenFlowStateType"&gt;</w:t>
            </w:r>
          </w:p>
          <w:p w14:paraId="4A6CEF84" w14:textId="77777777" w:rsidR="00C31DBC" w:rsidRPr="009F1B7D" w:rsidRDefault="00C31DBC" w:rsidP="00011096">
            <w:pPr>
              <w:pStyle w:val="XML3"/>
            </w:pPr>
            <w:r w:rsidRPr="009F1B7D">
              <w:t>&lt;xs:sequence&gt;</w:t>
            </w:r>
          </w:p>
          <w:p w14:paraId="502D7EFB" w14:textId="77777777" w:rsidR="00C31DBC" w:rsidRPr="009F1B7D" w:rsidRDefault="00C31DBC" w:rsidP="00011096">
            <w:pPr>
              <w:pStyle w:val="XML4"/>
            </w:pPr>
            <w:r w:rsidRPr="009F1B7D">
              <w:t xml:space="preserve">&lt;xs:element name="connection-state" </w:t>
            </w:r>
          </w:p>
          <w:p w14:paraId="7C6D4FD4" w14:textId="77777777" w:rsidR="00C31DBC" w:rsidRPr="009F1B7D" w:rsidRDefault="00C31DBC" w:rsidP="00011096">
            <w:pPr>
              <w:pStyle w:val="XML9"/>
            </w:pPr>
            <w:r w:rsidRPr="009F1B7D">
              <w:t>type="OFControllerConnectionStateType"&gt;</w:t>
            </w:r>
          </w:p>
          <w:p w14:paraId="089C6065" w14:textId="77777777" w:rsidR="00C31DBC" w:rsidRPr="009F1B7D" w:rsidRDefault="00C31DBC" w:rsidP="00011096">
            <w:pPr>
              <w:pStyle w:val="XML5"/>
            </w:pPr>
            <w:r w:rsidRPr="009F1B7D">
              <w:t>&lt;xs:annotation&gt;</w:t>
            </w:r>
          </w:p>
          <w:p w14:paraId="722AB737" w14:textId="77777777" w:rsidR="00C31DBC" w:rsidRPr="009F1B7D" w:rsidRDefault="00C31DBC" w:rsidP="00011096">
            <w:pPr>
              <w:pStyle w:val="XML6"/>
            </w:pPr>
            <w:r w:rsidRPr="009F1B7D">
              <w:t>&lt;xs</w:t>
            </w:r>
            <w:proofErr w:type="gramStart"/>
            <w:r w:rsidRPr="009F1B7D">
              <w:t>:documentation</w:t>
            </w:r>
            <w:proofErr w:type="gramEnd"/>
            <w:r w:rsidRPr="009F1B7D">
              <w:t xml:space="preserve">&gt;This element represents the run-time state of the OpenFlow connection to the </w:t>
            </w:r>
            <w:r w:rsidR="00920140" w:rsidRPr="009F1B7D">
              <w:t>Controller</w:t>
            </w:r>
            <w:r w:rsidRPr="009F1B7D">
              <w:t>.</w:t>
            </w:r>
          </w:p>
          <w:p w14:paraId="6BC39F7B" w14:textId="77777777" w:rsidR="00C31DBC" w:rsidRPr="009F1B7D" w:rsidRDefault="00C31DBC" w:rsidP="00011096">
            <w:pPr>
              <w:pStyle w:val="XML6"/>
            </w:pPr>
            <w:r w:rsidRPr="009F1B7D">
              <w:t>&lt;/xs:documentation&gt;</w:t>
            </w:r>
          </w:p>
          <w:p w14:paraId="4ACA1E1B" w14:textId="77777777" w:rsidR="00C31DBC" w:rsidRPr="009F1B7D" w:rsidRDefault="00C31DBC" w:rsidP="00011096">
            <w:pPr>
              <w:pStyle w:val="XML5"/>
            </w:pPr>
            <w:r w:rsidRPr="009F1B7D">
              <w:t>&lt;/xs:annotation&gt;</w:t>
            </w:r>
          </w:p>
          <w:p w14:paraId="46F1C55B" w14:textId="77777777" w:rsidR="00C31DBC" w:rsidRPr="009F1B7D" w:rsidRDefault="00C31DBC" w:rsidP="00011096">
            <w:pPr>
              <w:pStyle w:val="XML4"/>
            </w:pPr>
            <w:r w:rsidRPr="009F1B7D">
              <w:t>&lt;/xs:element&gt;</w:t>
            </w:r>
          </w:p>
          <w:p w14:paraId="442CFBD7" w14:textId="77777777" w:rsidR="00C31DBC" w:rsidRPr="009F1B7D" w:rsidRDefault="00C31DBC" w:rsidP="00011096">
            <w:pPr>
              <w:pStyle w:val="XML4"/>
            </w:pPr>
            <w:r w:rsidRPr="009F1B7D">
              <w:t>&lt;xs:element name="current-version" type="OFOpenFlowVersionType"&gt;</w:t>
            </w:r>
          </w:p>
          <w:p w14:paraId="0CC64166" w14:textId="77777777" w:rsidR="00C31DBC" w:rsidRPr="009F1B7D" w:rsidRDefault="00C31DBC" w:rsidP="00011096">
            <w:pPr>
              <w:pStyle w:val="XML5"/>
            </w:pPr>
            <w:r w:rsidRPr="009F1B7D">
              <w:t>&lt;xs:annotation&gt;</w:t>
            </w:r>
          </w:p>
          <w:p w14:paraId="2CC794D0" w14:textId="77777777" w:rsidR="00C31DBC" w:rsidRPr="009F1B7D" w:rsidRDefault="00C31DBC" w:rsidP="00011096">
            <w:pPr>
              <w:pStyle w:val="XML6"/>
            </w:pPr>
            <w:r w:rsidRPr="009F1B7D">
              <w:t>&lt;xs</w:t>
            </w:r>
            <w:proofErr w:type="gramStart"/>
            <w:r w:rsidRPr="009F1B7D">
              <w:t>:documentation</w:t>
            </w:r>
            <w:proofErr w:type="gramEnd"/>
            <w:r w:rsidRPr="009F1B7D">
              <w:t xml:space="preserve">&gt;This element denotes the version of OpenFlow that </w:t>
            </w:r>
            <w:r w:rsidR="00920140" w:rsidRPr="009F1B7D">
              <w:t>Controller</w:t>
            </w:r>
            <w:r w:rsidRPr="009F1B7D">
              <w:t xml:space="preserve"> is currently communicating with. It is only relevant when the connection-state element is set to "up".</w:t>
            </w:r>
          </w:p>
          <w:p w14:paraId="7FA4B039" w14:textId="77777777" w:rsidR="00C31DBC" w:rsidRPr="009F1B7D" w:rsidRDefault="00C31DBC" w:rsidP="00011096">
            <w:pPr>
              <w:pStyle w:val="XML6"/>
            </w:pPr>
            <w:r w:rsidRPr="009F1B7D">
              <w:t>&lt;/xs:documentation&gt;</w:t>
            </w:r>
          </w:p>
          <w:p w14:paraId="6C09718A" w14:textId="77777777" w:rsidR="00C31DBC" w:rsidRPr="009F1B7D" w:rsidRDefault="00C31DBC" w:rsidP="00011096">
            <w:pPr>
              <w:pStyle w:val="XML5"/>
            </w:pPr>
            <w:r w:rsidRPr="009F1B7D">
              <w:t>&lt;/xs:annotation&gt;</w:t>
            </w:r>
          </w:p>
          <w:p w14:paraId="4155BEA2" w14:textId="77777777" w:rsidR="00C31DBC" w:rsidRPr="009F1B7D" w:rsidRDefault="00C31DBC" w:rsidP="00011096">
            <w:pPr>
              <w:pStyle w:val="XML4"/>
            </w:pPr>
            <w:r w:rsidRPr="009F1B7D">
              <w:t>&lt;/xs:element&gt;</w:t>
            </w:r>
          </w:p>
          <w:p w14:paraId="117F1E4D" w14:textId="77777777" w:rsidR="00C31DBC" w:rsidRPr="009F1B7D" w:rsidRDefault="00C31DBC" w:rsidP="00011096">
            <w:pPr>
              <w:pStyle w:val="XML4"/>
            </w:pPr>
            <w:r w:rsidRPr="009F1B7D">
              <w:t xml:space="preserve">&lt;xs:element name="supported-versions" </w:t>
            </w:r>
          </w:p>
          <w:p w14:paraId="54BA3475" w14:textId="77777777" w:rsidR="00C31DBC" w:rsidRPr="009F1B7D" w:rsidRDefault="00C31DBC" w:rsidP="00011096">
            <w:pPr>
              <w:pStyle w:val="XML9"/>
            </w:pPr>
            <w:r w:rsidRPr="009F1B7D">
              <w:t>type="OFOpenFlowSupportedVersionsType"&gt;</w:t>
            </w:r>
          </w:p>
          <w:p w14:paraId="067B4719" w14:textId="77777777" w:rsidR="00C31DBC" w:rsidRPr="009F1B7D" w:rsidRDefault="00C31DBC" w:rsidP="00011096">
            <w:pPr>
              <w:pStyle w:val="XML5"/>
            </w:pPr>
            <w:r w:rsidRPr="009F1B7D">
              <w:t>&lt;xs:annotation&gt;</w:t>
            </w:r>
          </w:p>
          <w:p w14:paraId="42632E59" w14:textId="77777777" w:rsidR="00C31DBC" w:rsidRPr="009F1B7D" w:rsidRDefault="00C31DBC" w:rsidP="00011096">
            <w:pPr>
              <w:pStyle w:val="XML6"/>
            </w:pPr>
            <w:r w:rsidRPr="009F1B7D">
              <w:t>&lt;xs</w:t>
            </w:r>
            <w:proofErr w:type="gramStart"/>
            <w:r w:rsidRPr="009F1B7D">
              <w:t>:documentation</w:t>
            </w:r>
            <w:proofErr w:type="gramEnd"/>
            <w:r w:rsidRPr="009F1B7D">
              <w:t xml:space="preserve">&gt;This element denotes all of the versions of the OpenFlow protocol that the </w:t>
            </w:r>
            <w:r w:rsidR="00920140" w:rsidRPr="009F1B7D">
              <w:t>controller</w:t>
            </w:r>
            <w:r w:rsidRPr="009F1B7D">
              <w:t xml:space="preserve"> supports.</w:t>
            </w:r>
          </w:p>
          <w:p w14:paraId="71F5E2DF" w14:textId="77777777" w:rsidR="00C31DBC" w:rsidRPr="009F1B7D" w:rsidRDefault="00C31DBC" w:rsidP="00011096">
            <w:pPr>
              <w:pStyle w:val="XML6"/>
            </w:pPr>
            <w:r w:rsidRPr="009F1B7D">
              <w:t>&lt;/xs:documentation&gt;</w:t>
            </w:r>
          </w:p>
          <w:p w14:paraId="010D7D5A" w14:textId="77777777" w:rsidR="00C31DBC" w:rsidRPr="009F1B7D" w:rsidRDefault="00C31DBC" w:rsidP="00011096">
            <w:pPr>
              <w:pStyle w:val="XML5"/>
            </w:pPr>
            <w:r w:rsidRPr="009F1B7D">
              <w:t>&lt;/xs:annotation&gt;</w:t>
            </w:r>
          </w:p>
          <w:p w14:paraId="7D8E8E61" w14:textId="77777777" w:rsidR="00C31DBC" w:rsidRPr="009F1B7D" w:rsidRDefault="00C31DBC" w:rsidP="00011096">
            <w:pPr>
              <w:pStyle w:val="XML4"/>
            </w:pPr>
            <w:r w:rsidRPr="009F1B7D">
              <w:t>&lt;/xs:element&gt;</w:t>
            </w:r>
          </w:p>
          <w:p w14:paraId="60F91147" w14:textId="77777777" w:rsidR="00C31DBC" w:rsidRPr="009F1B7D" w:rsidRDefault="00C31DBC" w:rsidP="00011096">
            <w:pPr>
              <w:pStyle w:val="XML3"/>
            </w:pPr>
            <w:r w:rsidRPr="009F1B7D">
              <w:t>&lt;/xs:sequence&gt;</w:t>
            </w:r>
          </w:p>
          <w:p w14:paraId="4E18C7B4" w14:textId="77777777" w:rsidR="00C31DBC" w:rsidRPr="009F1B7D" w:rsidRDefault="00C31DBC" w:rsidP="00011096">
            <w:pPr>
              <w:pStyle w:val="XML2"/>
            </w:pPr>
            <w:r w:rsidRPr="009F1B7D">
              <w:t>&lt;/xs:complexType&gt;</w:t>
            </w:r>
          </w:p>
          <w:p w14:paraId="27B22859" w14:textId="77777777" w:rsidR="00C31DBC" w:rsidRPr="009F1B7D" w:rsidRDefault="00C31DBC" w:rsidP="00011096">
            <w:pPr>
              <w:pStyle w:val="XML2"/>
            </w:pPr>
          </w:p>
          <w:p w14:paraId="78C29DA5" w14:textId="77777777" w:rsidR="00C31DBC" w:rsidRPr="009F1B7D" w:rsidRDefault="00C31DBC" w:rsidP="00011096">
            <w:pPr>
              <w:pStyle w:val="XML2"/>
            </w:pPr>
            <w:r w:rsidRPr="009F1B7D">
              <w:t>&lt;xs:simpleType name="OFControllerConnectionStateType"&gt;</w:t>
            </w:r>
          </w:p>
          <w:p w14:paraId="5D26AF70" w14:textId="77777777" w:rsidR="00C31DBC" w:rsidRPr="009F1B7D" w:rsidRDefault="00C31DBC" w:rsidP="00011096">
            <w:pPr>
              <w:pStyle w:val="XML3"/>
            </w:pPr>
            <w:r w:rsidRPr="009F1B7D">
              <w:t>&lt;xs:restriction base="xs:string"&gt;</w:t>
            </w:r>
          </w:p>
          <w:p w14:paraId="30253621" w14:textId="77777777" w:rsidR="00C31DBC" w:rsidRPr="009F1B7D" w:rsidRDefault="00C31DBC" w:rsidP="00011096">
            <w:pPr>
              <w:pStyle w:val="XML4"/>
            </w:pPr>
            <w:r w:rsidRPr="009F1B7D">
              <w:t>&lt;xs:enumeration value="up"/&gt;</w:t>
            </w:r>
          </w:p>
          <w:p w14:paraId="1E9A4CAF" w14:textId="77777777" w:rsidR="00C31DBC" w:rsidRPr="009F1B7D" w:rsidRDefault="00C31DBC" w:rsidP="00011096">
            <w:pPr>
              <w:pStyle w:val="XML4"/>
            </w:pPr>
            <w:r w:rsidRPr="009F1B7D">
              <w:t>&lt;xs:enumeration value="down"/&gt;</w:t>
            </w:r>
          </w:p>
          <w:p w14:paraId="207C8DFF" w14:textId="77777777" w:rsidR="00C31DBC" w:rsidRPr="009F1B7D" w:rsidRDefault="00C31DBC" w:rsidP="00011096">
            <w:pPr>
              <w:pStyle w:val="XML3"/>
            </w:pPr>
            <w:r w:rsidRPr="009F1B7D">
              <w:t>&lt;/xs:restriction&gt;</w:t>
            </w:r>
          </w:p>
          <w:p w14:paraId="656040DB" w14:textId="77777777" w:rsidR="00C31DBC" w:rsidRPr="009F1B7D" w:rsidRDefault="00C31DBC" w:rsidP="00011096">
            <w:pPr>
              <w:pStyle w:val="XML2"/>
            </w:pPr>
            <w:r w:rsidRPr="009F1B7D">
              <w:t>&lt;/xs:simpleType&gt;</w:t>
            </w:r>
          </w:p>
          <w:p w14:paraId="38A50DDE" w14:textId="77777777" w:rsidR="00C31DBC" w:rsidRPr="009F1B7D" w:rsidRDefault="00C31DBC" w:rsidP="00011096">
            <w:pPr>
              <w:pStyle w:val="XML2"/>
            </w:pPr>
          </w:p>
          <w:p w14:paraId="2F11BE3D" w14:textId="77777777" w:rsidR="00C31DBC" w:rsidRPr="009F1B7D" w:rsidRDefault="00C31DBC" w:rsidP="00011096">
            <w:pPr>
              <w:pStyle w:val="XML2"/>
            </w:pPr>
            <w:r w:rsidRPr="009F1B7D">
              <w:t>&lt;xs:complexType name="OFOpenFlowSupportedVersionsType"&gt;</w:t>
            </w:r>
          </w:p>
          <w:p w14:paraId="56BBF3AA" w14:textId="77777777" w:rsidR="00C31DBC" w:rsidRPr="009F1B7D" w:rsidRDefault="00C31DBC" w:rsidP="00011096">
            <w:pPr>
              <w:pStyle w:val="XML3"/>
            </w:pPr>
            <w:r w:rsidRPr="009F1B7D">
              <w:t>&lt;xs:sequence&gt;</w:t>
            </w:r>
          </w:p>
          <w:p w14:paraId="037FA1DE" w14:textId="77777777" w:rsidR="00C31DBC" w:rsidRPr="009F1B7D" w:rsidRDefault="00C31DBC" w:rsidP="00011096">
            <w:pPr>
              <w:pStyle w:val="XML4"/>
            </w:pPr>
            <w:r w:rsidRPr="009F1B7D">
              <w:t xml:space="preserve">&lt;xs:element name="version" </w:t>
            </w:r>
          </w:p>
          <w:p w14:paraId="527184B5" w14:textId="77777777" w:rsidR="00C31DBC" w:rsidRPr="009F1B7D" w:rsidRDefault="00C31DBC" w:rsidP="00011096">
            <w:pPr>
              <w:pStyle w:val="XML9"/>
            </w:pPr>
            <w:r w:rsidRPr="009F1B7D">
              <w:t xml:space="preserve">type="OFOpenFlowVersionType" </w:t>
            </w:r>
          </w:p>
          <w:p w14:paraId="67FD0365" w14:textId="77777777" w:rsidR="00C31DBC" w:rsidRPr="009F1B7D" w:rsidRDefault="00C31DBC" w:rsidP="00011096">
            <w:pPr>
              <w:pStyle w:val="XML9"/>
            </w:pPr>
            <w:r w:rsidRPr="009F1B7D">
              <w:t>maxOccurs="unbounded"/&gt;</w:t>
            </w:r>
          </w:p>
          <w:p w14:paraId="70782C41" w14:textId="77777777" w:rsidR="00C31DBC" w:rsidRPr="009F1B7D" w:rsidRDefault="00C31DBC" w:rsidP="00011096">
            <w:pPr>
              <w:pStyle w:val="XML3"/>
            </w:pPr>
            <w:r w:rsidRPr="009F1B7D">
              <w:t>&lt;/xs:sequence&gt;</w:t>
            </w:r>
          </w:p>
          <w:p w14:paraId="4D46AF66" w14:textId="77777777" w:rsidR="00C31DBC" w:rsidRPr="009F1B7D" w:rsidRDefault="00C31DBC" w:rsidP="00011096">
            <w:pPr>
              <w:pStyle w:val="XML2"/>
            </w:pPr>
            <w:r w:rsidRPr="009F1B7D">
              <w:t>&lt;/xs:complexType&gt;</w:t>
            </w:r>
          </w:p>
          <w:p w14:paraId="2BC3CA93" w14:textId="77777777" w:rsidR="00C31DBC" w:rsidRPr="009F1B7D" w:rsidRDefault="00C31DBC" w:rsidP="00011096">
            <w:pPr>
              <w:pStyle w:val="XML2"/>
            </w:pPr>
          </w:p>
          <w:p w14:paraId="113F402C" w14:textId="77777777" w:rsidR="00C31DBC" w:rsidRPr="009F1B7D" w:rsidRDefault="00C31DBC" w:rsidP="00011096">
            <w:pPr>
              <w:pStyle w:val="XML2"/>
            </w:pPr>
            <w:r w:rsidRPr="009F1B7D">
              <w:t>&lt;xs:simpleType name="OFOpenFlowVersionType"&gt;</w:t>
            </w:r>
          </w:p>
          <w:p w14:paraId="428D987F" w14:textId="77777777" w:rsidR="00C31DBC" w:rsidRPr="009F1B7D" w:rsidRDefault="00C31DBC" w:rsidP="00011096">
            <w:pPr>
              <w:pStyle w:val="XML3"/>
            </w:pPr>
            <w:r w:rsidRPr="009F1B7D">
              <w:t>&lt;xs:restriction base="xs:string"&gt;</w:t>
            </w:r>
          </w:p>
          <w:p w14:paraId="4D202909" w14:textId="77777777" w:rsidR="00C31DBC" w:rsidRPr="009F1B7D" w:rsidRDefault="00C31DBC" w:rsidP="00011096">
            <w:pPr>
              <w:pStyle w:val="XML4"/>
            </w:pPr>
            <w:r w:rsidRPr="009F1B7D">
              <w:t>&lt;xs:enumeration value="1.2"/&gt;</w:t>
            </w:r>
          </w:p>
          <w:p w14:paraId="65D3237F" w14:textId="77777777" w:rsidR="00C31DBC" w:rsidRPr="009F1B7D" w:rsidRDefault="00C31DBC" w:rsidP="00011096">
            <w:pPr>
              <w:pStyle w:val="XML4"/>
            </w:pPr>
            <w:r w:rsidRPr="009F1B7D">
              <w:t>&lt;xs:enumeration value="1.1"/&gt;</w:t>
            </w:r>
          </w:p>
          <w:p w14:paraId="7005A82F" w14:textId="77777777" w:rsidR="00C31DBC" w:rsidRPr="009F1B7D" w:rsidRDefault="00C31DBC" w:rsidP="00011096">
            <w:pPr>
              <w:pStyle w:val="XML4"/>
            </w:pPr>
            <w:r w:rsidRPr="009F1B7D">
              <w:t>&lt;xs:enumeration value="1.0"/&gt;</w:t>
            </w:r>
          </w:p>
          <w:p w14:paraId="2412063E" w14:textId="77777777" w:rsidR="00C31DBC" w:rsidRPr="009F1B7D" w:rsidRDefault="00C31DBC" w:rsidP="00011096">
            <w:pPr>
              <w:pStyle w:val="XML3"/>
            </w:pPr>
            <w:r w:rsidRPr="009F1B7D">
              <w:t>&lt;/xs:restriction&gt;</w:t>
            </w:r>
          </w:p>
          <w:p w14:paraId="6286330A" w14:textId="77777777" w:rsidR="00C31DBC" w:rsidRPr="009F1B7D" w:rsidRDefault="00C31DBC" w:rsidP="00011096">
            <w:pPr>
              <w:pStyle w:val="XML2"/>
            </w:pPr>
            <w:r w:rsidRPr="009F1B7D">
              <w:t>&lt;/xs:simpleType&gt;</w:t>
            </w:r>
          </w:p>
          <w:p w14:paraId="51610184" w14:textId="77777777" w:rsidR="00C31DBC" w:rsidRPr="009F1B7D" w:rsidRDefault="00C31DBC" w:rsidP="00011096">
            <w:pPr>
              <w:pStyle w:val="XML2"/>
            </w:pPr>
          </w:p>
          <w:p w14:paraId="1183FA99" w14:textId="77777777" w:rsidR="00C31DBC" w:rsidRPr="009F1B7D" w:rsidRDefault="00C31DBC" w:rsidP="00011096">
            <w:pPr>
              <w:pStyle w:val="XML2"/>
            </w:pPr>
            <w:r w:rsidRPr="009F1B7D">
              <w:t>&lt;xs:complexType name="OFResourceType"&gt;</w:t>
            </w:r>
          </w:p>
          <w:p w14:paraId="0F318AAA" w14:textId="77777777" w:rsidR="00C31DBC" w:rsidRPr="009F1B7D" w:rsidRDefault="00C31DBC" w:rsidP="00011096">
            <w:pPr>
              <w:pStyle w:val="XML3"/>
            </w:pPr>
            <w:r w:rsidRPr="009F1B7D">
              <w:t>&lt;xs:annotation&gt;</w:t>
            </w:r>
          </w:p>
          <w:p w14:paraId="7AA14F61" w14:textId="77777777" w:rsidR="00C31DBC" w:rsidRPr="009F1B7D" w:rsidRDefault="00C31DBC" w:rsidP="00011096">
            <w:pPr>
              <w:pStyle w:val="XML4"/>
            </w:pPr>
            <w:r w:rsidRPr="009F1B7D">
              <w:t>&lt;xs</w:t>
            </w:r>
            <w:proofErr w:type="gramStart"/>
            <w:r w:rsidRPr="009F1B7D">
              <w:t>:documentation</w:t>
            </w:r>
            <w:proofErr w:type="gramEnd"/>
            <w:r w:rsidRPr="009F1B7D">
              <w:t>&gt;A Base Class for OpenFlow Resources.</w:t>
            </w:r>
          </w:p>
          <w:p w14:paraId="196F4236" w14:textId="77777777" w:rsidR="00C31DBC" w:rsidRPr="009F1B7D" w:rsidRDefault="00C31DBC" w:rsidP="00011096">
            <w:pPr>
              <w:pStyle w:val="XML4"/>
            </w:pPr>
            <w:r w:rsidRPr="009F1B7D">
              <w:t>&lt;/xs:documentation&gt;</w:t>
            </w:r>
          </w:p>
          <w:p w14:paraId="5C4BE2C3" w14:textId="77777777" w:rsidR="00C31DBC" w:rsidRPr="009F1B7D" w:rsidRDefault="00C31DBC" w:rsidP="00011096">
            <w:pPr>
              <w:pStyle w:val="XML3"/>
            </w:pPr>
            <w:r w:rsidRPr="009F1B7D">
              <w:t>&lt;/xs:annotation&gt;</w:t>
            </w:r>
          </w:p>
          <w:p w14:paraId="6647482D" w14:textId="77777777" w:rsidR="00C31DBC" w:rsidRPr="009F1B7D" w:rsidRDefault="00C31DBC" w:rsidP="00011096">
            <w:pPr>
              <w:pStyle w:val="XML3"/>
            </w:pPr>
            <w:r w:rsidRPr="009F1B7D">
              <w:t>&lt;xs:sequence&gt;</w:t>
            </w:r>
          </w:p>
          <w:p w14:paraId="57A8D16B" w14:textId="77777777" w:rsidR="00C31DBC" w:rsidRPr="009F1B7D" w:rsidRDefault="00C31DBC" w:rsidP="00011096">
            <w:pPr>
              <w:pStyle w:val="XML4"/>
            </w:pPr>
            <w:r w:rsidRPr="009F1B7D">
              <w:t>&lt;xs:element name="resource-id" type="OFConfigID"&gt;</w:t>
            </w:r>
          </w:p>
          <w:p w14:paraId="0276E55E" w14:textId="77777777" w:rsidR="00C31DBC" w:rsidRPr="009F1B7D" w:rsidRDefault="00C31DBC" w:rsidP="00011096">
            <w:pPr>
              <w:pStyle w:val="XML5"/>
            </w:pPr>
            <w:r w:rsidRPr="009F1B7D">
              <w:t>&lt;xs:annotation&gt;</w:t>
            </w:r>
          </w:p>
          <w:p w14:paraId="264A056A" w14:textId="77777777" w:rsidR="00C31DBC" w:rsidRPr="009F1B7D" w:rsidRDefault="00C31DBC" w:rsidP="00011096">
            <w:pPr>
              <w:pStyle w:val="XML6"/>
            </w:pPr>
            <w:r w:rsidRPr="009F1B7D">
              <w:t>&lt;xs</w:t>
            </w:r>
            <w:proofErr w:type="gramStart"/>
            <w:r w:rsidRPr="009F1B7D">
              <w:t>:documentation</w:t>
            </w:r>
            <w:proofErr w:type="gramEnd"/>
            <w:r w:rsidRPr="009F1B7D">
              <w:t>&gt;An unique but locally arbitrary identifier that identifies a resource within the context of and OpenFlow Capable Switch and is persistent across reboots of the system.</w:t>
            </w:r>
          </w:p>
          <w:p w14:paraId="00BE8B2E" w14:textId="77777777" w:rsidR="00C31DBC" w:rsidRPr="009F1B7D" w:rsidRDefault="00C31DBC" w:rsidP="00011096">
            <w:pPr>
              <w:pStyle w:val="XML6"/>
            </w:pPr>
            <w:r w:rsidRPr="009F1B7D">
              <w:t>&lt;/xs:documentation&gt;</w:t>
            </w:r>
          </w:p>
          <w:p w14:paraId="28EE1BC2" w14:textId="77777777" w:rsidR="00C31DBC" w:rsidRPr="009F1B7D" w:rsidRDefault="00C31DBC" w:rsidP="00011096">
            <w:pPr>
              <w:pStyle w:val="XML5"/>
            </w:pPr>
            <w:r w:rsidRPr="009F1B7D">
              <w:t>&lt;/xs:annotation&gt;</w:t>
            </w:r>
          </w:p>
          <w:p w14:paraId="51ABB639" w14:textId="77777777" w:rsidR="00C31DBC" w:rsidRPr="009F1B7D" w:rsidRDefault="00C31DBC" w:rsidP="00011096">
            <w:pPr>
              <w:pStyle w:val="XML4"/>
            </w:pPr>
            <w:r w:rsidRPr="009F1B7D">
              <w:t>&lt;/xs:element&gt;</w:t>
            </w:r>
          </w:p>
          <w:p w14:paraId="437A7865" w14:textId="77777777" w:rsidR="00C31DBC" w:rsidRPr="009F1B7D" w:rsidRDefault="00C31DBC" w:rsidP="00011096">
            <w:pPr>
              <w:pStyle w:val="XML3"/>
            </w:pPr>
            <w:r w:rsidRPr="009F1B7D">
              <w:t>&lt;/xs:sequence&gt;</w:t>
            </w:r>
          </w:p>
          <w:p w14:paraId="4C698804" w14:textId="77777777" w:rsidR="00C31DBC" w:rsidRPr="009F1B7D" w:rsidRDefault="00C31DBC" w:rsidP="00011096">
            <w:pPr>
              <w:pStyle w:val="XML2"/>
            </w:pPr>
            <w:r w:rsidRPr="009F1B7D">
              <w:t>&lt;/xs:complexType&gt;</w:t>
            </w:r>
          </w:p>
          <w:p w14:paraId="0793ECAE" w14:textId="77777777" w:rsidR="00C31DBC" w:rsidRPr="009F1B7D" w:rsidRDefault="00C31DBC" w:rsidP="00011096">
            <w:pPr>
              <w:pStyle w:val="XML2"/>
            </w:pPr>
          </w:p>
          <w:p w14:paraId="50EB7FEA" w14:textId="77777777" w:rsidR="00C31DBC" w:rsidRPr="009F1B7D" w:rsidRDefault="00C31DBC" w:rsidP="00011096">
            <w:pPr>
              <w:pStyle w:val="XML2"/>
            </w:pPr>
            <w:r w:rsidRPr="009F1B7D">
              <w:t>&lt;xs:complexType name="OFPortType"&gt;</w:t>
            </w:r>
          </w:p>
          <w:p w14:paraId="75971064" w14:textId="77777777" w:rsidR="00C31DBC" w:rsidRPr="009F1B7D" w:rsidRDefault="00C31DBC" w:rsidP="00011096">
            <w:pPr>
              <w:pStyle w:val="XML3"/>
            </w:pPr>
            <w:r w:rsidRPr="009F1B7D">
              <w:t>&lt;xs:complexContent&gt;</w:t>
            </w:r>
          </w:p>
          <w:p w14:paraId="3F5CCB1B" w14:textId="77777777" w:rsidR="00C31DBC" w:rsidRPr="009F1B7D" w:rsidRDefault="00C31DBC" w:rsidP="00011096">
            <w:pPr>
              <w:pStyle w:val="XML4"/>
            </w:pPr>
            <w:r w:rsidRPr="009F1B7D">
              <w:t>&lt;xs:extension base="OFResourceType"&gt;</w:t>
            </w:r>
          </w:p>
          <w:p w14:paraId="65E8B189" w14:textId="77777777" w:rsidR="00C31DBC" w:rsidRPr="009F1B7D" w:rsidRDefault="00C31DBC" w:rsidP="00011096">
            <w:pPr>
              <w:pStyle w:val="XML5"/>
            </w:pPr>
            <w:r w:rsidRPr="009F1B7D">
              <w:t>&lt;xs:sequence&gt;</w:t>
            </w:r>
          </w:p>
          <w:p w14:paraId="2AEFAFBC" w14:textId="77777777" w:rsidR="00C31DBC" w:rsidRPr="009F1B7D" w:rsidRDefault="00C31DBC" w:rsidP="00011096">
            <w:pPr>
              <w:pStyle w:val="XML6"/>
            </w:pPr>
            <w:r w:rsidRPr="009F1B7D">
              <w:t>&lt;xs:element name="number" type="xs:unsignedInt"/&gt;</w:t>
            </w:r>
          </w:p>
          <w:p w14:paraId="48358667" w14:textId="77777777" w:rsidR="00C31DBC" w:rsidRPr="009F1B7D" w:rsidRDefault="00C31DBC" w:rsidP="00011096">
            <w:pPr>
              <w:pStyle w:val="XML6"/>
            </w:pPr>
            <w:r w:rsidRPr="009F1B7D">
              <w:t>&lt;xs:element name="name" type="xs:string"/&gt;</w:t>
            </w:r>
          </w:p>
          <w:p w14:paraId="487205B8" w14:textId="77777777" w:rsidR="00C31DBC" w:rsidRPr="009F1B7D" w:rsidRDefault="00C31DBC" w:rsidP="00011096">
            <w:pPr>
              <w:pStyle w:val="XML6"/>
            </w:pPr>
            <w:r w:rsidRPr="009F1B7D">
              <w:t>&lt;xs:element name="current-rate" type="xs:unsignedLong"/&gt;</w:t>
            </w:r>
          </w:p>
          <w:p w14:paraId="595237B0" w14:textId="77777777" w:rsidR="00C31DBC" w:rsidRPr="009F1B7D" w:rsidRDefault="00C31DBC" w:rsidP="00011096">
            <w:pPr>
              <w:pStyle w:val="XML6"/>
            </w:pPr>
            <w:r w:rsidRPr="009F1B7D">
              <w:t>&lt;xs:element name="max-rate" type="xs:unsignedLong"/&gt;</w:t>
            </w:r>
          </w:p>
          <w:p w14:paraId="422F3E98" w14:textId="77777777" w:rsidR="00C31DBC" w:rsidRPr="009F1B7D" w:rsidRDefault="00C31DBC" w:rsidP="00011096">
            <w:pPr>
              <w:pStyle w:val="XML6"/>
            </w:pPr>
            <w:r w:rsidRPr="009F1B7D">
              <w:t>&lt;xs:element name="configuration" type="OFPortConfigurationType"/&gt;</w:t>
            </w:r>
          </w:p>
          <w:p w14:paraId="29811706" w14:textId="77777777" w:rsidR="00C31DBC" w:rsidRPr="009F1B7D" w:rsidRDefault="00C31DBC" w:rsidP="00011096">
            <w:pPr>
              <w:pStyle w:val="XML6"/>
            </w:pPr>
            <w:r w:rsidRPr="009F1B7D">
              <w:t>&lt;xs:element name="state" type="OFPortStateType"/&gt;</w:t>
            </w:r>
          </w:p>
          <w:p w14:paraId="585D17CC" w14:textId="77777777" w:rsidR="00C31DBC" w:rsidRPr="009F1B7D" w:rsidRDefault="00C31DBC" w:rsidP="00011096">
            <w:pPr>
              <w:pStyle w:val="XML6"/>
            </w:pPr>
            <w:r w:rsidRPr="009F1B7D">
              <w:t>&lt;xs:element name="features" type="OFPortFeatureMasterList"/&gt;</w:t>
            </w:r>
          </w:p>
          <w:p w14:paraId="0666C60E" w14:textId="77777777" w:rsidR="00C31DBC" w:rsidRPr="009F1B7D" w:rsidRDefault="00C31DBC" w:rsidP="00011096">
            <w:pPr>
              <w:pStyle w:val="XML5"/>
            </w:pPr>
            <w:r w:rsidRPr="009F1B7D">
              <w:t>&lt;/xs:sequence&gt;</w:t>
            </w:r>
          </w:p>
          <w:p w14:paraId="2FC8AB81" w14:textId="77777777" w:rsidR="00C31DBC" w:rsidRPr="009F1B7D" w:rsidRDefault="00C31DBC" w:rsidP="00011096">
            <w:pPr>
              <w:pStyle w:val="XML4"/>
            </w:pPr>
            <w:r w:rsidRPr="009F1B7D">
              <w:t>&lt;/xs:extension&gt;</w:t>
            </w:r>
          </w:p>
          <w:p w14:paraId="406831FB" w14:textId="77777777" w:rsidR="00C31DBC" w:rsidRPr="009F1B7D" w:rsidRDefault="00C31DBC" w:rsidP="00011096">
            <w:pPr>
              <w:pStyle w:val="XML3"/>
            </w:pPr>
            <w:r w:rsidRPr="009F1B7D">
              <w:t>&lt;/xs:complexContent&gt;</w:t>
            </w:r>
          </w:p>
          <w:p w14:paraId="785233E9" w14:textId="77777777" w:rsidR="00C31DBC" w:rsidRPr="009F1B7D" w:rsidRDefault="00C31DBC" w:rsidP="00011096">
            <w:pPr>
              <w:pStyle w:val="XML2"/>
            </w:pPr>
            <w:r w:rsidRPr="009F1B7D">
              <w:t>&lt;/xs:complexType&gt;</w:t>
            </w:r>
          </w:p>
          <w:p w14:paraId="049E67A9" w14:textId="77777777" w:rsidR="00C31DBC" w:rsidRPr="009F1B7D" w:rsidRDefault="00C31DBC" w:rsidP="00011096">
            <w:pPr>
              <w:pStyle w:val="XML2"/>
            </w:pPr>
          </w:p>
          <w:p w14:paraId="4BFB752B" w14:textId="77777777" w:rsidR="00C31DBC" w:rsidRPr="009F1B7D" w:rsidRDefault="00C31DBC" w:rsidP="00011096">
            <w:pPr>
              <w:pStyle w:val="XML2"/>
            </w:pPr>
            <w:r w:rsidRPr="009F1B7D">
              <w:t>&lt;xs:complexType name="OFPortFeatureMasterList"&gt;</w:t>
            </w:r>
          </w:p>
          <w:p w14:paraId="08CAC3FF" w14:textId="77777777" w:rsidR="00C31DBC" w:rsidRPr="009F1B7D" w:rsidRDefault="00C31DBC" w:rsidP="00011096">
            <w:pPr>
              <w:pStyle w:val="XML3"/>
            </w:pPr>
            <w:r w:rsidRPr="009F1B7D">
              <w:t>&lt;xs:sequence&gt;</w:t>
            </w:r>
          </w:p>
          <w:p w14:paraId="65CDCB27" w14:textId="77777777" w:rsidR="00C31DBC" w:rsidRPr="009F1B7D" w:rsidRDefault="00C31DBC" w:rsidP="00011096">
            <w:pPr>
              <w:pStyle w:val="XML4"/>
            </w:pPr>
            <w:r w:rsidRPr="009F1B7D">
              <w:t>&lt;xs:element name="current" type="OFPortCurrentFeatureListType"/&gt;</w:t>
            </w:r>
          </w:p>
          <w:p w14:paraId="22F775E1" w14:textId="77777777" w:rsidR="00C31DBC" w:rsidRPr="009F1B7D" w:rsidRDefault="00C31DBC" w:rsidP="00011096">
            <w:pPr>
              <w:pStyle w:val="XML4"/>
            </w:pPr>
            <w:r w:rsidRPr="009F1B7D">
              <w:t>&lt;xs:element name="advertised" type="OFPortOtherFeatureListType"/&gt;</w:t>
            </w:r>
          </w:p>
          <w:p w14:paraId="0A7202FF" w14:textId="77777777" w:rsidR="00C31DBC" w:rsidRPr="009F1B7D" w:rsidRDefault="00C31DBC" w:rsidP="00011096">
            <w:pPr>
              <w:pStyle w:val="XML4"/>
            </w:pPr>
            <w:r w:rsidRPr="009F1B7D">
              <w:t>&lt;xs:element name="supported" type="OFPortOtherFeatureListType"/&gt;</w:t>
            </w:r>
          </w:p>
          <w:p w14:paraId="52E9A456" w14:textId="77777777" w:rsidR="00C31DBC" w:rsidRPr="009F1B7D" w:rsidRDefault="00C31DBC" w:rsidP="00011096">
            <w:pPr>
              <w:pStyle w:val="XML4"/>
            </w:pPr>
            <w:r w:rsidRPr="009F1B7D">
              <w:t xml:space="preserve">&lt;xs:element name="advertised-peer" </w:t>
            </w:r>
          </w:p>
          <w:p w14:paraId="68525DD1" w14:textId="77777777" w:rsidR="00C31DBC" w:rsidRPr="009F1B7D" w:rsidRDefault="00C31DBC" w:rsidP="00011096">
            <w:pPr>
              <w:pStyle w:val="XML9"/>
            </w:pPr>
            <w:r w:rsidRPr="009F1B7D">
              <w:t>type="OFPortOtherFeatureListType"/&gt;</w:t>
            </w:r>
          </w:p>
          <w:p w14:paraId="3AE60E51" w14:textId="77777777" w:rsidR="00C31DBC" w:rsidRPr="009F1B7D" w:rsidRDefault="00C31DBC" w:rsidP="00011096">
            <w:pPr>
              <w:pStyle w:val="XML3"/>
            </w:pPr>
            <w:r w:rsidRPr="009F1B7D">
              <w:t>&lt;/xs:sequence&gt;</w:t>
            </w:r>
          </w:p>
          <w:p w14:paraId="26C008C7" w14:textId="77777777" w:rsidR="00C31DBC" w:rsidRPr="009F1B7D" w:rsidRDefault="00C31DBC" w:rsidP="00011096">
            <w:pPr>
              <w:pStyle w:val="XML2"/>
            </w:pPr>
            <w:r w:rsidRPr="009F1B7D">
              <w:t>&lt;/xs:complexType&gt;</w:t>
            </w:r>
          </w:p>
          <w:p w14:paraId="301D7B7B" w14:textId="77777777" w:rsidR="00C31DBC" w:rsidRPr="009F1B7D" w:rsidRDefault="00C31DBC" w:rsidP="00011096">
            <w:pPr>
              <w:pStyle w:val="XML2"/>
            </w:pPr>
          </w:p>
          <w:p w14:paraId="7616F892" w14:textId="77777777" w:rsidR="00C31DBC" w:rsidRPr="009F1B7D" w:rsidRDefault="00C31DBC" w:rsidP="00011096">
            <w:pPr>
              <w:pStyle w:val="XML2"/>
            </w:pPr>
            <w:r w:rsidRPr="009F1B7D">
              <w:t>&lt;xs:complexType name="OFPortConfigurationType"&gt;</w:t>
            </w:r>
          </w:p>
          <w:p w14:paraId="6A4ADF8A" w14:textId="77777777" w:rsidR="00C31DBC" w:rsidRPr="009F1B7D" w:rsidRDefault="00C31DBC" w:rsidP="00011096">
            <w:pPr>
              <w:pStyle w:val="XML3"/>
            </w:pPr>
            <w:r w:rsidRPr="009F1B7D">
              <w:t>&lt;xs:sequence&gt;</w:t>
            </w:r>
          </w:p>
          <w:p w14:paraId="556E9D8E" w14:textId="77777777" w:rsidR="00C31DBC" w:rsidRPr="009F1B7D" w:rsidRDefault="00C31DBC" w:rsidP="00011096">
            <w:pPr>
              <w:pStyle w:val="XML4"/>
            </w:pPr>
            <w:r w:rsidRPr="009F1B7D">
              <w:t>&lt;xs:element name="admin-state" type="OFPortStateOptionsType"/&gt;</w:t>
            </w:r>
          </w:p>
          <w:p w14:paraId="0F9F240F" w14:textId="77777777" w:rsidR="00C31DBC" w:rsidRPr="009F1B7D" w:rsidRDefault="00C31DBC" w:rsidP="00011096">
            <w:pPr>
              <w:pStyle w:val="XML4"/>
            </w:pPr>
            <w:r w:rsidRPr="009F1B7D">
              <w:t>&lt;xs:element name="no-receive" type="xs:boolean"/&gt;</w:t>
            </w:r>
          </w:p>
          <w:p w14:paraId="67371443" w14:textId="77777777" w:rsidR="00C31DBC" w:rsidRPr="009F1B7D" w:rsidRDefault="00C31DBC" w:rsidP="00011096">
            <w:pPr>
              <w:pStyle w:val="XML4"/>
            </w:pPr>
            <w:r w:rsidRPr="009F1B7D">
              <w:lastRenderedPageBreak/>
              <w:t>&lt;xs:element name="no-forward" type="xs:boolean"/&gt;</w:t>
            </w:r>
          </w:p>
          <w:p w14:paraId="47112CC0" w14:textId="77777777" w:rsidR="00C31DBC" w:rsidRPr="009F1B7D" w:rsidRDefault="00C31DBC" w:rsidP="00011096">
            <w:pPr>
              <w:pStyle w:val="XML4"/>
            </w:pPr>
            <w:r w:rsidRPr="009F1B7D">
              <w:t>&lt;xs:element name="no-packet-in" type="xs:boolean"/&gt;</w:t>
            </w:r>
          </w:p>
          <w:p w14:paraId="78EE967E" w14:textId="77777777" w:rsidR="00C31DBC" w:rsidRPr="009F1B7D" w:rsidRDefault="00C31DBC" w:rsidP="00011096">
            <w:pPr>
              <w:pStyle w:val="XML3"/>
            </w:pPr>
            <w:r w:rsidRPr="009F1B7D">
              <w:t>&lt;/xs:sequence&gt;</w:t>
            </w:r>
          </w:p>
          <w:p w14:paraId="74104A52" w14:textId="77777777" w:rsidR="00C31DBC" w:rsidRPr="009F1B7D" w:rsidRDefault="00C31DBC" w:rsidP="00011096">
            <w:pPr>
              <w:pStyle w:val="XML2"/>
            </w:pPr>
            <w:r w:rsidRPr="009F1B7D">
              <w:t>&lt;/xs:complexType&gt;</w:t>
            </w:r>
          </w:p>
          <w:p w14:paraId="30001105" w14:textId="77777777" w:rsidR="00C31DBC" w:rsidRPr="009F1B7D" w:rsidRDefault="00C31DBC" w:rsidP="00011096">
            <w:pPr>
              <w:pStyle w:val="XML2"/>
            </w:pPr>
          </w:p>
          <w:p w14:paraId="0D99AF95" w14:textId="77777777" w:rsidR="00C31DBC" w:rsidRPr="009F1B7D" w:rsidRDefault="00C31DBC" w:rsidP="00011096">
            <w:pPr>
              <w:pStyle w:val="XML2"/>
            </w:pPr>
            <w:r w:rsidRPr="009F1B7D">
              <w:t>&lt;xs:complexType name="OFPortStateType"&gt;</w:t>
            </w:r>
          </w:p>
          <w:p w14:paraId="5BF19489" w14:textId="77777777" w:rsidR="00C31DBC" w:rsidRPr="009F1B7D" w:rsidRDefault="00C31DBC" w:rsidP="00011096">
            <w:pPr>
              <w:pStyle w:val="XML3"/>
            </w:pPr>
            <w:r w:rsidRPr="009F1B7D">
              <w:t>&lt;xs:sequence&gt;</w:t>
            </w:r>
          </w:p>
          <w:p w14:paraId="5DDC2874" w14:textId="77777777" w:rsidR="00C31DBC" w:rsidRPr="009F1B7D" w:rsidRDefault="00C31DBC" w:rsidP="00011096">
            <w:pPr>
              <w:pStyle w:val="XML4"/>
            </w:pPr>
            <w:r w:rsidRPr="009F1B7D">
              <w:t>&lt;xs:element name="oper-state" type="OFPortStateOptionsType"/&gt;</w:t>
            </w:r>
          </w:p>
          <w:p w14:paraId="6208DE6D" w14:textId="77777777" w:rsidR="00C31DBC" w:rsidRPr="009F1B7D" w:rsidRDefault="00C31DBC" w:rsidP="00011096">
            <w:pPr>
              <w:pStyle w:val="XML4"/>
            </w:pPr>
            <w:r w:rsidRPr="009F1B7D">
              <w:t>&lt;xs:element name="blocked" type="xs:boolean"/&gt;</w:t>
            </w:r>
          </w:p>
          <w:p w14:paraId="0949F835" w14:textId="77777777" w:rsidR="00C31DBC" w:rsidRPr="009F1B7D" w:rsidRDefault="00C31DBC" w:rsidP="00011096">
            <w:pPr>
              <w:pStyle w:val="XML4"/>
            </w:pPr>
            <w:r w:rsidRPr="009F1B7D">
              <w:t>&lt;xs:element name="live" type="xs:boolean"/&gt;</w:t>
            </w:r>
          </w:p>
          <w:p w14:paraId="75C3BF59" w14:textId="77777777" w:rsidR="00C31DBC" w:rsidRPr="009F1B7D" w:rsidRDefault="00C31DBC" w:rsidP="00011096">
            <w:pPr>
              <w:pStyle w:val="XML3"/>
            </w:pPr>
            <w:r w:rsidRPr="009F1B7D">
              <w:t>&lt;/xs:sequence&gt;</w:t>
            </w:r>
          </w:p>
          <w:p w14:paraId="7190BF14" w14:textId="77777777" w:rsidR="00C31DBC" w:rsidRPr="009F1B7D" w:rsidRDefault="00C31DBC" w:rsidP="00011096">
            <w:pPr>
              <w:pStyle w:val="XML2"/>
            </w:pPr>
            <w:r w:rsidRPr="009F1B7D">
              <w:t>&lt;/xs:complexType&gt;</w:t>
            </w:r>
          </w:p>
          <w:p w14:paraId="58FF44F2" w14:textId="77777777" w:rsidR="00C31DBC" w:rsidRPr="009F1B7D" w:rsidRDefault="00C31DBC" w:rsidP="00011096">
            <w:pPr>
              <w:pStyle w:val="XML2"/>
            </w:pPr>
          </w:p>
          <w:p w14:paraId="5404DA4B" w14:textId="77777777" w:rsidR="00C31DBC" w:rsidRPr="009F1B7D" w:rsidRDefault="00C31DBC" w:rsidP="00011096">
            <w:pPr>
              <w:pStyle w:val="XML2"/>
            </w:pPr>
            <w:r w:rsidRPr="009F1B7D">
              <w:t>&lt;xs:simpleType name="OFPortStateOptionsType"&gt;</w:t>
            </w:r>
          </w:p>
          <w:p w14:paraId="59375C0A" w14:textId="77777777" w:rsidR="00C31DBC" w:rsidRPr="009F1B7D" w:rsidRDefault="00C31DBC" w:rsidP="00011096">
            <w:pPr>
              <w:pStyle w:val="XML3"/>
            </w:pPr>
            <w:r w:rsidRPr="009F1B7D">
              <w:t>&lt;xs:restriction base="xs:string"&gt;</w:t>
            </w:r>
          </w:p>
          <w:p w14:paraId="3BD2E1F2" w14:textId="77777777" w:rsidR="00C31DBC" w:rsidRPr="009F1B7D" w:rsidRDefault="00C31DBC" w:rsidP="00011096">
            <w:pPr>
              <w:pStyle w:val="XML4"/>
            </w:pPr>
            <w:r w:rsidRPr="009F1B7D">
              <w:t>&lt;xs:enumeration value="up"/&gt;</w:t>
            </w:r>
          </w:p>
          <w:p w14:paraId="2432D37D" w14:textId="77777777" w:rsidR="00C31DBC" w:rsidRPr="009F1B7D" w:rsidRDefault="00C31DBC" w:rsidP="00011096">
            <w:pPr>
              <w:pStyle w:val="XML4"/>
            </w:pPr>
            <w:r w:rsidRPr="009F1B7D">
              <w:t>&lt;xs:enumeration value="down"/&gt;</w:t>
            </w:r>
          </w:p>
          <w:p w14:paraId="4CE81C54" w14:textId="77777777" w:rsidR="00C31DBC" w:rsidRPr="009F1B7D" w:rsidRDefault="00C31DBC" w:rsidP="00011096">
            <w:pPr>
              <w:pStyle w:val="XML3"/>
            </w:pPr>
            <w:r w:rsidRPr="009F1B7D">
              <w:t>&lt;/xs:restriction&gt;</w:t>
            </w:r>
          </w:p>
          <w:p w14:paraId="7F93AC03" w14:textId="77777777" w:rsidR="00C31DBC" w:rsidRPr="009F1B7D" w:rsidRDefault="00C31DBC" w:rsidP="00011096">
            <w:pPr>
              <w:pStyle w:val="XML2"/>
            </w:pPr>
            <w:r w:rsidRPr="009F1B7D">
              <w:t>&lt;/xs:simpleType&gt;</w:t>
            </w:r>
          </w:p>
          <w:p w14:paraId="5F3AE5B3" w14:textId="77777777" w:rsidR="00C31DBC" w:rsidRPr="009F1B7D" w:rsidRDefault="00C31DBC" w:rsidP="00011096">
            <w:pPr>
              <w:pStyle w:val="XML2"/>
            </w:pPr>
          </w:p>
          <w:p w14:paraId="718AF28B" w14:textId="77777777" w:rsidR="00C31DBC" w:rsidRPr="009F1B7D" w:rsidRDefault="00C31DBC" w:rsidP="00011096">
            <w:pPr>
              <w:pStyle w:val="XML2"/>
            </w:pPr>
            <w:r w:rsidRPr="009F1B7D">
              <w:t>&lt;xs:complexType name="OFPortCurrentFeatureListType"&gt;</w:t>
            </w:r>
          </w:p>
          <w:p w14:paraId="7A87BBA0" w14:textId="77777777" w:rsidR="00C31DBC" w:rsidRPr="009F1B7D" w:rsidRDefault="00C31DBC" w:rsidP="00011096">
            <w:pPr>
              <w:pStyle w:val="XML3"/>
            </w:pPr>
            <w:r w:rsidRPr="009F1B7D">
              <w:t>&lt;xs:sequence&gt;</w:t>
            </w:r>
          </w:p>
          <w:p w14:paraId="4435D027" w14:textId="77777777" w:rsidR="00C31DBC" w:rsidRPr="009F1B7D" w:rsidRDefault="00C31DBC" w:rsidP="00011096">
            <w:pPr>
              <w:pStyle w:val="XML4"/>
            </w:pPr>
            <w:r w:rsidRPr="009F1B7D">
              <w:t>&lt;xs:element name="rate" type="OFPortRateType"/&gt;</w:t>
            </w:r>
          </w:p>
          <w:p w14:paraId="5F7F38B7" w14:textId="77777777" w:rsidR="00C31DBC" w:rsidRPr="009F1B7D" w:rsidRDefault="00C31DBC" w:rsidP="00011096">
            <w:pPr>
              <w:pStyle w:val="XML4"/>
            </w:pPr>
            <w:r w:rsidRPr="009F1B7D">
              <w:t>&lt;xs:element name="auto-negotiate" type="OFPortAutoNegotiateType"/&gt;</w:t>
            </w:r>
          </w:p>
          <w:p w14:paraId="2EAFA870" w14:textId="77777777" w:rsidR="00C31DBC" w:rsidRPr="009F1B7D" w:rsidRDefault="00C31DBC" w:rsidP="00011096">
            <w:pPr>
              <w:pStyle w:val="XML4"/>
            </w:pPr>
            <w:r w:rsidRPr="009F1B7D">
              <w:t>&lt;xs:element name="medium" type="OFPortMediumType"/&gt;</w:t>
            </w:r>
          </w:p>
          <w:p w14:paraId="23DD9001" w14:textId="77777777" w:rsidR="00C31DBC" w:rsidRPr="009F1B7D" w:rsidRDefault="00C31DBC" w:rsidP="00011096">
            <w:pPr>
              <w:pStyle w:val="XML4"/>
            </w:pPr>
            <w:r w:rsidRPr="009F1B7D">
              <w:t>&lt;xs:element name="pause" type="OFPortPauseType"/&gt;</w:t>
            </w:r>
          </w:p>
          <w:p w14:paraId="05EA3C80" w14:textId="77777777" w:rsidR="00C31DBC" w:rsidRPr="009F1B7D" w:rsidRDefault="00C31DBC" w:rsidP="00011096">
            <w:pPr>
              <w:pStyle w:val="XML3"/>
            </w:pPr>
            <w:r w:rsidRPr="009F1B7D">
              <w:t>&lt;/xs:sequence&gt;</w:t>
            </w:r>
          </w:p>
          <w:p w14:paraId="061FAE94" w14:textId="77777777" w:rsidR="00C31DBC" w:rsidRPr="009F1B7D" w:rsidRDefault="00C31DBC" w:rsidP="00011096">
            <w:pPr>
              <w:pStyle w:val="XML2"/>
            </w:pPr>
            <w:r w:rsidRPr="009F1B7D">
              <w:t>&lt;/xs:complexType&gt;</w:t>
            </w:r>
          </w:p>
          <w:p w14:paraId="08792076" w14:textId="77777777" w:rsidR="00C31DBC" w:rsidRPr="009F1B7D" w:rsidRDefault="00C31DBC" w:rsidP="00011096">
            <w:pPr>
              <w:pStyle w:val="XML2"/>
            </w:pPr>
          </w:p>
          <w:p w14:paraId="29DF074A" w14:textId="77777777" w:rsidR="00C31DBC" w:rsidRPr="009F1B7D" w:rsidRDefault="00C31DBC" w:rsidP="00011096">
            <w:pPr>
              <w:pStyle w:val="XML2"/>
            </w:pPr>
            <w:r w:rsidRPr="009F1B7D">
              <w:t>&lt;xs:complexType name="OFPortOtherFeatureListType"&gt;</w:t>
            </w:r>
          </w:p>
          <w:p w14:paraId="6C27731A" w14:textId="77777777" w:rsidR="00C31DBC" w:rsidRPr="009F1B7D" w:rsidRDefault="00C31DBC" w:rsidP="00011096">
            <w:pPr>
              <w:pStyle w:val="XML3"/>
            </w:pPr>
            <w:r w:rsidRPr="009F1B7D">
              <w:t>&lt;xs:sequence&gt;</w:t>
            </w:r>
          </w:p>
          <w:p w14:paraId="4077A8C0" w14:textId="77777777" w:rsidR="00C31DBC" w:rsidRPr="009F1B7D" w:rsidRDefault="00C31DBC" w:rsidP="00011096">
            <w:pPr>
              <w:pStyle w:val="XML4"/>
            </w:pPr>
            <w:r w:rsidRPr="009F1B7D">
              <w:t xml:space="preserve">&lt;xs:element name="rate" type="OFPortRateType" </w:t>
            </w:r>
          </w:p>
          <w:p w14:paraId="4991B4C7" w14:textId="77777777" w:rsidR="00C31DBC" w:rsidRPr="009F1B7D" w:rsidRDefault="00C31DBC" w:rsidP="00011096">
            <w:pPr>
              <w:pStyle w:val="XML9"/>
            </w:pPr>
            <w:r w:rsidRPr="009F1B7D">
              <w:t>maxOccurs="unbounded"/&gt;</w:t>
            </w:r>
          </w:p>
          <w:p w14:paraId="75D106C3" w14:textId="77777777" w:rsidR="00C31DBC" w:rsidRPr="009F1B7D" w:rsidRDefault="00C31DBC" w:rsidP="00011096">
            <w:pPr>
              <w:pStyle w:val="XML4"/>
            </w:pPr>
            <w:r w:rsidRPr="009F1B7D">
              <w:t>&lt;xs:element name="auto-negotiate" type="OFPortAutoNegotiateType"/&gt;</w:t>
            </w:r>
          </w:p>
          <w:p w14:paraId="6EFD6A30" w14:textId="77777777" w:rsidR="00C31DBC" w:rsidRPr="009F1B7D" w:rsidRDefault="00C31DBC" w:rsidP="00011096">
            <w:pPr>
              <w:pStyle w:val="XML4"/>
            </w:pPr>
            <w:r w:rsidRPr="009F1B7D">
              <w:t xml:space="preserve">&lt;xs:element name="medium" type="OFPortMediumType" </w:t>
            </w:r>
          </w:p>
          <w:p w14:paraId="0ADF9D51" w14:textId="77777777" w:rsidR="00C31DBC" w:rsidRPr="009F1B7D" w:rsidRDefault="00C31DBC" w:rsidP="00011096">
            <w:pPr>
              <w:pStyle w:val="XML9"/>
            </w:pPr>
            <w:r w:rsidRPr="009F1B7D">
              <w:t>maxOccurs="unbounded"/&gt;</w:t>
            </w:r>
          </w:p>
          <w:p w14:paraId="3FA2D2DD" w14:textId="77777777" w:rsidR="00C31DBC" w:rsidRPr="009F1B7D" w:rsidRDefault="00C31DBC" w:rsidP="00011096">
            <w:pPr>
              <w:pStyle w:val="XML4"/>
            </w:pPr>
            <w:r w:rsidRPr="009F1B7D">
              <w:t>&lt;xs:element name="pause" type="OFPortPauseType"/&gt;</w:t>
            </w:r>
          </w:p>
          <w:p w14:paraId="64804917" w14:textId="77777777" w:rsidR="00C31DBC" w:rsidRPr="009F1B7D" w:rsidRDefault="00C31DBC" w:rsidP="00011096">
            <w:pPr>
              <w:pStyle w:val="XML3"/>
            </w:pPr>
            <w:r w:rsidRPr="009F1B7D">
              <w:t>&lt;/xs:sequence&gt;</w:t>
            </w:r>
          </w:p>
          <w:p w14:paraId="2880EB45" w14:textId="77777777" w:rsidR="00C31DBC" w:rsidRPr="009F1B7D" w:rsidRDefault="00C31DBC" w:rsidP="00011096">
            <w:pPr>
              <w:pStyle w:val="XML2"/>
            </w:pPr>
            <w:r w:rsidRPr="009F1B7D">
              <w:t>&lt;/xs:complexType&gt;</w:t>
            </w:r>
          </w:p>
          <w:p w14:paraId="74CE8FD4" w14:textId="77777777" w:rsidR="00C31DBC" w:rsidRPr="009F1B7D" w:rsidRDefault="00C31DBC" w:rsidP="00011096">
            <w:pPr>
              <w:pStyle w:val="XML2"/>
            </w:pPr>
          </w:p>
          <w:p w14:paraId="3370A915" w14:textId="77777777" w:rsidR="00C31DBC" w:rsidRPr="009F1B7D" w:rsidRDefault="00C31DBC" w:rsidP="00011096">
            <w:pPr>
              <w:pStyle w:val="XML2"/>
            </w:pPr>
            <w:r w:rsidRPr="009F1B7D">
              <w:t>&lt;xs:simpleType name="OFPortRateType"&gt;</w:t>
            </w:r>
          </w:p>
          <w:p w14:paraId="04136838" w14:textId="77777777" w:rsidR="00C31DBC" w:rsidRPr="009F1B7D" w:rsidRDefault="00C31DBC" w:rsidP="00011096">
            <w:pPr>
              <w:pStyle w:val="XML3"/>
            </w:pPr>
            <w:r w:rsidRPr="009F1B7D">
              <w:t>&lt;xs:restriction base="xs:string"&gt;</w:t>
            </w:r>
          </w:p>
          <w:p w14:paraId="7791DACC" w14:textId="77777777" w:rsidR="00C31DBC" w:rsidRPr="009F1B7D" w:rsidRDefault="00C31DBC" w:rsidP="00011096">
            <w:pPr>
              <w:pStyle w:val="XML4"/>
            </w:pPr>
            <w:r w:rsidRPr="009F1B7D">
              <w:t>&lt;xs:enumeration value="10Mb-HD"/&gt;</w:t>
            </w:r>
          </w:p>
          <w:p w14:paraId="3183B5A0" w14:textId="77777777" w:rsidR="00C31DBC" w:rsidRPr="009F1B7D" w:rsidRDefault="00C31DBC" w:rsidP="00011096">
            <w:pPr>
              <w:pStyle w:val="XML4"/>
            </w:pPr>
            <w:r w:rsidRPr="009F1B7D">
              <w:t>&lt;xs:enumeration value="10Mb-FD"/&gt;</w:t>
            </w:r>
          </w:p>
          <w:p w14:paraId="24DB9C29" w14:textId="77777777" w:rsidR="00C31DBC" w:rsidRPr="009F1B7D" w:rsidRDefault="00C31DBC" w:rsidP="00011096">
            <w:pPr>
              <w:pStyle w:val="XML4"/>
            </w:pPr>
            <w:r w:rsidRPr="009F1B7D">
              <w:t>&lt;xs:enumeration value="100Mb-HD"/&gt;</w:t>
            </w:r>
          </w:p>
          <w:p w14:paraId="18028CFD" w14:textId="77777777" w:rsidR="00C31DBC" w:rsidRPr="009F1B7D" w:rsidRDefault="00C31DBC" w:rsidP="00011096">
            <w:pPr>
              <w:pStyle w:val="XML4"/>
            </w:pPr>
            <w:r w:rsidRPr="009F1B7D">
              <w:t>&lt;xs:enumeration value="100Mb-FD"/&gt;</w:t>
            </w:r>
          </w:p>
          <w:p w14:paraId="34E79350" w14:textId="77777777" w:rsidR="00C31DBC" w:rsidRPr="009F1B7D" w:rsidRDefault="00C31DBC" w:rsidP="00011096">
            <w:pPr>
              <w:pStyle w:val="XML4"/>
            </w:pPr>
            <w:r w:rsidRPr="009F1B7D">
              <w:t>&lt;xs:enumeration value="1Gb-HD"/&gt;</w:t>
            </w:r>
          </w:p>
          <w:p w14:paraId="330B2FE4" w14:textId="77777777" w:rsidR="00C31DBC" w:rsidRPr="009F1B7D" w:rsidRDefault="00C31DBC" w:rsidP="00011096">
            <w:pPr>
              <w:pStyle w:val="XML4"/>
            </w:pPr>
            <w:r w:rsidRPr="009F1B7D">
              <w:t>&lt;xs:enumeration value="1Gb-FD"/&gt;</w:t>
            </w:r>
          </w:p>
          <w:p w14:paraId="4F3910C6" w14:textId="77777777" w:rsidR="00C31DBC" w:rsidRPr="009F1B7D" w:rsidRDefault="00C31DBC" w:rsidP="00011096">
            <w:pPr>
              <w:pStyle w:val="XML4"/>
            </w:pPr>
            <w:r w:rsidRPr="009F1B7D">
              <w:t>&lt;xs:enumeration value="1 Tb"/&gt;</w:t>
            </w:r>
          </w:p>
          <w:p w14:paraId="5B4558B1" w14:textId="77777777" w:rsidR="00C31DBC" w:rsidRPr="009F1B7D" w:rsidRDefault="00C31DBC" w:rsidP="00011096">
            <w:pPr>
              <w:pStyle w:val="XML4"/>
            </w:pPr>
            <w:r w:rsidRPr="009F1B7D">
              <w:t>&lt;xs:enumeration value="Other"/&gt;</w:t>
            </w:r>
          </w:p>
          <w:p w14:paraId="0E685333" w14:textId="77777777" w:rsidR="00C31DBC" w:rsidRPr="009F1B7D" w:rsidRDefault="00C31DBC" w:rsidP="00011096">
            <w:pPr>
              <w:pStyle w:val="XML3"/>
            </w:pPr>
            <w:r w:rsidRPr="009F1B7D">
              <w:t>&lt;/xs:restriction&gt;</w:t>
            </w:r>
          </w:p>
          <w:p w14:paraId="534C7749" w14:textId="77777777" w:rsidR="00C31DBC" w:rsidRPr="009F1B7D" w:rsidRDefault="00C31DBC" w:rsidP="00011096">
            <w:pPr>
              <w:pStyle w:val="XML2"/>
            </w:pPr>
            <w:r w:rsidRPr="009F1B7D">
              <w:t>&lt;/xs:simpleType&gt;</w:t>
            </w:r>
          </w:p>
          <w:p w14:paraId="3789085B" w14:textId="77777777" w:rsidR="00C31DBC" w:rsidRPr="009F1B7D" w:rsidRDefault="00C31DBC" w:rsidP="00011096">
            <w:pPr>
              <w:pStyle w:val="XML2"/>
            </w:pPr>
          </w:p>
          <w:p w14:paraId="1F1266EC" w14:textId="77777777" w:rsidR="00C31DBC" w:rsidRPr="009F1B7D" w:rsidRDefault="00C31DBC" w:rsidP="00011096">
            <w:pPr>
              <w:pStyle w:val="XML2"/>
            </w:pPr>
            <w:r w:rsidRPr="009F1B7D">
              <w:t>&lt;xs:simpleType name="OFPortAutoNegotiateType"&gt;</w:t>
            </w:r>
          </w:p>
          <w:p w14:paraId="200339BD" w14:textId="77777777" w:rsidR="00C31DBC" w:rsidRPr="009F1B7D" w:rsidRDefault="00C31DBC" w:rsidP="00011096">
            <w:pPr>
              <w:pStyle w:val="XML3"/>
            </w:pPr>
            <w:r w:rsidRPr="009F1B7D">
              <w:t>&lt;xs:restriction base="xs:string"&gt;</w:t>
            </w:r>
          </w:p>
          <w:p w14:paraId="36CABE82" w14:textId="77777777" w:rsidR="00C31DBC" w:rsidRPr="009F1B7D" w:rsidRDefault="00C31DBC" w:rsidP="00011096">
            <w:pPr>
              <w:pStyle w:val="XML4"/>
            </w:pPr>
            <w:r w:rsidRPr="009F1B7D">
              <w:t>&lt;xs:enumeration value="enabled"/&gt;</w:t>
            </w:r>
          </w:p>
          <w:p w14:paraId="1AFB5992" w14:textId="77777777" w:rsidR="00C31DBC" w:rsidRPr="009F1B7D" w:rsidRDefault="00C31DBC" w:rsidP="00011096">
            <w:pPr>
              <w:pStyle w:val="XML4"/>
            </w:pPr>
            <w:r w:rsidRPr="009F1B7D">
              <w:lastRenderedPageBreak/>
              <w:t>&lt;xs:enumeration value="disabled"/&gt;</w:t>
            </w:r>
          </w:p>
          <w:p w14:paraId="37A7EF6F" w14:textId="77777777" w:rsidR="00C31DBC" w:rsidRPr="009F1B7D" w:rsidRDefault="00C31DBC" w:rsidP="00011096">
            <w:pPr>
              <w:pStyle w:val="XML3"/>
            </w:pPr>
            <w:r w:rsidRPr="009F1B7D">
              <w:t>&lt;/xs:restriction&gt;</w:t>
            </w:r>
          </w:p>
          <w:p w14:paraId="40995469" w14:textId="77777777" w:rsidR="00C31DBC" w:rsidRPr="009F1B7D" w:rsidRDefault="00C31DBC" w:rsidP="00011096">
            <w:pPr>
              <w:pStyle w:val="XML2"/>
            </w:pPr>
            <w:r w:rsidRPr="009F1B7D">
              <w:t>&lt;/xs:simpleType&gt;</w:t>
            </w:r>
          </w:p>
          <w:p w14:paraId="554806E0" w14:textId="77777777" w:rsidR="00C31DBC" w:rsidRPr="009F1B7D" w:rsidRDefault="00C31DBC" w:rsidP="00011096">
            <w:pPr>
              <w:pStyle w:val="XML2"/>
            </w:pPr>
          </w:p>
          <w:p w14:paraId="473CAB32" w14:textId="77777777" w:rsidR="00C31DBC" w:rsidRPr="009F1B7D" w:rsidRDefault="00C31DBC" w:rsidP="00011096">
            <w:pPr>
              <w:pStyle w:val="XML2"/>
            </w:pPr>
            <w:r w:rsidRPr="009F1B7D">
              <w:t>&lt;xs:simpleType name="OFPortMediumType"&gt;</w:t>
            </w:r>
          </w:p>
          <w:p w14:paraId="7D80859C" w14:textId="77777777" w:rsidR="00C31DBC" w:rsidRPr="009F1B7D" w:rsidRDefault="00C31DBC" w:rsidP="00011096">
            <w:pPr>
              <w:pStyle w:val="XML3"/>
            </w:pPr>
            <w:r w:rsidRPr="009F1B7D">
              <w:t>&lt;xs:restriction base="xs:string"&gt;</w:t>
            </w:r>
          </w:p>
          <w:p w14:paraId="4692B9D1" w14:textId="77777777" w:rsidR="00C31DBC" w:rsidRPr="009F1B7D" w:rsidRDefault="00C31DBC" w:rsidP="00011096">
            <w:pPr>
              <w:pStyle w:val="XML4"/>
            </w:pPr>
            <w:r w:rsidRPr="009F1B7D">
              <w:t>&lt;xs:enumeration value="copper"/&gt;</w:t>
            </w:r>
          </w:p>
          <w:p w14:paraId="05EF626B" w14:textId="77777777" w:rsidR="00C31DBC" w:rsidRPr="009F1B7D" w:rsidRDefault="00C31DBC" w:rsidP="00011096">
            <w:pPr>
              <w:pStyle w:val="XML4"/>
            </w:pPr>
            <w:r w:rsidRPr="009F1B7D">
              <w:t>&lt;xs:enumeration value="fiber"/&gt;</w:t>
            </w:r>
          </w:p>
          <w:p w14:paraId="4B9F4E08" w14:textId="77777777" w:rsidR="00C31DBC" w:rsidRPr="009F1B7D" w:rsidRDefault="00C31DBC" w:rsidP="00011096">
            <w:pPr>
              <w:pStyle w:val="XML3"/>
            </w:pPr>
            <w:r w:rsidRPr="009F1B7D">
              <w:t>&lt;/xs:restriction&gt;</w:t>
            </w:r>
          </w:p>
          <w:p w14:paraId="3981545C" w14:textId="77777777" w:rsidR="00C31DBC" w:rsidRPr="009F1B7D" w:rsidRDefault="00C31DBC" w:rsidP="00011096">
            <w:pPr>
              <w:pStyle w:val="XML2"/>
            </w:pPr>
            <w:r w:rsidRPr="009F1B7D">
              <w:t>&lt;/xs:simpleType&gt;</w:t>
            </w:r>
          </w:p>
          <w:p w14:paraId="318E23E4" w14:textId="77777777" w:rsidR="00C31DBC" w:rsidRPr="009F1B7D" w:rsidRDefault="00C31DBC" w:rsidP="00011096">
            <w:pPr>
              <w:pStyle w:val="XML2"/>
            </w:pPr>
          </w:p>
          <w:p w14:paraId="3503ACD5" w14:textId="77777777" w:rsidR="00C31DBC" w:rsidRPr="009F1B7D" w:rsidRDefault="00C31DBC" w:rsidP="00011096">
            <w:pPr>
              <w:pStyle w:val="XML2"/>
            </w:pPr>
            <w:r w:rsidRPr="009F1B7D">
              <w:t>&lt;xs:simpleType name="OFPortPauseType"&gt;</w:t>
            </w:r>
          </w:p>
          <w:p w14:paraId="690A3A66" w14:textId="77777777" w:rsidR="00C31DBC" w:rsidRPr="009F1B7D" w:rsidRDefault="00C31DBC" w:rsidP="00011096">
            <w:pPr>
              <w:pStyle w:val="XML3"/>
            </w:pPr>
            <w:r w:rsidRPr="009F1B7D">
              <w:t>&lt;xs:restriction base="xs:string"&gt;</w:t>
            </w:r>
          </w:p>
          <w:p w14:paraId="486F3EC9" w14:textId="77777777" w:rsidR="00C31DBC" w:rsidRPr="009F1B7D" w:rsidRDefault="00C31DBC" w:rsidP="00011096">
            <w:pPr>
              <w:pStyle w:val="XML4"/>
            </w:pPr>
            <w:r w:rsidRPr="009F1B7D">
              <w:t>&lt;xs:enumeration value="unsupported"/&gt;</w:t>
            </w:r>
          </w:p>
          <w:p w14:paraId="6EC875CA" w14:textId="77777777" w:rsidR="00C31DBC" w:rsidRPr="009F1B7D" w:rsidRDefault="00C31DBC" w:rsidP="00011096">
            <w:pPr>
              <w:pStyle w:val="XML4"/>
            </w:pPr>
            <w:r w:rsidRPr="009F1B7D">
              <w:t>&lt;xs:enumeration value="symmetric"/&gt;</w:t>
            </w:r>
          </w:p>
          <w:p w14:paraId="1B5BBF3F" w14:textId="77777777" w:rsidR="00C31DBC" w:rsidRPr="009F1B7D" w:rsidRDefault="00C31DBC" w:rsidP="00011096">
            <w:pPr>
              <w:pStyle w:val="XML4"/>
            </w:pPr>
            <w:r w:rsidRPr="009F1B7D">
              <w:t>&lt;xs:enumeration value="asymmetric"/&gt;</w:t>
            </w:r>
          </w:p>
          <w:p w14:paraId="29C486EA" w14:textId="77777777" w:rsidR="00C31DBC" w:rsidRPr="009F1B7D" w:rsidRDefault="00C31DBC" w:rsidP="00011096">
            <w:pPr>
              <w:pStyle w:val="XML3"/>
            </w:pPr>
            <w:r w:rsidRPr="009F1B7D">
              <w:t>&lt;/xs:restriction&gt;</w:t>
            </w:r>
          </w:p>
          <w:p w14:paraId="73788D3B" w14:textId="77777777" w:rsidR="00C31DBC" w:rsidRPr="009F1B7D" w:rsidRDefault="00C31DBC" w:rsidP="00011096">
            <w:pPr>
              <w:pStyle w:val="XML2"/>
            </w:pPr>
            <w:r w:rsidRPr="009F1B7D">
              <w:t>&lt;/xs:simpleType&gt;</w:t>
            </w:r>
          </w:p>
          <w:p w14:paraId="72CF028C" w14:textId="77777777" w:rsidR="00C31DBC" w:rsidRPr="009F1B7D" w:rsidRDefault="00C31DBC" w:rsidP="00011096">
            <w:pPr>
              <w:pStyle w:val="XML3"/>
            </w:pPr>
          </w:p>
          <w:p w14:paraId="0AA1A747" w14:textId="77777777" w:rsidR="00C31DBC" w:rsidRPr="009F1B7D" w:rsidRDefault="00C31DBC" w:rsidP="00011096">
            <w:pPr>
              <w:pStyle w:val="XML2"/>
            </w:pPr>
            <w:r w:rsidRPr="009F1B7D">
              <w:t>&lt;xs:complexType name="OFQueueType"&gt;</w:t>
            </w:r>
          </w:p>
          <w:p w14:paraId="769B105A" w14:textId="77777777" w:rsidR="00C31DBC" w:rsidRPr="009F1B7D" w:rsidRDefault="00C31DBC" w:rsidP="00011096">
            <w:pPr>
              <w:pStyle w:val="XML3"/>
            </w:pPr>
            <w:r w:rsidRPr="009F1B7D">
              <w:t>&lt;xs:complexContent&gt;</w:t>
            </w:r>
          </w:p>
          <w:p w14:paraId="35CF4A6D" w14:textId="77777777" w:rsidR="00C31DBC" w:rsidRPr="009F1B7D" w:rsidRDefault="00C31DBC" w:rsidP="00011096">
            <w:pPr>
              <w:pStyle w:val="XML4"/>
            </w:pPr>
            <w:r w:rsidRPr="009F1B7D">
              <w:t>&lt;xs:extension base="OFResourceType"&gt;</w:t>
            </w:r>
          </w:p>
          <w:p w14:paraId="6C6709A4" w14:textId="77777777" w:rsidR="00C31DBC" w:rsidRPr="009F1B7D" w:rsidRDefault="00C31DBC" w:rsidP="00011096">
            <w:pPr>
              <w:pStyle w:val="XML5"/>
            </w:pPr>
            <w:r w:rsidRPr="009F1B7D">
              <w:t>&lt;xs:sequence maxOccurs="1" minOccurs="1"&gt;</w:t>
            </w:r>
          </w:p>
          <w:p w14:paraId="47E9D4CF" w14:textId="77777777" w:rsidR="00C31DBC" w:rsidRPr="009F1B7D" w:rsidRDefault="00C31DBC" w:rsidP="00011096">
            <w:pPr>
              <w:pStyle w:val="XML6"/>
            </w:pPr>
            <w:r w:rsidRPr="009F1B7D">
              <w:t>&lt;xs:element name="id" type="OFConfigID"&gt;</w:t>
            </w:r>
          </w:p>
          <w:p w14:paraId="7095E954" w14:textId="77777777" w:rsidR="00C31DBC" w:rsidRPr="009F1B7D" w:rsidRDefault="00C31DBC" w:rsidP="00011096">
            <w:pPr>
              <w:pStyle w:val="XML7"/>
            </w:pPr>
            <w:r w:rsidRPr="009F1B7D">
              <w:t>&lt;xs:annotation&gt;</w:t>
            </w:r>
          </w:p>
          <w:p w14:paraId="42253D71" w14:textId="77777777" w:rsidR="00C31DBC" w:rsidRPr="009F1B7D" w:rsidRDefault="00C31DBC" w:rsidP="00011096">
            <w:pPr>
              <w:pStyle w:val="XML8"/>
            </w:pPr>
            <w:r w:rsidRPr="009F1B7D">
              <w:t>&lt;xs</w:t>
            </w:r>
            <w:proofErr w:type="gramStart"/>
            <w:r w:rsidRPr="009F1B7D">
              <w:t>:documentation</w:t>
            </w:r>
            <w:proofErr w:type="gramEnd"/>
            <w:r w:rsidRPr="009F1B7D">
              <w:t>&gt;An unique but locally arbitrary number that identifies a queue within the context of and OpenFlow Logical Switch and is persistent across reboots of the system.</w:t>
            </w:r>
          </w:p>
          <w:p w14:paraId="29B2F0B1" w14:textId="77777777" w:rsidR="00C31DBC" w:rsidRPr="009F1B7D" w:rsidRDefault="00C31DBC" w:rsidP="00011096">
            <w:pPr>
              <w:pStyle w:val="XML8"/>
            </w:pPr>
            <w:r w:rsidRPr="009F1B7D">
              <w:t>&lt;/xs:documentation&gt;</w:t>
            </w:r>
          </w:p>
          <w:p w14:paraId="50C88B92" w14:textId="77777777" w:rsidR="00C31DBC" w:rsidRPr="009F1B7D" w:rsidRDefault="00C31DBC" w:rsidP="00011096">
            <w:pPr>
              <w:pStyle w:val="XML7"/>
            </w:pPr>
            <w:r w:rsidRPr="009F1B7D">
              <w:t>&lt;/xs:annotation&gt;</w:t>
            </w:r>
          </w:p>
          <w:p w14:paraId="389F2EA4" w14:textId="77777777" w:rsidR="00C31DBC" w:rsidRPr="009F1B7D" w:rsidRDefault="00C31DBC" w:rsidP="00011096">
            <w:pPr>
              <w:pStyle w:val="XML6"/>
            </w:pPr>
            <w:r w:rsidRPr="009F1B7D">
              <w:t>&lt;/xs:element&gt;</w:t>
            </w:r>
          </w:p>
          <w:p w14:paraId="4DCD11CF" w14:textId="77777777" w:rsidR="00C31DBC" w:rsidRPr="009F1B7D" w:rsidRDefault="00C31DBC" w:rsidP="00011096">
            <w:pPr>
              <w:pStyle w:val="XML6"/>
            </w:pPr>
            <w:r w:rsidRPr="009F1B7D">
              <w:t>&lt;xs:element name="port" type="OFConfigID"&gt;</w:t>
            </w:r>
          </w:p>
          <w:p w14:paraId="4F310FEF" w14:textId="77777777" w:rsidR="00C31DBC" w:rsidRPr="009F1B7D" w:rsidRDefault="00C31DBC" w:rsidP="00011096">
            <w:pPr>
              <w:pStyle w:val="XML7"/>
            </w:pPr>
            <w:r w:rsidRPr="009F1B7D">
              <w:t>&lt;xs:annotation&gt;</w:t>
            </w:r>
          </w:p>
          <w:p w14:paraId="283D2695" w14:textId="77777777" w:rsidR="00C31DBC" w:rsidRPr="009F1B7D" w:rsidRDefault="00C31DBC" w:rsidP="00011096">
            <w:pPr>
              <w:pStyle w:val="XML8"/>
            </w:pPr>
            <w:r w:rsidRPr="009F1B7D">
              <w:t>&lt;xs</w:t>
            </w:r>
            <w:proofErr w:type="gramStart"/>
            <w:r w:rsidRPr="009F1B7D">
              <w:t>:documentation</w:t>
            </w:r>
            <w:proofErr w:type="gramEnd"/>
            <w:r w:rsidRPr="009F1B7D">
              <w:t>&gt;Port in the context of the same Logical Switch which this Queue is associated with.</w:t>
            </w:r>
          </w:p>
          <w:p w14:paraId="4CFDE50A" w14:textId="77777777" w:rsidR="00C31DBC" w:rsidRPr="009F1B7D" w:rsidRDefault="00C31DBC" w:rsidP="00011096">
            <w:pPr>
              <w:pStyle w:val="XML8"/>
            </w:pPr>
            <w:r w:rsidRPr="009F1B7D">
              <w:t>&lt;/xs:documentation&gt;</w:t>
            </w:r>
          </w:p>
          <w:p w14:paraId="43489257" w14:textId="77777777" w:rsidR="00C31DBC" w:rsidRPr="009F1B7D" w:rsidRDefault="00C31DBC" w:rsidP="00011096">
            <w:pPr>
              <w:pStyle w:val="XML7"/>
            </w:pPr>
            <w:r w:rsidRPr="009F1B7D">
              <w:t>&lt;/xs:annotation&gt;</w:t>
            </w:r>
          </w:p>
          <w:p w14:paraId="5222E80D" w14:textId="77777777" w:rsidR="00C31DBC" w:rsidRPr="009F1B7D" w:rsidRDefault="00C31DBC" w:rsidP="00011096">
            <w:pPr>
              <w:pStyle w:val="XML6"/>
            </w:pPr>
            <w:r w:rsidRPr="009F1B7D">
              <w:t>&lt;/xs:element&gt;</w:t>
            </w:r>
          </w:p>
          <w:p w14:paraId="202D0966" w14:textId="77777777" w:rsidR="00C31DBC" w:rsidRPr="009F1B7D" w:rsidRDefault="00C31DBC" w:rsidP="00011096">
            <w:pPr>
              <w:pStyle w:val="XML6"/>
            </w:pPr>
            <w:r w:rsidRPr="009F1B7D">
              <w:t>&lt;xs:element name="properties" type="OFQueuePropertiesType"&gt;</w:t>
            </w:r>
          </w:p>
          <w:p w14:paraId="7ACE5D40" w14:textId="77777777" w:rsidR="00C31DBC" w:rsidRPr="009F1B7D" w:rsidRDefault="00C31DBC" w:rsidP="00011096">
            <w:pPr>
              <w:pStyle w:val="XML7"/>
            </w:pPr>
            <w:r w:rsidRPr="009F1B7D">
              <w:t>&lt;xs:annotation&gt;</w:t>
            </w:r>
          </w:p>
          <w:p w14:paraId="59DC603A" w14:textId="77777777" w:rsidR="00C31DBC" w:rsidRPr="009F1B7D" w:rsidRDefault="00C31DBC" w:rsidP="00011096">
            <w:pPr>
              <w:pStyle w:val="XML8"/>
            </w:pPr>
            <w:r w:rsidRPr="009F1B7D">
              <w:t>&lt;xs</w:t>
            </w:r>
            <w:proofErr w:type="gramStart"/>
            <w:r w:rsidRPr="009F1B7D">
              <w:t>:documentation</w:t>
            </w:r>
            <w:proofErr w:type="gramEnd"/>
            <w:r w:rsidRPr="009F1B7D">
              <w:t>&gt;Properties of the Queue.</w:t>
            </w:r>
          </w:p>
          <w:p w14:paraId="76647433" w14:textId="77777777" w:rsidR="00C31DBC" w:rsidRPr="009F1B7D" w:rsidRDefault="00C31DBC" w:rsidP="00011096">
            <w:pPr>
              <w:pStyle w:val="XML8"/>
            </w:pPr>
            <w:r w:rsidRPr="009F1B7D">
              <w:t>&lt;/xs:documentation&gt;</w:t>
            </w:r>
          </w:p>
          <w:p w14:paraId="06CAAE49" w14:textId="77777777" w:rsidR="00C31DBC" w:rsidRPr="009F1B7D" w:rsidRDefault="00C31DBC" w:rsidP="00011096">
            <w:pPr>
              <w:pStyle w:val="XML7"/>
            </w:pPr>
            <w:r w:rsidRPr="009F1B7D">
              <w:t>&lt;/xs:annotation&gt;</w:t>
            </w:r>
          </w:p>
          <w:p w14:paraId="288CCD69" w14:textId="77777777" w:rsidR="00C31DBC" w:rsidRPr="009F1B7D" w:rsidRDefault="00C31DBC" w:rsidP="00011096">
            <w:pPr>
              <w:pStyle w:val="XML6"/>
            </w:pPr>
            <w:r w:rsidRPr="009F1B7D">
              <w:t>&lt;/xs:element&gt;</w:t>
            </w:r>
          </w:p>
          <w:p w14:paraId="3CB0F309" w14:textId="77777777" w:rsidR="00C31DBC" w:rsidRPr="009F1B7D" w:rsidRDefault="00C31DBC" w:rsidP="00011096">
            <w:pPr>
              <w:pStyle w:val="XML5"/>
            </w:pPr>
            <w:r w:rsidRPr="009F1B7D">
              <w:t>&lt;/xs:sequence&gt;</w:t>
            </w:r>
          </w:p>
          <w:p w14:paraId="6B687B74" w14:textId="77777777" w:rsidR="00C31DBC" w:rsidRPr="009F1B7D" w:rsidRDefault="00C31DBC" w:rsidP="00011096">
            <w:pPr>
              <w:pStyle w:val="XML4"/>
            </w:pPr>
            <w:r w:rsidRPr="009F1B7D">
              <w:t>&lt;/xs:extension&gt;</w:t>
            </w:r>
          </w:p>
          <w:p w14:paraId="22551385" w14:textId="77777777" w:rsidR="00C31DBC" w:rsidRPr="009F1B7D" w:rsidRDefault="00C31DBC" w:rsidP="00011096">
            <w:pPr>
              <w:pStyle w:val="XML3"/>
            </w:pPr>
            <w:r w:rsidRPr="009F1B7D">
              <w:t>&lt;/xs:complexContent&gt;</w:t>
            </w:r>
          </w:p>
          <w:p w14:paraId="34DA8AE4" w14:textId="77777777" w:rsidR="00C31DBC" w:rsidRPr="009F1B7D" w:rsidRDefault="00C31DBC" w:rsidP="00011096">
            <w:pPr>
              <w:pStyle w:val="XML2"/>
            </w:pPr>
            <w:r w:rsidRPr="009F1B7D">
              <w:t>&lt;/xs:complexType&gt;</w:t>
            </w:r>
          </w:p>
          <w:p w14:paraId="3F0F21CC" w14:textId="77777777" w:rsidR="00C31DBC" w:rsidRPr="009F1B7D" w:rsidRDefault="00C31DBC" w:rsidP="00011096">
            <w:pPr>
              <w:pStyle w:val="XML2"/>
            </w:pPr>
          </w:p>
          <w:p w14:paraId="42906833" w14:textId="77777777" w:rsidR="00C31DBC" w:rsidRPr="009F1B7D" w:rsidRDefault="00C31DBC" w:rsidP="00011096">
            <w:pPr>
              <w:pStyle w:val="XML2"/>
            </w:pPr>
            <w:r w:rsidRPr="009F1B7D">
              <w:t>&lt;xs:complexType name="OFQueuePropertiesType"&gt;</w:t>
            </w:r>
          </w:p>
          <w:p w14:paraId="38FA453E" w14:textId="77777777" w:rsidR="00C31DBC" w:rsidRPr="009F1B7D" w:rsidRDefault="00C31DBC" w:rsidP="00011096">
            <w:pPr>
              <w:pStyle w:val="XML3"/>
            </w:pPr>
            <w:r w:rsidRPr="009F1B7D">
              <w:t>&lt;xs:sequence&gt;</w:t>
            </w:r>
          </w:p>
          <w:p w14:paraId="743F37C2" w14:textId="77777777" w:rsidR="00C31DBC" w:rsidRPr="009F1B7D" w:rsidRDefault="00C31DBC" w:rsidP="00011096">
            <w:pPr>
              <w:pStyle w:val="XML4"/>
            </w:pPr>
            <w:r w:rsidRPr="009F1B7D">
              <w:t xml:space="preserve">&lt;xs:element name="min-rate" type="OFQueueMinRateType" </w:t>
            </w:r>
          </w:p>
          <w:p w14:paraId="384AFE52" w14:textId="77777777" w:rsidR="00C31DBC" w:rsidRPr="009F1B7D" w:rsidRDefault="00C31DBC" w:rsidP="00011096">
            <w:pPr>
              <w:pStyle w:val="XML9"/>
            </w:pPr>
            <w:r w:rsidRPr="009F1B7D">
              <w:t>maxOccurs="1"&gt;</w:t>
            </w:r>
          </w:p>
          <w:p w14:paraId="300B588C" w14:textId="77777777" w:rsidR="00C31DBC" w:rsidRPr="009F1B7D" w:rsidRDefault="00C31DBC" w:rsidP="00011096">
            <w:pPr>
              <w:pStyle w:val="XML5"/>
            </w:pPr>
            <w:r w:rsidRPr="009F1B7D">
              <w:t>&lt;xs:annotation&gt;</w:t>
            </w:r>
          </w:p>
          <w:p w14:paraId="3E50B4A6" w14:textId="77777777" w:rsidR="00C31DBC" w:rsidRPr="009F1B7D" w:rsidRDefault="00C31DBC" w:rsidP="00011096">
            <w:pPr>
              <w:pStyle w:val="XML6"/>
            </w:pPr>
            <w:r w:rsidRPr="009F1B7D">
              <w:t>&lt;xs</w:t>
            </w:r>
            <w:proofErr w:type="gramStart"/>
            <w:r w:rsidRPr="009F1B7D">
              <w:t>:documentation</w:t>
            </w:r>
            <w:proofErr w:type="gramEnd"/>
            <w:r w:rsidRPr="009F1B7D">
              <w:t>&gt;The minimal rate that is reserved for this queue in 1/10 of a percent of the actual rate.</w:t>
            </w:r>
          </w:p>
          <w:p w14:paraId="392F0A37" w14:textId="77777777" w:rsidR="00C31DBC" w:rsidRPr="009F1B7D" w:rsidRDefault="00C31DBC" w:rsidP="00011096">
            <w:pPr>
              <w:pStyle w:val="XML6"/>
            </w:pPr>
            <w:r w:rsidRPr="009F1B7D">
              <w:lastRenderedPageBreak/>
              <w:t>&lt;/xs:documentation&gt;</w:t>
            </w:r>
          </w:p>
          <w:p w14:paraId="5CA7A583" w14:textId="77777777" w:rsidR="00C31DBC" w:rsidRPr="009F1B7D" w:rsidRDefault="00C31DBC" w:rsidP="00011096">
            <w:pPr>
              <w:pStyle w:val="XML5"/>
            </w:pPr>
            <w:r w:rsidRPr="009F1B7D">
              <w:t>&lt;/xs:annotation&gt;</w:t>
            </w:r>
          </w:p>
          <w:p w14:paraId="26858203" w14:textId="77777777" w:rsidR="00C31DBC" w:rsidRPr="009F1B7D" w:rsidRDefault="00C31DBC" w:rsidP="00011096">
            <w:pPr>
              <w:pStyle w:val="XML4"/>
            </w:pPr>
            <w:r w:rsidRPr="009F1B7D">
              <w:t>&lt;/xs:element&gt;</w:t>
            </w:r>
          </w:p>
          <w:p w14:paraId="6AD96462" w14:textId="77777777" w:rsidR="00C31DBC" w:rsidRPr="009F1B7D" w:rsidRDefault="00C31DBC" w:rsidP="00011096">
            <w:pPr>
              <w:pStyle w:val="XML4"/>
            </w:pPr>
            <w:r w:rsidRPr="009F1B7D">
              <w:t>&lt;xs:element name="max-rate" type="OFQueueMaxRateType"&gt;</w:t>
            </w:r>
          </w:p>
          <w:p w14:paraId="30ED05C1" w14:textId="77777777" w:rsidR="00C31DBC" w:rsidRPr="009F1B7D" w:rsidRDefault="00C31DBC" w:rsidP="00011096">
            <w:pPr>
              <w:pStyle w:val="XML5"/>
            </w:pPr>
            <w:r w:rsidRPr="009F1B7D">
              <w:t>&lt;xs:annotation&gt;</w:t>
            </w:r>
          </w:p>
          <w:p w14:paraId="10028439" w14:textId="77777777" w:rsidR="00C31DBC" w:rsidRPr="009F1B7D" w:rsidRDefault="00C31DBC" w:rsidP="00011096">
            <w:pPr>
              <w:pStyle w:val="XML6"/>
            </w:pPr>
            <w:r w:rsidRPr="009F1B7D">
              <w:t>&lt;xs</w:t>
            </w:r>
            <w:proofErr w:type="gramStart"/>
            <w:r w:rsidRPr="009F1B7D">
              <w:t>:documentation</w:t>
            </w:r>
            <w:proofErr w:type="gramEnd"/>
            <w:r w:rsidRPr="009F1B7D">
              <w:t>&gt;The maximum rate that is reserved for this queue in 1/10 of a percent of the actual rate.</w:t>
            </w:r>
          </w:p>
          <w:p w14:paraId="4B9740A5" w14:textId="77777777" w:rsidR="00C31DBC" w:rsidRPr="009F1B7D" w:rsidRDefault="00C31DBC" w:rsidP="00011096">
            <w:pPr>
              <w:pStyle w:val="XML6"/>
            </w:pPr>
            <w:r w:rsidRPr="009F1B7D">
              <w:t>&lt;/xs:documentation&gt;</w:t>
            </w:r>
          </w:p>
          <w:p w14:paraId="0497CDCA" w14:textId="77777777" w:rsidR="00C31DBC" w:rsidRPr="009F1B7D" w:rsidRDefault="00C31DBC" w:rsidP="00011096">
            <w:pPr>
              <w:pStyle w:val="XML5"/>
            </w:pPr>
            <w:r w:rsidRPr="009F1B7D">
              <w:t>&lt;/xs:annotation&gt;</w:t>
            </w:r>
          </w:p>
          <w:p w14:paraId="4EBE7BAC" w14:textId="77777777" w:rsidR="00C31DBC" w:rsidRPr="009F1B7D" w:rsidRDefault="00C31DBC" w:rsidP="00011096">
            <w:pPr>
              <w:pStyle w:val="XML4"/>
            </w:pPr>
            <w:r w:rsidRPr="009F1B7D">
              <w:t>&lt;/xs:element&gt;</w:t>
            </w:r>
          </w:p>
          <w:p w14:paraId="7C9B65A6" w14:textId="77777777" w:rsidR="00C31DBC" w:rsidRPr="009F1B7D" w:rsidRDefault="00C31DBC" w:rsidP="00011096">
            <w:pPr>
              <w:pStyle w:val="XML4"/>
            </w:pPr>
            <w:r w:rsidRPr="009F1B7D">
              <w:t xml:space="preserve">&lt;xs:element maxOccurs="unbounded" name="experimenter" </w:t>
            </w:r>
          </w:p>
          <w:p w14:paraId="70978E48" w14:textId="77777777" w:rsidR="00C31DBC" w:rsidRPr="009F1B7D" w:rsidRDefault="00C31DBC" w:rsidP="00011096">
            <w:pPr>
              <w:pStyle w:val="XML9"/>
            </w:pPr>
            <w:r w:rsidRPr="009F1B7D">
              <w:t>type="xs:unsignedLong"&gt;</w:t>
            </w:r>
          </w:p>
          <w:p w14:paraId="013A5F77" w14:textId="77777777" w:rsidR="00C31DBC" w:rsidRPr="009F1B7D" w:rsidRDefault="00C31DBC" w:rsidP="00011096">
            <w:pPr>
              <w:pStyle w:val="XML5"/>
            </w:pPr>
            <w:r w:rsidRPr="009F1B7D">
              <w:t>&lt;xs:annotation&gt;</w:t>
            </w:r>
          </w:p>
          <w:p w14:paraId="376CFCB9" w14:textId="77777777" w:rsidR="00C31DBC" w:rsidRPr="009F1B7D" w:rsidRDefault="00C31DBC" w:rsidP="00011096">
            <w:pPr>
              <w:pStyle w:val="XML6"/>
            </w:pPr>
            <w:r w:rsidRPr="009F1B7D">
              <w:t>&lt;xs:documentation&gt;Experimental Properties&lt;/xs:documentation&gt;</w:t>
            </w:r>
          </w:p>
          <w:p w14:paraId="6B280A4A" w14:textId="77777777" w:rsidR="00C31DBC" w:rsidRPr="009F1B7D" w:rsidRDefault="00C31DBC" w:rsidP="00011096">
            <w:pPr>
              <w:pStyle w:val="XML5"/>
            </w:pPr>
            <w:r w:rsidRPr="009F1B7D">
              <w:t>&lt;/xs:annotation&gt;</w:t>
            </w:r>
          </w:p>
          <w:p w14:paraId="7A1FB051" w14:textId="77777777" w:rsidR="00C31DBC" w:rsidRPr="009F1B7D" w:rsidRDefault="00C31DBC" w:rsidP="00011096">
            <w:pPr>
              <w:pStyle w:val="XML4"/>
            </w:pPr>
            <w:r w:rsidRPr="009F1B7D">
              <w:t>&lt;/xs:element&gt;</w:t>
            </w:r>
          </w:p>
          <w:p w14:paraId="2CBC01F2" w14:textId="77777777" w:rsidR="00C31DBC" w:rsidRPr="009F1B7D" w:rsidRDefault="00C31DBC" w:rsidP="00011096">
            <w:pPr>
              <w:pStyle w:val="XML3"/>
            </w:pPr>
            <w:r w:rsidRPr="009F1B7D">
              <w:t>&lt;/xs:sequence&gt;</w:t>
            </w:r>
          </w:p>
          <w:p w14:paraId="43A377C2" w14:textId="77777777" w:rsidR="00C31DBC" w:rsidRPr="009F1B7D" w:rsidRDefault="00C31DBC" w:rsidP="00011096">
            <w:pPr>
              <w:pStyle w:val="XML2"/>
            </w:pPr>
            <w:r w:rsidRPr="009F1B7D">
              <w:t>&lt;/xs:complexType&gt;</w:t>
            </w:r>
          </w:p>
          <w:p w14:paraId="713614F5" w14:textId="77777777" w:rsidR="00C31DBC" w:rsidRPr="009F1B7D" w:rsidRDefault="00C31DBC" w:rsidP="00011096">
            <w:pPr>
              <w:pStyle w:val="XML3"/>
            </w:pPr>
          </w:p>
          <w:p w14:paraId="42CEDFC8" w14:textId="77777777" w:rsidR="00C31DBC" w:rsidRPr="009F1B7D" w:rsidRDefault="00C31DBC" w:rsidP="00011096">
            <w:pPr>
              <w:pStyle w:val="XML2"/>
            </w:pPr>
            <w:r w:rsidRPr="009F1B7D">
              <w:t>&lt;xs:simpleType name="OFQueueMinRateType"&gt;</w:t>
            </w:r>
          </w:p>
          <w:p w14:paraId="156BE156" w14:textId="77777777" w:rsidR="00C31DBC" w:rsidRPr="009F1B7D" w:rsidRDefault="00C31DBC" w:rsidP="00011096">
            <w:pPr>
              <w:pStyle w:val="XML3"/>
            </w:pPr>
            <w:r w:rsidRPr="009F1B7D">
              <w:t>&lt;xs:restriction base="xs:integer"/&gt;</w:t>
            </w:r>
          </w:p>
          <w:p w14:paraId="66B0665F" w14:textId="77777777" w:rsidR="00C31DBC" w:rsidRPr="009F1B7D" w:rsidRDefault="00C31DBC" w:rsidP="00011096">
            <w:pPr>
              <w:pStyle w:val="XML2"/>
            </w:pPr>
            <w:r w:rsidRPr="009F1B7D">
              <w:t>&lt;/xs:simpleType&gt;</w:t>
            </w:r>
          </w:p>
          <w:p w14:paraId="18544B51" w14:textId="77777777" w:rsidR="00C31DBC" w:rsidRPr="009F1B7D" w:rsidRDefault="00C31DBC" w:rsidP="00011096">
            <w:pPr>
              <w:pStyle w:val="XML3"/>
            </w:pPr>
            <w:r w:rsidRPr="009F1B7D">
              <w:t>&lt;xs:simpleType name="OFQueueMaxRateType"&gt;</w:t>
            </w:r>
          </w:p>
          <w:p w14:paraId="74DA1F1D" w14:textId="77777777" w:rsidR="00C31DBC" w:rsidRPr="009F1B7D" w:rsidRDefault="00C31DBC" w:rsidP="00011096">
            <w:pPr>
              <w:pStyle w:val="XML3"/>
            </w:pPr>
            <w:r w:rsidRPr="009F1B7D">
              <w:t>&lt;xs:restriction base="xs:integer"/&gt;</w:t>
            </w:r>
          </w:p>
          <w:p w14:paraId="6EE8A0AE" w14:textId="77777777" w:rsidR="00C31DBC" w:rsidRDefault="00C31DBC" w:rsidP="00011096">
            <w:pPr>
              <w:pStyle w:val="XML2"/>
            </w:pPr>
            <w:r w:rsidRPr="009F1B7D">
              <w:t>&lt;/xs:simpleType&gt;</w:t>
            </w:r>
          </w:p>
          <w:p w14:paraId="2D1FA4A8" w14:textId="77777777" w:rsidR="009D0278" w:rsidRDefault="009D0278" w:rsidP="00011096">
            <w:pPr>
              <w:pStyle w:val="XML2"/>
            </w:pPr>
          </w:p>
          <w:p w14:paraId="417AFDF2" w14:textId="201988DF" w:rsidR="009D0278" w:rsidRPr="009F1B7D" w:rsidRDefault="009D0278" w:rsidP="00004328">
            <w:pPr>
              <w:pStyle w:val="XML2"/>
            </w:pPr>
            <w:r w:rsidRPr="009F1B7D">
              <w:t>&lt;xs:complexType name="</w:t>
            </w:r>
            <w:r>
              <w:t>OFExternalCertificate</w:t>
            </w:r>
            <w:r w:rsidR="00487636">
              <w:t>Type</w:t>
            </w:r>
            <w:r w:rsidRPr="009F1B7D">
              <w:t>"&gt;</w:t>
            </w:r>
          </w:p>
          <w:p w14:paraId="266CF9DE" w14:textId="77777777" w:rsidR="009D0278" w:rsidRPr="009F1B7D" w:rsidRDefault="009D0278" w:rsidP="00004328">
            <w:pPr>
              <w:pStyle w:val="XML3"/>
            </w:pPr>
            <w:r w:rsidRPr="009F1B7D">
              <w:t>&lt;xs:complexContent&gt;</w:t>
            </w:r>
          </w:p>
          <w:p w14:paraId="3DBA8208" w14:textId="77777777" w:rsidR="009D0278" w:rsidRPr="009F1B7D" w:rsidRDefault="009D0278" w:rsidP="00004328">
            <w:pPr>
              <w:pStyle w:val="XML4"/>
            </w:pPr>
            <w:r w:rsidRPr="009F1B7D">
              <w:t>&lt;xs:extension base="OFResourceType"&gt;</w:t>
            </w:r>
          </w:p>
          <w:p w14:paraId="371B3237" w14:textId="77777777" w:rsidR="009D0278" w:rsidRPr="009F1B7D" w:rsidRDefault="009D0278" w:rsidP="00004328">
            <w:pPr>
              <w:pStyle w:val="XML5"/>
            </w:pPr>
            <w:r w:rsidRPr="009F1B7D">
              <w:t>&lt;x</w:t>
            </w:r>
            <w:r w:rsidRPr="009D0278">
              <w:t>s</w:t>
            </w:r>
            <w:r w:rsidRPr="009F1B7D">
              <w:t>:sequence maxOccurs="1" minOccurs="1"&gt;</w:t>
            </w:r>
          </w:p>
          <w:p w14:paraId="2962427F" w14:textId="77777777" w:rsidR="009D0278" w:rsidRPr="009F1B7D" w:rsidRDefault="009D0278" w:rsidP="00004328">
            <w:pPr>
              <w:pStyle w:val="XML6"/>
            </w:pPr>
            <w:r w:rsidRPr="009F1B7D">
              <w:t>&lt;xs:element name="</w:t>
            </w:r>
            <w:r>
              <w:t>certificate</w:t>
            </w:r>
            <w:r w:rsidRPr="009F1B7D">
              <w:t xml:space="preserve">" </w:t>
            </w:r>
          </w:p>
          <w:p w14:paraId="399DC5CC" w14:textId="04D1ADA8" w:rsidR="009D0278" w:rsidRPr="009F1B7D" w:rsidRDefault="009D0278" w:rsidP="009D0278">
            <w:pPr>
              <w:pStyle w:val="XML9"/>
            </w:pPr>
            <w:r w:rsidRPr="009F1B7D">
              <w:t>type="</w:t>
            </w:r>
            <w:r w:rsidR="00487636">
              <w:t>OF</w:t>
            </w:r>
            <w:r w:rsidRPr="002A5300">
              <w:t>X509Certificate</w:t>
            </w:r>
            <w:r w:rsidR="00487636">
              <w:t>Type</w:t>
            </w:r>
            <w:r w:rsidRPr="009F1B7D">
              <w:t>"/&gt;</w:t>
            </w:r>
          </w:p>
          <w:p w14:paraId="74B9FDC5" w14:textId="77777777" w:rsidR="009D0278" w:rsidRPr="009F1B7D" w:rsidRDefault="009D0278" w:rsidP="00004328">
            <w:pPr>
              <w:pStyle w:val="XML5"/>
            </w:pPr>
            <w:r w:rsidRPr="009F1B7D">
              <w:t>&lt;/xs:sequence&gt;</w:t>
            </w:r>
          </w:p>
          <w:p w14:paraId="1E496687" w14:textId="77777777" w:rsidR="009D0278" w:rsidRPr="009F1B7D" w:rsidRDefault="009D0278" w:rsidP="00004328">
            <w:pPr>
              <w:pStyle w:val="XML4"/>
            </w:pPr>
            <w:r w:rsidRPr="009F1B7D">
              <w:t>&lt;/xs:extension&gt;</w:t>
            </w:r>
          </w:p>
          <w:p w14:paraId="00EF1B8B" w14:textId="77777777" w:rsidR="009D0278" w:rsidRPr="009F1B7D" w:rsidRDefault="009D0278" w:rsidP="00004328">
            <w:pPr>
              <w:pStyle w:val="XML3"/>
            </w:pPr>
            <w:r w:rsidRPr="009F1B7D">
              <w:t>&lt;/xs:complexContent&gt;</w:t>
            </w:r>
          </w:p>
          <w:p w14:paraId="31FC9208" w14:textId="70005672" w:rsidR="009D0278" w:rsidRDefault="009D0278" w:rsidP="009D0278">
            <w:pPr>
              <w:pStyle w:val="XML2"/>
            </w:pPr>
            <w:r w:rsidRPr="009F1B7D">
              <w:t>&lt;/xs:complexType&gt;</w:t>
            </w:r>
          </w:p>
          <w:p w14:paraId="4AD0AE9C" w14:textId="77777777" w:rsidR="00004328" w:rsidRDefault="00004328" w:rsidP="009D0278">
            <w:pPr>
              <w:pStyle w:val="XML2"/>
            </w:pPr>
          </w:p>
          <w:p w14:paraId="0324A264" w14:textId="3CFB7EBD" w:rsidR="00004328" w:rsidRPr="009F1B7D" w:rsidRDefault="00004328" w:rsidP="00004328">
            <w:pPr>
              <w:pStyle w:val="XML2"/>
            </w:pPr>
            <w:r w:rsidRPr="009F1B7D">
              <w:t>&lt;xs:complexType name="</w:t>
            </w:r>
            <w:r w:rsidR="00487636">
              <w:t>OFOwnedCertificateType</w:t>
            </w:r>
            <w:r w:rsidRPr="009F1B7D">
              <w:t>"&gt;</w:t>
            </w:r>
          </w:p>
          <w:p w14:paraId="2F767F3E" w14:textId="77777777" w:rsidR="00004328" w:rsidRPr="009F1B7D" w:rsidRDefault="00004328" w:rsidP="00004328">
            <w:pPr>
              <w:pStyle w:val="XML3"/>
            </w:pPr>
            <w:r w:rsidRPr="009F1B7D">
              <w:t>&lt;xs:complexContent&gt;</w:t>
            </w:r>
          </w:p>
          <w:p w14:paraId="6FFC27BE" w14:textId="77777777" w:rsidR="00004328" w:rsidRPr="009F1B7D" w:rsidRDefault="00004328" w:rsidP="00004328">
            <w:pPr>
              <w:pStyle w:val="XML4"/>
            </w:pPr>
            <w:r w:rsidRPr="009F1B7D">
              <w:t>&lt;xs:extension base="OFResourceType"&gt;</w:t>
            </w:r>
          </w:p>
          <w:p w14:paraId="378D9A09" w14:textId="77777777" w:rsidR="00004328" w:rsidRPr="009F1B7D" w:rsidRDefault="00004328" w:rsidP="00004328">
            <w:pPr>
              <w:pStyle w:val="XML5"/>
            </w:pPr>
            <w:r w:rsidRPr="009F1B7D">
              <w:t>&lt;xs:sequence maxOccurs="1" minOccurs="1"&gt;</w:t>
            </w:r>
          </w:p>
          <w:p w14:paraId="4E5B2868" w14:textId="77777777" w:rsidR="00004328" w:rsidRPr="009F1B7D" w:rsidRDefault="00004328" w:rsidP="00004328">
            <w:pPr>
              <w:pStyle w:val="XML6"/>
            </w:pPr>
            <w:r w:rsidRPr="009F1B7D">
              <w:t>&lt;xs:element name="</w:t>
            </w:r>
            <w:r>
              <w:t>certificate</w:t>
            </w:r>
            <w:r w:rsidRPr="009F1B7D">
              <w:t xml:space="preserve">" </w:t>
            </w:r>
          </w:p>
          <w:p w14:paraId="1A29EF28" w14:textId="1739F067" w:rsidR="00004328" w:rsidRPr="009F1B7D" w:rsidRDefault="00004328" w:rsidP="00004328">
            <w:pPr>
              <w:pStyle w:val="XML9"/>
            </w:pPr>
            <w:r w:rsidRPr="009F1B7D">
              <w:t>type="</w:t>
            </w:r>
            <w:r w:rsidR="00487636">
              <w:t>OF</w:t>
            </w:r>
            <w:r w:rsidRPr="002A5300">
              <w:t>X509Certificate</w:t>
            </w:r>
            <w:r w:rsidR="00487636">
              <w:t>Type</w:t>
            </w:r>
            <w:r w:rsidRPr="009F1B7D">
              <w:t>"/&gt;</w:t>
            </w:r>
          </w:p>
          <w:p w14:paraId="55C88F0C" w14:textId="77777777" w:rsidR="00004328" w:rsidRPr="009F1B7D" w:rsidRDefault="00004328" w:rsidP="00004328">
            <w:pPr>
              <w:pStyle w:val="XML6"/>
            </w:pPr>
            <w:r w:rsidRPr="009F1B7D">
              <w:t>&lt;xs:element name="</w:t>
            </w:r>
            <w:r>
              <w:t>private-key</w:t>
            </w:r>
            <w:r w:rsidRPr="009F1B7D">
              <w:t xml:space="preserve">" </w:t>
            </w:r>
          </w:p>
          <w:p w14:paraId="0A249E13" w14:textId="24C86DCC" w:rsidR="00004328" w:rsidRPr="009F1B7D" w:rsidRDefault="00004328" w:rsidP="00004328">
            <w:pPr>
              <w:pStyle w:val="XML9"/>
            </w:pPr>
            <w:r w:rsidRPr="009F1B7D">
              <w:t>type="</w:t>
            </w:r>
            <w:r w:rsidR="00487636">
              <w:t>ds</w:t>
            </w:r>
            <w:r>
              <w:t>:</w:t>
            </w:r>
            <w:r w:rsidRPr="00325239">
              <w:t>KeyValue</w:t>
            </w:r>
            <w:r w:rsidRPr="009F1B7D">
              <w:t>"/&gt;</w:t>
            </w:r>
          </w:p>
          <w:p w14:paraId="39D0E2CB" w14:textId="77777777" w:rsidR="00004328" w:rsidRPr="009F1B7D" w:rsidRDefault="00004328" w:rsidP="00004328">
            <w:pPr>
              <w:pStyle w:val="XML5"/>
            </w:pPr>
            <w:r w:rsidRPr="009F1B7D">
              <w:t>&lt;/xs:sequence&gt;</w:t>
            </w:r>
          </w:p>
          <w:p w14:paraId="1D995FD0" w14:textId="77777777" w:rsidR="00004328" w:rsidRPr="009F1B7D" w:rsidRDefault="00004328" w:rsidP="00004328">
            <w:pPr>
              <w:pStyle w:val="XML4"/>
            </w:pPr>
            <w:r w:rsidRPr="009F1B7D">
              <w:t>&lt;/xs:extension&gt;</w:t>
            </w:r>
          </w:p>
          <w:p w14:paraId="1FFD6EC7" w14:textId="77777777" w:rsidR="00004328" w:rsidRPr="009F1B7D" w:rsidRDefault="00004328" w:rsidP="00004328">
            <w:pPr>
              <w:pStyle w:val="XML3"/>
            </w:pPr>
            <w:r w:rsidRPr="009F1B7D">
              <w:t>&lt;/xs:complexContent&gt;</w:t>
            </w:r>
          </w:p>
          <w:p w14:paraId="68B1AC1C" w14:textId="588F9551" w:rsidR="00004328" w:rsidRDefault="00004328" w:rsidP="00004328">
            <w:pPr>
              <w:pStyle w:val="XML2"/>
            </w:pPr>
            <w:r w:rsidRPr="009F1B7D">
              <w:t>&lt;/xs:complexType&gt;</w:t>
            </w:r>
          </w:p>
          <w:p w14:paraId="3C1F083F" w14:textId="77777777" w:rsidR="00487636" w:rsidRDefault="00487636" w:rsidP="00487636">
            <w:pPr>
              <w:pStyle w:val="XML2"/>
            </w:pPr>
          </w:p>
          <w:p w14:paraId="332ECF48" w14:textId="77777777" w:rsidR="00487636" w:rsidRDefault="00487636" w:rsidP="009767AE">
            <w:pPr>
              <w:pStyle w:val="XML2"/>
            </w:pPr>
            <w:r>
              <w:t>&lt;xs:simpleType name=</w:t>
            </w:r>
            <w:r w:rsidRPr="009F1B7D">
              <w:t>"</w:t>
            </w:r>
            <w:r>
              <w:t>OFX509CertificateType</w:t>
            </w:r>
            <w:r w:rsidRPr="009F1B7D">
              <w:t>"</w:t>
            </w:r>
            <w:r>
              <w:t>&gt;</w:t>
            </w:r>
          </w:p>
          <w:p w14:paraId="25D2CEFB" w14:textId="77777777" w:rsidR="00487636" w:rsidRDefault="00487636" w:rsidP="009767AE">
            <w:pPr>
              <w:pStyle w:val="XML3"/>
            </w:pPr>
            <w:r>
              <w:t>&lt;xs:restriction base=</w:t>
            </w:r>
            <w:r w:rsidRPr="009F1B7D">
              <w:t>"</w:t>
            </w:r>
            <w:r>
              <w:t>base64Binary</w:t>
            </w:r>
            <w:r w:rsidRPr="009F1B7D">
              <w:t>"</w:t>
            </w:r>
            <w:r>
              <w:t>&gt;&lt;/xs:restriction&gt;</w:t>
            </w:r>
          </w:p>
          <w:p w14:paraId="22A8C394" w14:textId="235B3426" w:rsidR="00487636" w:rsidRDefault="00487636" w:rsidP="00487636">
            <w:pPr>
              <w:pStyle w:val="XML2"/>
            </w:pPr>
            <w:r>
              <w:t>&lt;/xs:simpleType&gt;</w:t>
            </w:r>
          </w:p>
          <w:p w14:paraId="06685777" w14:textId="77777777" w:rsidR="00223854" w:rsidRDefault="00223854" w:rsidP="00487636">
            <w:pPr>
              <w:pStyle w:val="XML2"/>
            </w:pPr>
          </w:p>
          <w:p w14:paraId="79318A6B" w14:textId="77777777" w:rsidR="00223854" w:rsidRPr="009F1B7D" w:rsidRDefault="00223854" w:rsidP="00223854">
            <w:pPr>
              <w:pStyle w:val="XML1"/>
            </w:pPr>
            <w:r w:rsidRPr="009F1B7D">
              <w:t>&lt;xs:complexType name="</w:t>
            </w:r>
            <w:r>
              <w:t>OFFlowTableType</w:t>
            </w:r>
            <w:r w:rsidRPr="009F1B7D">
              <w:t>"&gt;</w:t>
            </w:r>
          </w:p>
          <w:p w14:paraId="7C982D9E" w14:textId="77777777" w:rsidR="00223854" w:rsidRPr="009F1B7D" w:rsidRDefault="00223854" w:rsidP="00223854">
            <w:pPr>
              <w:pStyle w:val="XML2"/>
            </w:pPr>
            <w:r w:rsidRPr="009F1B7D">
              <w:t>&lt;xs:complexContent&gt;</w:t>
            </w:r>
          </w:p>
          <w:p w14:paraId="751B0540" w14:textId="77777777" w:rsidR="00223854" w:rsidRPr="009F1B7D" w:rsidRDefault="00223854" w:rsidP="00223854">
            <w:pPr>
              <w:pStyle w:val="XML3"/>
            </w:pPr>
            <w:r w:rsidRPr="009F1B7D">
              <w:lastRenderedPageBreak/>
              <w:t>&lt;xs:extension base="OFResourceType"&gt;</w:t>
            </w:r>
          </w:p>
          <w:p w14:paraId="28A55606" w14:textId="77777777" w:rsidR="00223854" w:rsidRDefault="00223854" w:rsidP="00223854">
            <w:pPr>
              <w:pStyle w:val="XML4"/>
            </w:pPr>
            <w:r w:rsidRPr="009F1B7D">
              <w:t>&lt;xs:sequence maxOccurs="1" minOccurs="1"&gt;</w:t>
            </w:r>
          </w:p>
          <w:p w14:paraId="69E1DBB3" w14:textId="77777777" w:rsidR="00223854" w:rsidRDefault="00223854" w:rsidP="00223854">
            <w:pPr>
              <w:pStyle w:val="XML5"/>
            </w:pPr>
            <w:r>
              <w:t>&lt;xs:element name=”max-entries” type=”xs:integer”/&gt;</w:t>
            </w:r>
          </w:p>
          <w:p w14:paraId="18B652B9" w14:textId="77777777" w:rsidR="00223854" w:rsidRDefault="00223854" w:rsidP="00223854">
            <w:pPr>
              <w:pStyle w:val="XML5"/>
            </w:pPr>
            <w:r>
              <w:t>&lt;xs:element name="instructions" type="OFFlowTableInstructions"/&gt;</w:t>
            </w:r>
          </w:p>
          <w:p w14:paraId="25903DE1" w14:textId="77777777" w:rsidR="00223854" w:rsidRDefault="00223854" w:rsidP="00223854">
            <w:pPr>
              <w:pStyle w:val="XML5"/>
            </w:pPr>
            <w:r>
              <w:t>&lt;xs:element name="matches" type="OFFlowTableMatches"/&gt;</w:t>
            </w:r>
          </w:p>
          <w:p w14:paraId="29A29CD5" w14:textId="77777777" w:rsidR="00223854" w:rsidRDefault="00223854" w:rsidP="00223854">
            <w:pPr>
              <w:pStyle w:val="XML5"/>
            </w:pPr>
            <w:r>
              <w:t>&lt;xs:element name="write-actions" type="OFFlowTableWriteActions"/&gt;</w:t>
            </w:r>
          </w:p>
          <w:p w14:paraId="5E6764C7" w14:textId="77777777" w:rsidR="00223854" w:rsidRDefault="00223854" w:rsidP="00223854">
            <w:pPr>
              <w:pStyle w:val="XML5"/>
            </w:pPr>
            <w:r>
              <w:t>&lt;xs:element name="apply-actions" type="OFFlowTableApplyActions"/&gt;</w:t>
            </w:r>
          </w:p>
          <w:p w14:paraId="3F92187C" w14:textId="77777777" w:rsidR="00223854" w:rsidRDefault="00223854" w:rsidP="00223854">
            <w:pPr>
              <w:pStyle w:val="XML5"/>
            </w:pPr>
            <w:r>
              <w:t>&lt;xs:element name="metadata-match" type="xs:hexBinary"/&gt;</w:t>
            </w:r>
          </w:p>
          <w:p w14:paraId="62C21FFE" w14:textId="77777777" w:rsidR="00223854" w:rsidRPr="009F1B7D" w:rsidRDefault="00223854" w:rsidP="00223854">
            <w:pPr>
              <w:pStyle w:val="XML5"/>
            </w:pPr>
            <w:r>
              <w:t>&lt;xs:element name="metadata-write" type="xs:hexBinary"/&gt;</w:t>
            </w:r>
          </w:p>
          <w:p w14:paraId="4C523009" w14:textId="77777777" w:rsidR="00223854" w:rsidRPr="009F1B7D" w:rsidRDefault="00223854" w:rsidP="00223854">
            <w:pPr>
              <w:pStyle w:val="XML4"/>
            </w:pPr>
            <w:r w:rsidRPr="009F1B7D">
              <w:t>&lt;/xs:sequence&gt;</w:t>
            </w:r>
          </w:p>
          <w:p w14:paraId="08099E2B" w14:textId="77777777" w:rsidR="00223854" w:rsidRPr="009F1B7D" w:rsidRDefault="00223854" w:rsidP="00223854">
            <w:pPr>
              <w:pStyle w:val="XML3"/>
            </w:pPr>
            <w:r w:rsidRPr="009F1B7D">
              <w:t>&lt;/xs:extension&gt;</w:t>
            </w:r>
          </w:p>
          <w:p w14:paraId="74058360" w14:textId="77777777" w:rsidR="00223854" w:rsidRPr="009F1B7D" w:rsidRDefault="00223854" w:rsidP="00223854">
            <w:pPr>
              <w:pStyle w:val="XML2"/>
            </w:pPr>
            <w:r w:rsidRPr="009F1B7D">
              <w:t>&lt;/xs:complexContent&gt;</w:t>
            </w:r>
          </w:p>
          <w:p w14:paraId="128DFD14" w14:textId="77777777" w:rsidR="00223854" w:rsidRDefault="00223854" w:rsidP="00223854">
            <w:pPr>
              <w:pStyle w:val="XML1"/>
            </w:pPr>
            <w:r w:rsidRPr="009F1B7D">
              <w:t>&lt;/xs:complexType&gt;</w:t>
            </w:r>
          </w:p>
          <w:p w14:paraId="6C329DD6" w14:textId="77777777" w:rsidR="00223854" w:rsidRDefault="00223854" w:rsidP="00223854">
            <w:pPr>
              <w:pStyle w:val="XML1"/>
            </w:pPr>
          </w:p>
          <w:p w14:paraId="6CDE1612" w14:textId="77777777" w:rsidR="00223854" w:rsidRDefault="00223854" w:rsidP="00223854">
            <w:pPr>
              <w:pStyle w:val="XML1"/>
            </w:pPr>
            <w:r>
              <w:t>&lt;xs:complexType name="OFFlowTableInstructions"&gt;</w:t>
            </w:r>
          </w:p>
          <w:p w14:paraId="1F01AFFF" w14:textId="77777777" w:rsidR="00223854" w:rsidRDefault="00223854" w:rsidP="00223854">
            <w:pPr>
              <w:pStyle w:val="XML2"/>
            </w:pPr>
            <w:r>
              <w:t>&lt;xs:sequence minOccurs="1" maxOccurs="unbounded"&gt;</w:t>
            </w:r>
          </w:p>
          <w:p w14:paraId="1EC97C11" w14:textId="77777777" w:rsidR="00223854" w:rsidRDefault="00223854" w:rsidP="00223854">
            <w:pPr>
              <w:pStyle w:val="XML3"/>
            </w:pPr>
            <w:r>
              <w:t>&lt;xs:element name="type" type="OFInstructionType"/&gt;</w:t>
            </w:r>
          </w:p>
          <w:p w14:paraId="32A95505" w14:textId="77777777" w:rsidR="00223854" w:rsidRDefault="00223854" w:rsidP="00223854">
            <w:pPr>
              <w:pStyle w:val="XML2"/>
            </w:pPr>
            <w:r>
              <w:t>&lt;/xs:sequence&gt;</w:t>
            </w:r>
          </w:p>
          <w:p w14:paraId="252F672D" w14:textId="77777777" w:rsidR="00223854" w:rsidRDefault="00223854" w:rsidP="00223854">
            <w:pPr>
              <w:pStyle w:val="XML1"/>
            </w:pPr>
            <w:r>
              <w:t>&lt;/xs:complexType&gt;</w:t>
            </w:r>
          </w:p>
          <w:p w14:paraId="2695F254" w14:textId="77777777" w:rsidR="00223854" w:rsidRDefault="00223854" w:rsidP="00223854">
            <w:pPr>
              <w:pStyle w:val="XML1"/>
            </w:pPr>
          </w:p>
          <w:p w14:paraId="617E5735" w14:textId="77777777" w:rsidR="00223854" w:rsidRDefault="00223854" w:rsidP="00223854">
            <w:pPr>
              <w:pStyle w:val="XML1"/>
            </w:pPr>
            <w:r>
              <w:t>&lt;xs:complexType name="OFFlowTableMatches"&gt;</w:t>
            </w:r>
          </w:p>
          <w:p w14:paraId="46E46C29" w14:textId="77777777" w:rsidR="00223854" w:rsidRDefault="00223854" w:rsidP="00223854">
            <w:pPr>
              <w:pStyle w:val="XML2"/>
            </w:pPr>
            <w:r>
              <w:t>&lt;xs:sequence minOccurs="1" maxOccurs="unbounded"&gt;</w:t>
            </w:r>
          </w:p>
          <w:p w14:paraId="44164DEA" w14:textId="77777777" w:rsidR="00223854" w:rsidRDefault="00223854" w:rsidP="00223854">
            <w:pPr>
              <w:pStyle w:val="XML3"/>
            </w:pPr>
            <w:r>
              <w:t>&lt;xs:element name="type" type="OFMatchType"/&gt;</w:t>
            </w:r>
          </w:p>
          <w:p w14:paraId="26B7EEDD" w14:textId="77777777" w:rsidR="00223854" w:rsidRDefault="00223854" w:rsidP="00223854">
            <w:pPr>
              <w:pStyle w:val="XML2"/>
            </w:pPr>
            <w:r>
              <w:t>&lt;/xs:sequence&gt;</w:t>
            </w:r>
          </w:p>
          <w:p w14:paraId="79535A7D" w14:textId="77777777" w:rsidR="00223854" w:rsidRDefault="00223854" w:rsidP="00223854">
            <w:pPr>
              <w:pStyle w:val="XML1"/>
            </w:pPr>
            <w:r>
              <w:t>&lt;/xs:complexType&gt;</w:t>
            </w:r>
          </w:p>
          <w:p w14:paraId="0DC3752F" w14:textId="77777777" w:rsidR="00223854" w:rsidRDefault="00223854" w:rsidP="00223854">
            <w:pPr>
              <w:pStyle w:val="XML1"/>
            </w:pPr>
          </w:p>
          <w:p w14:paraId="1E7344A6" w14:textId="77777777" w:rsidR="00223854" w:rsidRDefault="00223854" w:rsidP="00223854">
            <w:pPr>
              <w:pStyle w:val="XML1"/>
            </w:pPr>
            <w:r>
              <w:t>&lt;xs:complexType name="OFFlowTableWriteActions"&gt;</w:t>
            </w:r>
          </w:p>
          <w:p w14:paraId="471D4D1A" w14:textId="77777777" w:rsidR="00223854" w:rsidRDefault="00223854" w:rsidP="00223854">
            <w:pPr>
              <w:pStyle w:val="XML2"/>
            </w:pPr>
            <w:r>
              <w:t>&lt;xs:sequence minOccurs="1" maxOccurs="unbounded"&gt;</w:t>
            </w:r>
          </w:p>
          <w:p w14:paraId="4A23AC25" w14:textId="77777777" w:rsidR="00223854" w:rsidRDefault="00223854" w:rsidP="00223854">
            <w:pPr>
              <w:pStyle w:val="XML3"/>
            </w:pPr>
            <w:r>
              <w:t>&lt;xs:element name="type" type="OFActionType"/&gt;</w:t>
            </w:r>
          </w:p>
          <w:p w14:paraId="558FEF24" w14:textId="77777777" w:rsidR="00223854" w:rsidRDefault="00223854" w:rsidP="00223854">
            <w:pPr>
              <w:pStyle w:val="XML2"/>
            </w:pPr>
            <w:r>
              <w:t>&lt;/xs:sequence&gt;</w:t>
            </w:r>
          </w:p>
          <w:p w14:paraId="0DD620E8" w14:textId="77777777" w:rsidR="00223854" w:rsidRDefault="00223854" w:rsidP="00223854">
            <w:pPr>
              <w:pStyle w:val="XML1"/>
            </w:pPr>
            <w:r>
              <w:t>&lt;/xs:complexType&gt;</w:t>
            </w:r>
          </w:p>
          <w:p w14:paraId="6AB91C2D" w14:textId="77777777" w:rsidR="00223854" w:rsidRDefault="00223854" w:rsidP="00223854">
            <w:pPr>
              <w:pStyle w:val="XML1"/>
            </w:pPr>
          </w:p>
          <w:p w14:paraId="5A7AD784" w14:textId="77777777" w:rsidR="00223854" w:rsidRDefault="00223854" w:rsidP="00223854">
            <w:pPr>
              <w:pStyle w:val="XML1"/>
            </w:pPr>
            <w:r>
              <w:t>&lt;xs:complexType name="OFFlowTableApplyActions"&gt;</w:t>
            </w:r>
          </w:p>
          <w:p w14:paraId="35AAD5BF" w14:textId="77777777" w:rsidR="00223854" w:rsidRDefault="00223854" w:rsidP="00223854">
            <w:pPr>
              <w:pStyle w:val="XML2"/>
            </w:pPr>
            <w:r>
              <w:t>&lt;xs:sequence minOccurs="1" maxOccurs="unbounded"&gt;</w:t>
            </w:r>
          </w:p>
          <w:p w14:paraId="75D6BE59" w14:textId="77777777" w:rsidR="00223854" w:rsidRDefault="00223854" w:rsidP="00223854">
            <w:pPr>
              <w:pStyle w:val="XML3"/>
            </w:pPr>
            <w:r>
              <w:t>&lt;xs:element name="type" type="OFActionType"/&gt;</w:t>
            </w:r>
          </w:p>
          <w:p w14:paraId="4A5164DA" w14:textId="77777777" w:rsidR="00223854" w:rsidRDefault="00223854" w:rsidP="00223854">
            <w:pPr>
              <w:pStyle w:val="XML2"/>
            </w:pPr>
            <w:r>
              <w:t>&lt;/xs:sequence&gt;</w:t>
            </w:r>
          </w:p>
          <w:p w14:paraId="2F96D716" w14:textId="77777777" w:rsidR="00223854" w:rsidRDefault="00223854" w:rsidP="00223854">
            <w:pPr>
              <w:pStyle w:val="XML1"/>
            </w:pPr>
            <w:r>
              <w:t>&lt;/xs:complexType&gt;</w:t>
            </w:r>
          </w:p>
          <w:p w14:paraId="48C6434E" w14:textId="77777777" w:rsidR="00223854" w:rsidRDefault="00223854" w:rsidP="00223854">
            <w:pPr>
              <w:pStyle w:val="XML1"/>
            </w:pPr>
          </w:p>
          <w:p w14:paraId="7910D8C8" w14:textId="77777777" w:rsidR="00223854" w:rsidRDefault="00223854" w:rsidP="00223854">
            <w:pPr>
              <w:pStyle w:val="XML1"/>
            </w:pPr>
            <w:r>
              <w:t>&lt;xs:simpleType name="OFMatchType"&gt;</w:t>
            </w:r>
          </w:p>
          <w:p w14:paraId="16595B82" w14:textId="77777777" w:rsidR="00223854" w:rsidRDefault="00223854" w:rsidP="00223854">
            <w:pPr>
              <w:pStyle w:val="XML2"/>
            </w:pPr>
            <w:r>
              <w:t>&lt;xs:annotation&gt;</w:t>
            </w:r>
          </w:p>
          <w:p w14:paraId="7D183E73" w14:textId="77777777" w:rsidR="00223854" w:rsidRDefault="00223854" w:rsidP="00223854">
            <w:pPr>
              <w:pStyle w:val="XML3"/>
            </w:pPr>
            <w:r>
              <w:t>&lt;xs</w:t>
            </w:r>
            <w:proofErr w:type="gramStart"/>
            <w:r>
              <w:t>:documentation</w:t>
            </w:r>
            <w:proofErr w:type="gramEnd"/>
            <w:r>
              <w:t>&gt; The open flow match types. See OpenFlow protocol 1.2 section A.2.3.7</w:t>
            </w:r>
            <w:r>
              <w:tab/>
            </w:r>
            <w:r>
              <w:tab/>
            </w:r>
          </w:p>
          <w:p w14:paraId="2620B2C5" w14:textId="77777777" w:rsidR="00223854" w:rsidRDefault="00223854" w:rsidP="00223854">
            <w:pPr>
              <w:pStyle w:val="XML3"/>
            </w:pPr>
            <w:r>
              <w:t>&lt;/xs:documentation&gt;</w:t>
            </w:r>
          </w:p>
          <w:p w14:paraId="4F77061C" w14:textId="77777777" w:rsidR="00223854" w:rsidRDefault="00223854" w:rsidP="00223854">
            <w:pPr>
              <w:pStyle w:val="XML2"/>
            </w:pPr>
            <w:r>
              <w:t>&lt;/xs:annotation&gt;</w:t>
            </w:r>
          </w:p>
          <w:p w14:paraId="24323225" w14:textId="77777777" w:rsidR="00223854" w:rsidRDefault="00223854" w:rsidP="00223854">
            <w:pPr>
              <w:pStyle w:val="XML2"/>
            </w:pPr>
            <w:r>
              <w:t>&lt;xs:restriction base="xs:string"&gt;</w:t>
            </w:r>
          </w:p>
          <w:p w14:paraId="34BA8458" w14:textId="77777777" w:rsidR="00223854" w:rsidRDefault="00223854" w:rsidP="00223854">
            <w:pPr>
              <w:pStyle w:val="XML3"/>
            </w:pPr>
            <w:r>
              <w:t>&lt;xs:enumeration value="input-port"/&gt;</w:t>
            </w:r>
          </w:p>
          <w:p w14:paraId="7273E1B5" w14:textId="77777777" w:rsidR="00223854" w:rsidRDefault="00223854" w:rsidP="00223854">
            <w:pPr>
              <w:pStyle w:val="XML3"/>
            </w:pPr>
            <w:r>
              <w:t>&lt;xs:enumeration value="physical-input-port"/&gt;</w:t>
            </w:r>
          </w:p>
          <w:p w14:paraId="62A6D05E" w14:textId="77777777" w:rsidR="00223854" w:rsidRDefault="00223854" w:rsidP="00223854">
            <w:pPr>
              <w:pStyle w:val="XML3"/>
            </w:pPr>
            <w:r>
              <w:t>&lt;xs:enumeration value="metadata"/&gt;</w:t>
            </w:r>
          </w:p>
          <w:p w14:paraId="34948A7A" w14:textId="77777777" w:rsidR="00223854" w:rsidRDefault="00223854" w:rsidP="00223854">
            <w:pPr>
              <w:pStyle w:val="XML3"/>
            </w:pPr>
            <w:r>
              <w:t>&lt;xs:enumeration value="ethernet-dest"/&gt;</w:t>
            </w:r>
          </w:p>
          <w:p w14:paraId="41914C7A" w14:textId="77777777" w:rsidR="00223854" w:rsidRDefault="00223854" w:rsidP="00223854">
            <w:pPr>
              <w:pStyle w:val="XML3"/>
            </w:pPr>
            <w:r>
              <w:t>&lt;xs:enumeration value="ethernet-src"/&gt;</w:t>
            </w:r>
          </w:p>
          <w:p w14:paraId="7E2FBC35" w14:textId="77777777" w:rsidR="00223854" w:rsidRDefault="00223854" w:rsidP="00223854">
            <w:pPr>
              <w:pStyle w:val="XML3"/>
            </w:pPr>
            <w:r>
              <w:t>&lt;xs:enumeration value="ethernet-frame-type"/&gt;</w:t>
            </w:r>
          </w:p>
          <w:p w14:paraId="08543FEF" w14:textId="77777777" w:rsidR="00223854" w:rsidRDefault="00223854" w:rsidP="00223854">
            <w:pPr>
              <w:pStyle w:val="XML3"/>
            </w:pPr>
            <w:r>
              <w:t>&lt;xs:enumeration value="vlan-id"/&gt;</w:t>
            </w:r>
          </w:p>
          <w:p w14:paraId="23255EE9" w14:textId="77777777" w:rsidR="00223854" w:rsidRDefault="00223854" w:rsidP="00223854">
            <w:pPr>
              <w:pStyle w:val="XML3"/>
            </w:pPr>
            <w:r>
              <w:t>&lt;xs:enumeration value="vlan-priority"/&gt;</w:t>
            </w:r>
          </w:p>
          <w:p w14:paraId="6BB6D520" w14:textId="77777777" w:rsidR="00223854" w:rsidRDefault="00223854" w:rsidP="00223854">
            <w:pPr>
              <w:pStyle w:val="XML3"/>
            </w:pPr>
            <w:r>
              <w:t>&lt;xs:enumeration value="ip-dscp"/&gt;</w:t>
            </w:r>
          </w:p>
          <w:p w14:paraId="601B2D93" w14:textId="77777777" w:rsidR="00223854" w:rsidRDefault="00223854" w:rsidP="00223854">
            <w:pPr>
              <w:pStyle w:val="XML3"/>
            </w:pPr>
            <w:r>
              <w:t>&lt;xs:enumeration value="ip-ecn"/&gt;</w:t>
            </w:r>
          </w:p>
          <w:p w14:paraId="0DB05179" w14:textId="77777777" w:rsidR="00223854" w:rsidRDefault="00223854" w:rsidP="00223854">
            <w:pPr>
              <w:pStyle w:val="XML3"/>
            </w:pPr>
            <w:r>
              <w:t>&lt;xs:enumeration value="ip-protocol"/&gt;</w:t>
            </w:r>
          </w:p>
          <w:p w14:paraId="4032461B" w14:textId="77777777" w:rsidR="00223854" w:rsidRDefault="00223854" w:rsidP="00223854">
            <w:pPr>
              <w:pStyle w:val="XML3"/>
            </w:pPr>
            <w:r>
              <w:lastRenderedPageBreak/>
              <w:t>&lt;xs:enumeration value="ipv4-src"/&gt;</w:t>
            </w:r>
          </w:p>
          <w:p w14:paraId="63B847A8" w14:textId="77777777" w:rsidR="00223854" w:rsidRDefault="00223854" w:rsidP="00223854">
            <w:pPr>
              <w:pStyle w:val="XML3"/>
            </w:pPr>
            <w:r>
              <w:t>&lt;xs:enumeration value="ipv4-dest"/&gt;</w:t>
            </w:r>
          </w:p>
          <w:p w14:paraId="2FA1EDAC" w14:textId="77777777" w:rsidR="00223854" w:rsidRDefault="00223854" w:rsidP="00223854">
            <w:pPr>
              <w:pStyle w:val="XML3"/>
            </w:pPr>
            <w:r>
              <w:t>&lt;xs:enumeration value="tcp-src"/&gt;</w:t>
            </w:r>
          </w:p>
          <w:p w14:paraId="722799B3" w14:textId="77777777" w:rsidR="00223854" w:rsidRDefault="00223854" w:rsidP="00223854">
            <w:pPr>
              <w:pStyle w:val="XML3"/>
            </w:pPr>
            <w:r>
              <w:t>&lt;xs:enumeration value="tcp-dest"/&gt;</w:t>
            </w:r>
          </w:p>
          <w:p w14:paraId="74406D66" w14:textId="77777777" w:rsidR="00223854" w:rsidRDefault="00223854" w:rsidP="00223854">
            <w:pPr>
              <w:pStyle w:val="XML3"/>
            </w:pPr>
            <w:r>
              <w:t>&lt;xs:enumeration value="udp-src"/&gt;</w:t>
            </w:r>
          </w:p>
          <w:p w14:paraId="66B1C82E" w14:textId="77777777" w:rsidR="00223854" w:rsidRDefault="00223854" w:rsidP="00223854">
            <w:pPr>
              <w:pStyle w:val="XML3"/>
            </w:pPr>
            <w:r>
              <w:t>&lt;xs:enumeration value="udp-dest"/&gt;</w:t>
            </w:r>
          </w:p>
          <w:p w14:paraId="4D597CBA" w14:textId="77777777" w:rsidR="00223854" w:rsidRDefault="00223854" w:rsidP="00223854">
            <w:pPr>
              <w:pStyle w:val="XML3"/>
            </w:pPr>
            <w:r>
              <w:t>&lt;xs:enumeration value="sctp-src"/&gt;</w:t>
            </w:r>
          </w:p>
          <w:p w14:paraId="7D12DA9C" w14:textId="77777777" w:rsidR="00223854" w:rsidRDefault="00223854" w:rsidP="00223854">
            <w:pPr>
              <w:pStyle w:val="XML3"/>
            </w:pPr>
            <w:r>
              <w:t>&lt;xs:enumeration value="sctp-dest"/&gt;</w:t>
            </w:r>
          </w:p>
          <w:p w14:paraId="57599A37" w14:textId="77777777" w:rsidR="00223854" w:rsidRDefault="00223854" w:rsidP="00223854">
            <w:pPr>
              <w:pStyle w:val="XML3"/>
            </w:pPr>
            <w:r>
              <w:t>&lt;xs:enumeration value="icmpv4-type"/&gt;</w:t>
            </w:r>
          </w:p>
          <w:p w14:paraId="237E2073" w14:textId="77777777" w:rsidR="00223854" w:rsidRDefault="00223854" w:rsidP="00223854">
            <w:pPr>
              <w:pStyle w:val="XML3"/>
            </w:pPr>
            <w:r>
              <w:t>&lt;xs:enumeration value="icmpv4-code"/&gt;</w:t>
            </w:r>
          </w:p>
          <w:p w14:paraId="38AFA7E8" w14:textId="77777777" w:rsidR="00223854" w:rsidRDefault="00223854" w:rsidP="00223854">
            <w:pPr>
              <w:pStyle w:val="XML3"/>
            </w:pPr>
            <w:r>
              <w:t>&lt;xs:enumeration value="arp-op"/&gt;</w:t>
            </w:r>
          </w:p>
          <w:p w14:paraId="45C937BD" w14:textId="77777777" w:rsidR="00223854" w:rsidRDefault="00223854" w:rsidP="00223854">
            <w:pPr>
              <w:pStyle w:val="XML3"/>
            </w:pPr>
            <w:r>
              <w:t>&lt;xs:enumeration value="arp-src-ip-address"/&gt;</w:t>
            </w:r>
          </w:p>
          <w:p w14:paraId="536C19F0" w14:textId="77777777" w:rsidR="00223854" w:rsidRDefault="00223854" w:rsidP="00223854">
            <w:pPr>
              <w:pStyle w:val="XML3"/>
            </w:pPr>
            <w:r>
              <w:t>&lt;xs:enumeration value="arp-target-ip-address"/&gt;</w:t>
            </w:r>
          </w:p>
          <w:p w14:paraId="752BE294" w14:textId="77777777" w:rsidR="00223854" w:rsidRDefault="00223854" w:rsidP="00223854">
            <w:pPr>
              <w:pStyle w:val="XML3"/>
            </w:pPr>
            <w:r>
              <w:t>&lt;xs:enumeration value="arp-src-hardware-address"/&gt;</w:t>
            </w:r>
          </w:p>
          <w:p w14:paraId="2FA0322A" w14:textId="77777777" w:rsidR="00223854" w:rsidRDefault="00223854" w:rsidP="00223854">
            <w:pPr>
              <w:pStyle w:val="XML3"/>
            </w:pPr>
            <w:r>
              <w:t>&lt;xs:enumeration value="arp-target-hardware-address"/&gt;</w:t>
            </w:r>
          </w:p>
          <w:p w14:paraId="2FB14C67" w14:textId="77777777" w:rsidR="00223854" w:rsidRDefault="00223854" w:rsidP="00223854">
            <w:pPr>
              <w:pStyle w:val="XML3"/>
            </w:pPr>
            <w:r>
              <w:t>&lt;xs:enumeration value="ipv6-src"/&gt;</w:t>
            </w:r>
          </w:p>
          <w:p w14:paraId="3FCCC869" w14:textId="77777777" w:rsidR="00223854" w:rsidRDefault="00223854" w:rsidP="00223854">
            <w:pPr>
              <w:pStyle w:val="XML3"/>
            </w:pPr>
            <w:r>
              <w:t>&lt;xs:enumeration value="ipv6-dest"/&gt;</w:t>
            </w:r>
          </w:p>
          <w:p w14:paraId="2E313871" w14:textId="77777777" w:rsidR="00223854" w:rsidRDefault="00223854" w:rsidP="00223854">
            <w:pPr>
              <w:pStyle w:val="XML3"/>
            </w:pPr>
            <w:r>
              <w:t>&lt;xs:enumeration value="ipv6-flow-label"/&gt;</w:t>
            </w:r>
          </w:p>
          <w:p w14:paraId="314F07CA" w14:textId="77777777" w:rsidR="00223854" w:rsidRDefault="00223854" w:rsidP="00223854">
            <w:pPr>
              <w:pStyle w:val="XML3"/>
            </w:pPr>
            <w:r>
              <w:t>&lt;xs:enumeration value="icmpv6-type"/&gt;</w:t>
            </w:r>
          </w:p>
          <w:p w14:paraId="3FEAA7D3" w14:textId="77777777" w:rsidR="00223854" w:rsidRDefault="00223854" w:rsidP="00223854">
            <w:pPr>
              <w:pStyle w:val="XML3"/>
            </w:pPr>
            <w:r>
              <w:t>&lt;xs:enumeration value="icmpv6-code"/&gt;</w:t>
            </w:r>
          </w:p>
          <w:p w14:paraId="28352285" w14:textId="77777777" w:rsidR="00223854" w:rsidRDefault="00223854" w:rsidP="00223854">
            <w:pPr>
              <w:pStyle w:val="XML3"/>
            </w:pPr>
            <w:r>
              <w:t>&lt;xs:enumeration value="ipv6-nd-target"/&gt;</w:t>
            </w:r>
          </w:p>
          <w:p w14:paraId="197A0C21" w14:textId="77777777" w:rsidR="00223854" w:rsidRDefault="00223854" w:rsidP="00223854">
            <w:pPr>
              <w:pStyle w:val="XML3"/>
            </w:pPr>
            <w:r>
              <w:t>&lt;xs:enumeration value="ipv6-nd-source-link-layer"/&gt;</w:t>
            </w:r>
          </w:p>
          <w:p w14:paraId="7A301039" w14:textId="77777777" w:rsidR="00223854" w:rsidRDefault="00223854" w:rsidP="00223854">
            <w:pPr>
              <w:pStyle w:val="XML3"/>
            </w:pPr>
            <w:r>
              <w:t>&lt;xs:enumeration value="ipv6-nd-target-link-layer"/&gt;</w:t>
            </w:r>
          </w:p>
          <w:p w14:paraId="20EB4A6D" w14:textId="77777777" w:rsidR="00223854" w:rsidRDefault="00223854" w:rsidP="00223854">
            <w:pPr>
              <w:pStyle w:val="XML3"/>
            </w:pPr>
            <w:r>
              <w:t>&lt;xs:enumeration value="mpls-label"/&gt;</w:t>
            </w:r>
          </w:p>
          <w:p w14:paraId="7D930AD7" w14:textId="77777777" w:rsidR="00223854" w:rsidRDefault="00223854" w:rsidP="00223854">
            <w:pPr>
              <w:pStyle w:val="XML3"/>
            </w:pPr>
            <w:r>
              <w:t>&lt;xs:enumeration value="mpls-tc"/&gt;</w:t>
            </w:r>
          </w:p>
          <w:p w14:paraId="0D13D2BE" w14:textId="77777777" w:rsidR="00223854" w:rsidRDefault="00223854" w:rsidP="00223854">
            <w:pPr>
              <w:pStyle w:val="XML2"/>
            </w:pPr>
            <w:r>
              <w:t>&lt;/xs:restriction&gt;</w:t>
            </w:r>
          </w:p>
          <w:p w14:paraId="6BF03516" w14:textId="4C88876F" w:rsidR="00223854" w:rsidRDefault="00223854" w:rsidP="00223854">
            <w:pPr>
              <w:pStyle w:val="XML2"/>
            </w:pPr>
            <w:r>
              <w:t>&lt;/xs:simpleType&gt;</w:t>
            </w:r>
          </w:p>
          <w:p w14:paraId="2CC080F2" w14:textId="77777777" w:rsidR="00223854" w:rsidRPr="009F1B7D" w:rsidRDefault="00223854" w:rsidP="00223854">
            <w:pPr>
              <w:pStyle w:val="XML2"/>
            </w:pPr>
          </w:p>
          <w:p w14:paraId="6D692ADE" w14:textId="77777777" w:rsidR="00C31DBC" w:rsidRPr="009F1B7D" w:rsidRDefault="00C31DBC" w:rsidP="00011096">
            <w:pPr>
              <w:pStyle w:val="XML1"/>
            </w:pPr>
            <w:r w:rsidRPr="009F1B7D">
              <w:t>&lt;/xs:schema&gt;</w:t>
            </w:r>
          </w:p>
          <w:p w14:paraId="769E89FF" w14:textId="77777777" w:rsidR="00C31DBC" w:rsidRPr="009F1B7D" w:rsidRDefault="00C31DBC" w:rsidP="00011096">
            <w:pPr>
              <w:pStyle w:val="XML1"/>
            </w:pPr>
          </w:p>
        </w:tc>
      </w:tr>
    </w:tbl>
    <w:p w14:paraId="78119F63" w14:textId="77777777" w:rsidR="00F71F36" w:rsidRPr="009F1B7D" w:rsidRDefault="00F71F36" w:rsidP="007D61A9">
      <w:pPr>
        <w:pStyle w:val="Appx"/>
      </w:pPr>
      <w:bookmarkStart w:id="162" w:name="_Toc315954032"/>
      <w:bookmarkStart w:id="163" w:name="_Toc316542542"/>
      <w:bookmarkStart w:id="164" w:name="_Toc318908573"/>
      <w:r w:rsidRPr="007E6BF6">
        <w:lastRenderedPageBreak/>
        <w:t>YANG</w:t>
      </w:r>
      <w:r w:rsidRPr="00DB42FD">
        <w:t xml:space="preserve"> Specification</w:t>
      </w:r>
      <w:bookmarkEnd w:id="162"/>
      <w:bookmarkEnd w:id="163"/>
      <w:bookmarkEnd w:id="164"/>
    </w:p>
    <w:tbl>
      <w:tblPr>
        <w:tblStyle w:val="TableGrid"/>
        <w:tblW w:w="0" w:type="auto"/>
        <w:tblInd w:w="378" w:type="dxa"/>
        <w:shd w:val="clear" w:color="auto" w:fill="C8FCCD"/>
        <w:tblLook w:val="04A0" w:firstRow="1" w:lastRow="0" w:firstColumn="1" w:lastColumn="0" w:noHBand="0" w:noVBand="1"/>
      </w:tblPr>
      <w:tblGrid>
        <w:gridCol w:w="8820"/>
      </w:tblGrid>
      <w:tr w:rsidR="00F71F36" w:rsidRPr="009F1B7D" w14:paraId="0E78A36D" w14:textId="77777777" w:rsidTr="00920140">
        <w:tc>
          <w:tcPr>
            <w:tcW w:w="8820" w:type="dxa"/>
            <w:shd w:val="clear" w:color="auto" w:fill="C8FCCD"/>
          </w:tcPr>
          <w:p w14:paraId="571CA022" w14:textId="7B0B13E7" w:rsidR="00F71F36" w:rsidRPr="009F1B7D" w:rsidRDefault="00F71F36" w:rsidP="00011096">
            <w:pPr>
              <w:pStyle w:val="XML1"/>
            </w:pPr>
            <w:r w:rsidRPr="009F1B7D">
              <w:t>module onf-config-10 {</w:t>
            </w:r>
          </w:p>
          <w:p w14:paraId="00382C45" w14:textId="77777777" w:rsidR="00F71F36" w:rsidRPr="009F1B7D" w:rsidRDefault="00F71F36" w:rsidP="00011096">
            <w:pPr>
              <w:pStyle w:val="XML2"/>
            </w:pPr>
            <w:r w:rsidRPr="009F1B7D">
              <w:t>namespace "urn:onf:of12:config:yang";</w:t>
            </w:r>
          </w:p>
          <w:p w14:paraId="06070679" w14:textId="77777777" w:rsidR="00F71F36" w:rsidRPr="009F1B7D" w:rsidRDefault="00F71F36" w:rsidP="00011096">
            <w:pPr>
              <w:pStyle w:val="XML2"/>
            </w:pPr>
            <w:r w:rsidRPr="009F1B7D">
              <w:t>prefix of12-config;</w:t>
            </w:r>
          </w:p>
          <w:p w14:paraId="568FF44C" w14:textId="77777777" w:rsidR="00F71F36" w:rsidRPr="009F1B7D" w:rsidRDefault="00F71F36" w:rsidP="00011096">
            <w:pPr>
              <w:pStyle w:val="XML20"/>
            </w:pPr>
          </w:p>
          <w:p w14:paraId="6B9BF37D" w14:textId="77777777" w:rsidR="00F71F36" w:rsidRPr="009F1B7D" w:rsidRDefault="00F71F36" w:rsidP="00011096">
            <w:pPr>
              <w:pStyle w:val="XML2"/>
            </w:pPr>
            <w:r w:rsidRPr="009F1B7D">
              <w:t>import ietf-inet-types { prefix inet; }</w:t>
            </w:r>
          </w:p>
          <w:p w14:paraId="58D90156" w14:textId="77777777" w:rsidR="00F71F36" w:rsidRPr="009F1B7D" w:rsidRDefault="00F71F36" w:rsidP="00011096">
            <w:pPr>
              <w:pStyle w:val="XML20"/>
            </w:pPr>
          </w:p>
          <w:p w14:paraId="1815350F" w14:textId="77777777" w:rsidR="00F71F36" w:rsidRPr="009F1B7D" w:rsidRDefault="00F71F36" w:rsidP="00011096">
            <w:pPr>
              <w:pStyle w:val="XML2"/>
            </w:pPr>
            <w:r w:rsidRPr="009F1B7D">
              <w:t>organization</w:t>
            </w:r>
          </w:p>
          <w:p w14:paraId="00A13ABF" w14:textId="77777777" w:rsidR="00F71F36" w:rsidRPr="009F1B7D" w:rsidRDefault="00F71F36" w:rsidP="00011096">
            <w:pPr>
              <w:pStyle w:val="XML3"/>
            </w:pPr>
            <w:r w:rsidRPr="009F1B7D">
              <w:t>"ONF Config Management Group";</w:t>
            </w:r>
          </w:p>
          <w:p w14:paraId="44577100" w14:textId="77777777" w:rsidR="00F71F36" w:rsidRPr="009F1B7D" w:rsidRDefault="00F71F36" w:rsidP="00011096">
            <w:pPr>
              <w:pStyle w:val="XML1"/>
            </w:pPr>
          </w:p>
          <w:p w14:paraId="6996EF01" w14:textId="77777777" w:rsidR="00F71F36" w:rsidRPr="009F1B7D" w:rsidRDefault="00F71F36" w:rsidP="00011096">
            <w:pPr>
              <w:pStyle w:val="XML2"/>
            </w:pPr>
            <w:r w:rsidRPr="009F1B7D">
              <w:t>contact</w:t>
            </w:r>
          </w:p>
          <w:p w14:paraId="5E5BF525" w14:textId="77777777" w:rsidR="00F71F36" w:rsidRPr="009F1B7D" w:rsidRDefault="00F71F36" w:rsidP="00011096">
            <w:pPr>
              <w:pStyle w:val="XML3"/>
            </w:pPr>
            <w:r w:rsidRPr="009F1B7D">
              <w:t>"tbd";</w:t>
            </w:r>
          </w:p>
          <w:p w14:paraId="08D868FB" w14:textId="77777777" w:rsidR="00F71F36" w:rsidRPr="009F1B7D" w:rsidRDefault="00F71F36" w:rsidP="00011096">
            <w:pPr>
              <w:pStyle w:val="XML1"/>
            </w:pPr>
          </w:p>
          <w:p w14:paraId="7140252B" w14:textId="77777777" w:rsidR="00F71F36" w:rsidRPr="009F1B7D" w:rsidRDefault="00F71F36" w:rsidP="00011096">
            <w:pPr>
              <w:pStyle w:val="XML2"/>
            </w:pPr>
            <w:r w:rsidRPr="009F1B7D">
              <w:t>description</w:t>
            </w:r>
          </w:p>
          <w:p w14:paraId="44DEE778" w14:textId="77777777" w:rsidR="00F71F36" w:rsidRPr="009F1B7D" w:rsidRDefault="00F71F36" w:rsidP="00011096">
            <w:pPr>
              <w:pStyle w:val="XML3"/>
            </w:pPr>
            <w:r w:rsidRPr="009F1B7D">
              <w:t>"tbd";</w:t>
            </w:r>
          </w:p>
          <w:p w14:paraId="3662C262" w14:textId="77777777" w:rsidR="00F71F36" w:rsidRPr="009F1B7D" w:rsidRDefault="00F71F36" w:rsidP="00011096">
            <w:pPr>
              <w:pStyle w:val="XML1"/>
            </w:pPr>
          </w:p>
          <w:p w14:paraId="05C7F0A3" w14:textId="77777777" w:rsidR="00F71F36" w:rsidRPr="009F1B7D" w:rsidRDefault="00F71F36" w:rsidP="00011096">
            <w:pPr>
              <w:pStyle w:val="XML2"/>
            </w:pPr>
            <w:r w:rsidRPr="009F1B7D">
              <w:t>revision 2011-12-07 {</w:t>
            </w:r>
          </w:p>
          <w:p w14:paraId="6267582E" w14:textId="77777777" w:rsidR="00F71F36" w:rsidRPr="009F1B7D" w:rsidRDefault="00F71F36" w:rsidP="00011096">
            <w:pPr>
              <w:pStyle w:val="XML3"/>
            </w:pPr>
            <w:r w:rsidRPr="009F1B7D">
              <w:t>description "First Version";</w:t>
            </w:r>
          </w:p>
          <w:p w14:paraId="31AEDB0B" w14:textId="77777777" w:rsidR="00F71F36" w:rsidRPr="009F1B7D" w:rsidRDefault="00F71F36" w:rsidP="00011096">
            <w:pPr>
              <w:pStyle w:val="XML1"/>
            </w:pPr>
          </w:p>
          <w:p w14:paraId="1C15F1EA" w14:textId="77777777" w:rsidR="00F71F36" w:rsidRPr="009F1B7D" w:rsidRDefault="00F71F36" w:rsidP="00011096">
            <w:pPr>
              <w:pStyle w:val="XML3"/>
            </w:pPr>
            <w:r w:rsidRPr="009F1B7D">
              <w:t>reference "tbd";</w:t>
            </w:r>
          </w:p>
          <w:p w14:paraId="10EE6B56" w14:textId="77777777" w:rsidR="00F71F36" w:rsidRPr="009F1B7D" w:rsidRDefault="00F71F36" w:rsidP="00011096">
            <w:pPr>
              <w:pStyle w:val="XML2"/>
            </w:pPr>
            <w:r w:rsidRPr="009F1B7D">
              <w:t>}</w:t>
            </w:r>
          </w:p>
          <w:p w14:paraId="2598871A" w14:textId="77777777" w:rsidR="00F71F36" w:rsidRPr="009F1B7D" w:rsidRDefault="00F71F36" w:rsidP="00011096">
            <w:pPr>
              <w:pStyle w:val="XML20"/>
            </w:pPr>
          </w:p>
          <w:p w14:paraId="6783C783" w14:textId="77777777" w:rsidR="00F71F36" w:rsidRPr="009F1B7D" w:rsidRDefault="00F71F36" w:rsidP="00011096">
            <w:pPr>
              <w:pStyle w:val="XML2"/>
            </w:pPr>
            <w:r w:rsidRPr="009F1B7D">
              <w:lastRenderedPageBreak/>
              <w:t>/*****************************************************************</w:t>
            </w:r>
          </w:p>
          <w:p w14:paraId="4589C8FA" w14:textId="77777777" w:rsidR="00F71F36" w:rsidRPr="009F1B7D" w:rsidRDefault="00F71F36" w:rsidP="00011096">
            <w:pPr>
              <w:pStyle w:val="XML2"/>
            </w:pPr>
            <w:r w:rsidRPr="009F1B7D">
              <w:t>* Features</w:t>
            </w:r>
          </w:p>
          <w:p w14:paraId="51EFF73C" w14:textId="77777777" w:rsidR="00F71F36" w:rsidRPr="009F1B7D" w:rsidRDefault="00F71F36" w:rsidP="00011096">
            <w:pPr>
              <w:pStyle w:val="XML2"/>
            </w:pPr>
            <w:r w:rsidRPr="009F1B7D">
              <w:t>*****************************************************************/</w:t>
            </w:r>
          </w:p>
          <w:p w14:paraId="7DEC9F85" w14:textId="77777777" w:rsidR="00F71F36" w:rsidRPr="009F1B7D" w:rsidRDefault="00F71F36" w:rsidP="00011096">
            <w:pPr>
              <w:pStyle w:val="XML2"/>
            </w:pPr>
          </w:p>
          <w:p w14:paraId="79B0B2A4" w14:textId="77777777" w:rsidR="00F71F36" w:rsidRPr="009F1B7D" w:rsidRDefault="00F71F36" w:rsidP="00011096">
            <w:pPr>
              <w:pStyle w:val="XML2"/>
            </w:pPr>
            <w:r w:rsidRPr="009F1B7D">
              <w:t>/*****************************************************************</w:t>
            </w:r>
          </w:p>
          <w:p w14:paraId="0AC22B34" w14:textId="77777777" w:rsidR="00F71F36" w:rsidRPr="009F1B7D" w:rsidRDefault="00F71F36" w:rsidP="00011096">
            <w:pPr>
              <w:pStyle w:val="XML2"/>
            </w:pPr>
            <w:r w:rsidRPr="009F1B7D">
              <w:t>* Type definitions</w:t>
            </w:r>
          </w:p>
          <w:p w14:paraId="5600137A" w14:textId="77777777" w:rsidR="00F71F36" w:rsidRPr="009F1B7D" w:rsidRDefault="00F71F36" w:rsidP="00011096">
            <w:pPr>
              <w:pStyle w:val="XML2"/>
            </w:pPr>
            <w:r w:rsidRPr="009F1B7D">
              <w:t>*****************************************************************/</w:t>
            </w:r>
          </w:p>
          <w:p w14:paraId="5BF801E4" w14:textId="77777777" w:rsidR="00F71F36" w:rsidRPr="009F1B7D" w:rsidRDefault="00F71F36" w:rsidP="00011096">
            <w:pPr>
              <w:pStyle w:val="XML2"/>
            </w:pPr>
            <w:r w:rsidRPr="009F1B7D">
              <w:t>typedef openflow-version {</w:t>
            </w:r>
          </w:p>
          <w:p w14:paraId="546D681C" w14:textId="77777777" w:rsidR="00F71F36" w:rsidRPr="009423A9" w:rsidRDefault="00F71F36" w:rsidP="00011096">
            <w:pPr>
              <w:pStyle w:val="XML3"/>
            </w:pPr>
            <w:r w:rsidRPr="009423A9">
              <w:t>type enumeration {</w:t>
            </w:r>
          </w:p>
          <w:p w14:paraId="043FE3AD" w14:textId="77777777" w:rsidR="00F71F36" w:rsidRPr="009423A9" w:rsidRDefault="00F71F36" w:rsidP="00011096">
            <w:pPr>
              <w:pStyle w:val="XML4"/>
            </w:pPr>
            <w:r w:rsidRPr="009423A9">
              <w:t>enum "1.0";</w:t>
            </w:r>
          </w:p>
          <w:p w14:paraId="220E0DBC" w14:textId="77777777" w:rsidR="00F71F36" w:rsidRPr="009423A9" w:rsidRDefault="00F71F36" w:rsidP="00011096">
            <w:pPr>
              <w:pStyle w:val="XML4"/>
            </w:pPr>
            <w:r w:rsidRPr="009423A9">
              <w:t>enum "1.1";</w:t>
            </w:r>
          </w:p>
          <w:p w14:paraId="1031AD62" w14:textId="77777777" w:rsidR="00F71F36" w:rsidRPr="009423A9" w:rsidRDefault="00F71F36" w:rsidP="00011096">
            <w:pPr>
              <w:pStyle w:val="XML4"/>
            </w:pPr>
            <w:r w:rsidRPr="009423A9">
              <w:t>enum "1.2";</w:t>
            </w:r>
          </w:p>
          <w:p w14:paraId="5CD53209" w14:textId="77777777" w:rsidR="00F71F36" w:rsidRPr="009F1B7D" w:rsidRDefault="00F71F36" w:rsidP="00011096">
            <w:pPr>
              <w:pStyle w:val="XML3"/>
            </w:pPr>
            <w:r w:rsidRPr="009F1B7D">
              <w:t>}</w:t>
            </w:r>
          </w:p>
          <w:p w14:paraId="79ED6E44" w14:textId="77777777" w:rsidR="00F71F36" w:rsidRPr="009F1B7D" w:rsidRDefault="00F71F36" w:rsidP="00011096">
            <w:pPr>
              <w:pStyle w:val="XMLIndent2"/>
            </w:pPr>
            <w:r w:rsidRPr="009F1B7D">
              <w:t xml:space="preserve">description "This enumeration contains the all OpenFlow </w:t>
            </w:r>
          </w:p>
          <w:p w14:paraId="24AC0F3B" w14:textId="77777777" w:rsidR="00F71F36" w:rsidRPr="009F1B7D" w:rsidRDefault="00F71F36" w:rsidP="00011096">
            <w:pPr>
              <w:pStyle w:val="XML4"/>
            </w:pPr>
            <w:proofErr w:type="gramStart"/>
            <w:r w:rsidRPr="009F1B7D">
              <w:t>versions</w:t>
            </w:r>
            <w:proofErr w:type="gramEnd"/>
            <w:r w:rsidRPr="009F1B7D">
              <w:t xml:space="preserve"> released so far.";</w:t>
            </w:r>
          </w:p>
          <w:p w14:paraId="77D10CE4" w14:textId="77777777" w:rsidR="00F71F36" w:rsidRPr="009F1B7D" w:rsidRDefault="00F71F36" w:rsidP="00011096">
            <w:pPr>
              <w:pStyle w:val="XML2"/>
            </w:pPr>
            <w:r w:rsidRPr="009F1B7D">
              <w:t>}</w:t>
            </w:r>
          </w:p>
          <w:p w14:paraId="29E88B74" w14:textId="77777777" w:rsidR="00F71F36" w:rsidRPr="009F1B7D" w:rsidRDefault="00F71F36" w:rsidP="00011096">
            <w:pPr>
              <w:pStyle w:val="XML1"/>
            </w:pPr>
          </w:p>
          <w:p w14:paraId="593AA819" w14:textId="77777777" w:rsidR="00F71F36" w:rsidRPr="009F1B7D" w:rsidRDefault="00F71F36" w:rsidP="00011096">
            <w:pPr>
              <w:pStyle w:val="XML2"/>
            </w:pPr>
            <w:r w:rsidRPr="009F1B7D">
              <w:t>typedef datapath-id-type {</w:t>
            </w:r>
          </w:p>
          <w:p w14:paraId="3A4FA172" w14:textId="77777777" w:rsidR="00F71F36" w:rsidRPr="009F1B7D" w:rsidRDefault="00F71F36" w:rsidP="00011096">
            <w:pPr>
              <w:pStyle w:val="XML3"/>
            </w:pPr>
            <w:r w:rsidRPr="009F1B7D">
              <w:t>type string {</w:t>
            </w:r>
          </w:p>
          <w:p w14:paraId="1BF16E81" w14:textId="77777777" w:rsidR="00F71F36" w:rsidRPr="009F1B7D" w:rsidRDefault="00F71F36" w:rsidP="00011096">
            <w:pPr>
              <w:pStyle w:val="XML4"/>
            </w:pPr>
            <w:r w:rsidRPr="009F1B7D">
              <w:t>pattern</w:t>
            </w:r>
          </w:p>
          <w:p w14:paraId="18290768" w14:textId="77777777" w:rsidR="00F71F36" w:rsidRPr="009F1B7D" w:rsidRDefault="00F71F36" w:rsidP="00011096">
            <w:pPr>
              <w:pStyle w:val="XML5"/>
            </w:pPr>
            <w:r w:rsidRPr="009F1B7D">
              <w:t>'[0-9a-fA-F]{2}(:[0-9a-fA-F]{2}){7}';</w:t>
            </w:r>
          </w:p>
          <w:p w14:paraId="790DF1A0" w14:textId="77777777" w:rsidR="00F71F36" w:rsidRPr="009F1B7D" w:rsidRDefault="00F71F36" w:rsidP="00011096">
            <w:pPr>
              <w:pStyle w:val="XML3"/>
            </w:pPr>
            <w:r w:rsidRPr="009F1B7D">
              <w:t>}</w:t>
            </w:r>
          </w:p>
          <w:p w14:paraId="26FB86F4" w14:textId="77777777" w:rsidR="00F71F36" w:rsidRPr="009F1B7D" w:rsidRDefault="00F71F36" w:rsidP="00011096">
            <w:pPr>
              <w:pStyle w:val="XML3"/>
            </w:pPr>
            <w:r w:rsidRPr="009F1B7D">
              <w:t>description "The datapath-id type represents an OpenFlow</w:t>
            </w:r>
          </w:p>
          <w:p w14:paraId="1A7513FD" w14:textId="77777777" w:rsidR="00F71F36" w:rsidRPr="009F1B7D" w:rsidRDefault="00F71F36" w:rsidP="00011096">
            <w:pPr>
              <w:pStyle w:val="XML4"/>
            </w:pPr>
            <w:proofErr w:type="gramStart"/>
            <w:r w:rsidRPr="009F1B7D">
              <w:t>datapath</w:t>
            </w:r>
            <w:proofErr w:type="gramEnd"/>
            <w:r w:rsidRPr="009F1B7D">
              <w:t xml:space="preserve"> identifier.";</w:t>
            </w:r>
          </w:p>
          <w:p w14:paraId="188C801E" w14:textId="77777777" w:rsidR="00F71F36" w:rsidRPr="009F1B7D" w:rsidRDefault="00F71F36" w:rsidP="00011096">
            <w:pPr>
              <w:pStyle w:val="XML2"/>
            </w:pPr>
            <w:r w:rsidRPr="009F1B7D">
              <w:t>}</w:t>
            </w:r>
          </w:p>
          <w:p w14:paraId="611BC302" w14:textId="77777777" w:rsidR="00F71F36" w:rsidRPr="009F1B7D" w:rsidRDefault="00F71F36" w:rsidP="00011096">
            <w:pPr>
              <w:pStyle w:val="XML1"/>
            </w:pPr>
          </w:p>
          <w:p w14:paraId="011501D7" w14:textId="77777777" w:rsidR="00F71F36" w:rsidRPr="009F1B7D" w:rsidRDefault="00F71F36" w:rsidP="00011096">
            <w:pPr>
              <w:pStyle w:val="XML2"/>
            </w:pPr>
            <w:r w:rsidRPr="009F1B7D">
              <w:t>typedef tenth-of-a-percent {</w:t>
            </w:r>
          </w:p>
          <w:p w14:paraId="1DF44DFA" w14:textId="77777777" w:rsidR="00F71F36" w:rsidRPr="009F1B7D" w:rsidRDefault="00F71F36" w:rsidP="00011096">
            <w:pPr>
              <w:pStyle w:val="XML4"/>
            </w:pPr>
            <w:r w:rsidRPr="009F1B7D">
              <w:t>type uint16 {</w:t>
            </w:r>
          </w:p>
          <w:p w14:paraId="4060447E" w14:textId="77777777" w:rsidR="00F71F36" w:rsidRPr="009F1B7D" w:rsidRDefault="00F71F36" w:rsidP="00011096">
            <w:pPr>
              <w:pStyle w:val="XML5"/>
            </w:pPr>
            <w:r w:rsidRPr="009F1B7D">
              <w:t>range "0..1000";</w:t>
            </w:r>
          </w:p>
          <w:p w14:paraId="48305E7E" w14:textId="77777777" w:rsidR="00F71F36" w:rsidRPr="009F1B7D" w:rsidRDefault="00F71F36" w:rsidP="00011096">
            <w:pPr>
              <w:pStyle w:val="XML4"/>
            </w:pPr>
            <w:r w:rsidRPr="009F1B7D">
              <w:t>}</w:t>
            </w:r>
          </w:p>
          <w:p w14:paraId="02A5D94D" w14:textId="77777777" w:rsidR="00F71F36" w:rsidRPr="009F1B7D" w:rsidRDefault="00F71F36" w:rsidP="00011096">
            <w:pPr>
              <w:pStyle w:val="XML4"/>
            </w:pPr>
            <w:r w:rsidRPr="009F1B7D">
              <w:t>units "1/10 of a percent";</w:t>
            </w:r>
          </w:p>
          <w:p w14:paraId="2F8E0410" w14:textId="77777777" w:rsidR="00F71F36" w:rsidRPr="009F1B7D" w:rsidRDefault="00F71F36" w:rsidP="00011096">
            <w:pPr>
              <w:pStyle w:val="XML4"/>
            </w:pPr>
            <w:proofErr w:type="gramStart"/>
            <w:r w:rsidRPr="009F1B7D">
              <w:t>description</w:t>
            </w:r>
            <w:proofErr w:type="gramEnd"/>
            <w:r w:rsidRPr="009F1B7D">
              <w:t xml:space="preserve"> "This type defines a value in tenth of a percent.";</w:t>
            </w:r>
          </w:p>
          <w:p w14:paraId="763EB047" w14:textId="77777777" w:rsidR="00F71F36" w:rsidRPr="009F1B7D" w:rsidRDefault="00F71F36" w:rsidP="00011096">
            <w:pPr>
              <w:pStyle w:val="XML2"/>
            </w:pPr>
            <w:r w:rsidRPr="009F1B7D">
              <w:t>}</w:t>
            </w:r>
          </w:p>
          <w:p w14:paraId="5DFD9C29" w14:textId="77777777" w:rsidR="00F71F36" w:rsidRPr="009F1B7D" w:rsidRDefault="00F71F36" w:rsidP="00011096">
            <w:pPr>
              <w:pStyle w:val="XML1"/>
            </w:pPr>
          </w:p>
          <w:p w14:paraId="655CC136" w14:textId="77777777" w:rsidR="00F71F36" w:rsidRPr="009F1B7D" w:rsidRDefault="00F71F36" w:rsidP="00011096">
            <w:pPr>
              <w:pStyle w:val="XML2"/>
            </w:pPr>
            <w:r w:rsidRPr="009F1B7D">
              <w:t>typedef up-down-state-type {</w:t>
            </w:r>
          </w:p>
          <w:p w14:paraId="326D192C" w14:textId="77777777" w:rsidR="00F71F36" w:rsidRPr="009F1B7D" w:rsidRDefault="00F71F36" w:rsidP="00011096">
            <w:pPr>
              <w:pStyle w:val="XML3"/>
            </w:pPr>
            <w:r w:rsidRPr="009F1B7D">
              <w:t>type enumeration {</w:t>
            </w:r>
          </w:p>
          <w:p w14:paraId="1E6B7DAF" w14:textId="77777777" w:rsidR="00F71F36" w:rsidRPr="009F1B7D" w:rsidRDefault="00F71F36" w:rsidP="00011096">
            <w:pPr>
              <w:pStyle w:val="XML4"/>
            </w:pPr>
            <w:r w:rsidRPr="009F1B7D">
              <w:t>enum up;</w:t>
            </w:r>
          </w:p>
          <w:p w14:paraId="1CC16E1B" w14:textId="77777777" w:rsidR="00F71F36" w:rsidRPr="009F1B7D" w:rsidRDefault="00F71F36" w:rsidP="00011096">
            <w:pPr>
              <w:pStyle w:val="XML4"/>
            </w:pPr>
            <w:r w:rsidRPr="009F1B7D">
              <w:t>enum down;</w:t>
            </w:r>
          </w:p>
          <w:p w14:paraId="43A9B8E2" w14:textId="77777777" w:rsidR="00F71F36" w:rsidRPr="009F1B7D" w:rsidRDefault="00F71F36" w:rsidP="00011096">
            <w:pPr>
              <w:pStyle w:val="XML3"/>
            </w:pPr>
            <w:r w:rsidRPr="009F1B7D">
              <w:t>}</w:t>
            </w:r>
          </w:p>
          <w:p w14:paraId="61267CFB" w14:textId="77777777" w:rsidR="00F71F36" w:rsidRPr="009F1B7D" w:rsidRDefault="00F71F36" w:rsidP="00011096">
            <w:pPr>
              <w:pStyle w:val="XML3"/>
            </w:pPr>
            <w:proofErr w:type="gramStart"/>
            <w:r w:rsidRPr="009F1B7D">
              <w:t>description</w:t>
            </w:r>
            <w:proofErr w:type="gramEnd"/>
            <w:r w:rsidRPr="009F1B7D">
              <w:t xml:space="preserve"> "Type to specify state information for a port or a connection.";</w:t>
            </w:r>
          </w:p>
          <w:p w14:paraId="1C95A2F2" w14:textId="77777777" w:rsidR="00F71F36" w:rsidRPr="009F1B7D" w:rsidRDefault="00F71F36" w:rsidP="00011096">
            <w:pPr>
              <w:pStyle w:val="XML2"/>
            </w:pPr>
            <w:r w:rsidRPr="009F1B7D">
              <w:t>}</w:t>
            </w:r>
          </w:p>
          <w:p w14:paraId="3398D7C3" w14:textId="77777777" w:rsidR="00F71F36" w:rsidRPr="009F1B7D" w:rsidRDefault="00F71F36" w:rsidP="00011096">
            <w:pPr>
              <w:pStyle w:val="XML1"/>
            </w:pPr>
          </w:p>
          <w:p w14:paraId="099A1003" w14:textId="77777777" w:rsidR="00F71F36" w:rsidRPr="009F1B7D" w:rsidRDefault="00F71F36" w:rsidP="00011096">
            <w:pPr>
              <w:pStyle w:val="XML2"/>
            </w:pPr>
            <w:r w:rsidRPr="009F1B7D">
              <w:t>typedef rate-type {</w:t>
            </w:r>
          </w:p>
          <w:p w14:paraId="7664F118" w14:textId="77777777" w:rsidR="00F71F36" w:rsidRPr="009F1B7D" w:rsidRDefault="00F71F36" w:rsidP="00011096">
            <w:pPr>
              <w:pStyle w:val="XML3"/>
            </w:pPr>
            <w:r w:rsidRPr="009F1B7D">
              <w:t>type enumeration {</w:t>
            </w:r>
          </w:p>
          <w:p w14:paraId="198213CB" w14:textId="77777777" w:rsidR="00F71F36" w:rsidRPr="009423A9" w:rsidRDefault="00F71F36" w:rsidP="00011096">
            <w:pPr>
              <w:pStyle w:val="XML4"/>
            </w:pPr>
            <w:r w:rsidRPr="009423A9">
              <w:t>enum 10Mb-HD;</w:t>
            </w:r>
          </w:p>
          <w:p w14:paraId="2E3DFFC8" w14:textId="77777777" w:rsidR="00F71F36" w:rsidRPr="009423A9" w:rsidRDefault="00F71F36" w:rsidP="00011096">
            <w:pPr>
              <w:pStyle w:val="XML4"/>
            </w:pPr>
            <w:r w:rsidRPr="009423A9">
              <w:t>enum 10Mb-FD;</w:t>
            </w:r>
          </w:p>
          <w:p w14:paraId="1B8A5581" w14:textId="77777777" w:rsidR="00F71F36" w:rsidRPr="009423A9" w:rsidRDefault="00F71F36" w:rsidP="00011096">
            <w:pPr>
              <w:pStyle w:val="XML4"/>
            </w:pPr>
            <w:r w:rsidRPr="009423A9">
              <w:t>enum 100Mb-HD;</w:t>
            </w:r>
          </w:p>
          <w:p w14:paraId="24FEF208" w14:textId="77777777" w:rsidR="00F71F36" w:rsidRPr="009423A9" w:rsidRDefault="00F71F36" w:rsidP="00011096">
            <w:pPr>
              <w:pStyle w:val="XML4"/>
            </w:pPr>
            <w:r w:rsidRPr="009423A9">
              <w:t>enum 100Mb-FD;</w:t>
            </w:r>
          </w:p>
          <w:p w14:paraId="6397F146" w14:textId="77777777" w:rsidR="00F71F36" w:rsidRPr="009423A9" w:rsidRDefault="00F71F36" w:rsidP="00011096">
            <w:pPr>
              <w:pStyle w:val="XML4"/>
            </w:pPr>
            <w:r w:rsidRPr="009423A9">
              <w:t>enum 1Gb-HD;</w:t>
            </w:r>
          </w:p>
          <w:p w14:paraId="570FF880" w14:textId="77777777" w:rsidR="00F71F36" w:rsidRPr="009423A9" w:rsidRDefault="00F71F36" w:rsidP="00011096">
            <w:pPr>
              <w:pStyle w:val="XML4"/>
            </w:pPr>
            <w:r w:rsidRPr="009423A9">
              <w:t>enum 1Gb-FD;</w:t>
            </w:r>
          </w:p>
          <w:p w14:paraId="1ABD19D3" w14:textId="77777777" w:rsidR="00F71F36" w:rsidRPr="009423A9" w:rsidRDefault="00F71F36" w:rsidP="00011096">
            <w:pPr>
              <w:pStyle w:val="XML4"/>
            </w:pPr>
            <w:r w:rsidRPr="009423A9">
              <w:t>enum 10Gb;</w:t>
            </w:r>
          </w:p>
          <w:p w14:paraId="63946687" w14:textId="77777777" w:rsidR="00F71F36" w:rsidRPr="009423A9" w:rsidRDefault="00F71F36" w:rsidP="00011096">
            <w:pPr>
              <w:pStyle w:val="XML4"/>
            </w:pPr>
            <w:r w:rsidRPr="009423A9">
              <w:t>enum 40Gb;</w:t>
            </w:r>
          </w:p>
          <w:p w14:paraId="4F2E2FB2" w14:textId="77777777" w:rsidR="00F71F36" w:rsidRPr="009423A9" w:rsidRDefault="00F71F36" w:rsidP="00011096">
            <w:pPr>
              <w:pStyle w:val="XML4"/>
            </w:pPr>
            <w:r w:rsidRPr="009423A9">
              <w:t>enum 100Gb;</w:t>
            </w:r>
          </w:p>
          <w:p w14:paraId="39E893A9" w14:textId="77777777" w:rsidR="00F71F36" w:rsidRPr="009F1B7D" w:rsidRDefault="00F71F36" w:rsidP="00011096">
            <w:pPr>
              <w:pStyle w:val="XML4"/>
            </w:pPr>
            <w:r w:rsidRPr="009F1B7D">
              <w:t>enum 1Tb;</w:t>
            </w:r>
          </w:p>
          <w:p w14:paraId="2A7585A0" w14:textId="77777777" w:rsidR="00F71F36" w:rsidRPr="009F1B7D" w:rsidRDefault="00F71F36" w:rsidP="00011096">
            <w:pPr>
              <w:pStyle w:val="XML4"/>
            </w:pPr>
            <w:r w:rsidRPr="009F1B7D">
              <w:lastRenderedPageBreak/>
              <w:t>enum other;</w:t>
            </w:r>
          </w:p>
          <w:p w14:paraId="79940CAF" w14:textId="77777777" w:rsidR="00F71F36" w:rsidRPr="009F1B7D" w:rsidRDefault="00F71F36" w:rsidP="00011096">
            <w:pPr>
              <w:pStyle w:val="XML3"/>
            </w:pPr>
            <w:r w:rsidRPr="009F1B7D">
              <w:t>}</w:t>
            </w:r>
          </w:p>
          <w:p w14:paraId="3FB7934E" w14:textId="77777777" w:rsidR="00F71F36" w:rsidRPr="009F1B7D" w:rsidRDefault="00F71F36" w:rsidP="00011096">
            <w:pPr>
              <w:pStyle w:val="XML3"/>
            </w:pPr>
            <w:proofErr w:type="gramStart"/>
            <w:r w:rsidRPr="009F1B7D">
              <w:t>description</w:t>
            </w:r>
            <w:proofErr w:type="gramEnd"/>
            <w:r w:rsidRPr="009F1B7D">
              <w:t xml:space="preserve"> "Type to specify the rate of a port including the duplex transmission feature. Possible rates are 10Mb, 100Mb, 1Gb, 10Gb, 40Gb, 100Gb, 1Tb or other. Rates of 10Mb, 100Mb and 1Gb can support half or full duplex transmission.</w:t>
            </w:r>
            <w:proofErr w:type="gramStart"/>
            <w:r w:rsidRPr="009F1B7D">
              <w:t>";</w:t>
            </w:r>
            <w:proofErr w:type="gramEnd"/>
          </w:p>
          <w:p w14:paraId="009AE963" w14:textId="77777777" w:rsidR="00F71F36" w:rsidRDefault="00F71F36" w:rsidP="00011096">
            <w:pPr>
              <w:pStyle w:val="XML2"/>
            </w:pPr>
            <w:r w:rsidRPr="009F1B7D">
              <w:t>}</w:t>
            </w:r>
          </w:p>
          <w:p w14:paraId="47081318" w14:textId="77777777" w:rsidR="00DE3AAB" w:rsidRPr="009F1B7D" w:rsidRDefault="00DE3AAB" w:rsidP="00011096">
            <w:pPr>
              <w:pStyle w:val="XML2"/>
            </w:pPr>
          </w:p>
          <w:p w14:paraId="736DB41F" w14:textId="77777777" w:rsidR="00DE3AAB" w:rsidRDefault="00DE3AAB" w:rsidP="002E655C">
            <w:pPr>
              <w:pStyle w:val="XML2"/>
            </w:pPr>
            <w:r>
              <w:t>typedef action-type {</w:t>
            </w:r>
          </w:p>
          <w:p w14:paraId="7842E076" w14:textId="64B006D2" w:rsidR="00DE3AAB" w:rsidRDefault="00DE3AAB" w:rsidP="002E655C">
            <w:pPr>
              <w:pStyle w:val="XML3"/>
            </w:pPr>
            <w:proofErr w:type="gramStart"/>
            <w:r>
              <w:t>description</w:t>
            </w:r>
            <w:proofErr w:type="gramEnd"/>
            <w:r>
              <w:t xml:space="preserve"> "The types of actions defined in OpenFlow Switch Specification version 1.2.";</w:t>
            </w:r>
          </w:p>
          <w:p w14:paraId="38AA11B1" w14:textId="21CDD1E1" w:rsidR="00DE3AAB" w:rsidRDefault="00DE3AAB" w:rsidP="002E655C">
            <w:pPr>
              <w:pStyle w:val="XML3"/>
            </w:pPr>
            <w:r>
              <w:t>type enumeration {</w:t>
            </w:r>
          </w:p>
          <w:p w14:paraId="6F7592AF" w14:textId="0D417ED4" w:rsidR="00DE3AAB" w:rsidRDefault="00DE3AAB" w:rsidP="007D61A9">
            <w:pPr>
              <w:pStyle w:val="XML4"/>
            </w:pPr>
            <w:r>
              <w:t>enum output;</w:t>
            </w:r>
          </w:p>
          <w:p w14:paraId="0C89262F" w14:textId="51D1695D" w:rsidR="00DE3AAB" w:rsidRDefault="00DE3AAB" w:rsidP="007D61A9">
            <w:pPr>
              <w:pStyle w:val="XML4"/>
            </w:pPr>
            <w:r>
              <w:t>enum acopy-ttl-out;</w:t>
            </w:r>
          </w:p>
          <w:p w14:paraId="048A8E0D" w14:textId="39064665" w:rsidR="00DE3AAB" w:rsidRDefault="00DE3AAB" w:rsidP="007D61A9">
            <w:pPr>
              <w:pStyle w:val="XML4"/>
            </w:pPr>
            <w:r>
              <w:t>enum copy-ttl-in;</w:t>
            </w:r>
          </w:p>
          <w:p w14:paraId="52784C4F" w14:textId="1BDF9131" w:rsidR="00DE3AAB" w:rsidRDefault="00DE3AAB" w:rsidP="007D61A9">
            <w:pPr>
              <w:pStyle w:val="XML4"/>
            </w:pPr>
            <w:r>
              <w:t>enum set-mpls-ttl;</w:t>
            </w:r>
          </w:p>
          <w:p w14:paraId="6C144664" w14:textId="788497A7" w:rsidR="00DE3AAB" w:rsidRDefault="00DE3AAB" w:rsidP="007D61A9">
            <w:pPr>
              <w:pStyle w:val="XML4"/>
            </w:pPr>
            <w:r>
              <w:t>enum dec-mpls-ttl;</w:t>
            </w:r>
          </w:p>
          <w:p w14:paraId="60DD6668" w14:textId="265FE912" w:rsidR="00DE3AAB" w:rsidRDefault="00DE3AAB" w:rsidP="007D61A9">
            <w:pPr>
              <w:pStyle w:val="XML4"/>
            </w:pPr>
            <w:r>
              <w:t>enum push-vlan;</w:t>
            </w:r>
          </w:p>
          <w:p w14:paraId="28AE9C31" w14:textId="204C45D1" w:rsidR="00DE3AAB" w:rsidRDefault="00DE3AAB" w:rsidP="007D61A9">
            <w:pPr>
              <w:pStyle w:val="XML4"/>
            </w:pPr>
            <w:r>
              <w:t>enum pop-vlan;</w:t>
            </w:r>
          </w:p>
          <w:p w14:paraId="4DAAD9AB" w14:textId="76651257" w:rsidR="00DE3AAB" w:rsidRDefault="00DE3AAB" w:rsidP="007D61A9">
            <w:pPr>
              <w:pStyle w:val="XML4"/>
            </w:pPr>
            <w:r>
              <w:t>enum push-mpls;</w:t>
            </w:r>
          </w:p>
          <w:p w14:paraId="2E6D551B" w14:textId="77878A8C" w:rsidR="00DE3AAB" w:rsidRDefault="00DE3AAB" w:rsidP="007D61A9">
            <w:pPr>
              <w:pStyle w:val="XML4"/>
            </w:pPr>
            <w:r>
              <w:t>enum pop-mpls;</w:t>
            </w:r>
          </w:p>
          <w:p w14:paraId="3366BA6F" w14:textId="161F224F" w:rsidR="00DE3AAB" w:rsidRDefault="00DE3AAB" w:rsidP="007D61A9">
            <w:pPr>
              <w:pStyle w:val="XML4"/>
            </w:pPr>
            <w:r>
              <w:t>enum set-queue;</w:t>
            </w:r>
          </w:p>
          <w:p w14:paraId="070B150F" w14:textId="4DECA2D6" w:rsidR="00DE3AAB" w:rsidRDefault="00DE3AAB" w:rsidP="007D61A9">
            <w:pPr>
              <w:pStyle w:val="XML4"/>
            </w:pPr>
            <w:r>
              <w:t>enum group;</w:t>
            </w:r>
          </w:p>
          <w:p w14:paraId="4F33A708" w14:textId="7112E594" w:rsidR="00DE3AAB" w:rsidRDefault="00DE3AAB" w:rsidP="007D61A9">
            <w:pPr>
              <w:pStyle w:val="XML4"/>
            </w:pPr>
            <w:r>
              <w:t>enum set-nw-ttl;</w:t>
            </w:r>
          </w:p>
          <w:p w14:paraId="0B9BBBCC" w14:textId="37906CE2" w:rsidR="00DE3AAB" w:rsidRDefault="00DE3AAB" w:rsidP="007D61A9">
            <w:pPr>
              <w:pStyle w:val="XML4"/>
            </w:pPr>
            <w:r>
              <w:t>enum dec-nw-ttl;</w:t>
            </w:r>
          </w:p>
          <w:p w14:paraId="70802513" w14:textId="227E2803" w:rsidR="00DE3AAB" w:rsidRDefault="00DE3AAB" w:rsidP="007D61A9">
            <w:pPr>
              <w:pStyle w:val="XML4"/>
            </w:pPr>
            <w:r>
              <w:t>enum set-field;</w:t>
            </w:r>
          </w:p>
          <w:p w14:paraId="7F1B2AEE" w14:textId="3F707E2A" w:rsidR="00DE3AAB" w:rsidRDefault="00DE3AAB" w:rsidP="007D61A9">
            <w:pPr>
              <w:pStyle w:val="XML2"/>
            </w:pPr>
            <w:r>
              <w:t>}</w:t>
            </w:r>
          </w:p>
          <w:p w14:paraId="504AF55B" w14:textId="77777777" w:rsidR="00DE3AAB" w:rsidRDefault="00DE3AAB" w:rsidP="00DE3AAB">
            <w:pPr>
              <w:pStyle w:val="XML1"/>
            </w:pPr>
            <w:r>
              <w:t>}</w:t>
            </w:r>
          </w:p>
          <w:p w14:paraId="66B37880" w14:textId="77777777" w:rsidR="00DE3AAB" w:rsidRDefault="00DE3AAB" w:rsidP="00DE3AAB">
            <w:pPr>
              <w:pStyle w:val="XML1"/>
            </w:pPr>
          </w:p>
          <w:p w14:paraId="0E22BB8B" w14:textId="77777777" w:rsidR="00DE3AAB" w:rsidRDefault="00DE3AAB" w:rsidP="002E655C">
            <w:pPr>
              <w:pStyle w:val="XML2"/>
            </w:pPr>
            <w:r>
              <w:t>typedef instruction-type {</w:t>
            </w:r>
          </w:p>
          <w:p w14:paraId="3125D27F" w14:textId="197E1774" w:rsidR="00DE3AAB" w:rsidRDefault="00DE3AAB" w:rsidP="002E655C">
            <w:pPr>
              <w:pStyle w:val="XML3"/>
            </w:pPr>
            <w:proofErr w:type="gramStart"/>
            <w:r>
              <w:t>description</w:t>
            </w:r>
            <w:proofErr w:type="gramEnd"/>
            <w:r>
              <w:t xml:space="preserve"> "The types of instructions defined in OpenFlow Switch Specification version 1.2.";</w:t>
            </w:r>
          </w:p>
          <w:p w14:paraId="13090EE8" w14:textId="75A912FA" w:rsidR="00DE3AAB" w:rsidRDefault="00DE3AAB" w:rsidP="002E655C">
            <w:pPr>
              <w:pStyle w:val="XML3"/>
            </w:pPr>
            <w:r>
              <w:t>type enumeration {</w:t>
            </w:r>
          </w:p>
          <w:p w14:paraId="5D8D99AB" w14:textId="7B607CF0" w:rsidR="00DE3AAB" w:rsidRDefault="00DE3AAB" w:rsidP="002E655C">
            <w:pPr>
              <w:pStyle w:val="XML4"/>
            </w:pPr>
            <w:r>
              <w:t>enum apply-actions;</w:t>
            </w:r>
          </w:p>
          <w:p w14:paraId="1C4D2897" w14:textId="722B5D33" w:rsidR="00DE3AAB" w:rsidRDefault="00DE3AAB" w:rsidP="002E655C">
            <w:pPr>
              <w:pStyle w:val="XML4"/>
            </w:pPr>
            <w:r>
              <w:t>enum clear-actions;</w:t>
            </w:r>
          </w:p>
          <w:p w14:paraId="571AD8CF" w14:textId="3A3F8848" w:rsidR="00DE3AAB" w:rsidRDefault="00DE3AAB" w:rsidP="002E655C">
            <w:pPr>
              <w:pStyle w:val="XML4"/>
            </w:pPr>
            <w:r>
              <w:t>enum write-actions;</w:t>
            </w:r>
          </w:p>
          <w:p w14:paraId="3BFC60A1" w14:textId="02FBD88F" w:rsidR="00DE3AAB" w:rsidRDefault="00DE3AAB" w:rsidP="002E655C">
            <w:pPr>
              <w:pStyle w:val="XML4"/>
            </w:pPr>
            <w:r>
              <w:t>enum write-metadata;</w:t>
            </w:r>
          </w:p>
          <w:p w14:paraId="5C13DBC0" w14:textId="118552D9" w:rsidR="00DE3AAB" w:rsidRDefault="00DE3AAB" w:rsidP="002E655C">
            <w:pPr>
              <w:pStyle w:val="XML4"/>
            </w:pPr>
            <w:r>
              <w:t>enum goto-table;</w:t>
            </w:r>
          </w:p>
          <w:p w14:paraId="00E237BC" w14:textId="7829293C" w:rsidR="00DE3AAB" w:rsidRDefault="00DE3AAB" w:rsidP="007D61A9">
            <w:pPr>
              <w:pStyle w:val="XML2"/>
            </w:pPr>
            <w:r>
              <w:t>}</w:t>
            </w:r>
          </w:p>
          <w:p w14:paraId="0180D8C1" w14:textId="77777777" w:rsidR="00DE3AAB" w:rsidRDefault="00DE3AAB" w:rsidP="00DE3AAB">
            <w:pPr>
              <w:pStyle w:val="XML1"/>
            </w:pPr>
            <w:r>
              <w:t>}</w:t>
            </w:r>
          </w:p>
          <w:p w14:paraId="51F82A78" w14:textId="77777777" w:rsidR="00F71F36" w:rsidRDefault="00F71F36" w:rsidP="00011096">
            <w:pPr>
              <w:pStyle w:val="XML20"/>
            </w:pPr>
          </w:p>
          <w:p w14:paraId="5229F975" w14:textId="77777777" w:rsidR="00B725E5" w:rsidRDefault="00B725E5" w:rsidP="002E655C">
            <w:pPr>
              <w:pStyle w:val="XML2"/>
            </w:pPr>
            <w:r>
              <w:t>typedef match-type {</w:t>
            </w:r>
          </w:p>
          <w:p w14:paraId="400E6A68" w14:textId="420F3A46" w:rsidR="00B725E5" w:rsidRDefault="00B725E5" w:rsidP="002E655C">
            <w:pPr>
              <w:pStyle w:val="XML3"/>
            </w:pPr>
            <w:proofErr w:type="gramStart"/>
            <w:r>
              <w:t>description</w:t>
            </w:r>
            <w:proofErr w:type="gramEnd"/>
            <w:r>
              <w:t xml:space="preserve"> "The types of matches defined in OpenFlow Switch Specification version 1.2.";</w:t>
            </w:r>
          </w:p>
          <w:p w14:paraId="0414EB8E" w14:textId="2779BE51" w:rsidR="00B725E5" w:rsidRDefault="00B725E5" w:rsidP="002E655C">
            <w:pPr>
              <w:pStyle w:val="XML3"/>
            </w:pPr>
            <w:r>
              <w:t>type enumeration {</w:t>
            </w:r>
          </w:p>
          <w:p w14:paraId="319D5CE9" w14:textId="1864BF9C" w:rsidR="00B725E5" w:rsidRDefault="00B725E5" w:rsidP="002E655C">
            <w:pPr>
              <w:pStyle w:val="XML4"/>
            </w:pPr>
            <w:r>
              <w:t>enum input-port;</w:t>
            </w:r>
          </w:p>
          <w:p w14:paraId="7D022491" w14:textId="6C178C20" w:rsidR="00B725E5" w:rsidRDefault="00B725E5" w:rsidP="002E655C">
            <w:pPr>
              <w:pStyle w:val="XML4"/>
            </w:pPr>
            <w:r>
              <w:t>enum physical-input-port;</w:t>
            </w:r>
          </w:p>
          <w:p w14:paraId="5641CB48" w14:textId="5E679A44" w:rsidR="00B725E5" w:rsidRDefault="00B725E5" w:rsidP="002E655C">
            <w:pPr>
              <w:pStyle w:val="XML4"/>
            </w:pPr>
            <w:r>
              <w:t>enum metadata;</w:t>
            </w:r>
          </w:p>
          <w:p w14:paraId="352065B2" w14:textId="4795F93F" w:rsidR="00B725E5" w:rsidRDefault="00B725E5" w:rsidP="002E655C">
            <w:pPr>
              <w:pStyle w:val="XML4"/>
            </w:pPr>
            <w:r>
              <w:t>enum ethernet-dest;</w:t>
            </w:r>
          </w:p>
          <w:p w14:paraId="36EA1DA7" w14:textId="5F87B7DB" w:rsidR="00B725E5" w:rsidRDefault="00B725E5" w:rsidP="002E655C">
            <w:pPr>
              <w:pStyle w:val="XML4"/>
            </w:pPr>
            <w:r>
              <w:t>enum ethernet-src;</w:t>
            </w:r>
          </w:p>
          <w:p w14:paraId="4E806E27" w14:textId="74A541D2" w:rsidR="00B725E5" w:rsidRDefault="00B725E5" w:rsidP="002E655C">
            <w:pPr>
              <w:pStyle w:val="XML4"/>
            </w:pPr>
            <w:r>
              <w:t>enum ethernet-frame-type;</w:t>
            </w:r>
          </w:p>
          <w:p w14:paraId="300EA9E2" w14:textId="02DAF966" w:rsidR="00B725E5" w:rsidRDefault="00B725E5" w:rsidP="002E655C">
            <w:pPr>
              <w:pStyle w:val="XML4"/>
            </w:pPr>
            <w:r>
              <w:t>enum vlan-id;</w:t>
            </w:r>
          </w:p>
          <w:p w14:paraId="3D98032A" w14:textId="259E64F2" w:rsidR="00B725E5" w:rsidRDefault="00B725E5" w:rsidP="002E655C">
            <w:pPr>
              <w:pStyle w:val="XML4"/>
            </w:pPr>
            <w:r>
              <w:t>enum vlan-priority;</w:t>
            </w:r>
          </w:p>
          <w:p w14:paraId="0BBE47B7" w14:textId="489355CF" w:rsidR="00B725E5" w:rsidRDefault="00B725E5" w:rsidP="002E655C">
            <w:pPr>
              <w:pStyle w:val="XML4"/>
            </w:pPr>
            <w:r>
              <w:t>enum ip-dscp;</w:t>
            </w:r>
          </w:p>
          <w:p w14:paraId="1DD1E8B6" w14:textId="574FB207" w:rsidR="00B725E5" w:rsidRDefault="00B725E5" w:rsidP="002E655C">
            <w:pPr>
              <w:pStyle w:val="XML4"/>
            </w:pPr>
            <w:r>
              <w:t>enum ip-ecn;</w:t>
            </w:r>
          </w:p>
          <w:p w14:paraId="18D94E8F" w14:textId="276D897E" w:rsidR="00B725E5" w:rsidRDefault="00B725E5" w:rsidP="002E655C">
            <w:pPr>
              <w:pStyle w:val="XML4"/>
            </w:pPr>
            <w:r>
              <w:t>enum ip-protocol;</w:t>
            </w:r>
          </w:p>
          <w:p w14:paraId="63A77F84" w14:textId="30405D2C" w:rsidR="00B725E5" w:rsidRDefault="00B725E5" w:rsidP="002E655C">
            <w:pPr>
              <w:pStyle w:val="XML4"/>
            </w:pPr>
            <w:r>
              <w:lastRenderedPageBreak/>
              <w:t>enum ipv4-src;</w:t>
            </w:r>
          </w:p>
          <w:p w14:paraId="2BD3D44E" w14:textId="304335E1" w:rsidR="00B725E5" w:rsidRDefault="00B725E5" w:rsidP="002E655C">
            <w:pPr>
              <w:pStyle w:val="XML4"/>
            </w:pPr>
            <w:r>
              <w:t>enum ipv4-dest;</w:t>
            </w:r>
          </w:p>
          <w:p w14:paraId="788476A5" w14:textId="1D76CADD" w:rsidR="00B725E5" w:rsidRDefault="00B725E5" w:rsidP="002E655C">
            <w:pPr>
              <w:pStyle w:val="XML4"/>
            </w:pPr>
            <w:r>
              <w:t>enum tcp-src;</w:t>
            </w:r>
          </w:p>
          <w:p w14:paraId="0CC88EA2" w14:textId="715136C1" w:rsidR="00B725E5" w:rsidRDefault="00B725E5" w:rsidP="002E655C">
            <w:pPr>
              <w:pStyle w:val="XML4"/>
            </w:pPr>
            <w:r>
              <w:t>enum tcp-dest;</w:t>
            </w:r>
          </w:p>
          <w:p w14:paraId="0514858B" w14:textId="53AE8C56" w:rsidR="00B725E5" w:rsidRDefault="00B725E5" w:rsidP="002E655C">
            <w:pPr>
              <w:pStyle w:val="XML4"/>
            </w:pPr>
            <w:r>
              <w:t>enum udp-src;</w:t>
            </w:r>
          </w:p>
          <w:p w14:paraId="7F53CACF" w14:textId="6A4AB3C1" w:rsidR="00B725E5" w:rsidRDefault="00B725E5" w:rsidP="002E655C">
            <w:pPr>
              <w:pStyle w:val="XML4"/>
            </w:pPr>
            <w:r>
              <w:t>enum udp-dest;</w:t>
            </w:r>
          </w:p>
          <w:p w14:paraId="4C985292" w14:textId="4EDEDE43" w:rsidR="00B725E5" w:rsidRDefault="00B725E5" w:rsidP="002E655C">
            <w:pPr>
              <w:pStyle w:val="XML4"/>
            </w:pPr>
            <w:r>
              <w:t>enum sctp-src;</w:t>
            </w:r>
          </w:p>
          <w:p w14:paraId="0AA4901F" w14:textId="57018070" w:rsidR="00B725E5" w:rsidRDefault="00B725E5" w:rsidP="002E655C">
            <w:pPr>
              <w:pStyle w:val="XML4"/>
            </w:pPr>
            <w:r>
              <w:t>enum sctp-dest;</w:t>
            </w:r>
          </w:p>
          <w:p w14:paraId="6639AA02" w14:textId="6FA92931" w:rsidR="00B725E5" w:rsidRDefault="00B725E5" w:rsidP="002E655C">
            <w:pPr>
              <w:pStyle w:val="XML4"/>
            </w:pPr>
            <w:r>
              <w:t>enum icmpv4-type;</w:t>
            </w:r>
          </w:p>
          <w:p w14:paraId="4D3C0A22" w14:textId="479E3B34" w:rsidR="00B725E5" w:rsidRDefault="00B725E5" w:rsidP="002E655C">
            <w:pPr>
              <w:pStyle w:val="XML4"/>
            </w:pPr>
            <w:r>
              <w:t>enum icmpv4-code;</w:t>
            </w:r>
          </w:p>
          <w:p w14:paraId="135D9A6A" w14:textId="1C522437" w:rsidR="00B725E5" w:rsidRDefault="00B725E5" w:rsidP="002E655C">
            <w:pPr>
              <w:pStyle w:val="XML4"/>
            </w:pPr>
            <w:r>
              <w:t>enum arp-op;</w:t>
            </w:r>
          </w:p>
          <w:p w14:paraId="08F982BE" w14:textId="16442228" w:rsidR="00B725E5" w:rsidRDefault="00B725E5" w:rsidP="002E655C">
            <w:pPr>
              <w:pStyle w:val="XML4"/>
            </w:pPr>
            <w:r>
              <w:t>enum arp-src-ip-address;</w:t>
            </w:r>
          </w:p>
          <w:p w14:paraId="67196945" w14:textId="4EDF19A5" w:rsidR="00B725E5" w:rsidRDefault="00B725E5" w:rsidP="002E655C">
            <w:pPr>
              <w:pStyle w:val="XML4"/>
            </w:pPr>
            <w:r>
              <w:t>enum arp-target-ip-address;</w:t>
            </w:r>
          </w:p>
          <w:p w14:paraId="54E86963" w14:textId="5FE7A2DC" w:rsidR="00B725E5" w:rsidRDefault="00B725E5" w:rsidP="002E655C">
            <w:pPr>
              <w:pStyle w:val="XML4"/>
            </w:pPr>
            <w:r>
              <w:t>enum arp-src-hardware-address;</w:t>
            </w:r>
          </w:p>
          <w:p w14:paraId="731FD553" w14:textId="545FBC8B" w:rsidR="00B725E5" w:rsidRDefault="00B725E5" w:rsidP="002E655C">
            <w:pPr>
              <w:pStyle w:val="XML4"/>
            </w:pPr>
            <w:r>
              <w:t>enum arp-target-hardware-address;</w:t>
            </w:r>
          </w:p>
          <w:p w14:paraId="2747D39B" w14:textId="77D10C8A" w:rsidR="00B725E5" w:rsidRDefault="00B725E5" w:rsidP="002E655C">
            <w:pPr>
              <w:pStyle w:val="XML4"/>
            </w:pPr>
            <w:r>
              <w:t>enum ipv6-src;</w:t>
            </w:r>
          </w:p>
          <w:p w14:paraId="098D9DEE" w14:textId="29DB077D" w:rsidR="00B725E5" w:rsidRDefault="00B725E5" w:rsidP="002E655C">
            <w:pPr>
              <w:pStyle w:val="XML4"/>
            </w:pPr>
            <w:r>
              <w:t>enum ipv6-dest;</w:t>
            </w:r>
          </w:p>
          <w:p w14:paraId="18F064EB" w14:textId="52BB1BE7" w:rsidR="00B725E5" w:rsidRDefault="00B725E5" w:rsidP="002E655C">
            <w:pPr>
              <w:pStyle w:val="XML4"/>
            </w:pPr>
            <w:r>
              <w:t>enum ipv6-flow-label;</w:t>
            </w:r>
          </w:p>
          <w:p w14:paraId="595C3A5A" w14:textId="6F2A506C" w:rsidR="00B725E5" w:rsidRDefault="00B725E5" w:rsidP="002E655C">
            <w:pPr>
              <w:pStyle w:val="XML4"/>
            </w:pPr>
            <w:r>
              <w:t>enum icmpv6-type;</w:t>
            </w:r>
          </w:p>
          <w:p w14:paraId="42376443" w14:textId="455C2177" w:rsidR="00B725E5" w:rsidRDefault="00B725E5" w:rsidP="002E655C">
            <w:pPr>
              <w:pStyle w:val="XML4"/>
            </w:pPr>
            <w:r>
              <w:t>enum icmpv6-code;</w:t>
            </w:r>
          </w:p>
          <w:p w14:paraId="620E48D0" w14:textId="7A7CB129" w:rsidR="00B725E5" w:rsidRDefault="00B725E5" w:rsidP="002E655C">
            <w:pPr>
              <w:pStyle w:val="XML4"/>
            </w:pPr>
            <w:r>
              <w:t>enum ipv6-nd-target;</w:t>
            </w:r>
          </w:p>
          <w:p w14:paraId="590C31AC" w14:textId="1CA5776B" w:rsidR="00B725E5" w:rsidRDefault="00B725E5" w:rsidP="002E655C">
            <w:pPr>
              <w:pStyle w:val="XML4"/>
            </w:pPr>
            <w:r>
              <w:t>enum ipv6-nd-source-link-layer;</w:t>
            </w:r>
          </w:p>
          <w:p w14:paraId="43DA72B8" w14:textId="12E311BA" w:rsidR="00B725E5" w:rsidRDefault="00B725E5" w:rsidP="002E655C">
            <w:pPr>
              <w:pStyle w:val="XML4"/>
            </w:pPr>
            <w:r>
              <w:t>enum ipv6-nd-target-link-layer;</w:t>
            </w:r>
          </w:p>
          <w:p w14:paraId="2E6FD184" w14:textId="2C2BB57C" w:rsidR="00B725E5" w:rsidRDefault="00B725E5" w:rsidP="002E655C">
            <w:pPr>
              <w:pStyle w:val="XML4"/>
            </w:pPr>
            <w:r>
              <w:t>enum mpls-label;</w:t>
            </w:r>
          </w:p>
          <w:p w14:paraId="12C5722C" w14:textId="23DE1045" w:rsidR="00B725E5" w:rsidRDefault="00B725E5" w:rsidP="002E655C">
            <w:pPr>
              <w:pStyle w:val="XML4"/>
            </w:pPr>
            <w:r>
              <w:t>enum mpls-tc;</w:t>
            </w:r>
          </w:p>
          <w:p w14:paraId="3BB9C4D2" w14:textId="1922DFB7" w:rsidR="00B725E5" w:rsidRDefault="00B725E5" w:rsidP="008A1F0C">
            <w:pPr>
              <w:pStyle w:val="XML2"/>
            </w:pPr>
            <w:r>
              <w:t>}</w:t>
            </w:r>
          </w:p>
          <w:p w14:paraId="60C08707" w14:textId="77777777" w:rsidR="00B725E5" w:rsidRDefault="00B725E5" w:rsidP="00B725E5">
            <w:pPr>
              <w:pStyle w:val="XML1"/>
            </w:pPr>
            <w:r>
              <w:t>}</w:t>
            </w:r>
          </w:p>
          <w:p w14:paraId="5508F01B" w14:textId="77777777" w:rsidR="00B725E5" w:rsidRDefault="00B725E5" w:rsidP="002E655C">
            <w:pPr>
              <w:pStyle w:val="XML2"/>
            </w:pPr>
            <w:r>
              <w:t>typedef hex-binary {</w:t>
            </w:r>
          </w:p>
          <w:p w14:paraId="52F03079" w14:textId="6BC0E919" w:rsidR="00B725E5" w:rsidRDefault="00B725E5" w:rsidP="002E655C">
            <w:pPr>
              <w:pStyle w:val="XML3"/>
            </w:pPr>
            <w:r>
              <w:t>type binary;</w:t>
            </w:r>
          </w:p>
          <w:p w14:paraId="638064AD" w14:textId="62BB58BE" w:rsidR="00B725E5" w:rsidRDefault="00B725E5" w:rsidP="002E655C">
            <w:pPr>
              <w:pStyle w:val="XML3"/>
            </w:pPr>
            <w:r>
              <w:t>description</w:t>
            </w:r>
          </w:p>
          <w:p w14:paraId="4FA32F11" w14:textId="14B5A87E" w:rsidR="00B725E5" w:rsidRDefault="00B725E5" w:rsidP="00F22CC7">
            <w:pPr>
              <w:pStyle w:val="XML3"/>
            </w:pPr>
            <w:r>
              <w:t>"hex binary encoded string";</w:t>
            </w:r>
          </w:p>
          <w:p w14:paraId="4251806F" w14:textId="180D9875" w:rsidR="00B725E5" w:rsidRDefault="00B725E5" w:rsidP="00F22CC7">
            <w:pPr>
              <w:pStyle w:val="XML2"/>
            </w:pPr>
            <w:r>
              <w:t>reference</w:t>
            </w:r>
          </w:p>
          <w:p w14:paraId="4BB8F352" w14:textId="5C9E7A33" w:rsidR="00B725E5" w:rsidRDefault="00B725E5" w:rsidP="00F22CC7">
            <w:pPr>
              <w:pStyle w:val="XML3"/>
            </w:pPr>
            <w:r>
              <w:t>"http://www.w3.org/TR/2004/REC-xmlschema-2-20041028/datatypes.html#hexBinary";</w:t>
            </w:r>
          </w:p>
          <w:p w14:paraId="115B7831" w14:textId="77777777" w:rsidR="00B725E5" w:rsidRDefault="00B725E5" w:rsidP="00B725E5">
            <w:pPr>
              <w:pStyle w:val="XML1"/>
            </w:pPr>
            <w:r>
              <w:t>}</w:t>
            </w:r>
          </w:p>
          <w:p w14:paraId="3DFDF197" w14:textId="77777777" w:rsidR="00B725E5" w:rsidRPr="009F1B7D" w:rsidRDefault="00B725E5" w:rsidP="00011096">
            <w:pPr>
              <w:pStyle w:val="XML20"/>
            </w:pPr>
          </w:p>
          <w:p w14:paraId="38821D94" w14:textId="77777777" w:rsidR="00F71F36" w:rsidRPr="009F1B7D" w:rsidRDefault="00F71F36" w:rsidP="00011096">
            <w:pPr>
              <w:pStyle w:val="XML2"/>
            </w:pPr>
            <w:r w:rsidRPr="009F1B7D">
              <w:t>/*****************************************************************</w:t>
            </w:r>
          </w:p>
          <w:p w14:paraId="72B58FDA" w14:textId="77777777" w:rsidR="00F71F36" w:rsidRPr="009F1B7D" w:rsidRDefault="00F71F36" w:rsidP="00011096">
            <w:pPr>
              <w:pStyle w:val="XML2"/>
            </w:pPr>
            <w:r w:rsidRPr="009F1B7D">
              <w:t>* Groupings</w:t>
            </w:r>
          </w:p>
          <w:p w14:paraId="3A5C9D46" w14:textId="77777777" w:rsidR="00F71F36" w:rsidRPr="009F1B7D" w:rsidRDefault="00F71F36" w:rsidP="00011096">
            <w:pPr>
              <w:pStyle w:val="XML2"/>
            </w:pPr>
            <w:r w:rsidRPr="009F1B7D">
              <w:t>*****************************************************************/</w:t>
            </w:r>
          </w:p>
          <w:p w14:paraId="0E0A62AB" w14:textId="77777777" w:rsidR="00F71F36" w:rsidRPr="009F1B7D" w:rsidRDefault="00F71F36" w:rsidP="00011096">
            <w:pPr>
              <w:pStyle w:val="XML20"/>
            </w:pPr>
          </w:p>
          <w:p w14:paraId="3F78049A" w14:textId="77777777" w:rsidR="00F71F36" w:rsidRPr="009F1B7D" w:rsidRDefault="00F71F36" w:rsidP="00011096">
            <w:pPr>
              <w:pStyle w:val="XML2"/>
            </w:pPr>
            <w:r w:rsidRPr="009F1B7D">
              <w:t>grouping openflow-configuration-point-grouping {</w:t>
            </w:r>
          </w:p>
          <w:p w14:paraId="7A55508C" w14:textId="77777777" w:rsidR="00F71F36" w:rsidRPr="009F1B7D" w:rsidRDefault="00F71F36" w:rsidP="00011096">
            <w:pPr>
              <w:pStyle w:val="XML3"/>
            </w:pPr>
            <w:proofErr w:type="gramStart"/>
            <w:r w:rsidRPr="009F1B7D">
              <w:t>description</w:t>
            </w:r>
            <w:proofErr w:type="gramEnd"/>
            <w:r w:rsidRPr="009F1B7D">
              <w:t xml:space="preserve"> "Representation of an OpenFlow Configuration Point.";</w:t>
            </w:r>
          </w:p>
          <w:p w14:paraId="36000B70" w14:textId="77777777" w:rsidR="00F71F36" w:rsidRPr="009F1B7D" w:rsidRDefault="00F71F36" w:rsidP="00011096">
            <w:pPr>
              <w:pStyle w:val="XML3"/>
            </w:pPr>
            <w:r w:rsidRPr="009F1B7D">
              <w:t>leaf id {</w:t>
            </w:r>
          </w:p>
          <w:p w14:paraId="3AC395D7" w14:textId="77777777" w:rsidR="00F71F36" w:rsidRPr="009F1B7D" w:rsidRDefault="00F71F36" w:rsidP="00011096">
            <w:pPr>
              <w:pStyle w:val="XML4"/>
            </w:pPr>
            <w:r w:rsidRPr="009F1B7D">
              <w:t>type inet:uri;</w:t>
            </w:r>
          </w:p>
          <w:p w14:paraId="7C581DE3" w14:textId="77777777" w:rsidR="00F71F36" w:rsidRPr="009F1B7D" w:rsidRDefault="00F71F36" w:rsidP="00011096">
            <w:pPr>
              <w:pStyle w:val="XML4"/>
            </w:pPr>
            <w:proofErr w:type="gramStart"/>
            <w:r w:rsidRPr="009F1B7D">
              <w:t>description</w:t>
            </w:r>
            <w:proofErr w:type="gramEnd"/>
            <w:r w:rsidRPr="009F1B7D">
              <w:t xml:space="preserve"> "An identifier that identifies a Configuration Point of the OpenFlow Capable Switch.";</w:t>
            </w:r>
          </w:p>
          <w:p w14:paraId="5B7F83ED" w14:textId="77777777" w:rsidR="00F71F36" w:rsidRPr="009F1B7D" w:rsidRDefault="00F71F36" w:rsidP="00011096">
            <w:pPr>
              <w:pStyle w:val="XML3"/>
            </w:pPr>
            <w:r w:rsidRPr="009F1B7D">
              <w:t>}</w:t>
            </w:r>
          </w:p>
          <w:p w14:paraId="45F4FBAE" w14:textId="77777777" w:rsidR="00F71F36" w:rsidRPr="009F1B7D" w:rsidRDefault="00F71F36" w:rsidP="00011096">
            <w:pPr>
              <w:pStyle w:val="XML3"/>
            </w:pPr>
            <w:r w:rsidRPr="009F1B7D">
              <w:t>leaf uri {</w:t>
            </w:r>
          </w:p>
          <w:p w14:paraId="62682138" w14:textId="77777777" w:rsidR="00F71F36" w:rsidRPr="009F1B7D" w:rsidRDefault="00F71F36" w:rsidP="00011096">
            <w:pPr>
              <w:pStyle w:val="XML4"/>
            </w:pPr>
            <w:r w:rsidRPr="009F1B7D">
              <w:t>type inet:uri;</w:t>
            </w:r>
          </w:p>
          <w:p w14:paraId="4FCF4778" w14:textId="77777777" w:rsidR="00F71F36" w:rsidRPr="009F1B7D" w:rsidRDefault="00F71F36" w:rsidP="00011096">
            <w:pPr>
              <w:pStyle w:val="XML4"/>
            </w:pPr>
            <w:proofErr w:type="gramStart"/>
            <w:r w:rsidRPr="009F1B7D">
              <w:t>description</w:t>
            </w:r>
            <w:proofErr w:type="gramEnd"/>
            <w:r w:rsidRPr="009F1B7D">
              <w:t xml:space="preserve"> "A locator of the Configuration Point. This element MAY contain a locator of the Configuration Point including, for example, anIP address and a port number.</w:t>
            </w:r>
            <w:proofErr w:type="gramStart"/>
            <w:r w:rsidRPr="009F1B7D">
              <w:t>";</w:t>
            </w:r>
            <w:proofErr w:type="gramEnd"/>
          </w:p>
          <w:p w14:paraId="5DF5B689" w14:textId="77777777" w:rsidR="00F71F36" w:rsidRPr="009F1B7D" w:rsidRDefault="00F71F36" w:rsidP="00011096">
            <w:pPr>
              <w:pStyle w:val="XML3"/>
            </w:pPr>
            <w:r w:rsidRPr="009F1B7D">
              <w:t>}</w:t>
            </w:r>
          </w:p>
          <w:p w14:paraId="36688DD9" w14:textId="77777777" w:rsidR="00F71F36" w:rsidRPr="009F1B7D" w:rsidRDefault="00F71F36" w:rsidP="00011096">
            <w:pPr>
              <w:pStyle w:val="XML3"/>
            </w:pPr>
            <w:r w:rsidRPr="009F1B7D">
              <w:t>leaf protocol {</w:t>
            </w:r>
          </w:p>
          <w:p w14:paraId="64167CC5" w14:textId="77777777" w:rsidR="00F71F36" w:rsidRPr="009F1B7D" w:rsidRDefault="00F71F36" w:rsidP="00011096">
            <w:pPr>
              <w:pStyle w:val="XML4"/>
            </w:pPr>
            <w:r w:rsidRPr="009F1B7D">
              <w:t>type enumeration {</w:t>
            </w:r>
          </w:p>
          <w:p w14:paraId="4DBD8195" w14:textId="77777777" w:rsidR="00F71F36" w:rsidRPr="009F1B7D" w:rsidRDefault="00F71F36" w:rsidP="00011096">
            <w:pPr>
              <w:pStyle w:val="XML5"/>
            </w:pPr>
            <w:r w:rsidRPr="009F1B7D">
              <w:t>enum "ssh";</w:t>
            </w:r>
          </w:p>
          <w:p w14:paraId="7A21202B" w14:textId="77777777" w:rsidR="00F71F36" w:rsidRPr="009F1B7D" w:rsidRDefault="00F71F36" w:rsidP="00011096">
            <w:pPr>
              <w:pStyle w:val="XML5"/>
            </w:pPr>
            <w:r w:rsidRPr="009F1B7D">
              <w:lastRenderedPageBreak/>
              <w:t>enum "soap";</w:t>
            </w:r>
          </w:p>
          <w:p w14:paraId="63DC192A" w14:textId="77777777" w:rsidR="00F71F36" w:rsidRPr="009F1B7D" w:rsidRDefault="00F71F36" w:rsidP="00011096">
            <w:pPr>
              <w:pStyle w:val="XML5"/>
            </w:pPr>
            <w:r w:rsidRPr="009F1B7D">
              <w:t>enum "tls";</w:t>
            </w:r>
          </w:p>
          <w:p w14:paraId="0DBE50BB" w14:textId="77777777" w:rsidR="00F71F36" w:rsidRPr="009F1B7D" w:rsidRDefault="00F71F36" w:rsidP="00011096">
            <w:pPr>
              <w:pStyle w:val="XML5"/>
            </w:pPr>
            <w:r w:rsidRPr="009F1B7D">
              <w:t>enum "beep";</w:t>
            </w:r>
          </w:p>
          <w:p w14:paraId="592BBBB2" w14:textId="77777777" w:rsidR="00F71F36" w:rsidRPr="009F1B7D" w:rsidRDefault="00F71F36" w:rsidP="00011096">
            <w:pPr>
              <w:pStyle w:val="XML4"/>
            </w:pPr>
            <w:r w:rsidRPr="009F1B7D">
              <w:t>}</w:t>
            </w:r>
          </w:p>
          <w:p w14:paraId="7DCC8A7B" w14:textId="77777777" w:rsidR="00F71F36" w:rsidRPr="009F1B7D" w:rsidRDefault="00F71F36" w:rsidP="00011096">
            <w:pPr>
              <w:pStyle w:val="XML4"/>
            </w:pPr>
            <w:r w:rsidRPr="009F1B7D">
              <w:t>default "ssh";</w:t>
            </w:r>
          </w:p>
          <w:p w14:paraId="2AE98353" w14:textId="77777777" w:rsidR="00F71F36" w:rsidRPr="009F1B7D" w:rsidRDefault="00F71F36" w:rsidP="00011096">
            <w:pPr>
              <w:pStyle w:val="XML4"/>
            </w:pPr>
            <w:proofErr w:type="gramStart"/>
            <w:r w:rsidRPr="009F1B7D">
              <w:t>description</w:t>
            </w:r>
            <w:proofErr w:type="gramEnd"/>
            <w:r w:rsidRPr="009F1B7D">
              <w:t xml:space="preserve"> "The transport protocol that the Configuration Point uses when communicating via NETCONF with the OpenFlow Capable Switch.";</w:t>
            </w:r>
          </w:p>
          <w:p w14:paraId="5B5FDDB1" w14:textId="77777777" w:rsidR="00F71F36" w:rsidRPr="009F1B7D" w:rsidRDefault="00F71F36" w:rsidP="00011096">
            <w:pPr>
              <w:pStyle w:val="XML4"/>
            </w:pPr>
            <w:r w:rsidRPr="009F1B7D">
              <w:t>reference "The mappings of NETCONF to different transport protocols are defined in RFC 6242 for SSH, RFC 4743 for SOAP, RFC 4744 for BEEP, and RFC 5539 for TLS";</w:t>
            </w:r>
          </w:p>
          <w:p w14:paraId="07C8C7A4" w14:textId="77777777" w:rsidR="00F71F36" w:rsidRPr="009F1B7D" w:rsidRDefault="00F71F36" w:rsidP="00011096">
            <w:pPr>
              <w:pStyle w:val="XML3"/>
            </w:pPr>
            <w:r w:rsidRPr="009F1B7D">
              <w:t>}</w:t>
            </w:r>
          </w:p>
          <w:p w14:paraId="3C9F871D" w14:textId="77777777" w:rsidR="00F71F36" w:rsidRPr="009F1B7D" w:rsidRDefault="00F71F36" w:rsidP="00011096">
            <w:pPr>
              <w:pStyle w:val="XML2"/>
            </w:pPr>
            <w:r w:rsidRPr="009F1B7D">
              <w:t>}</w:t>
            </w:r>
          </w:p>
          <w:p w14:paraId="4F0F47A4" w14:textId="77777777" w:rsidR="00F71F36" w:rsidRPr="009F1B7D" w:rsidRDefault="00F71F36" w:rsidP="00011096">
            <w:pPr>
              <w:pStyle w:val="XML1"/>
            </w:pPr>
          </w:p>
          <w:p w14:paraId="183C2BD5" w14:textId="77777777" w:rsidR="00F71F36" w:rsidRPr="009F1B7D" w:rsidRDefault="00F71F36" w:rsidP="00011096">
            <w:pPr>
              <w:pStyle w:val="XML2"/>
            </w:pPr>
            <w:r w:rsidRPr="009F1B7D">
              <w:t>grouping openflow-logical-switch-grouping {</w:t>
            </w:r>
          </w:p>
          <w:p w14:paraId="576A4845" w14:textId="77777777" w:rsidR="00F71F36" w:rsidRPr="009F1B7D" w:rsidRDefault="00F71F36" w:rsidP="00011096">
            <w:pPr>
              <w:pStyle w:val="XML3"/>
            </w:pPr>
            <w:proofErr w:type="gramStart"/>
            <w:r w:rsidRPr="009F1B7D">
              <w:t>description</w:t>
            </w:r>
            <w:proofErr w:type="gramEnd"/>
            <w:r w:rsidRPr="009F1B7D">
              <w:t xml:space="preserve"> "This grouping specifies all properties of an OpenFlow Logical Switch.";</w:t>
            </w:r>
          </w:p>
          <w:p w14:paraId="23635A42" w14:textId="77777777" w:rsidR="00F71F36" w:rsidRPr="009F1B7D" w:rsidRDefault="00F71F36" w:rsidP="00011096">
            <w:pPr>
              <w:pStyle w:val="XML3"/>
            </w:pPr>
            <w:r w:rsidRPr="009F1B7D">
              <w:t>leaf id {</w:t>
            </w:r>
          </w:p>
          <w:p w14:paraId="358A4BA0" w14:textId="77777777" w:rsidR="00F71F36" w:rsidRPr="009F1B7D" w:rsidRDefault="00F71F36" w:rsidP="00011096">
            <w:pPr>
              <w:pStyle w:val="XML4"/>
            </w:pPr>
            <w:r w:rsidRPr="009F1B7D">
              <w:t>type inet:uri;</w:t>
            </w:r>
          </w:p>
          <w:p w14:paraId="15841511" w14:textId="77777777" w:rsidR="00F71F36" w:rsidRPr="009F1B7D" w:rsidRDefault="00F71F36" w:rsidP="00011096">
            <w:pPr>
              <w:pStyle w:val="XML4"/>
            </w:pPr>
            <w:r w:rsidRPr="009F1B7D">
              <w:t>mandatory true;</w:t>
            </w:r>
          </w:p>
          <w:p w14:paraId="0728DBC9" w14:textId="77777777" w:rsidR="00F71F36" w:rsidRPr="009F1B7D" w:rsidRDefault="00F71F36" w:rsidP="00011096">
            <w:pPr>
              <w:pStyle w:val="XML4"/>
            </w:pPr>
            <w:proofErr w:type="gramStart"/>
            <w:r w:rsidRPr="009F1B7D">
              <w:t>description</w:t>
            </w:r>
            <w:proofErr w:type="gramEnd"/>
            <w:r w:rsidRPr="009F1B7D">
              <w:t xml:space="preserve"> "An unique but locally arbitrary identifier that identifies a Logical Switch within a Capable Switch and is persistent across reboots of the system.";</w:t>
            </w:r>
          </w:p>
          <w:p w14:paraId="458460BF" w14:textId="77777777" w:rsidR="00F71F36" w:rsidRDefault="00F71F36" w:rsidP="00011096">
            <w:pPr>
              <w:pStyle w:val="XML3"/>
            </w:pPr>
            <w:r w:rsidRPr="009F1B7D">
              <w:t>}</w:t>
            </w:r>
          </w:p>
          <w:p w14:paraId="45E6B949" w14:textId="5C29B353" w:rsidR="002D2773" w:rsidRDefault="002D2773" w:rsidP="00A21E86">
            <w:pPr>
              <w:pStyle w:val="XML3"/>
            </w:pPr>
            <w:r>
              <w:t>container capabilities {</w:t>
            </w:r>
          </w:p>
          <w:p w14:paraId="3F5F0667" w14:textId="390DA333" w:rsidR="002D2773" w:rsidRDefault="002D2773" w:rsidP="00A21E86">
            <w:pPr>
              <w:pStyle w:val="XML4"/>
            </w:pPr>
            <w:proofErr w:type="gramStart"/>
            <w:r w:rsidRPr="009F1B7D">
              <w:t>description</w:t>
            </w:r>
            <w:proofErr w:type="gramEnd"/>
            <w:r w:rsidRPr="009F1B7D">
              <w:t xml:space="preserve"> "This </w:t>
            </w:r>
            <w:r>
              <w:t xml:space="preserve">container </w:t>
            </w:r>
            <w:r w:rsidRPr="009F1B7D">
              <w:t xml:space="preserve">specifies all </w:t>
            </w:r>
            <w:r>
              <w:t>capability items</w:t>
            </w:r>
            <w:r w:rsidRPr="009F1B7D">
              <w:t xml:space="preserve"> o</w:t>
            </w:r>
            <w:r>
              <w:t>f an   OpenFlow Logical Switch.";</w:t>
            </w:r>
          </w:p>
          <w:p w14:paraId="3B8571F0" w14:textId="6196ED99" w:rsidR="002D2773" w:rsidRDefault="002D2773" w:rsidP="00A21E86">
            <w:pPr>
              <w:pStyle w:val="XML4"/>
            </w:pPr>
            <w:r>
              <w:t>uses openflow-logical-switch-capabilities-grouping;</w:t>
            </w:r>
          </w:p>
          <w:p w14:paraId="4FCB50C7" w14:textId="1F6B30FF" w:rsidR="002D2773" w:rsidRPr="009F1B7D" w:rsidRDefault="002D2773" w:rsidP="00A21E86">
            <w:pPr>
              <w:pStyle w:val="XML3"/>
            </w:pPr>
            <w:r>
              <w:t>}</w:t>
            </w:r>
          </w:p>
          <w:p w14:paraId="0280581B" w14:textId="77777777" w:rsidR="00F71F36" w:rsidRPr="009F1B7D" w:rsidRDefault="00F71F36" w:rsidP="00011096">
            <w:pPr>
              <w:pStyle w:val="XML3"/>
            </w:pPr>
            <w:r w:rsidRPr="009F1B7D">
              <w:t>leaf datapath-id {</w:t>
            </w:r>
          </w:p>
          <w:p w14:paraId="10C0B9AF" w14:textId="77777777" w:rsidR="00F71F36" w:rsidRPr="009F1B7D" w:rsidRDefault="00F71F36" w:rsidP="00011096">
            <w:pPr>
              <w:pStyle w:val="XML4"/>
            </w:pPr>
            <w:r w:rsidRPr="009F1B7D">
              <w:t>type datapath-id-type;</w:t>
            </w:r>
          </w:p>
          <w:p w14:paraId="4CA0390E" w14:textId="77777777" w:rsidR="00F71F36" w:rsidRPr="009F1B7D" w:rsidRDefault="00F71F36" w:rsidP="00011096">
            <w:pPr>
              <w:pStyle w:val="XML4"/>
            </w:pPr>
            <w:r w:rsidRPr="009F1B7D">
              <w:t>mandatory true;</w:t>
            </w:r>
          </w:p>
          <w:p w14:paraId="39B9ADB2" w14:textId="77777777" w:rsidR="00F71F36" w:rsidRPr="009F1B7D" w:rsidRDefault="00F71F36" w:rsidP="00011096">
            <w:pPr>
              <w:pStyle w:val="XML4"/>
            </w:pPr>
            <w:proofErr w:type="gramStart"/>
            <w:r w:rsidRPr="009F1B7D">
              <w:t>description</w:t>
            </w:r>
            <w:proofErr w:type="gramEnd"/>
            <w:r w:rsidRPr="009F1B7D">
              <w:t xml:space="preserve"> "The datapath identifier of the Logical Switch that uniquely identifies this Logical Switch in the controller.";</w:t>
            </w:r>
          </w:p>
          <w:p w14:paraId="234956D0" w14:textId="77777777" w:rsidR="00F71F36" w:rsidRPr="009F1B7D" w:rsidRDefault="00F71F36" w:rsidP="00011096">
            <w:pPr>
              <w:pStyle w:val="XML3"/>
            </w:pPr>
            <w:r w:rsidRPr="009F1B7D">
              <w:t>}</w:t>
            </w:r>
          </w:p>
          <w:p w14:paraId="4F943889" w14:textId="77777777" w:rsidR="00F71F36" w:rsidRPr="009F1B7D" w:rsidRDefault="00F71F36" w:rsidP="00011096">
            <w:pPr>
              <w:pStyle w:val="XML3"/>
            </w:pPr>
            <w:r w:rsidRPr="009F1B7D">
              <w:t>leaf enabled {</w:t>
            </w:r>
          </w:p>
          <w:p w14:paraId="0449CAD9" w14:textId="77777777" w:rsidR="00F71F36" w:rsidRPr="009F1B7D" w:rsidRDefault="00F71F36" w:rsidP="00011096">
            <w:pPr>
              <w:pStyle w:val="XML4"/>
            </w:pPr>
            <w:r w:rsidRPr="009F1B7D">
              <w:t>type boolean;</w:t>
            </w:r>
          </w:p>
          <w:p w14:paraId="1DF7899A" w14:textId="77777777" w:rsidR="00F71F36" w:rsidRPr="009F1B7D" w:rsidRDefault="00F71F36" w:rsidP="00011096">
            <w:pPr>
              <w:pStyle w:val="XML4"/>
            </w:pPr>
            <w:r w:rsidRPr="009F1B7D">
              <w:t>mandatory true;</w:t>
            </w:r>
          </w:p>
          <w:p w14:paraId="3C669736" w14:textId="77777777" w:rsidR="00F71F36" w:rsidRPr="009F1B7D" w:rsidRDefault="00F71F36" w:rsidP="00011096">
            <w:pPr>
              <w:pStyle w:val="XML4"/>
            </w:pPr>
            <w:proofErr w:type="gramStart"/>
            <w:r w:rsidRPr="009F1B7D">
              <w:t>description</w:t>
            </w:r>
            <w:proofErr w:type="gramEnd"/>
            <w:r w:rsidRPr="009F1B7D">
              <w:t xml:space="preserve"> "Specifies if the Logical Switch is enabled.";</w:t>
            </w:r>
          </w:p>
          <w:p w14:paraId="46C3CA48" w14:textId="77777777" w:rsidR="00F71F36" w:rsidRPr="009F1B7D" w:rsidRDefault="00F71F36" w:rsidP="00011096">
            <w:pPr>
              <w:pStyle w:val="XML3"/>
            </w:pPr>
            <w:r w:rsidRPr="009F1B7D">
              <w:t>}</w:t>
            </w:r>
          </w:p>
          <w:p w14:paraId="603419ED" w14:textId="77777777" w:rsidR="00F71F36" w:rsidRPr="009F1B7D" w:rsidRDefault="00F71F36" w:rsidP="00011096">
            <w:pPr>
              <w:pStyle w:val="XML3"/>
            </w:pPr>
            <w:r w:rsidRPr="009F1B7D">
              <w:t>container controllers {</w:t>
            </w:r>
          </w:p>
          <w:p w14:paraId="49D376E8" w14:textId="77777777" w:rsidR="00F71F36" w:rsidRPr="009F1B7D" w:rsidRDefault="00F71F36" w:rsidP="00011096">
            <w:pPr>
              <w:pStyle w:val="XML4"/>
            </w:pPr>
            <w:proofErr w:type="gramStart"/>
            <w:r w:rsidRPr="009F1B7D">
              <w:t>description</w:t>
            </w:r>
            <w:proofErr w:type="gramEnd"/>
            <w:r w:rsidRPr="009F1B7D">
              <w:t xml:space="preserve"> "The list of controllers for this Logical switch.";</w:t>
            </w:r>
          </w:p>
          <w:p w14:paraId="50858C01" w14:textId="77777777" w:rsidR="00F71F36" w:rsidRPr="009F1B7D" w:rsidRDefault="00F71F36" w:rsidP="00011096">
            <w:pPr>
              <w:pStyle w:val="XML4"/>
            </w:pPr>
            <w:r w:rsidRPr="009F1B7D">
              <w:t>list controller {</w:t>
            </w:r>
          </w:p>
          <w:p w14:paraId="2E58E785" w14:textId="77777777" w:rsidR="00F71F36" w:rsidRPr="009F1B7D" w:rsidRDefault="00F71F36" w:rsidP="00011096">
            <w:pPr>
              <w:pStyle w:val="XML5"/>
            </w:pPr>
            <w:r w:rsidRPr="009F1B7D">
              <w:t>key "id";</w:t>
            </w:r>
          </w:p>
          <w:p w14:paraId="23B69509" w14:textId="77777777" w:rsidR="00F71F36" w:rsidRPr="009F1B7D" w:rsidRDefault="00F71F36" w:rsidP="00011096">
            <w:pPr>
              <w:pStyle w:val="XML5"/>
            </w:pPr>
            <w:r w:rsidRPr="009F1B7D">
              <w:t>unique "id";</w:t>
            </w:r>
          </w:p>
          <w:p w14:paraId="2E804B32" w14:textId="77777777" w:rsidR="00F71F36" w:rsidRPr="009F1B7D" w:rsidRDefault="00F71F36" w:rsidP="00011096">
            <w:pPr>
              <w:pStyle w:val="XML5"/>
            </w:pPr>
            <w:proofErr w:type="gramStart"/>
            <w:r w:rsidRPr="009F1B7D">
              <w:t>description</w:t>
            </w:r>
            <w:proofErr w:type="gramEnd"/>
            <w:r w:rsidRPr="009F1B7D">
              <w:t xml:space="preserve"> "The list of controllers that are assigned to the OpenFlow Logical Switch.";</w:t>
            </w:r>
          </w:p>
          <w:p w14:paraId="0AD1773D" w14:textId="77777777" w:rsidR="00F71F36" w:rsidRPr="009F1B7D" w:rsidRDefault="00F71F36" w:rsidP="00011096">
            <w:pPr>
              <w:pStyle w:val="XML5"/>
            </w:pPr>
            <w:r w:rsidRPr="009F1B7D">
              <w:t>uses openflow-controller-grouping;</w:t>
            </w:r>
          </w:p>
          <w:p w14:paraId="20D809DF" w14:textId="77777777" w:rsidR="00F71F36" w:rsidRPr="009F1B7D" w:rsidRDefault="00F71F36" w:rsidP="00011096">
            <w:pPr>
              <w:pStyle w:val="XML4"/>
            </w:pPr>
            <w:r w:rsidRPr="009F1B7D">
              <w:t>}</w:t>
            </w:r>
          </w:p>
          <w:p w14:paraId="1AFF7805" w14:textId="77777777" w:rsidR="00F71F36" w:rsidRPr="009F1B7D" w:rsidRDefault="00F71F36" w:rsidP="00011096">
            <w:pPr>
              <w:pStyle w:val="XML3"/>
            </w:pPr>
            <w:r w:rsidRPr="009F1B7D">
              <w:t>}</w:t>
            </w:r>
          </w:p>
          <w:p w14:paraId="55AC20A5" w14:textId="77777777" w:rsidR="00F71F36" w:rsidRPr="009F1B7D" w:rsidRDefault="00F71F36" w:rsidP="00011096">
            <w:pPr>
              <w:pStyle w:val="XML3"/>
            </w:pPr>
            <w:r w:rsidRPr="009F1B7D">
              <w:t>container resources {</w:t>
            </w:r>
          </w:p>
          <w:p w14:paraId="476D490F" w14:textId="77777777" w:rsidR="00F71F36" w:rsidRPr="009F1B7D" w:rsidRDefault="00F71F36" w:rsidP="00011096">
            <w:pPr>
              <w:pStyle w:val="XML4"/>
            </w:pPr>
            <w:r w:rsidRPr="009F1B7D">
              <w:t>description "The following lists reference to all resources of the OpenFlow Capable Switch that the OpenFlow Logical Switch has exclusive access to.";</w:t>
            </w:r>
          </w:p>
          <w:p w14:paraId="4698AC99" w14:textId="77777777" w:rsidR="00F71F36" w:rsidRPr="009F1B7D" w:rsidRDefault="00F71F36" w:rsidP="00011096">
            <w:pPr>
              <w:pStyle w:val="XML4"/>
            </w:pPr>
            <w:r w:rsidRPr="009F1B7D">
              <w:lastRenderedPageBreak/>
              <w:t>leaf-list port {</w:t>
            </w:r>
          </w:p>
          <w:p w14:paraId="6A2255DA" w14:textId="77777777" w:rsidR="00F71F36" w:rsidRPr="009F1B7D" w:rsidRDefault="00F71F36" w:rsidP="00011096">
            <w:pPr>
              <w:pStyle w:val="XML5"/>
            </w:pPr>
            <w:r w:rsidRPr="009F1B7D">
              <w:t>type leafref {</w:t>
            </w:r>
          </w:p>
          <w:p w14:paraId="42447818" w14:textId="77777777" w:rsidR="00F71F36" w:rsidRPr="009F1B7D" w:rsidRDefault="00F71F36" w:rsidP="00011096">
            <w:pPr>
              <w:pStyle w:val="XML6"/>
            </w:pPr>
            <w:r w:rsidRPr="009F1B7D">
              <w:t>path "/capable-switch/resources/port/resource-id";</w:t>
            </w:r>
          </w:p>
          <w:p w14:paraId="57BFF9C6" w14:textId="77777777" w:rsidR="00F71F36" w:rsidRPr="009F1B7D" w:rsidRDefault="00F71F36" w:rsidP="00011096">
            <w:pPr>
              <w:pStyle w:val="XML5"/>
            </w:pPr>
            <w:r w:rsidRPr="009F1B7D">
              <w:t>}</w:t>
            </w:r>
          </w:p>
          <w:p w14:paraId="7ADDFE96" w14:textId="77777777" w:rsidR="00F71F36" w:rsidRPr="009F1B7D" w:rsidRDefault="00F71F36" w:rsidP="00011096">
            <w:pPr>
              <w:pStyle w:val="XML5"/>
            </w:pPr>
            <w:r w:rsidRPr="009F1B7D">
              <w:t>description "The list references to all port resources of the OpenFlow Capable Switch that the OpenFlow Logical Switch has exclusive access to.";</w:t>
            </w:r>
          </w:p>
          <w:p w14:paraId="317CC2A5" w14:textId="77777777" w:rsidR="00F71F36" w:rsidRPr="009F1B7D" w:rsidRDefault="00F71F36" w:rsidP="00011096">
            <w:pPr>
              <w:pStyle w:val="XML4"/>
            </w:pPr>
            <w:r w:rsidRPr="009F1B7D">
              <w:t>}</w:t>
            </w:r>
          </w:p>
          <w:p w14:paraId="1A43FB0D" w14:textId="77777777" w:rsidR="00F71F36" w:rsidRPr="009F1B7D" w:rsidRDefault="00F71F36" w:rsidP="00011096">
            <w:pPr>
              <w:pStyle w:val="XML4"/>
            </w:pPr>
            <w:r w:rsidRPr="009F1B7D">
              <w:t>leaf-list queue {</w:t>
            </w:r>
          </w:p>
          <w:p w14:paraId="3D02E3A9" w14:textId="77777777" w:rsidR="00F71F36" w:rsidRPr="009F1B7D" w:rsidRDefault="00F71F36" w:rsidP="00011096">
            <w:pPr>
              <w:pStyle w:val="XML5"/>
            </w:pPr>
            <w:r w:rsidRPr="009F1B7D">
              <w:t>type leafref {</w:t>
            </w:r>
          </w:p>
          <w:p w14:paraId="32E49E3E" w14:textId="77777777" w:rsidR="00F71F36" w:rsidRPr="009F1B7D" w:rsidRDefault="00F71F36" w:rsidP="00011096">
            <w:pPr>
              <w:pStyle w:val="XML6"/>
            </w:pPr>
            <w:r w:rsidRPr="009F1B7D">
              <w:t>path "/capable-switch/resources/queue/resource-id";</w:t>
            </w:r>
          </w:p>
          <w:p w14:paraId="07976DD2" w14:textId="77777777" w:rsidR="00F71F36" w:rsidRPr="009F1B7D" w:rsidRDefault="00F71F36" w:rsidP="00011096">
            <w:pPr>
              <w:pStyle w:val="XML5"/>
            </w:pPr>
            <w:r w:rsidRPr="009F1B7D">
              <w:t>}</w:t>
            </w:r>
          </w:p>
          <w:p w14:paraId="575CB4BB" w14:textId="77777777" w:rsidR="00F71F36" w:rsidRPr="009F1B7D" w:rsidRDefault="00F71F36" w:rsidP="00011096">
            <w:pPr>
              <w:pStyle w:val="XML5"/>
            </w:pPr>
            <w:r w:rsidRPr="009F1B7D">
              <w:t>description "The list references to all queue resources of the OpenFlow Capable Switch that the OpenFlow Logical Switch has exclusive access to.";</w:t>
            </w:r>
          </w:p>
          <w:p w14:paraId="1A8E408E" w14:textId="77777777" w:rsidR="00F71F36" w:rsidRDefault="00F71F36" w:rsidP="00011096">
            <w:pPr>
              <w:pStyle w:val="XML4"/>
            </w:pPr>
            <w:r w:rsidRPr="009F1B7D">
              <w:t>}</w:t>
            </w:r>
          </w:p>
          <w:p w14:paraId="524ACAB8" w14:textId="4FAB5441" w:rsidR="00A628B3" w:rsidRPr="009F1B7D" w:rsidRDefault="00A628B3" w:rsidP="00A21E86">
            <w:pPr>
              <w:pStyle w:val="XML4"/>
            </w:pPr>
            <w:r>
              <w:t>leaf-list flow-table</w:t>
            </w:r>
            <w:r w:rsidRPr="009F1B7D">
              <w:t xml:space="preserve"> {</w:t>
            </w:r>
          </w:p>
          <w:p w14:paraId="1A4FD3A1" w14:textId="78425D17" w:rsidR="00A628B3" w:rsidRPr="009F1B7D" w:rsidRDefault="00A628B3" w:rsidP="00A21E86">
            <w:pPr>
              <w:pStyle w:val="XML5"/>
            </w:pPr>
            <w:r w:rsidRPr="009F1B7D">
              <w:t>type leafref {</w:t>
            </w:r>
          </w:p>
          <w:p w14:paraId="037698B7" w14:textId="0B69607E" w:rsidR="00A628B3" w:rsidRPr="009F1B7D" w:rsidRDefault="00A628B3" w:rsidP="00A21E86">
            <w:pPr>
              <w:pStyle w:val="XML6"/>
            </w:pPr>
            <w:r w:rsidRPr="009F1B7D">
              <w:t xml:space="preserve">path </w:t>
            </w:r>
            <w:r>
              <w:t>"/capable-switch/resources/flow-table</w:t>
            </w:r>
            <w:r w:rsidRPr="009F1B7D">
              <w:t>/resource-id";</w:t>
            </w:r>
          </w:p>
          <w:p w14:paraId="77CD540F" w14:textId="1261AED3" w:rsidR="00A628B3" w:rsidRPr="009F1B7D" w:rsidRDefault="00A628B3" w:rsidP="00A21E86">
            <w:pPr>
              <w:pStyle w:val="XML5"/>
            </w:pPr>
            <w:r w:rsidRPr="009F1B7D">
              <w:t>}</w:t>
            </w:r>
          </w:p>
          <w:p w14:paraId="1B1EAA67" w14:textId="7D96ABBE" w:rsidR="00A628B3" w:rsidRPr="009F1B7D" w:rsidRDefault="00A628B3" w:rsidP="00A21E86">
            <w:pPr>
              <w:pStyle w:val="XML5"/>
            </w:pPr>
            <w:r w:rsidRPr="009F1B7D">
              <w:t>description "</w:t>
            </w:r>
            <w:r>
              <w:t>The list references to all flow table</w:t>
            </w:r>
            <w:r w:rsidRPr="009F1B7D">
              <w:t xml:space="preserve"> resources </w:t>
            </w:r>
            <w:r w:rsidR="00F045C5">
              <w:t xml:space="preserve">  </w:t>
            </w:r>
            <w:r w:rsidRPr="009F1B7D">
              <w:t>of the OpenFlow Capable Switch that the OpenFlow Logical Switch has exclusive access to.";</w:t>
            </w:r>
          </w:p>
          <w:p w14:paraId="5E4F3A29" w14:textId="72E62965" w:rsidR="00F71F36" w:rsidRPr="009F1B7D" w:rsidRDefault="00F71F36" w:rsidP="00A21E86">
            <w:pPr>
              <w:pStyle w:val="XML3"/>
            </w:pPr>
            <w:r w:rsidRPr="009F1B7D">
              <w:t>}</w:t>
            </w:r>
          </w:p>
          <w:p w14:paraId="2077280A" w14:textId="77777777" w:rsidR="00F71F36" w:rsidRPr="009F1B7D" w:rsidRDefault="00F71F36" w:rsidP="00011096">
            <w:pPr>
              <w:pStyle w:val="XML2"/>
            </w:pPr>
            <w:r w:rsidRPr="009F1B7D">
              <w:t>}</w:t>
            </w:r>
          </w:p>
          <w:p w14:paraId="1647C5C0" w14:textId="77777777" w:rsidR="00F71F36" w:rsidRDefault="00F71F36" w:rsidP="00011096">
            <w:pPr>
              <w:pStyle w:val="XML1"/>
            </w:pPr>
          </w:p>
          <w:p w14:paraId="12542BA6" w14:textId="77777777" w:rsidR="00614584" w:rsidRDefault="00614584" w:rsidP="00614584">
            <w:pPr>
              <w:pStyle w:val="XML1"/>
            </w:pPr>
            <w:r>
              <w:t>grouping openflow-logical-switch-capabilities-grouping {</w:t>
            </w:r>
          </w:p>
          <w:p w14:paraId="421B38DA" w14:textId="5DB86E39" w:rsidR="00614584" w:rsidRDefault="00614584" w:rsidP="00FB5818">
            <w:pPr>
              <w:pStyle w:val="XML2"/>
            </w:pPr>
            <w:proofErr w:type="gramStart"/>
            <w:r>
              <w:t>description</w:t>
            </w:r>
            <w:proofErr w:type="gramEnd"/>
            <w:r>
              <w:t xml:space="preserve"> "This grouping specifies all properties of an OpenFlow logical switch's capabilities.";</w:t>
            </w:r>
          </w:p>
          <w:p w14:paraId="2960E0DB" w14:textId="77777777" w:rsidR="00614584" w:rsidRDefault="00614584" w:rsidP="00614584">
            <w:pPr>
              <w:pStyle w:val="XML1"/>
            </w:pPr>
          </w:p>
          <w:p w14:paraId="049F0D5A" w14:textId="07697154" w:rsidR="00614584" w:rsidRDefault="00614584" w:rsidP="00FB5818">
            <w:pPr>
              <w:pStyle w:val="XML2"/>
            </w:pPr>
            <w:r>
              <w:t>leaf max-buffered-packets {</w:t>
            </w:r>
          </w:p>
          <w:p w14:paraId="64CFD65D" w14:textId="732D5737" w:rsidR="00614584" w:rsidRDefault="00614584" w:rsidP="00FB5818">
            <w:pPr>
              <w:pStyle w:val="XML3"/>
            </w:pPr>
            <w:r>
              <w:t>type uint32;</w:t>
            </w:r>
          </w:p>
          <w:p w14:paraId="145F8F1F" w14:textId="2D77BF8F" w:rsidR="00614584" w:rsidRDefault="00614584" w:rsidP="00FB5818">
            <w:pPr>
              <w:pStyle w:val="XML3"/>
            </w:pPr>
            <w:proofErr w:type="gramStart"/>
            <w:r>
              <w:t>description</w:t>
            </w:r>
            <w:proofErr w:type="gramEnd"/>
            <w:r>
              <w:t xml:space="preserve"> "The maximum number of packets the logical switch can buffer when sending packets to the controller using packet-in messages.";</w:t>
            </w:r>
          </w:p>
          <w:p w14:paraId="310249DE" w14:textId="17417611" w:rsidR="00614584" w:rsidRDefault="00FB5818" w:rsidP="00FB5818">
            <w:pPr>
              <w:pStyle w:val="XML2"/>
            </w:pPr>
            <w:r>
              <w:t>}</w:t>
            </w:r>
          </w:p>
          <w:p w14:paraId="3FD88691" w14:textId="77777777" w:rsidR="00614584" w:rsidRDefault="00614584" w:rsidP="00614584">
            <w:pPr>
              <w:pStyle w:val="XML1"/>
            </w:pPr>
          </w:p>
          <w:p w14:paraId="70AF3600" w14:textId="455B1F13" w:rsidR="00614584" w:rsidRDefault="00614584" w:rsidP="00FB5818">
            <w:pPr>
              <w:pStyle w:val="XML2"/>
            </w:pPr>
            <w:r>
              <w:t>leaf max-tables {</w:t>
            </w:r>
          </w:p>
          <w:p w14:paraId="0CB7893A" w14:textId="53C3FEE2" w:rsidR="00614584" w:rsidRDefault="00614584" w:rsidP="00FB5818">
            <w:pPr>
              <w:pStyle w:val="XML3"/>
            </w:pPr>
            <w:r>
              <w:t>type uint8;</w:t>
            </w:r>
          </w:p>
          <w:p w14:paraId="781826D8" w14:textId="2115FBEB" w:rsidR="00614584" w:rsidRDefault="00614584" w:rsidP="00FB5818">
            <w:pPr>
              <w:pStyle w:val="XML3"/>
            </w:pPr>
            <w:proofErr w:type="gramStart"/>
            <w:r>
              <w:t>description</w:t>
            </w:r>
            <w:proofErr w:type="gramEnd"/>
            <w:r>
              <w:t xml:space="preserve"> "The number of flow tables supported by the logical switch.";</w:t>
            </w:r>
          </w:p>
          <w:p w14:paraId="51973630" w14:textId="6A9603D5" w:rsidR="00614584" w:rsidRDefault="00FB5818" w:rsidP="00FB5818">
            <w:pPr>
              <w:pStyle w:val="XML2"/>
            </w:pPr>
            <w:r>
              <w:t>}</w:t>
            </w:r>
          </w:p>
          <w:p w14:paraId="3106A3BC" w14:textId="181DE07E" w:rsidR="00614584" w:rsidRDefault="00614584" w:rsidP="00614584">
            <w:pPr>
              <w:pStyle w:val="XML1"/>
            </w:pPr>
          </w:p>
          <w:p w14:paraId="66C42408" w14:textId="4D39FAA5" w:rsidR="00614584" w:rsidRDefault="00614584" w:rsidP="00FB5818">
            <w:pPr>
              <w:pStyle w:val="XML2"/>
            </w:pPr>
            <w:r>
              <w:t>leaf max-ports {</w:t>
            </w:r>
          </w:p>
          <w:p w14:paraId="0DA744B7" w14:textId="4451609C" w:rsidR="00614584" w:rsidRDefault="00614584" w:rsidP="00FB5818">
            <w:pPr>
              <w:pStyle w:val="XML3"/>
            </w:pPr>
            <w:r>
              <w:t>type uint32;</w:t>
            </w:r>
          </w:p>
          <w:p w14:paraId="6503D2FB" w14:textId="00F42441" w:rsidR="00614584" w:rsidRDefault="00614584" w:rsidP="00FB5818">
            <w:pPr>
              <w:pStyle w:val="XML3"/>
            </w:pPr>
            <w:proofErr w:type="gramStart"/>
            <w:r>
              <w:t>description</w:t>
            </w:r>
            <w:proofErr w:type="gramEnd"/>
            <w:r>
              <w:t xml:space="preserve"> "The number of flow tables supported by the logical switch.";</w:t>
            </w:r>
          </w:p>
          <w:p w14:paraId="5EC1D15B" w14:textId="3A61DE05" w:rsidR="00614584" w:rsidRDefault="00FB5818" w:rsidP="00FB5818">
            <w:pPr>
              <w:pStyle w:val="XML2"/>
            </w:pPr>
            <w:r>
              <w:t>}</w:t>
            </w:r>
          </w:p>
          <w:p w14:paraId="4C8978A8" w14:textId="578F42C4" w:rsidR="00614584" w:rsidRDefault="00614584" w:rsidP="00614584">
            <w:pPr>
              <w:pStyle w:val="XML1"/>
            </w:pPr>
          </w:p>
          <w:p w14:paraId="50E6B4C0" w14:textId="2E012C60" w:rsidR="00614584" w:rsidRDefault="00614584" w:rsidP="00FB5818">
            <w:pPr>
              <w:pStyle w:val="XML2"/>
            </w:pPr>
            <w:r>
              <w:t>leaf flow-statistics {</w:t>
            </w:r>
          </w:p>
          <w:p w14:paraId="3DB0FCEC" w14:textId="7E102A2D" w:rsidR="00614584" w:rsidRDefault="00614584" w:rsidP="00FB5818">
            <w:pPr>
              <w:pStyle w:val="XML3"/>
            </w:pPr>
            <w:r>
              <w:t>type boolean;</w:t>
            </w:r>
          </w:p>
          <w:p w14:paraId="49E3B509" w14:textId="4D2EEF3E" w:rsidR="00614584" w:rsidRDefault="00614584" w:rsidP="00FB5818">
            <w:pPr>
              <w:pStyle w:val="XML3"/>
            </w:pPr>
            <w:r>
              <w:t>default false;</w:t>
            </w:r>
          </w:p>
          <w:p w14:paraId="3FA5092A" w14:textId="1C9CF0C5" w:rsidR="00614584" w:rsidRDefault="00614584" w:rsidP="00FB5818">
            <w:pPr>
              <w:pStyle w:val="XML3"/>
            </w:pPr>
            <w:proofErr w:type="gramStart"/>
            <w:r>
              <w:t>description</w:t>
            </w:r>
            <w:proofErr w:type="gramEnd"/>
            <w:r>
              <w:t xml:space="preserve"> "Specifies if the logical switch supports flow statistics.";</w:t>
            </w:r>
          </w:p>
          <w:p w14:paraId="395D6381" w14:textId="4BCD87D6" w:rsidR="00614584" w:rsidRDefault="00614584" w:rsidP="00FB5818">
            <w:pPr>
              <w:pStyle w:val="XML2"/>
            </w:pPr>
            <w:r>
              <w:t>}</w:t>
            </w:r>
          </w:p>
          <w:p w14:paraId="4EBF1E22" w14:textId="77777777" w:rsidR="00614584" w:rsidRDefault="00614584" w:rsidP="00614584">
            <w:pPr>
              <w:pStyle w:val="XML1"/>
            </w:pPr>
          </w:p>
          <w:p w14:paraId="14F3E921" w14:textId="3503CBB2" w:rsidR="00614584" w:rsidRDefault="00614584" w:rsidP="002E655C">
            <w:pPr>
              <w:pStyle w:val="XML2"/>
            </w:pPr>
            <w:r>
              <w:lastRenderedPageBreak/>
              <w:t>leaf table-statistics {</w:t>
            </w:r>
          </w:p>
          <w:p w14:paraId="6C43443E" w14:textId="6DAA2DAC" w:rsidR="00614584" w:rsidRDefault="00614584" w:rsidP="002E655C">
            <w:pPr>
              <w:pStyle w:val="XML3"/>
            </w:pPr>
            <w:r>
              <w:t>type boolean;</w:t>
            </w:r>
          </w:p>
          <w:p w14:paraId="6B9DF3A2" w14:textId="34A720A9" w:rsidR="00614584" w:rsidRDefault="00614584" w:rsidP="002E655C">
            <w:pPr>
              <w:pStyle w:val="XML3"/>
            </w:pPr>
            <w:r>
              <w:t>default false;</w:t>
            </w:r>
          </w:p>
          <w:p w14:paraId="25988A76" w14:textId="0A9CD2EF" w:rsidR="00614584" w:rsidRDefault="00614584" w:rsidP="002E655C">
            <w:pPr>
              <w:pStyle w:val="XML3"/>
            </w:pPr>
            <w:proofErr w:type="gramStart"/>
            <w:r>
              <w:t>description</w:t>
            </w:r>
            <w:proofErr w:type="gramEnd"/>
            <w:r>
              <w:t xml:space="preserve"> "Specifies if the logical switch supports table statistics.";</w:t>
            </w:r>
          </w:p>
          <w:p w14:paraId="6804870A" w14:textId="3D54BEA4" w:rsidR="00614584" w:rsidRDefault="00614584" w:rsidP="002E655C">
            <w:pPr>
              <w:pStyle w:val="XML2"/>
            </w:pPr>
            <w:r>
              <w:t>}</w:t>
            </w:r>
          </w:p>
          <w:p w14:paraId="10BD70FD" w14:textId="77777777" w:rsidR="00614584" w:rsidRDefault="00614584" w:rsidP="00614584">
            <w:pPr>
              <w:pStyle w:val="XML1"/>
            </w:pPr>
          </w:p>
          <w:p w14:paraId="4EA45208" w14:textId="77226CAC" w:rsidR="00614584" w:rsidRDefault="00614584" w:rsidP="002E655C">
            <w:pPr>
              <w:pStyle w:val="XML2"/>
            </w:pPr>
            <w:r>
              <w:t>leaf port-statistics {</w:t>
            </w:r>
          </w:p>
          <w:p w14:paraId="10EBD89F" w14:textId="7EAFED2E" w:rsidR="00614584" w:rsidRDefault="00614584" w:rsidP="002E655C">
            <w:pPr>
              <w:pStyle w:val="XML3"/>
            </w:pPr>
            <w:r>
              <w:t>type boolean;</w:t>
            </w:r>
          </w:p>
          <w:p w14:paraId="42E20BD3" w14:textId="3E2AF0BA" w:rsidR="00614584" w:rsidRDefault="00614584" w:rsidP="002E655C">
            <w:pPr>
              <w:pStyle w:val="XML3"/>
            </w:pPr>
            <w:r>
              <w:t>default false;</w:t>
            </w:r>
          </w:p>
          <w:p w14:paraId="74EC831A" w14:textId="1061E285" w:rsidR="00614584" w:rsidRDefault="00614584" w:rsidP="002E655C">
            <w:pPr>
              <w:pStyle w:val="XML3"/>
            </w:pPr>
            <w:proofErr w:type="gramStart"/>
            <w:r>
              <w:t>description</w:t>
            </w:r>
            <w:proofErr w:type="gramEnd"/>
            <w:r>
              <w:t xml:space="preserve"> "Specifies if the logical switch supports port statistics.";</w:t>
            </w:r>
          </w:p>
          <w:p w14:paraId="306E7A67" w14:textId="163BBEB8" w:rsidR="00614584" w:rsidRDefault="00614584" w:rsidP="002E655C">
            <w:pPr>
              <w:pStyle w:val="XML2"/>
            </w:pPr>
            <w:r>
              <w:t>}</w:t>
            </w:r>
          </w:p>
          <w:p w14:paraId="195A81EF" w14:textId="77777777" w:rsidR="00614584" w:rsidRDefault="00614584" w:rsidP="00614584">
            <w:pPr>
              <w:pStyle w:val="XML1"/>
            </w:pPr>
          </w:p>
          <w:p w14:paraId="4037705C" w14:textId="3CFFB679" w:rsidR="00614584" w:rsidRDefault="00614584" w:rsidP="002E655C">
            <w:pPr>
              <w:pStyle w:val="XML2"/>
            </w:pPr>
            <w:r>
              <w:t>leaf group-statistics {</w:t>
            </w:r>
          </w:p>
          <w:p w14:paraId="29DE5EA7" w14:textId="2921E2CA" w:rsidR="00614584" w:rsidRDefault="00614584" w:rsidP="002E655C">
            <w:pPr>
              <w:pStyle w:val="XML3"/>
            </w:pPr>
            <w:r>
              <w:t>type boolean;</w:t>
            </w:r>
          </w:p>
          <w:p w14:paraId="52E1EF5A" w14:textId="14062B83" w:rsidR="00614584" w:rsidRDefault="00614584" w:rsidP="002E655C">
            <w:pPr>
              <w:pStyle w:val="XML3"/>
            </w:pPr>
            <w:r>
              <w:t>default false;</w:t>
            </w:r>
          </w:p>
          <w:p w14:paraId="40A842DC" w14:textId="4BC0090C" w:rsidR="00614584" w:rsidRDefault="00614584" w:rsidP="002E655C">
            <w:pPr>
              <w:pStyle w:val="XML3"/>
            </w:pPr>
            <w:proofErr w:type="gramStart"/>
            <w:r>
              <w:t>description</w:t>
            </w:r>
            <w:proofErr w:type="gramEnd"/>
            <w:r>
              <w:t xml:space="preserve"> "Specifies if the logical switch supports group statistics.";</w:t>
            </w:r>
          </w:p>
          <w:p w14:paraId="1219D2BB" w14:textId="2127DDA3" w:rsidR="00614584" w:rsidRDefault="00614584" w:rsidP="002E655C">
            <w:pPr>
              <w:pStyle w:val="XML2"/>
            </w:pPr>
            <w:r>
              <w:t>}</w:t>
            </w:r>
          </w:p>
          <w:p w14:paraId="03B61D7D" w14:textId="77777777" w:rsidR="00614584" w:rsidRDefault="00614584" w:rsidP="00614584">
            <w:pPr>
              <w:pStyle w:val="XML1"/>
            </w:pPr>
          </w:p>
          <w:p w14:paraId="7C95F7CF" w14:textId="116E8C9C" w:rsidR="00614584" w:rsidRDefault="00614584" w:rsidP="002E655C">
            <w:pPr>
              <w:pStyle w:val="XML2"/>
            </w:pPr>
            <w:r>
              <w:t>leaf queue-statistics {</w:t>
            </w:r>
          </w:p>
          <w:p w14:paraId="2050B145" w14:textId="591500B5" w:rsidR="00614584" w:rsidRDefault="00614584" w:rsidP="002E655C">
            <w:pPr>
              <w:pStyle w:val="XML3"/>
            </w:pPr>
            <w:r>
              <w:t>type boolean;</w:t>
            </w:r>
          </w:p>
          <w:p w14:paraId="52AD5B4A" w14:textId="15C8F6E6" w:rsidR="00614584" w:rsidRDefault="00614584" w:rsidP="002E655C">
            <w:pPr>
              <w:pStyle w:val="XML3"/>
            </w:pPr>
            <w:r>
              <w:t>default false;</w:t>
            </w:r>
          </w:p>
          <w:p w14:paraId="5F93FAB3" w14:textId="59B4928C" w:rsidR="00614584" w:rsidRDefault="00614584" w:rsidP="002E655C">
            <w:pPr>
              <w:pStyle w:val="XML3"/>
            </w:pPr>
            <w:proofErr w:type="gramStart"/>
            <w:r>
              <w:t>description</w:t>
            </w:r>
            <w:proofErr w:type="gramEnd"/>
            <w:r>
              <w:t xml:space="preserve"> "Specifies if the logical switch supports queue statistics.";</w:t>
            </w:r>
          </w:p>
          <w:p w14:paraId="4B05968B" w14:textId="7F66D926" w:rsidR="00614584" w:rsidRDefault="00614584" w:rsidP="002E655C">
            <w:pPr>
              <w:pStyle w:val="XML2"/>
            </w:pPr>
            <w:r>
              <w:t>}</w:t>
            </w:r>
          </w:p>
          <w:p w14:paraId="306D3374" w14:textId="27A59445" w:rsidR="00614584" w:rsidRDefault="00614584" w:rsidP="00614584">
            <w:pPr>
              <w:pStyle w:val="XML1"/>
            </w:pPr>
          </w:p>
          <w:p w14:paraId="685BC4A0" w14:textId="1635F283" w:rsidR="00614584" w:rsidRDefault="00614584" w:rsidP="002E655C">
            <w:pPr>
              <w:pStyle w:val="XML2"/>
            </w:pPr>
            <w:r>
              <w:t>leaf reassemble-ip-fragments {</w:t>
            </w:r>
          </w:p>
          <w:p w14:paraId="23932603" w14:textId="2EA53E18" w:rsidR="00614584" w:rsidRDefault="00614584" w:rsidP="002E655C">
            <w:pPr>
              <w:pStyle w:val="XML3"/>
            </w:pPr>
            <w:r>
              <w:t>type boolean;</w:t>
            </w:r>
          </w:p>
          <w:p w14:paraId="5F260C8B" w14:textId="144BE288" w:rsidR="00614584" w:rsidRDefault="00614584" w:rsidP="002E655C">
            <w:pPr>
              <w:pStyle w:val="XML3"/>
            </w:pPr>
            <w:r>
              <w:t>default false;</w:t>
            </w:r>
          </w:p>
          <w:p w14:paraId="51BC06F6" w14:textId="3E3E3DA5" w:rsidR="00614584" w:rsidRDefault="00614584" w:rsidP="002E655C">
            <w:pPr>
              <w:pStyle w:val="XML3"/>
            </w:pPr>
            <w:proofErr w:type="gramStart"/>
            <w:r>
              <w:t>description</w:t>
            </w:r>
            <w:proofErr w:type="gramEnd"/>
            <w:r>
              <w:t xml:space="preserve"> "Specifies if the logical switch supports reassemble IP fragments.";</w:t>
            </w:r>
          </w:p>
          <w:p w14:paraId="3563FCBC" w14:textId="74CFAC4B" w:rsidR="00614584" w:rsidRDefault="00614584" w:rsidP="002E655C">
            <w:pPr>
              <w:pStyle w:val="XML2"/>
            </w:pPr>
            <w:r>
              <w:t>}</w:t>
            </w:r>
          </w:p>
          <w:p w14:paraId="57E38B51" w14:textId="77777777" w:rsidR="00614584" w:rsidRDefault="00614584" w:rsidP="00614584">
            <w:pPr>
              <w:pStyle w:val="XML1"/>
            </w:pPr>
          </w:p>
          <w:p w14:paraId="4F648628" w14:textId="5E11B2C7" w:rsidR="00614584" w:rsidRDefault="00614584" w:rsidP="002E655C">
            <w:pPr>
              <w:pStyle w:val="XML2"/>
            </w:pPr>
            <w:r>
              <w:t>leaf block-looping-ports {</w:t>
            </w:r>
          </w:p>
          <w:p w14:paraId="5E7B7D4D" w14:textId="7A35A494" w:rsidR="00614584" w:rsidRDefault="00614584" w:rsidP="002E655C">
            <w:pPr>
              <w:pStyle w:val="XML3"/>
            </w:pPr>
            <w:r>
              <w:t>type boolean;</w:t>
            </w:r>
          </w:p>
          <w:p w14:paraId="4282EBD5" w14:textId="76F7BB25" w:rsidR="00614584" w:rsidRDefault="00614584" w:rsidP="002E655C">
            <w:pPr>
              <w:pStyle w:val="XML3"/>
            </w:pPr>
            <w:r>
              <w:t>default false;</w:t>
            </w:r>
          </w:p>
          <w:p w14:paraId="339E23B2" w14:textId="18D38489" w:rsidR="00614584" w:rsidRDefault="00614584" w:rsidP="002E655C">
            <w:pPr>
              <w:pStyle w:val="XML3"/>
            </w:pPr>
            <w:proofErr w:type="gramStart"/>
            <w:r>
              <w:t>description</w:t>
            </w:r>
            <w:proofErr w:type="gramEnd"/>
            <w:r>
              <w:t xml:space="preserve"> "'true' indicates that a switch protocol outside of OpenFlow, such as 802.1D Spanning Tree, will detect topology loops and block ports to prevent packet loops."</w:t>
            </w:r>
          </w:p>
          <w:p w14:paraId="54CC2AEC" w14:textId="05904C9F" w:rsidR="00614584" w:rsidRDefault="00614584" w:rsidP="002E655C">
            <w:pPr>
              <w:pStyle w:val="XML2"/>
            </w:pPr>
            <w:r>
              <w:t>}</w:t>
            </w:r>
          </w:p>
          <w:p w14:paraId="37976F9C" w14:textId="0BD822DE" w:rsidR="00614584" w:rsidRDefault="00614584" w:rsidP="00614584">
            <w:pPr>
              <w:pStyle w:val="XML1"/>
            </w:pPr>
          </w:p>
          <w:p w14:paraId="47A17F46" w14:textId="7DBE4D7A" w:rsidR="00614584" w:rsidRDefault="00614584" w:rsidP="002E655C">
            <w:pPr>
              <w:pStyle w:val="XML2"/>
            </w:pPr>
            <w:r>
              <w:t>container reserved-port-types {</w:t>
            </w:r>
          </w:p>
          <w:p w14:paraId="199C84D6" w14:textId="5EF269A7" w:rsidR="00614584" w:rsidRDefault="00614584" w:rsidP="002E655C">
            <w:pPr>
              <w:pStyle w:val="XML3"/>
            </w:pPr>
            <w:r>
              <w:t>description "Specify generic forwarding actions such as sending to the controller, flooding, or forwarding using non-OpenFlow methods, such as 'normal' switch processing.";</w:t>
            </w:r>
          </w:p>
          <w:p w14:paraId="24A0C881" w14:textId="71BC83CB" w:rsidR="00614584" w:rsidRDefault="00614584" w:rsidP="002E655C">
            <w:pPr>
              <w:pStyle w:val="XML3"/>
            </w:pPr>
            <w:proofErr w:type="gramStart"/>
            <w:r>
              <w:t>reference</w:t>
            </w:r>
            <w:proofErr w:type="gramEnd"/>
            <w:r>
              <w:t xml:space="preserve"> "The types of reserved ports are defined in OpenFlow Switch Specification version 1.2.";</w:t>
            </w:r>
          </w:p>
          <w:p w14:paraId="4738D0A2" w14:textId="133D3297" w:rsidR="00614584" w:rsidRDefault="00614584" w:rsidP="002E655C">
            <w:pPr>
              <w:pStyle w:val="XML3"/>
            </w:pPr>
            <w:r>
              <w:t>leaf-list type {</w:t>
            </w:r>
          </w:p>
          <w:p w14:paraId="69A8B389" w14:textId="722C1740" w:rsidR="00614584" w:rsidRDefault="00614584" w:rsidP="002E655C">
            <w:pPr>
              <w:pStyle w:val="XML4"/>
            </w:pPr>
            <w:r>
              <w:t>type enumeration {</w:t>
            </w:r>
          </w:p>
          <w:p w14:paraId="07FC8310" w14:textId="7EF257E5" w:rsidR="00614584" w:rsidRDefault="00614584" w:rsidP="002E655C">
            <w:pPr>
              <w:pStyle w:val="XML5"/>
            </w:pPr>
            <w:r>
              <w:t>enum all;</w:t>
            </w:r>
          </w:p>
          <w:p w14:paraId="7D3CACB0" w14:textId="3222DD8F" w:rsidR="00614584" w:rsidRDefault="00614584" w:rsidP="002E655C">
            <w:pPr>
              <w:pStyle w:val="XML5"/>
            </w:pPr>
            <w:r>
              <w:t>enum controller;</w:t>
            </w:r>
          </w:p>
          <w:p w14:paraId="1BB9DEC4" w14:textId="7E9A8A0B" w:rsidR="00614584" w:rsidRDefault="00614584" w:rsidP="002E655C">
            <w:pPr>
              <w:pStyle w:val="XML5"/>
            </w:pPr>
            <w:r>
              <w:t>enum table;</w:t>
            </w:r>
          </w:p>
          <w:p w14:paraId="44A3BE39" w14:textId="09AEB2B3" w:rsidR="00614584" w:rsidRDefault="00614584" w:rsidP="002E655C">
            <w:pPr>
              <w:pStyle w:val="XML5"/>
            </w:pPr>
            <w:r>
              <w:t>enum inport;</w:t>
            </w:r>
          </w:p>
          <w:p w14:paraId="58C57350" w14:textId="0E0A2352" w:rsidR="00614584" w:rsidRDefault="00614584" w:rsidP="002E655C">
            <w:pPr>
              <w:pStyle w:val="XML5"/>
            </w:pPr>
            <w:r>
              <w:t>enum any;</w:t>
            </w:r>
          </w:p>
          <w:p w14:paraId="29E59F67" w14:textId="35F9AD4C" w:rsidR="00614584" w:rsidRDefault="00614584" w:rsidP="002E655C">
            <w:pPr>
              <w:pStyle w:val="XML5"/>
            </w:pPr>
            <w:r>
              <w:lastRenderedPageBreak/>
              <w:t>enum normal;</w:t>
            </w:r>
          </w:p>
          <w:p w14:paraId="6920F600" w14:textId="467A1267" w:rsidR="00614584" w:rsidRDefault="00614584" w:rsidP="002E655C">
            <w:pPr>
              <w:pStyle w:val="XML5"/>
            </w:pPr>
            <w:r>
              <w:t>enum flood;</w:t>
            </w:r>
          </w:p>
          <w:p w14:paraId="308A580F" w14:textId="5420D26F" w:rsidR="00614584" w:rsidRDefault="00614584" w:rsidP="002E655C">
            <w:pPr>
              <w:pStyle w:val="XML4"/>
            </w:pPr>
            <w:r>
              <w:t>}</w:t>
            </w:r>
          </w:p>
          <w:p w14:paraId="46610D2B" w14:textId="0A35BE13" w:rsidR="00614584" w:rsidRDefault="00614584" w:rsidP="002E655C">
            <w:pPr>
              <w:pStyle w:val="XML3"/>
            </w:pPr>
            <w:r>
              <w:t>}</w:t>
            </w:r>
          </w:p>
          <w:p w14:paraId="1442FCAC" w14:textId="7B3D9B34" w:rsidR="00614584" w:rsidRDefault="00614584" w:rsidP="002E655C">
            <w:pPr>
              <w:pStyle w:val="XML2"/>
            </w:pPr>
            <w:r>
              <w:t>}</w:t>
            </w:r>
          </w:p>
          <w:p w14:paraId="68E401FD" w14:textId="05782663" w:rsidR="00614584" w:rsidRDefault="00614584" w:rsidP="00614584">
            <w:pPr>
              <w:pStyle w:val="XML1"/>
            </w:pPr>
          </w:p>
          <w:p w14:paraId="0E2D26E6" w14:textId="6D654741" w:rsidR="00614584" w:rsidRDefault="00614584" w:rsidP="002E655C">
            <w:pPr>
              <w:pStyle w:val="XML2"/>
            </w:pPr>
            <w:r>
              <w:t>container group-types {</w:t>
            </w:r>
          </w:p>
          <w:p w14:paraId="7539ECD0" w14:textId="3B3D4CC0" w:rsidR="00614584" w:rsidRDefault="00614584" w:rsidP="002E655C">
            <w:pPr>
              <w:pStyle w:val="XML3"/>
            </w:pPr>
            <w:proofErr w:type="gramStart"/>
            <w:r>
              <w:t>description</w:t>
            </w:r>
            <w:proofErr w:type="gramEnd"/>
            <w:r>
              <w:t xml:space="preserve"> "Specify the group types supported by the logical switch.";</w:t>
            </w:r>
          </w:p>
          <w:p w14:paraId="4A3EEEA8" w14:textId="32DC9DC3" w:rsidR="00614584" w:rsidRDefault="00614584" w:rsidP="002E655C">
            <w:pPr>
              <w:pStyle w:val="XML3"/>
            </w:pPr>
            <w:proofErr w:type="gramStart"/>
            <w:r>
              <w:t>reference</w:t>
            </w:r>
            <w:proofErr w:type="gramEnd"/>
            <w:r>
              <w:t xml:space="preserve"> "The types of groups are defined in OpenFlow Switch Specification version 1.2.";</w:t>
            </w:r>
          </w:p>
          <w:p w14:paraId="6B56900D" w14:textId="549D1FF3" w:rsidR="00614584" w:rsidRDefault="00614584" w:rsidP="002E655C">
            <w:pPr>
              <w:pStyle w:val="XML3"/>
            </w:pPr>
            <w:r>
              <w:t>leaf-list type {</w:t>
            </w:r>
          </w:p>
          <w:p w14:paraId="72E12793" w14:textId="2ADF8C83" w:rsidR="00614584" w:rsidRDefault="00614584" w:rsidP="002E655C">
            <w:pPr>
              <w:pStyle w:val="XML4"/>
            </w:pPr>
            <w:r>
              <w:t>type enumeration {</w:t>
            </w:r>
          </w:p>
          <w:p w14:paraId="42B81EF9" w14:textId="5D1E5242" w:rsidR="00614584" w:rsidRDefault="00614584" w:rsidP="002E655C">
            <w:pPr>
              <w:pStyle w:val="XML5"/>
            </w:pPr>
            <w:r>
              <w:t>enum all;</w:t>
            </w:r>
          </w:p>
          <w:p w14:paraId="2C8917F1" w14:textId="6F46918E" w:rsidR="00614584" w:rsidRDefault="00614584" w:rsidP="002E655C">
            <w:pPr>
              <w:pStyle w:val="XML5"/>
            </w:pPr>
            <w:r>
              <w:t>enum select;</w:t>
            </w:r>
          </w:p>
          <w:p w14:paraId="22683818" w14:textId="014ADDCA" w:rsidR="00614584" w:rsidRDefault="00614584" w:rsidP="002E655C">
            <w:pPr>
              <w:pStyle w:val="XML5"/>
            </w:pPr>
            <w:r>
              <w:t>enum indirect;</w:t>
            </w:r>
          </w:p>
          <w:p w14:paraId="133CA565" w14:textId="302B42C2" w:rsidR="00614584" w:rsidRDefault="00614584" w:rsidP="002E655C">
            <w:pPr>
              <w:pStyle w:val="XML5"/>
            </w:pPr>
            <w:r>
              <w:t>enum fast-failover;</w:t>
            </w:r>
          </w:p>
          <w:p w14:paraId="18A1E1C5" w14:textId="785AB7B6" w:rsidR="00614584" w:rsidRDefault="00614584" w:rsidP="002E655C">
            <w:pPr>
              <w:pStyle w:val="XML4"/>
            </w:pPr>
            <w:r>
              <w:t>}</w:t>
            </w:r>
          </w:p>
          <w:p w14:paraId="155F0063" w14:textId="4B46CBA9" w:rsidR="00614584" w:rsidRDefault="00614584" w:rsidP="002E655C">
            <w:pPr>
              <w:pStyle w:val="XML3"/>
            </w:pPr>
            <w:r>
              <w:t>}</w:t>
            </w:r>
          </w:p>
          <w:p w14:paraId="789E83D1" w14:textId="7996B812" w:rsidR="00614584" w:rsidRDefault="00614584" w:rsidP="002E655C">
            <w:pPr>
              <w:pStyle w:val="XML2"/>
            </w:pPr>
            <w:r>
              <w:t>}</w:t>
            </w:r>
          </w:p>
          <w:p w14:paraId="7433EF6B" w14:textId="5A47AB3C" w:rsidR="00614584" w:rsidRDefault="00614584" w:rsidP="00614584">
            <w:pPr>
              <w:pStyle w:val="XML1"/>
            </w:pPr>
          </w:p>
          <w:p w14:paraId="0774DDE0" w14:textId="0A8108C6" w:rsidR="00614584" w:rsidRDefault="00614584" w:rsidP="002E655C">
            <w:pPr>
              <w:pStyle w:val="XML2"/>
            </w:pPr>
            <w:r>
              <w:t>container group-capabilities {</w:t>
            </w:r>
          </w:p>
          <w:p w14:paraId="2970938C" w14:textId="133A3D98" w:rsidR="00614584" w:rsidRDefault="00614584" w:rsidP="002E655C">
            <w:pPr>
              <w:pStyle w:val="XML3"/>
            </w:pPr>
            <w:proofErr w:type="gramStart"/>
            <w:r>
              <w:t>description</w:t>
            </w:r>
            <w:proofErr w:type="gramEnd"/>
            <w:r>
              <w:t xml:space="preserve"> "Specify the group capabilities supported by the logical switch.";</w:t>
            </w:r>
          </w:p>
          <w:p w14:paraId="5ED92C09" w14:textId="3C59A365" w:rsidR="00614584" w:rsidRDefault="00614584" w:rsidP="002E655C">
            <w:pPr>
              <w:pStyle w:val="XML3"/>
            </w:pPr>
            <w:proofErr w:type="gramStart"/>
            <w:r>
              <w:t>reference</w:t>
            </w:r>
            <w:proofErr w:type="gramEnd"/>
            <w:r>
              <w:t xml:space="preserve"> "The types of group capability are defined in OpenFlow Switch Specification version 1.2.";</w:t>
            </w:r>
          </w:p>
          <w:p w14:paraId="4C7B4EBA" w14:textId="55DE35DA" w:rsidR="00614584" w:rsidRDefault="00614584" w:rsidP="002E655C">
            <w:pPr>
              <w:pStyle w:val="XML3"/>
            </w:pPr>
            <w:r>
              <w:t>leaf-list capability {</w:t>
            </w:r>
          </w:p>
          <w:p w14:paraId="31882045" w14:textId="48C4D612" w:rsidR="00614584" w:rsidRDefault="00614584" w:rsidP="002E655C">
            <w:pPr>
              <w:pStyle w:val="XML4"/>
            </w:pPr>
            <w:r>
              <w:t>type enumeration {</w:t>
            </w:r>
          </w:p>
          <w:p w14:paraId="4E4AC3B8" w14:textId="42553D44" w:rsidR="00614584" w:rsidRDefault="00614584" w:rsidP="002E655C">
            <w:pPr>
              <w:pStyle w:val="XML5"/>
            </w:pPr>
            <w:r>
              <w:t>enum select-weight;</w:t>
            </w:r>
          </w:p>
          <w:p w14:paraId="25433CB7" w14:textId="5B1C338A" w:rsidR="00614584" w:rsidRDefault="00614584" w:rsidP="002E655C">
            <w:pPr>
              <w:pStyle w:val="XML5"/>
            </w:pPr>
            <w:r>
              <w:t>enum select-liveness;</w:t>
            </w:r>
          </w:p>
          <w:p w14:paraId="1F7D0E47" w14:textId="63F22D2B" w:rsidR="00614584" w:rsidRDefault="00614584" w:rsidP="002E655C">
            <w:pPr>
              <w:pStyle w:val="XML5"/>
            </w:pPr>
            <w:r>
              <w:t>enum chaining;</w:t>
            </w:r>
          </w:p>
          <w:p w14:paraId="1B996C72" w14:textId="5CBBA402" w:rsidR="00614584" w:rsidRDefault="00614584" w:rsidP="002E655C">
            <w:pPr>
              <w:pStyle w:val="XML5"/>
            </w:pPr>
            <w:r>
              <w:t>enum chaining-check;</w:t>
            </w:r>
          </w:p>
          <w:p w14:paraId="67E22329" w14:textId="258FD551" w:rsidR="00614584" w:rsidRDefault="00614584" w:rsidP="002E655C">
            <w:pPr>
              <w:pStyle w:val="XML4"/>
            </w:pPr>
            <w:r>
              <w:t>}</w:t>
            </w:r>
          </w:p>
          <w:p w14:paraId="696BBC40" w14:textId="19F7502E" w:rsidR="00614584" w:rsidRDefault="00614584" w:rsidP="002E655C">
            <w:pPr>
              <w:pStyle w:val="XML3"/>
            </w:pPr>
            <w:r>
              <w:t>}</w:t>
            </w:r>
          </w:p>
          <w:p w14:paraId="6521D3B7" w14:textId="3FCBC0B0" w:rsidR="00614584" w:rsidRDefault="00614584" w:rsidP="002E655C">
            <w:pPr>
              <w:pStyle w:val="XML2"/>
            </w:pPr>
            <w:r>
              <w:t>}</w:t>
            </w:r>
          </w:p>
          <w:p w14:paraId="5DC405F8" w14:textId="06AC00D3" w:rsidR="00614584" w:rsidRDefault="00614584" w:rsidP="00614584">
            <w:pPr>
              <w:pStyle w:val="XML1"/>
            </w:pPr>
          </w:p>
          <w:p w14:paraId="4425E9EA" w14:textId="0FA84CD0" w:rsidR="00614584" w:rsidRDefault="00614584" w:rsidP="002E655C">
            <w:pPr>
              <w:pStyle w:val="XML2"/>
            </w:pPr>
            <w:r>
              <w:t>container action-types {</w:t>
            </w:r>
          </w:p>
          <w:p w14:paraId="7D8B8248" w14:textId="469776D8" w:rsidR="00614584" w:rsidRDefault="00614584" w:rsidP="002E655C">
            <w:pPr>
              <w:pStyle w:val="XML3"/>
            </w:pPr>
            <w:proofErr w:type="gramStart"/>
            <w:r>
              <w:t>description</w:t>
            </w:r>
            <w:proofErr w:type="gramEnd"/>
            <w:r>
              <w:t xml:space="preserve"> "Specify the action types supported by the logical switch.";</w:t>
            </w:r>
          </w:p>
          <w:p w14:paraId="6C1200E9" w14:textId="3BB7078C" w:rsidR="00614584" w:rsidRDefault="00614584" w:rsidP="002E655C">
            <w:pPr>
              <w:pStyle w:val="XML3"/>
            </w:pPr>
            <w:r>
              <w:t>leaf-list type {</w:t>
            </w:r>
          </w:p>
          <w:p w14:paraId="09B9D51F" w14:textId="77A95FD8" w:rsidR="00614584" w:rsidRDefault="00614584" w:rsidP="002E655C">
            <w:pPr>
              <w:pStyle w:val="XML4"/>
            </w:pPr>
            <w:r>
              <w:t>type action-type;</w:t>
            </w:r>
          </w:p>
          <w:p w14:paraId="3931BE16" w14:textId="16E78789" w:rsidR="00614584" w:rsidRDefault="00614584" w:rsidP="002E655C">
            <w:pPr>
              <w:pStyle w:val="XML3"/>
            </w:pPr>
            <w:r>
              <w:t>}</w:t>
            </w:r>
          </w:p>
          <w:p w14:paraId="445611D5" w14:textId="5D432AA3" w:rsidR="00614584" w:rsidRDefault="00614584" w:rsidP="002E655C">
            <w:pPr>
              <w:pStyle w:val="XML2"/>
            </w:pPr>
            <w:r>
              <w:t>}</w:t>
            </w:r>
          </w:p>
          <w:p w14:paraId="34F6E8EE" w14:textId="77777777" w:rsidR="00614584" w:rsidRDefault="00614584" w:rsidP="00614584">
            <w:pPr>
              <w:pStyle w:val="XML1"/>
            </w:pPr>
          </w:p>
          <w:p w14:paraId="7F52B00C" w14:textId="74C7A67F" w:rsidR="00614584" w:rsidRDefault="00614584" w:rsidP="002E655C">
            <w:pPr>
              <w:pStyle w:val="XML2"/>
            </w:pPr>
            <w:r>
              <w:t>container instruction-types {</w:t>
            </w:r>
          </w:p>
          <w:p w14:paraId="2238C867" w14:textId="2A4B5CEF" w:rsidR="00614584" w:rsidRDefault="00614584" w:rsidP="002E655C">
            <w:pPr>
              <w:pStyle w:val="XML3"/>
            </w:pPr>
            <w:proofErr w:type="gramStart"/>
            <w:r>
              <w:t>description</w:t>
            </w:r>
            <w:proofErr w:type="gramEnd"/>
            <w:r>
              <w:t xml:space="preserve"> "Specify the instruction types supported by the logical switch.";</w:t>
            </w:r>
          </w:p>
          <w:p w14:paraId="776CDD9F" w14:textId="28390DF9" w:rsidR="00614584" w:rsidRDefault="00614584" w:rsidP="002E655C">
            <w:pPr>
              <w:pStyle w:val="XML3"/>
            </w:pPr>
            <w:r>
              <w:t>leaf-list type {</w:t>
            </w:r>
          </w:p>
          <w:p w14:paraId="267F2489" w14:textId="4A10773D" w:rsidR="00614584" w:rsidRDefault="00614584" w:rsidP="002E655C">
            <w:pPr>
              <w:pStyle w:val="XML4"/>
            </w:pPr>
            <w:r>
              <w:t>type instruction-type;</w:t>
            </w:r>
          </w:p>
          <w:p w14:paraId="76A95456" w14:textId="74BB4CED" w:rsidR="00614584" w:rsidRDefault="00614584" w:rsidP="002E655C">
            <w:pPr>
              <w:pStyle w:val="XML3"/>
            </w:pPr>
            <w:r>
              <w:t>}</w:t>
            </w:r>
          </w:p>
          <w:p w14:paraId="59156CC3" w14:textId="50832445" w:rsidR="00614584" w:rsidRDefault="00614584" w:rsidP="002E655C">
            <w:pPr>
              <w:pStyle w:val="XML2"/>
            </w:pPr>
            <w:r>
              <w:t>}</w:t>
            </w:r>
          </w:p>
          <w:p w14:paraId="020EF185" w14:textId="25FA68E8" w:rsidR="00614584" w:rsidRDefault="00614584" w:rsidP="00614584">
            <w:pPr>
              <w:pStyle w:val="XML1"/>
            </w:pPr>
            <w:r>
              <w:t>}</w:t>
            </w:r>
          </w:p>
          <w:p w14:paraId="12974D9F" w14:textId="77777777" w:rsidR="00614584" w:rsidRPr="009F1B7D" w:rsidRDefault="00614584" w:rsidP="00614584">
            <w:pPr>
              <w:pStyle w:val="XML1"/>
            </w:pPr>
          </w:p>
          <w:p w14:paraId="5A7A207A" w14:textId="77777777" w:rsidR="00F71F36" w:rsidRPr="009F1B7D" w:rsidRDefault="00F71F36" w:rsidP="00011096">
            <w:pPr>
              <w:pStyle w:val="XML2"/>
            </w:pPr>
            <w:r w:rsidRPr="009F1B7D">
              <w:t>grouping openflow-controller-grouping {</w:t>
            </w:r>
          </w:p>
          <w:p w14:paraId="1A3CDE56" w14:textId="77777777" w:rsidR="00F71F36" w:rsidRPr="009F1B7D" w:rsidRDefault="00F71F36" w:rsidP="00011096">
            <w:pPr>
              <w:pStyle w:val="XML3"/>
            </w:pPr>
            <w:proofErr w:type="gramStart"/>
            <w:r w:rsidRPr="009F1B7D">
              <w:t>description</w:t>
            </w:r>
            <w:proofErr w:type="gramEnd"/>
            <w:r w:rsidRPr="009F1B7D">
              <w:t xml:space="preserve"> "This grouping specifies all properties of an OpenFlow Logical Switch Controller.";</w:t>
            </w:r>
          </w:p>
          <w:p w14:paraId="2C2A3FF1" w14:textId="77777777" w:rsidR="00F71F36" w:rsidRPr="009F1B7D" w:rsidRDefault="00F71F36" w:rsidP="00011096">
            <w:pPr>
              <w:pStyle w:val="XML3"/>
            </w:pPr>
            <w:r w:rsidRPr="009F1B7D">
              <w:lastRenderedPageBreak/>
              <w:t>leaf id {</w:t>
            </w:r>
          </w:p>
          <w:p w14:paraId="6BE3CAF4" w14:textId="77777777" w:rsidR="00F71F36" w:rsidRPr="009F1B7D" w:rsidRDefault="00F71F36" w:rsidP="00011096">
            <w:pPr>
              <w:pStyle w:val="XML4"/>
            </w:pPr>
            <w:r w:rsidRPr="009F1B7D">
              <w:t>type inet:uri;</w:t>
            </w:r>
          </w:p>
          <w:p w14:paraId="1CEDDAA5" w14:textId="77777777" w:rsidR="00F71F36" w:rsidRPr="009F1B7D" w:rsidRDefault="00F71F36" w:rsidP="00011096">
            <w:pPr>
              <w:pStyle w:val="XML4"/>
            </w:pPr>
            <w:r w:rsidRPr="009F1B7D">
              <w:t>mandatory true;</w:t>
            </w:r>
          </w:p>
          <w:p w14:paraId="6BE9A3E9" w14:textId="77777777" w:rsidR="00F71F36" w:rsidRPr="009F1B7D" w:rsidRDefault="00F71F36" w:rsidP="00011096">
            <w:pPr>
              <w:pStyle w:val="XML5"/>
            </w:pPr>
            <w:proofErr w:type="gramStart"/>
            <w:r w:rsidRPr="009F1B7D">
              <w:t>description</w:t>
            </w:r>
            <w:proofErr w:type="gramEnd"/>
            <w:r w:rsidRPr="009F1B7D">
              <w:t xml:space="preserve"> "An unique but locally arbitrary identifier that identifies a controller within a OpenFlow Logical Switch and is persistent across reboots of the system.";</w:t>
            </w:r>
          </w:p>
          <w:p w14:paraId="7D4215C8" w14:textId="77777777" w:rsidR="00F71F36" w:rsidRPr="009F1B7D" w:rsidRDefault="00F71F36" w:rsidP="00011096">
            <w:pPr>
              <w:pStyle w:val="XML3"/>
            </w:pPr>
            <w:r w:rsidRPr="009F1B7D">
              <w:t>}</w:t>
            </w:r>
          </w:p>
          <w:p w14:paraId="6B4A8879" w14:textId="77777777" w:rsidR="00F71F36" w:rsidRPr="009F1B7D" w:rsidRDefault="00F71F36" w:rsidP="00011096">
            <w:pPr>
              <w:pStyle w:val="XML3"/>
            </w:pPr>
            <w:r w:rsidRPr="009F1B7D">
              <w:t>leaf role {</w:t>
            </w:r>
          </w:p>
          <w:p w14:paraId="25627CAD" w14:textId="77777777" w:rsidR="00F71F36" w:rsidRPr="009F1B7D" w:rsidRDefault="00F71F36" w:rsidP="00011096">
            <w:pPr>
              <w:pStyle w:val="XML4"/>
            </w:pPr>
            <w:r w:rsidRPr="009F1B7D">
              <w:t>type enumeration {</w:t>
            </w:r>
          </w:p>
          <w:p w14:paraId="4E55AFEB" w14:textId="77777777" w:rsidR="00F71F36" w:rsidRPr="009F1B7D" w:rsidRDefault="00F71F36" w:rsidP="00011096">
            <w:pPr>
              <w:pStyle w:val="XML5"/>
            </w:pPr>
            <w:r w:rsidRPr="009F1B7D">
              <w:t>enum master;</w:t>
            </w:r>
          </w:p>
          <w:p w14:paraId="484AB79E" w14:textId="77777777" w:rsidR="00F71F36" w:rsidRPr="009F1B7D" w:rsidRDefault="00F71F36" w:rsidP="00011096">
            <w:pPr>
              <w:pStyle w:val="XML5"/>
            </w:pPr>
            <w:r w:rsidRPr="009F1B7D">
              <w:t>enum slave;</w:t>
            </w:r>
          </w:p>
          <w:p w14:paraId="7572FBCA" w14:textId="77777777" w:rsidR="00F71F36" w:rsidRPr="009F1B7D" w:rsidRDefault="00F71F36" w:rsidP="00011096">
            <w:pPr>
              <w:pStyle w:val="XML5"/>
            </w:pPr>
            <w:r w:rsidRPr="009F1B7D">
              <w:t>enum equal;</w:t>
            </w:r>
          </w:p>
          <w:p w14:paraId="57327AF4" w14:textId="77777777" w:rsidR="00F71F36" w:rsidRPr="009F1B7D" w:rsidRDefault="00F71F36" w:rsidP="00011096">
            <w:pPr>
              <w:pStyle w:val="XML4"/>
            </w:pPr>
            <w:r w:rsidRPr="009F1B7D">
              <w:t>}</w:t>
            </w:r>
          </w:p>
          <w:p w14:paraId="46A3C52C" w14:textId="77777777" w:rsidR="00F71F36" w:rsidRPr="009F1B7D" w:rsidRDefault="00F71F36" w:rsidP="00011096">
            <w:pPr>
              <w:pStyle w:val="XML4"/>
            </w:pPr>
            <w:r w:rsidRPr="009F1B7D">
              <w:t>default equal;</w:t>
            </w:r>
          </w:p>
          <w:p w14:paraId="13CFFD5B" w14:textId="77777777" w:rsidR="00F71F36" w:rsidRPr="009F1B7D" w:rsidRDefault="00F71F36" w:rsidP="00011096">
            <w:pPr>
              <w:pStyle w:val="XML4"/>
            </w:pPr>
            <w:proofErr w:type="gramStart"/>
            <w:r w:rsidRPr="009F1B7D">
              <w:t>description</w:t>
            </w:r>
            <w:proofErr w:type="gramEnd"/>
            <w:r w:rsidRPr="009F1B7D">
              <w:t xml:space="preserve"> "The predefined role of the controller.";</w:t>
            </w:r>
          </w:p>
          <w:p w14:paraId="2D3753C4" w14:textId="77777777" w:rsidR="00F71F36" w:rsidRPr="009F1B7D" w:rsidRDefault="00F71F36" w:rsidP="00011096">
            <w:pPr>
              <w:pStyle w:val="XML3"/>
            </w:pPr>
            <w:r w:rsidRPr="009F1B7D">
              <w:t>}</w:t>
            </w:r>
          </w:p>
          <w:p w14:paraId="3E955986" w14:textId="77777777" w:rsidR="00F71F36" w:rsidRPr="009F1B7D" w:rsidRDefault="00F71F36" w:rsidP="00011096">
            <w:pPr>
              <w:pStyle w:val="XML3"/>
            </w:pPr>
            <w:r w:rsidRPr="009F1B7D">
              <w:t>leaf ip-address {</w:t>
            </w:r>
          </w:p>
          <w:p w14:paraId="029842EC" w14:textId="77777777" w:rsidR="00F71F36" w:rsidRPr="009F1B7D" w:rsidRDefault="00F71F36" w:rsidP="00011096">
            <w:pPr>
              <w:pStyle w:val="XML4"/>
            </w:pPr>
            <w:r w:rsidRPr="009F1B7D">
              <w:t>type inet:ip-address;</w:t>
            </w:r>
          </w:p>
          <w:p w14:paraId="264C1806" w14:textId="77777777" w:rsidR="00F71F36" w:rsidRPr="009F1B7D" w:rsidRDefault="00F71F36" w:rsidP="00011096">
            <w:pPr>
              <w:pStyle w:val="XML4"/>
            </w:pPr>
            <w:r w:rsidRPr="009F1B7D">
              <w:t>mandatory true;</w:t>
            </w:r>
          </w:p>
          <w:p w14:paraId="5042722D" w14:textId="77777777" w:rsidR="00F71F36" w:rsidRPr="009F1B7D" w:rsidRDefault="00F71F36" w:rsidP="00011096">
            <w:pPr>
              <w:pStyle w:val="XML4"/>
            </w:pPr>
            <w:proofErr w:type="gramStart"/>
            <w:r w:rsidRPr="009F1B7D">
              <w:t>description</w:t>
            </w:r>
            <w:proofErr w:type="gramEnd"/>
            <w:r w:rsidRPr="009F1B7D">
              <w:t xml:space="preserve"> "The IP address of the controller to connect to.";</w:t>
            </w:r>
          </w:p>
          <w:p w14:paraId="20230A95" w14:textId="77777777" w:rsidR="00F71F36" w:rsidRPr="009F1B7D" w:rsidRDefault="00F71F36" w:rsidP="00011096">
            <w:pPr>
              <w:pStyle w:val="XML3"/>
            </w:pPr>
            <w:r w:rsidRPr="009F1B7D">
              <w:t>}</w:t>
            </w:r>
          </w:p>
          <w:p w14:paraId="7B59AE9F" w14:textId="77777777" w:rsidR="00F71F36" w:rsidRPr="009F1B7D" w:rsidRDefault="00F71F36" w:rsidP="00011096">
            <w:pPr>
              <w:pStyle w:val="XML3"/>
            </w:pPr>
            <w:r w:rsidRPr="009F1B7D">
              <w:t>leaf port {</w:t>
            </w:r>
          </w:p>
          <w:p w14:paraId="3A8D0851" w14:textId="77777777" w:rsidR="00F71F36" w:rsidRPr="009F1B7D" w:rsidRDefault="00F71F36" w:rsidP="00011096">
            <w:pPr>
              <w:pStyle w:val="XML4"/>
            </w:pPr>
            <w:r w:rsidRPr="009F1B7D">
              <w:t>type inet:port-number;</w:t>
            </w:r>
          </w:p>
          <w:p w14:paraId="4F84DD52" w14:textId="77777777" w:rsidR="00F71F36" w:rsidRPr="009F1B7D" w:rsidRDefault="00F71F36" w:rsidP="00011096">
            <w:pPr>
              <w:pStyle w:val="XML4"/>
            </w:pPr>
            <w:r w:rsidRPr="009F1B7D">
              <w:t>default 6633;</w:t>
            </w:r>
          </w:p>
          <w:p w14:paraId="372B8116" w14:textId="77777777" w:rsidR="00F71F36" w:rsidRPr="009F1B7D" w:rsidRDefault="00F71F36" w:rsidP="00011096">
            <w:pPr>
              <w:pStyle w:val="XML4"/>
            </w:pPr>
            <w:proofErr w:type="gramStart"/>
            <w:r w:rsidRPr="009F1B7D">
              <w:t>description</w:t>
            </w:r>
            <w:proofErr w:type="gramEnd"/>
            <w:r w:rsidRPr="009F1B7D">
              <w:t xml:space="preserve"> "The port number at the controller to connect to.";</w:t>
            </w:r>
          </w:p>
          <w:p w14:paraId="1B03EADB" w14:textId="77777777" w:rsidR="00F71F36" w:rsidRPr="009F1B7D" w:rsidRDefault="00F71F36" w:rsidP="00011096">
            <w:pPr>
              <w:pStyle w:val="XML3"/>
            </w:pPr>
            <w:r w:rsidRPr="009F1B7D">
              <w:t>}</w:t>
            </w:r>
          </w:p>
          <w:p w14:paraId="0055A070" w14:textId="77777777" w:rsidR="00F71F36" w:rsidRPr="009F1B7D" w:rsidRDefault="00F71F36" w:rsidP="00011096">
            <w:pPr>
              <w:pStyle w:val="XML3"/>
            </w:pPr>
            <w:r w:rsidRPr="009F1B7D">
              <w:t>leaf local-ip-address {</w:t>
            </w:r>
          </w:p>
          <w:p w14:paraId="6FF8AA19" w14:textId="77777777" w:rsidR="00F71F36" w:rsidRPr="009F1B7D" w:rsidRDefault="00F71F36" w:rsidP="00011096">
            <w:pPr>
              <w:pStyle w:val="XML4"/>
            </w:pPr>
            <w:r w:rsidRPr="009F1B7D">
              <w:t>type inet:ip-address;</w:t>
            </w:r>
          </w:p>
          <w:p w14:paraId="31A270E1" w14:textId="77777777" w:rsidR="00F71F36" w:rsidRPr="009F1B7D" w:rsidRDefault="00F71F36" w:rsidP="00011096">
            <w:pPr>
              <w:pStyle w:val="XML4"/>
            </w:pPr>
            <w:proofErr w:type="gramStart"/>
            <w:r w:rsidRPr="009F1B7D">
              <w:t>de</w:t>
            </w:r>
            <w:r w:rsidRPr="00DB42FD">
              <w:rPr>
                <w:rStyle w:val="XML4Char"/>
                <w:rFonts w:eastAsiaTheme="minorEastAsia"/>
              </w:rPr>
              <w:t>s</w:t>
            </w:r>
            <w:r w:rsidRPr="009F1B7D">
              <w:t>cription</w:t>
            </w:r>
            <w:proofErr w:type="gramEnd"/>
            <w:r w:rsidRPr="009F1B7D">
              <w:t xml:space="preserve"> "This specifies the source IP for packets sent to this controller and overrides the default IP used.";</w:t>
            </w:r>
          </w:p>
          <w:p w14:paraId="3FD129E6" w14:textId="77777777" w:rsidR="00F71F36" w:rsidRPr="009F1B7D" w:rsidRDefault="00F71F36" w:rsidP="00011096">
            <w:pPr>
              <w:pStyle w:val="XML3"/>
            </w:pPr>
            <w:r w:rsidRPr="009F1B7D">
              <w:t>}</w:t>
            </w:r>
          </w:p>
          <w:p w14:paraId="5641454E" w14:textId="77777777" w:rsidR="00F71F36" w:rsidRPr="009F1B7D" w:rsidRDefault="00F71F36" w:rsidP="00011096">
            <w:pPr>
              <w:pStyle w:val="XML3"/>
            </w:pPr>
            <w:r w:rsidRPr="009F1B7D">
              <w:t>leaf local-port {</w:t>
            </w:r>
          </w:p>
          <w:p w14:paraId="210C98A1" w14:textId="77777777" w:rsidR="00F71F36" w:rsidRPr="009F1B7D" w:rsidRDefault="00F71F36" w:rsidP="00011096">
            <w:pPr>
              <w:pStyle w:val="XML4"/>
            </w:pPr>
            <w:r w:rsidRPr="009F1B7D">
              <w:t>type inet:port-number;</w:t>
            </w:r>
          </w:p>
          <w:p w14:paraId="7B48236A" w14:textId="77777777" w:rsidR="00F71F36" w:rsidRPr="009F1B7D" w:rsidRDefault="00F71F36" w:rsidP="00011096">
            <w:pPr>
              <w:pStyle w:val="XML4"/>
            </w:pPr>
            <w:r w:rsidRPr="009F1B7D">
              <w:t>default 0;</w:t>
            </w:r>
          </w:p>
          <w:p w14:paraId="19838BED" w14:textId="77777777" w:rsidR="00F71F36" w:rsidRPr="009F1B7D" w:rsidRDefault="00F71F36" w:rsidP="00011096">
            <w:pPr>
              <w:pStyle w:val="XML4"/>
            </w:pPr>
            <w:proofErr w:type="gramStart"/>
            <w:r w:rsidRPr="009F1B7D">
              <w:t>description</w:t>
            </w:r>
            <w:proofErr w:type="gramEnd"/>
            <w:r w:rsidRPr="009F1B7D">
              <w:t xml:space="preserve"> "The port number the switch listens on. If 0 the port is chosen dynamically.</w:t>
            </w:r>
            <w:proofErr w:type="gramStart"/>
            <w:r w:rsidRPr="009F1B7D">
              <w:t>";</w:t>
            </w:r>
            <w:proofErr w:type="gramEnd"/>
          </w:p>
          <w:p w14:paraId="669BC4A8" w14:textId="77777777" w:rsidR="00F71F36" w:rsidRPr="009F1B7D" w:rsidRDefault="00F71F36" w:rsidP="00011096">
            <w:pPr>
              <w:pStyle w:val="XML3"/>
            </w:pPr>
            <w:r w:rsidRPr="009F1B7D">
              <w:t>}</w:t>
            </w:r>
          </w:p>
          <w:p w14:paraId="00D45EC4" w14:textId="77777777" w:rsidR="00F71F36" w:rsidRPr="009F1B7D" w:rsidRDefault="00F71F36" w:rsidP="00011096">
            <w:pPr>
              <w:pStyle w:val="XML3"/>
            </w:pPr>
            <w:r w:rsidRPr="009F1B7D">
              <w:t>leaf protocol {</w:t>
            </w:r>
          </w:p>
          <w:p w14:paraId="6E4430BC" w14:textId="77777777" w:rsidR="00F71F36" w:rsidRPr="009F1B7D" w:rsidRDefault="00F71F36" w:rsidP="00011096">
            <w:pPr>
              <w:pStyle w:val="XML4"/>
            </w:pPr>
            <w:r w:rsidRPr="009F1B7D">
              <w:t>type enumeration {</w:t>
            </w:r>
          </w:p>
          <w:p w14:paraId="490E8A98" w14:textId="77777777" w:rsidR="00F71F36" w:rsidRPr="009F1B7D" w:rsidRDefault="00F71F36" w:rsidP="00011096">
            <w:pPr>
              <w:pStyle w:val="XML5"/>
            </w:pPr>
            <w:r w:rsidRPr="009F1B7D">
              <w:t>enum "tcp";</w:t>
            </w:r>
          </w:p>
          <w:p w14:paraId="4DE7B69F" w14:textId="77777777" w:rsidR="00F71F36" w:rsidRPr="009F1B7D" w:rsidRDefault="00F71F36" w:rsidP="00011096">
            <w:pPr>
              <w:pStyle w:val="XML5"/>
            </w:pPr>
            <w:r w:rsidRPr="009F1B7D">
              <w:t>enum "tls";</w:t>
            </w:r>
          </w:p>
          <w:p w14:paraId="4D55BD97" w14:textId="77777777" w:rsidR="00F71F36" w:rsidRPr="009F1B7D" w:rsidRDefault="00F71F36" w:rsidP="00011096">
            <w:pPr>
              <w:pStyle w:val="XML4"/>
            </w:pPr>
            <w:r w:rsidRPr="009F1B7D">
              <w:t>}</w:t>
            </w:r>
          </w:p>
          <w:p w14:paraId="6D571CCC" w14:textId="77777777" w:rsidR="00F71F36" w:rsidRPr="009F1B7D" w:rsidRDefault="00F71F36" w:rsidP="00011096">
            <w:pPr>
              <w:pStyle w:val="XML4"/>
            </w:pPr>
            <w:r w:rsidRPr="009F1B7D">
              <w:t>default "tcp";</w:t>
            </w:r>
          </w:p>
          <w:p w14:paraId="41F8C13C" w14:textId="77777777" w:rsidR="00F71F36" w:rsidRPr="009F1B7D" w:rsidRDefault="00F71F36" w:rsidP="00011096">
            <w:pPr>
              <w:pStyle w:val="XML4"/>
            </w:pPr>
            <w:proofErr w:type="gramStart"/>
            <w:r w:rsidRPr="009F1B7D">
              <w:t>description</w:t>
            </w:r>
            <w:proofErr w:type="gramEnd"/>
            <w:r w:rsidRPr="009F1B7D">
              <w:t xml:space="preserve"> "The protocol used for connecting to the controller.";</w:t>
            </w:r>
          </w:p>
          <w:p w14:paraId="7F19EFD6" w14:textId="77777777" w:rsidR="00F71F36" w:rsidRPr="009F1B7D" w:rsidRDefault="00F71F36" w:rsidP="00011096">
            <w:pPr>
              <w:pStyle w:val="XML3"/>
            </w:pPr>
            <w:r w:rsidRPr="009F1B7D">
              <w:t>}</w:t>
            </w:r>
          </w:p>
          <w:p w14:paraId="2112EB2A" w14:textId="77777777" w:rsidR="00F71F36" w:rsidRPr="009F1B7D" w:rsidRDefault="00F71F36" w:rsidP="00011096">
            <w:pPr>
              <w:pStyle w:val="XML3"/>
            </w:pPr>
            <w:r w:rsidRPr="009F1B7D">
              <w:t>container state {</w:t>
            </w:r>
          </w:p>
          <w:p w14:paraId="6DD47F00" w14:textId="77777777" w:rsidR="00F71F36" w:rsidRPr="009F1B7D" w:rsidRDefault="00F71F36" w:rsidP="00011096">
            <w:pPr>
              <w:pStyle w:val="XML4"/>
            </w:pPr>
            <w:r w:rsidRPr="009F1B7D">
              <w:t>description "This container holds connection state information that indicate if the Logical Switch is connected, what versions are supported, and which one is used.";</w:t>
            </w:r>
          </w:p>
          <w:p w14:paraId="0C190D8D" w14:textId="77777777" w:rsidR="00F71F36" w:rsidRPr="009F1B7D" w:rsidRDefault="00F71F36" w:rsidP="00011096">
            <w:pPr>
              <w:pStyle w:val="XML4"/>
            </w:pPr>
            <w:r w:rsidRPr="009F1B7D">
              <w:t>leaf connection-state {</w:t>
            </w:r>
          </w:p>
          <w:p w14:paraId="38299917" w14:textId="77777777" w:rsidR="00F71F36" w:rsidRPr="009F1B7D" w:rsidRDefault="00F71F36" w:rsidP="00011096">
            <w:pPr>
              <w:pStyle w:val="XML5"/>
            </w:pPr>
            <w:r w:rsidRPr="009F1B7D">
              <w:t>type up-down-state-type;</w:t>
            </w:r>
          </w:p>
          <w:p w14:paraId="2EE2CA0B" w14:textId="77777777" w:rsidR="00F71F36" w:rsidRPr="009F1B7D" w:rsidRDefault="00F71F36" w:rsidP="00011096">
            <w:pPr>
              <w:pStyle w:val="XML5"/>
            </w:pPr>
            <w:proofErr w:type="gramStart"/>
            <w:r w:rsidRPr="009F1B7D">
              <w:t>description</w:t>
            </w:r>
            <w:proofErr w:type="gramEnd"/>
            <w:r w:rsidRPr="009F1B7D">
              <w:t xml:space="preserve"> "This object indicates if the Logical Switch is connected to the controller.";</w:t>
            </w:r>
          </w:p>
          <w:p w14:paraId="4D6DD4CC" w14:textId="77777777" w:rsidR="00F71F36" w:rsidRPr="009F1B7D" w:rsidRDefault="00F71F36" w:rsidP="00011096">
            <w:pPr>
              <w:pStyle w:val="XML4"/>
            </w:pPr>
            <w:r w:rsidRPr="009F1B7D">
              <w:t>}</w:t>
            </w:r>
          </w:p>
          <w:p w14:paraId="098976EC" w14:textId="77777777" w:rsidR="00F71F36" w:rsidRPr="009F1B7D" w:rsidRDefault="00F71F36" w:rsidP="00011096">
            <w:pPr>
              <w:pStyle w:val="XML4"/>
            </w:pPr>
            <w:r w:rsidRPr="009F1B7D">
              <w:lastRenderedPageBreak/>
              <w:t>leaf current-version {</w:t>
            </w:r>
          </w:p>
          <w:p w14:paraId="79A3E2EB" w14:textId="77777777" w:rsidR="00F71F36" w:rsidRPr="009F1B7D" w:rsidRDefault="00F71F36" w:rsidP="00011096">
            <w:pPr>
              <w:pStyle w:val="XML5"/>
            </w:pPr>
            <w:r w:rsidRPr="009F1B7D">
              <w:t>type openflow-version;</w:t>
            </w:r>
          </w:p>
          <w:p w14:paraId="1F455180" w14:textId="77777777" w:rsidR="00F71F36" w:rsidRPr="009F1B7D" w:rsidRDefault="00F71F36" w:rsidP="00011096">
            <w:pPr>
              <w:pStyle w:val="XML5"/>
            </w:pPr>
            <w:proofErr w:type="gramStart"/>
            <w:r w:rsidRPr="009F1B7D">
              <w:t>description</w:t>
            </w:r>
            <w:proofErr w:type="gramEnd"/>
            <w:r w:rsidRPr="009F1B7D">
              <w:t xml:space="preserve"> "This object contains the current OpenFlow version used between Logical Switch and Controller.";</w:t>
            </w:r>
          </w:p>
          <w:p w14:paraId="4154665B" w14:textId="77777777" w:rsidR="00F71F36" w:rsidRPr="009F1B7D" w:rsidRDefault="00F71F36" w:rsidP="00011096">
            <w:pPr>
              <w:pStyle w:val="XML4"/>
            </w:pPr>
            <w:r w:rsidRPr="009F1B7D">
              <w:t>}</w:t>
            </w:r>
          </w:p>
          <w:p w14:paraId="5DE77624" w14:textId="77777777" w:rsidR="00F71F36" w:rsidRPr="009F1B7D" w:rsidRDefault="00F71F36" w:rsidP="00011096">
            <w:pPr>
              <w:pStyle w:val="XML4"/>
            </w:pPr>
            <w:r w:rsidRPr="009F1B7D">
              <w:t>leaf-list supported-versions {</w:t>
            </w:r>
          </w:p>
          <w:p w14:paraId="13AC2F0E" w14:textId="77777777" w:rsidR="00F71F36" w:rsidRPr="009F1B7D" w:rsidRDefault="00F71F36" w:rsidP="00011096">
            <w:pPr>
              <w:pStyle w:val="XML5"/>
            </w:pPr>
            <w:r w:rsidRPr="009F1B7D">
              <w:t>type openflow-version;</w:t>
            </w:r>
          </w:p>
          <w:p w14:paraId="4F95D5BF" w14:textId="77777777" w:rsidR="00F71F36" w:rsidRPr="009F1B7D" w:rsidRDefault="00F71F36" w:rsidP="00011096">
            <w:pPr>
              <w:pStyle w:val="XML5"/>
            </w:pPr>
            <w:proofErr w:type="gramStart"/>
            <w:r w:rsidRPr="009F1B7D">
              <w:t>description</w:t>
            </w:r>
            <w:proofErr w:type="gramEnd"/>
            <w:r w:rsidRPr="009F1B7D">
              <w:t xml:space="preserve"> "This list of objects contains all the OpenFlow versions supported the controller.";</w:t>
            </w:r>
          </w:p>
          <w:p w14:paraId="4235D9ED" w14:textId="77777777" w:rsidR="00F71F36" w:rsidRPr="009F1B7D" w:rsidRDefault="00F71F36" w:rsidP="00011096">
            <w:pPr>
              <w:pStyle w:val="XML4"/>
            </w:pPr>
            <w:r w:rsidRPr="009F1B7D">
              <w:t>}</w:t>
            </w:r>
          </w:p>
          <w:p w14:paraId="26F63543" w14:textId="77777777" w:rsidR="00F71F36" w:rsidRPr="009F1B7D" w:rsidRDefault="00F71F36" w:rsidP="00011096">
            <w:pPr>
              <w:pStyle w:val="XML3"/>
            </w:pPr>
            <w:r w:rsidRPr="009F1B7D">
              <w:t>}</w:t>
            </w:r>
          </w:p>
          <w:p w14:paraId="4E660EDA" w14:textId="77777777" w:rsidR="00F71F36" w:rsidRPr="009F1B7D" w:rsidRDefault="00F71F36" w:rsidP="00011096">
            <w:pPr>
              <w:pStyle w:val="XML2"/>
            </w:pPr>
            <w:r w:rsidRPr="009F1B7D">
              <w:t>}</w:t>
            </w:r>
          </w:p>
          <w:p w14:paraId="3C548DEC" w14:textId="77777777" w:rsidR="00F71F36" w:rsidRPr="009F1B7D" w:rsidRDefault="00F71F36" w:rsidP="00011096">
            <w:pPr>
              <w:pStyle w:val="XML1"/>
            </w:pPr>
          </w:p>
          <w:p w14:paraId="12D57094" w14:textId="77777777" w:rsidR="00F71F36" w:rsidRPr="009F1B7D" w:rsidRDefault="00F71F36" w:rsidP="00011096">
            <w:pPr>
              <w:pStyle w:val="XML2"/>
            </w:pPr>
            <w:r w:rsidRPr="009F1B7D">
              <w:t>grouping openflow-port-resource-grouping {</w:t>
            </w:r>
          </w:p>
          <w:p w14:paraId="214C8914" w14:textId="77777777" w:rsidR="00F71F36" w:rsidRPr="009F1B7D" w:rsidRDefault="00F71F36" w:rsidP="00011096">
            <w:pPr>
              <w:pStyle w:val="XML3"/>
            </w:pPr>
            <w:r w:rsidRPr="009F1B7D">
              <w:t>description "This grouping specifies all properties of a port</w:t>
            </w:r>
          </w:p>
          <w:p w14:paraId="1033774C" w14:textId="77777777" w:rsidR="00F71F36" w:rsidRPr="009F1B7D" w:rsidRDefault="00F71F36" w:rsidP="00011096">
            <w:pPr>
              <w:pStyle w:val="XML4"/>
            </w:pPr>
            <w:proofErr w:type="gramStart"/>
            <w:r w:rsidRPr="009F1B7D">
              <w:t>resource</w:t>
            </w:r>
            <w:proofErr w:type="gramEnd"/>
            <w:r w:rsidRPr="009F1B7D">
              <w:t>.";</w:t>
            </w:r>
          </w:p>
          <w:p w14:paraId="21744679" w14:textId="77777777" w:rsidR="00F71F36" w:rsidRPr="009F1B7D" w:rsidRDefault="00F71F36" w:rsidP="00011096">
            <w:pPr>
              <w:pStyle w:val="XML3"/>
            </w:pPr>
            <w:r w:rsidRPr="009F1B7D">
              <w:t>leaf resource-id {</w:t>
            </w:r>
          </w:p>
          <w:p w14:paraId="04C05BB7" w14:textId="77777777" w:rsidR="00F71F36" w:rsidRPr="009F1B7D" w:rsidRDefault="00F71F36" w:rsidP="00011096">
            <w:pPr>
              <w:pStyle w:val="XML4"/>
            </w:pPr>
            <w:r w:rsidRPr="009F1B7D">
              <w:t>type inet:uri;</w:t>
            </w:r>
          </w:p>
          <w:p w14:paraId="628B2118" w14:textId="77777777" w:rsidR="00F71F36" w:rsidRPr="009F1B7D" w:rsidRDefault="00F71F36" w:rsidP="00011096">
            <w:pPr>
              <w:pStyle w:val="XML4"/>
            </w:pPr>
            <w:proofErr w:type="gramStart"/>
            <w:r w:rsidRPr="009F1B7D">
              <w:t>description</w:t>
            </w:r>
            <w:proofErr w:type="gramEnd"/>
            <w:r w:rsidRPr="009F1B7D">
              <w:t xml:space="preserve"> "A unique but locally arbitrary identifier that identifies a port and is persistent across reboots of the system.";</w:t>
            </w:r>
          </w:p>
          <w:p w14:paraId="0E81769B" w14:textId="77777777" w:rsidR="00F71F36" w:rsidRPr="009F1B7D" w:rsidRDefault="00F71F36" w:rsidP="00011096">
            <w:pPr>
              <w:pStyle w:val="XML3"/>
            </w:pPr>
            <w:r w:rsidRPr="009F1B7D">
              <w:t>}</w:t>
            </w:r>
          </w:p>
          <w:p w14:paraId="17AFC678" w14:textId="77777777" w:rsidR="00F71F36" w:rsidRPr="009F1B7D" w:rsidRDefault="00F71F36" w:rsidP="00011096">
            <w:pPr>
              <w:pStyle w:val="XML3"/>
            </w:pPr>
            <w:r w:rsidRPr="009F1B7D">
              <w:t>leaf number {</w:t>
            </w:r>
          </w:p>
          <w:p w14:paraId="4D5D98DF" w14:textId="77777777" w:rsidR="00F71F36" w:rsidRPr="009F1B7D" w:rsidRDefault="00F71F36" w:rsidP="00011096">
            <w:pPr>
              <w:pStyle w:val="XML4"/>
            </w:pPr>
            <w:r w:rsidRPr="009F1B7D">
              <w:t>type uint64;</w:t>
            </w:r>
          </w:p>
          <w:p w14:paraId="1ABE9475" w14:textId="77777777" w:rsidR="00F71F36" w:rsidRPr="009F1B7D" w:rsidRDefault="00F71F36" w:rsidP="00011096">
            <w:pPr>
              <w:pStyle w:val="XML4"/>
            </w:pPr>
            <w:r w:rsidRPr="009F1B7D">
              <w:t>config false;</w:t>
            </w:r>
          </w:p>
          <w:p w14:paraId="1C520022" w14:textId="77777777" w:rsidR="00F71F36" w:rsidRPr="009F1B7D" w:rsidRDefault="00F71F36" w:rsidP="00011096">
            <w:pPr>
              <w:pStyle w:val="XML4"/>
            </w:pPr>
            <w:r w:rsidRPr="009F1B7D">
              <w:t>mandatory true;</w:t>
            </w:r>
          </w:p>
          <w:p w14:paraId="10DBD19A" w14:textId="77777777" w:rsidR="00F71F36" w:rsidRPr="009F1B7D" w:rsidRDefault="00F71F36" w:rsidP="00011096">
            <w:pPr>
              <w:pStyle w:val="XML4"/>
            </w:pPr>
            <w:proofErr w:type="gramStart"/>
            <w:r w:rsidRPr="009F1B7D">
              <w:t>description</w:t>
            </w:r>
            <w:proofErr w:type="gramEnd"/>
            <w:r w:rsidRPr="009F1B7D">
              <w:t xml:space="preserve"> "An unique but locally arbitrary number that identifies a port and is persistent across reboots of the system.";</w:t>
            </w:r>
          </w:p>
          <w:p w14:paraId="5C04ABBA" w14:textId="77777777" w:rsidR="00F71F36" w:rsidRPr="009F1B7D" w:rsidRDefault="00F71F36" w:rsidP="00011096">
            <w:pPr>
              <w:pStyle w:val="XML3"/>
            </w:pPr>
            <w:r w:rsidRPr="009F1B7D">
              <w:t>}</w:t>
            </w:r>
          </w:p>
          <w:p w14:paraId="3A3CF3E9" w14:textId="77777777" w:rsidR="00F71F36" w:rsidRPr="009F1B7D" w:rsidRDefault="00F71F36" w:rsidP="00011096">
            <w:pPr>
              <w:pStyle w:val="XML3"/>
            </w:pPr>
            <w:r w:rsidRPr="009F1B7D">
              <w:t>leaf name {</w:t>
            </w:r>
          </w:p>
          <w:p w14:paraId="4F65F65A" w14:textId="77777777" w:rsidR="00F71F36" w:rsidRPr="009F1B7D" w:rsidRDefault="00F71F36" w:rsidP="00011096">
            <w:pPr>
              <w:pStyle w:val="XML4"/>
            </w:pPr>
            <w:r w:rsidRPr="009F1B7D">
              <w:t>type string {</w:t>
            </w:r>
          </w:p>
          <w:p w14:paraId="15A8CA31" w14:textId="77777777" w:rsidR="00F71F36" w:rsidRPr="009F1B7D" w:rsidRDefault="00F71F36" w:rsidP="00011096">
            <w:pPr>
              <w:pStyle w:val="XML6"/>
            </w:pPr>
            <w:r w:rsidRPr="009F1B7D">
              <w:t>length "1..16";</w:t>
            </w:r>
          </w:p>
          <w:p w14:paraId="07617812" w14:textId="77777777" w:rsidR="00F71F36" w:rsidRPr="009F1B7D" w:rsidRDefault="00F71F36" w:rsidP="00011096">
            <w:pPr>
              <w:pStyle w:val="XML4"/>
            </w:pPr>
            <w:r w:rsidRPr="009F1B7D">
              <w:t>}</w:t>
            </w:r>
          </w:p>
          <w:p w14:paraId="4147FBD8" w14:textId="77777777" w:rsidR="00F71F36" w:rsidRPr="009F1B7D" w:rsidRDefault="00F71F36" w:rsidP="00011096">
            <w:pPr>
              <w:pStyle w:val="XML4"/>
            </w:pPr>
            <w:r w:rsidRPr="009F1B7D">
              <w:t>config false;</w:t>
            </w:r>
          </w:p>
          <w:p w14:paraId="019554E1" w14:textId="77777777" w:rsidR="00F71F36" w:rsidRPr="009F1B7D" w:rsidRDefault="00F71F36" w:rsidP="00011096">
            <w:pPr>
              <w:pStyle w:val="XML4"/>
            </w:pPr>
            <w:proofErr w:type="gramStart"/>
            <w:r w:rsidRPr="009F1B7D">
              <w:t>description</w:t>
            </w:r>
            <w:proofErr w:type="gramEnd"/>
            <w:r w:rsidRPr="009F1B7D">
              <w:t xml:space="preserve"> "Textual port name to ease identification of the port at the switch.";</w:t>
            </w:r>
          </w:p>
          <w:p w14:paraId="58E5F32F" w14:textId="77777777" w:rsidR="00F71F36" w:rsidRPr="009F1B7D" w:rsidRDefault="00F71F36" w:rsidP="00011096">
            <w:pPr>
              <w:pStyle w:val="XML3"/>
            </w:pPr>
            <w:r w:rsidRPr="009F1B7D">
              <w:t>}</w:t>
            </w:r>
          </w:p>
          <w:p w14:paraId="08AF3BCE" w14:textId="77777777" w:rsidR="00F71F36" w:rsidRPr="009F1B7D" w:rsidRDefault="00F71F36" w:rsidP="00011096">
            <w:pPr>
              <w:pStyle w:val="XML3"/>
            </w:pPr>
            <w:r w:rsidRPr="009F1B7D">
              <w:t>leaf current-rate {</w:t>
            </w:r>
          </w:p>
          <w:p w14:paraId="4595F1BA" w14:textId="77777777" w:rsidR="00F71F36" w:rsidRPr="009F1B7D" w:rsidRDefault="00F71F36" w:rsidP="00011096">
            <w:pPr>
              <w:pStyle w:val="XML4"/>
            </w:pPr>
            <w:proofErr w:type="gramStart"/>
            <w:r w:rsidRPr="009F1B7D">
              <w:t>when</w:t>
            </w:r>
            <w:proofErr w:type="gramEnd"/>
            <w:r w:rsidRPr="009F1B7D">
              <w:t xml:space="preserve"> "../features/current/rate='other'" {</w:t>
            </w:r>
          </w:p>
          <w:p w14:paraId="246746A3" w14:textId="77777777" w:rsidR="00F71F36" w:rsidRPr="009F1B7D" w:rsidRDefault="00F71F36" w:rsidP="00011096">
            <w:pPr>
              <w:pStyle w:val="XML4"/>
            </w:pPr>
            <w:proofErr w:type="gramStart"/>
            <w:r w:rsidRPr="009F1B7D">
              <w:t>description</w:t>
            </w:r>
            <w:proofErr w:type="gramEnd"/>
            <w:r w:rsidRPr="009F1B7D">
              <w:t xml:space="preserve"> "This element is only allowed if the element rate of the current features has value 'other'.";</w:t>
            </w:r>
          </w:p>
          <w:p w14:paraId="290D9B6E" w14:textId="77777777" w:rsidR="00F71F36" w:rsidRPr="009F1B7D" w:rsidRDefault="00F71F36" w:rsidP="00011096">
            <w:pPr>
              <w:pStyle w:val="XML4"/>
            </w:pPr>
            <w:r w:rsidRPr="009F1B7D">
              <w:t>}</w:t>
            </w:r>
          </w:p>
          <w:p w14:paraId="0A1097FE" w14:textId="77777777" w:rsidR="00F71F36" w:rsidRPr="009F1B7D" w:rsidRDefault="00F71F36" w:rsidP="00011096">
            <w:pPr>
              <w:pStyle w:val="XML4"/>
            </w:pPr>
            <w:r w:rsidRPr="009F1B7D">
              <w:t>type uint32;</w:t>
            </w:r>
          </w:p>
          <w:p w14:paraId="39A39443" w14:textId="77777777" w:rsidR="00F71F36" w:rsidRPr="009F1B7D" w:rsidRDefault="00F71F36" w:rsidP="00011096">
            <w:pPr>
              <w:pStyle w:val="XML4"/>
            </w:pPr>
            <w:r w:rsidRPr="009F1B7D">
              <w:t>units "kbit/s";</w:t>
            </w:r>
          </w:p>
          <w:p w14:paraId="537B8F87" w14:textId="77777777" w:rsidR="00F71F36" w:rsidRPr="009F1B7D" w:rsidRDefault="00F71F36" w:rsidP="00011096">
            <w:pPr>
              <w:pStyle w:val="XML4"/>
            </w:pPr>
            <w:r w:rsidRPr="009F1B7D">
              <w:t>config false;</w:t>
            </w:r>
          </w:p>
          <w:p w14:paraId="463E08EE" w14:textId="77777777" w:rsidR="00F71F36" w:rsidRPr="009F1B7D" w:rsidRDefault="00F71F36" w:rsidP="00011096">
            <w:pPr>
              <w:pStyle w:val="XML4"/>
            </w:pPr>
            <w:proofErr w:type="gramStart"/>
            <w:r w:rsidRPr="009F1B7D">
              <w:t>description</w:t>
            </w:r>
            <w:proofErr w:type="gramEnd"/>
            <w:r w:rsidRPr="009F1B7D">
              <w:t xml:space="preserve"> "The current rate in kilobit/second if the current rate selector has value 'other'.";</w:t>
            </w:r>
          </w:p>
          <w:p w14:paraId="54E978F6" w14:textId="77777777" w:rsidR="00F71F36" w:rsidRPr="009F1B7D" w:rsidRDefault="00F71F36" w:rsidP="00011096">
            <w:pPr>
              <w:pStyle w:val="XML3"/>
            </w:pPr>
            <w:r w:rsidRPr="009F1B7D">
              <w:t>}</w:t>
            </w:r>
          </w:p>
          <w:p w14:paraId="1BD261CA" w14:textId="77777777" w:rsidR="00F71F36" w:rsidRPr="009F1B7D" w:rsidRDefault="00F71F36" w:rsidP="00011096">
            <w:pPr>
              <w:pStyle w:val="XML3"/>
            </w:pPr>
            <w:r w:rsidRPr="009F1B7D">
              <w:t>leaf max-rate {</w:t>
            </w:r>
          </w:p>
          <w:p w14:paraId="70FE55DA" w14:textId="77777777" w:rsidR="00F71F36" w:rsidRPr="009F1B7D" w:rsidRDefault="00F71F36" w:rsidP="00011096">
            <w:pPr>
              <w:pStyle w:val="XML4"/>
            </w:pPr>
            <w:proofErr w:type="gramStart"/>
            <w:r w:rsidRPr="009F1B7D">
              <w:t>when</w:t>
            </w:r>
            <w:proofErr w:type="gramEnd"/>
            <w:r w:rsidRPr="009F1B7D">
              <w:t xml:space="preserve"> "../features/current/rate='other'" {</w:t>
            </w:r>
          </w:p>
          <w:p w14:paraId="6830735F" w14:textId="77777777" w:rsidR="00F71F36" w:rsidRPr="009F1B7D" w:rsidRDefault="00F71F36" w:rsidP="00011096">
            <w:pPr>
              <w:pStyle w:val="XML4"/>
            </w:pPr>
            <w:proofErr w:type="gramStart"/>
            <w:r w:rsidRPr="009F1B7D">
              <w:t>description</w:t>
            </w:r>
            <w:proofErr w:type="gramEnd"/>
            <w:r w:rsidRPr="009F1B7D">
              <w:t xml:space="preserve"> "This element is only allowed if the element rate of the current features has value 'other'.";</w:t>
            </w:r>
          </w:p>
          <w:p w14:paraId="25C6E200" w14:textId="77777777" w:rsidR="00F71F36" w:rsidRPr="009F1B7D" w:rsidRDefault="00F71F36" w:rsidP="00011096">
            <w:pPr>
              <w:pStyle w:val="XML4"/>
            </w:pPr>
            <w:r w:rsidRPr="009F1B7D">
              <w:t>}</w:t>
            </w:r>
          </w:p>
          <w:p w14:paraId="59D8CF59" w14:textId="77777777" w:rsidR="00F71F36" w:rsidRPr="009F1B7D" w:rsidRDefault="00F71F36" w:rsidP="00011096">
            <w:pPr>
              <w:pStyle w:val="XML4"/>
            </w:pPr>
            <w:r w:rsidRPr="009F1B7D">
              <w:t>type uint32;</w:t>
            </w:r>
          </w:p>
          <w:p w14:paraId="6D976FC2" w14:textId="77777777" w:rsidR="00F71F36" w:rsidRPr="009F1B7D" w:rsidRDefault="00F71F36" w:rsidP="00011096">
            <w:pPr>
              <w:pStyle w:val="XML4"/>
            </w:pPr>
            <w:r w:rsidRPr="009F1B7D">
              <w:t>units "kbit/s";</w:t>
            </w:r>
          </w:p>
          <w:p w14:paraId="65A74AED" w14:textId="77777777" w:rsidR="00F71F36" w:rsidRPr="009F1B7D" w:rsidRDefault="00F71F36" w:rsidP="00011096">
            <w:pPr>
              <w:pStyle w:val="XML4"/>
            </w:pPr>
            <w:r w:rsidRPr="009F1B7D">
              <w:lastRenderedPageBreak/>
              <w:t>config false;</w:t>
            </w:r>
          </w:p>
          <w:p w14:paraId="5DF26433" w14:textId="77777777" w:rsidR="00F71F36" w:rsidRPr="009F1B7D" w:rsidRDefault="00F71F36" w:rsidP="00011096">
            <w:pPr>
              <w:pStyle w:val="XML4"/>
            </w:pPr>
            <w:proofErr w:type="gramStart"/>
            <w:r w:rsidRPr="009F1B7D">
              <w:t>description</w:t>
            </w:r>
            <w:proofErr w:type="gramEnd"/>
            <w:r w:rsidRPr="009F1B7D">
              <w:t xml:space="preserve"> "The maximum rate in kilobit/second if the current rate selector has value 'other'.";</w:t>
            </w:r>
          </w:p>
          <w:p w14:paraId="36FAED44" w14:textId="77777777" w:rsidR="00F71F36" w:rsidRPr="009F1B7D" w:rsidRDefault="00F71F36" w:rsidP="00011096">
            <w:pPr>
              <w:pStyle w:val="XML3"/>
            </w:pPr>
            <w:r w:rsidRPr="009F1B7D">
              <w:t>}</w:t>
            </w:r>
          </w:p>
          <w:p w14:paraId="536D2364" w14:textId="77777777" w:rsidR="00F71F36" w:rsidRPr="009F1B7D" w:rsidRDefault="00F71F36" w:rsidP="00011096">
            <w:pPr>
              <w:pStyle w:val="XML3"/>
            </w:pPr>
            <w:r w:rsidRPr="009F1B7D">
              <w:t>container configuration {</w:t>
            </w:r>
          </w:p>
          <w:p w14:paraId="1CF39D6E" w14:textId="77777777" w:rsidR="00F71F36" w:rsidRPr="009F1B7D" w:rsidRDefault="00F71F36" w:rsidP="00011096">
            <w:pPr>
              <w:pStyle w:val="XML4"/>
            </w:pPr>
            <w:r w:rsidRPr="009F1B7D">
              <w:t>leaf admin-state {</w:t>
            </w:r>
          </w:p>
          <w:p w14:paraId="48EB403B" w14:textId="77777777" w:rsidR="00F71F36" w:rsidRPr="009F1B7D" w:rsidRDefault="00F71F36" w:rsidP="00011096">
            <w:pPr>
              <w:pStyle w:val="XML5"/>
            </w:pPr>
            <w:r w:rsidRPr="009F1B7D">
              <w:t>type up-down-state-type;</w:t>
            </w:r>
          </w:p>
          <w:p w14:paraId="040BE4EA" w14:textId="77777777" w:rsidR="00F71F36" w:rsidRPr="009F1B7D" w:rsidRDefault="00F71F36" w:rsidP="00011096">
            <w:pPr>
              <w:pStyle w:val="XML5"/>
            </w:pPr>
            <w:r w:rsidRPr="009F1B7D">
              <w:t>default up;</w:t>
            </w:r>
          </w:p>
          <w:p w14:paraId="57599170" w14:textId="77777777" w:rsidR="00F71F36" w:rsidRPr="009F1B7D" w:rsidRDefault="00F71F36" w:rsidP="00011096">
            <w:pPr>
              <w:pStyle w:val="XML5"/>
            </w:pPr>
            <w:proofErr w:type="gramStart"/>
            <w:r w:rsidRPr="009F1B7D">
              <w:t>description</w:t>
            </w:r>
            <w:proofErr w:type="gramEnd"/>
            <w:r w:rsidRPr="009F1B7D">
              <w:t xml:space="preserve"> "The administrative state of the port.";</w:t>
            </w:r>
          </w:p>
          <w:p w14:paraId="222D6AE1" w14:textId="77777777" w:rsidR="00F71F36" w:rsidRPr="009F1B7D" w:rsidRDefault="00F71F36" w:rsidP="00011096">
            <w:pPr>
              <w:pStyle w:val="XML4"/>
            </w:pPr>
            <w:r w:rsidRPr="009F1B7D">
              <w:t>}</w:t>
            </w:r>
          </w:p>
          <w:p w14:paraId="4369F083" w14:textId="77777777" w:rsidR="00F71F36" w:rsidRPr="009F1B7D" w:rsidRDefault="00F71F36" w:rsidP="00011096">
            <w:pPr>
              <w:pStyle w:val="XML4"/>
            </w:pPr>
            <w:r w:rsidRPr="009F1B7D">
              <w:t>leaf no-receive {</w:t>
            </w:r>
          </w:p>
          <w:p w14:paraId="523CA2F6" w14:textId="77777777" w:rsidR="00F71F36" w:rsidRPr="009F1B7D" w:rsidRDefault="00F71F36" w:rsidP="00011096">
            <w:pPr>
              <w:pStyle w:val="XML5"/>
            </w:pPr>
            <w:r w:rsidRPr="009F1B7D">
              <w:t>type boolean;</w:t>
            </w:r>
          </w:p>
          <w:p w14:paraId="7B449B3E" w14:textId="77777777" w:rsidR="00F71F36" w:rsidRPr="009F1B7D" w:rsidRDefault="00F71F36" w:rsidP="00011096">
            <w:pPr>
              <w:pStyle w:val="XML5"/>
            </w:pPr>
            <w:r w:rsidRPr="009F1B7D">
              <w:t>default false;</w:t>
            </w:r>
          </w:p>
          <w:p w14:paraId="12049E99" w14:textId="77777777" w:rsidR="00F71F36" w:rsidRPr="009F1B7D" w:rsidRDefault="00F71F36" w:rsidP="00011096">
            <w:pPr>
              <w:pStyle w:val="XMLIndent4"/>
            </w:pPr>
            <w:proofErr w:type="gramStart"/>
            <w:r w:rsidRPr="009F1B7D">
              <w:t>description</w:t>
            </w:r>
            <w:proofErr w:type="gramEnd"/>
            <w:r w:rsidRPr="009F1B7D">
              <w:t xml:space="preserve"> "Specifies if receiving packets is not enabled on the port.";</w:t>
            </w:r>
          </w:p>
          <w:p w14:paraId="56451DD6" w14:textId="77777777" w:rsidR="00F71F36" w:rsidRPr="009F1B7D" w:rsidRDefault="00F71F36" w:rsidP="00011096">
            <w:pPr>
              <w:pStyle w:val="XML4"/>
            </w:pPr>
            <w:r w:rsidRPr="009F1B7D">
              <w:t>}</w:t>
            </w:r>
          </w:p>
          <w:p w14:paraId="349674CF" w14:textId="77777777" w:rsidR="00F71F36" w:rsidRPr="009F1B7D" w:rsidRDefault="00F71F36" w:rsidP="00011096">
            <w:pPr>
              <w:pStyle w:val="XML4"/>
            </w:pPr>
            <w:r w:rsidRPr="009F1B7D">
              <w:t>leaf no-forward {</w:t>
            </w:r>
          </w:p>
          <w:p w14:paraId="0B0BE96B" w14:textId="77777777" w:rsidR="00F71F36" w:rsidRPr="009F1B7D" w:rsidRDefault="00F71F36" w:rsidP="00011096">
            <w:pPr>
              <w:pStyle w:val="XML5"/>
            </w:pPr>
            <w:r w:rsidRPr="009F1B7D">
              <w:t>type boolean;</w:t>
            </w:r>
          </w:p>
          <w:p w14:paraId="63065488" w14:textId="77777777" w:rsidR="00F71F36" w:rsidRPr="009F1B7D" w:rsidRDefault="00F71F36" w:rsidP="00011096">
            <w:pPr>
              <w:pStyle w:val="XML5"/>
            </w:pPr>
            <w:r w:rsidRPr="009F1B7D">
              <w:t>default false;</w:t>
            </w:r>
          </w:p>
          <w:p w14:paraId="04E5DB1F" w14:textId="77777777" w:rsidR="00F71F36" w:rsidRPr="009F1B7D" w:rsidRDefault="00F71F36" w:rsidP="00011096">
            <w:pPr>
              <w:pStyle w:val="XMLIndent4"/>
            </w:pPr>
            <w:proofErr w:type="gramStart"/>
            <w:r w:rsidRPr="009F1B7D">
              <w:t>description</w:t>
            </w:r>
            <w:proofErr w:type="gramEnd"/>
            <w:r w:rsidRPr="009F1B7D">
              <w:t xml:space="preserve"> "Specifies if forwarding packets is not enabled on that port.";</w:t>
            </w:r>
          </w:p>
          <w:p w14:paraId="0113F574" w14:textId="77777777" w:rsidR="00F71F36" w:rsidRPr="009F1B7D" w:rsidRDefault="00F71F36" w:rsidP="00011096">
            <w:pPr>
              <w:pStyle w:val="XML4"/>
            </w:pPr>
            <w:r w:rsidRPr="009F1B7D">
              <w:t>}</w:t>
            </w:r>
          </w:p>
          <w:p w14:paraId="75BC17AA" w14:textId="77777777" w:rsidR="00F71F36" w:rsidRPr="009F1B7D" w:rsidRDefault="00F71F36" w:rsidP="00011096">
            <w:pPr>
              <w:pStyle w:val="XML4"/>
            </w:pPr>
            <w:r w:rsidRPr="009F1B7D">
              <w:t>leaf no-packet-in {</w:t>
            </w:r>
          </w:p>
          <w:p w14:paraId="4BE4BB43" w14:textId="77777777" w:rsidR="00F71F36" w:rsidRPr="009F1B7D" w:rsidRDefault="00F71F36" w:rsidP="00011096">
            <w:pPr>
              <w:pStyle w:val="XML5"/>
            </w:pPr>
            <w:r w:rsidRPr="009F1B7D">
              <w:t>type boolean;</w:t>
            </w:r>
          </w:p>
          <w:p w14:paraId="20F0CAF0" w14:textId="77777777" w:rsidR="00F71F36" w:rsidRPr="009F1B7D" w:rsidRDefault="00F71F36" w:rsidP="00011096">
            <w:pPr>
              <w:pStyle w:val="XML5"/>
            </w:pPr>
            <w:r w:rsidRPr="009F1B7D">
              <w:t>default false;</w:t>
            </w:r>
          </w:p>
          <w:p w14:paraId="50A62B9C" w14:textId="77777777" w:rsidR="00F71F36" w:rsidRPr="009F1B7D" w:rsidRDefault="00F71F36" w:rsidP="00011096">
            <w:pPr>
              <w:pStyle w:val="XML5"/>
            </w:pPr>
            <w:r w:rsidRPr="009F1B7D">
              <w:t>description "Specifies if sending packet-in messages for coming packets is not enabled on that port.";</w:t>
            </w:r>
          </w:p>
          <w:p w14:paraId="11E3D205" w14:textId="77777777" w:rsidR="00F71F36" w:rsidRPr="009F1B7D" w:rsidRDefault="00F71F36" w:rsidP="00011096">
            <w:pPr>
              <w:pStyle w:val="XML4"/>
            </w:pPr>
            <w:r w:rsidRPr="009F1B7D">
              <w:t>}</w:t>
            </w:r>
          </w:p>
          <w:p w14:paraId="6BFCD531" w14:textId="77777777" w:rsidR="00F71F36" w:rsidRPr="009F1B7D" w:rsidRDefault="00F71F36" w:rsidP="00011096">
            <w:pPr>
              <w:pStyle w:val="XML3"/>
            </w:pPr>
            <w:r w:rsidRPr="009F1B7D">
              <w:t>}</w:t>
            </w:r>
          </w:p>
          <w:p w14:paraId="5D8BAEA9" w14:textId="77777777" w:rsidR="00F71F36" w:rsidRPr="009F1B7D" w:rsidRDefault="00F71F36" w:rsidP="00011096">
            <w:pPr>
              <w:pStyle w:val="XML3"/>
            </w:pPr>
            <w:r w:rsidRPr="009F1B7D">
              <w:t>container state {</w:t>
            </w:r>
          </w:p>
          <w:p w14:paraId="52B87EF5" w14:textId="77777777" w:rsidR="00F71F36" w:rsidRPr="009F1B7D" w:rsidRDefault="00F71F36" w:rsidP="00011096">
            <w:pPr>
              <w:pStyle w:val="XML4"/>
            </w:pPr>
            <w:r w:rsidRPr="009F1B7D">
              <w:t>config false;</w:t>
            </w:r>
          </w:p>
          <w:p w14:paraId="0AEB569F" w14:textId="77777777" w:rsidR="00F71F36" w:rsidRPr="009F1B7D" w:rsidRDefault="00F71F36" w:rsidP="00011096">
            <w:pPr>
              <w:pStyle w:val="XML4"/>
            </w:pPr>
            <w:r w:rsidRPr="009F1B7D">
              <w:t>leaf oper-state {</w:t>
            </w:r>
          </w:p>
          <w:p w14:paraId="0166CE88" w14:textId="77777777" w:rsidR="00F71F36" w:rsidRPr="009F1B7D" w:rsidRDefault="00F71F36" w:rsidP="00011096">
            <w:pPr>
              <w:pStyle w:val="XML5"/>
            </w:pPr>
            <w:r w:rsidRPr="009F1B7D">
              <w:t>type up-down-state-type;</w:t>
            </w:r>
          </w:p>
          <w:p w14:paraId="600DF6CB" w14:textId="77777777" w:rsidR="00F71F36" w:rsidRPr="009F1B7D" w:rsidRDefault="00F71F36" w:rsidP="00011096">
            <w:pPr>
              <w:pStyle w:val="XML5"/>
            </w:pPr>
            <w:r w:rsidRPr="009F1B7D">
              <w:t>mandatory true;</w:t>
            </w:r>
          </w:p>
          <w:p w14:paraId="12C1BD37" w14:textId="77777777" w:rsidR="00F71F36" w:rsidRPr="009F1B7D" w:rsidRDefault="00F71F36" w:rsidP="00011096">
            <w:pPr>
              <w:pStyle w:val="XMLIndent4"/>
            </w:pPr>
            <w:proofErr w:type="gramStart"/>
            <w:r w:rsidRPr="009F1B7D">
              <w:t>description</w:t>
            </w:r>
            <w:proofErr w:type="gramEnd"/>
            <w:r w:rsidRPr="009F1B7D">
              <w:t xml:space="preserve"> "The operational state of the port.";</w:t>
            </w:r>
          </w:p>
          <w:p w14:paraId="2D84A266" w14:textId="77777777" w:rsidR="00F71F36" w:rsidRPr="009F1B7D" w:rsidRDefault="00F71F36" w:rsidP="00011096">
            <w:pPr>
              <w:pStyle w:val="XML4"/>
            </w:pPr>
            <w:r w:rsidRPr="009F1B7D">
              <w:t>}</w:t>
            </w:r>
          </w:p>
          <w:p w14:paraId="5456FE77" w14:textId="77777777" w:rsidR="00F71F36" w:rsidRPr="009F1B7D" w:rsidRDefault="00F71F36" w:rsidP="00011096">
            <w:pPr>
              <w:pStyle w:val="XML4"/>
            </w:pPr>
            <w:r w:rsidRPr="009F1B7D">
              <w:t>leaf blocked {</w:t>
            </w:r>
          </w:p>
          <w:p w14:paraId="286D0C26" w14:textId="77777777" w:rsidR="00F71F36" w:rsidRPr="009F1B7D" w:rsidRDefault="00F71F36" w:rsidP="00011096">
            <w:pPr>
              <w:pStyle w:val="XML5"/>
            </w:pPr>
            <w:r w:rsidRPr="009F1B7D">
              <w:t>type boolean;</w:t>
            </w:r>
          </w:p>
          <w:p w14:paraId="7A77DD60" w14:textId="77777777" w:rsidR="00F71F36" w:rsidRPr="009F1B7D" w:rsidRDefault="00F71F36" w:rsidP="00011096">
            <w:pPr>
              <w:pStyle w:val="XML5"/>
            </w:pPr>
            <w:r w:rsidRPr="009F1B7D">
              <w:t>mandatory true;</w:t>
            </w:r>
          </w:p>
          <w:p w14:paraId="6374A854" w14:textId="77777777" w:rsidR="00F71F36" w:rsidRPr="009F1B7D" w:rsidRDefault="00F71F36" w:rsidP="00011096">
            <w:pPr>
              <w:pStyle w:val="XML5"/>
            </w:pPr>
            <w:r w:rsidRPr="009F1B7D">
              <w:t>description "tbd";</w:t>
            </w:r>
          </w:p>
          <w:p w14:paraId="0D6A937B" w14:textId="77777777" w:rsidR="00F71F36" w:rsidRPr="009F1B7D" w:rsidRDefault="00F71F36" w:rsidP="00011096">
            <w:pPr>
              <w:pStyle w:val="XML4"/>
            </w:pPr>
            <w:r w:rsidRPr="009F1B7D">
              <w:t>}</w:t>
            </w:r>
          </w:p>
          <w:p w14:paraId="4CA89DEA" w14:textId="77777777" w:rsidR="00F71F36" w:rsidRPr="009F1B7D" w:rsidRDefault="00F71F36" w:rsidP="00011096">
            <w:pPr>
              <w:pStyle w:val="XML4"/>
            </w:pPr>
            <w:r w:rsidRPr="009F1B7D">
              <w:t>leaf live {</w:t>
            </w:r>
          </w:p>
          <w:p w14:paraId="7BBEF7BD" w14:textId="77777777" w:rsidR="00F71F36" w:rsidRPr="009F1B7D" w:rsidRDefault="00F71F36" w:rsidP="00011096">
            <w:pPr>
              <w:pStyle w:val="XML5"/>
            </w:pPr>
            <w:r w:rsidRPr="009F1B7D">
              <w:t>type boolean;</w:t>
            </w:r>
          </w:p>
          <w:p w14:paraId="683316C7" w14:textId="77777777" w:rsidR="00F71F36" w:rsidRPr="009F1B7D" w:rsidRDefault="00F71F36" w:rsidP="00011096">
            <w:pPr>
              <w:pStyle w:val="XML5"/>
            </w:pPr>
            <w:r w:rsidRPr="009F1B7D">
              <w:t>mandatory true;</w:t>
            </w:r>
          </w:p>
          <w:p w14:paraId="0AFDB9B8" w14:textId="77777777" w:rsidR="00F71F36" w:rsidRPr="009F1B7D" w:rsidRDefault="00F71F36" w:rsidP="00011096">
            <w:pPr>
              <w:pStyle w:val="XML5"/>
            </w:pPr>
            <w:r w:rsidRPr="009F1B7D">
              <w:t>description "tbd";</w:t>
            </w:r>
          </w:p>
          <w:p w14:paraId="42CA9120" w14:textId="77777777" w:rsidR="00F71F36" w:rsidRPr="009F1B7D" w:rsidRDefault="00F71F36" w:rsidP="00011096">
            <w:pPr>
              <w:pStyle w:val="XML4"/>
            </w:pPr>
            <w:r w:rsidRPr="009F1B7D">
              <w:t>}</w:t>
            </w:r>
          </w:p>
          <w:p w14:paraId="702E44D3" w14:textId="77777777" w:rsidR="00F71F36" w:rsidRPr="009F1B7D" w:rsidRDefault="00F71F36" w:rsidP="00011096">
            <w:pPr>
              <w:pStyle w:val="XML3"/>
            </w:pPr>
            <w:r w:rsidRPr="009F1B7D">
              <w:t>}</w:t>
            </w:r>
          </w:p>
          <w:p w14:paraId="3A134871" w14:textId="77777777" w:rsidR="00F71F36" w:rsidRPr="009F1B7D" w:rsidRDefault="00F71F36" w:rsidP="00011096">
            <w:pPr>
              <w:pStyle w:val="XML3"/>
            </w:pPr>
            <w:r w:rsidRPr="009F1B7D">
              <w:t>container features {</w:t>
            </w:r>
          </w:p>
          <w:p w14:paraId="10CEDF36" w14:textId="77777777" w:rsidR="00F71F36" w:rsidRPr="009F1B7D" w:rsidRDefault="00F71F36" w:rsidP="00011096">
            <w:pPr>
              <w:pStyle w:val="XML4"/>
            </w:pPr>
            <w:r w:rsidRPr="009F1B7D">
              <w:t>container current {</w:t>
            </w:r>
          </w:p>
          <w:p w14:paraId="6B55CB05" w14:textId="77777777" w:rsidR="00F71F36" w:rsidRPr="009F1B7D" w:rsidRDefault="00F71F36" w:rsidP="00011096">
            <w:pPr>
              <w:pStyle w:val="XML5"/>
            </w:pPr>
            <w:r w:rsidRPr="009F1B7D">
              <w:t>uses openflow-port-current-features-grouping;</w:t>
            </w:r>
          </w:p>
          <w:p w14:paraId="555A65B1" w14:textId="77777777" w:rsidR="00F71F36" w:rsidRPr="009F1B7D" w:rsidRDefault="00F71F36" w:rsidP="00011096">
            <w:pPr>
              <w:pStyle w:val="XML5"/>
            </w:pPr>
            <w:r w:rsidRPr="009F1B7D">
              <w:t>config false;</w:t>
            </w:r>
          </w:p>
          <w:p w14:paraId="07FC2047" w14:textId="77777777" w:rsidR="00F71F36" w:rsidRPr="009F1B7D" w:rsidRDefault="00F71F36" w:rsidP="00011096">
            <w:pPr>
              <w:pStyle w:val="XML5"/>
            </w:pPr>
            <w:proofErr w:type="gramStart"/>
            <w:r w:rsidRPr="009F1B7D">
              <w:t>description</w:t>
            </w:r>
            <w:proofErr w:type="gramEnd"/>
            <w:r w:rsidRPr="009F1B7D">
              <w:t xml:space="preserve"> "The features (rates, duplex, etc.) of the port that are currently in use.";</w:t>
            </w:r>
          </w:p>
          <w:p w14:paraId="6E6F09A0" w14:textId="77777777" w:rsidR="00F71F36" w:rsidRPr="009F1B7D" w:rsidRDefault="00F71F36" w:rsidP="00011096">
            <w:pPr>
              <w:pStyle w:val="XML4"/>
            </w:pPr>
            <w:r w:rsidRPr="009F1B7D">
              <w:t>}</w:t>
            </w:r>
          </w:p>
          <w:p w14:paraId="34D1240E" w14:textId="77777777" w:rsidR="00F71F36" w:rsidRPr="009F1B7D" w:rsidRDefault="00F71F36" w:rsidP="00011096">
            <w:pPr>
              <w:pStyle w:val="XML4"/>
            </w:pPr>
            <w:r w:rsidRPr="009F1B7D">
              <w:t>container advertised {</w:t>
            </w:r>
          </w:p>
          <w:p w14:paraId="5660FA56" w14:textId="77777777" w:rsidR="00F71F36" w:rsidRPr="009F1B7D" w:rsidRDefault="00F71F36" w:rsidP="00011096">
            <w:pPr>
              <w:pStyle w:val="XML5"/>
            </w:pPr>
            <w:r w:rsidRPr="009F1B7D">
              <w:t>uses openflow-port-other-features-grouping;</w:t>
            </w:r>
          </w:p>
          <w:p w14:paraId="6170997F" w14:textId="77777777" w:rsidR="00F71F36" w:rsidRPr="009F1B7D" w:rsidRDefault="00F71F36" w:rsidP="00011096">
            <w:pPr>
              <w:pStyle w:val="XML5"/>
            </w:pPr>
            <w:proofErr w:type="gramStart"/>
            <w:r w:rsidRPr="009F1B7D">
              <w:lastRenderedPageBreak/>
              <w:t>description</w:t>
            </w:r>
            <w:proofErr w:type="gramEnd"/>
            <w:r w:rsidRPr="009F1B7D">
              <w:t xml:space="preserve"> "The features (rates, duplex, etc.) of the port that are advertised to the peer port.";</w:t>
            </w:r>
          </w:p>
          <w:p w14:paraId="37BD7853" w14:textId="77777777" w:rsidR="00F71F36" w:rsidRPr="009F1B7D" w:rsidRDefault="00F71F36" w:rsidP="00011096">
            <w:pPr>
              <w:pStyle w:val="XML4"/>
            </w:pPr>
            <w:r w:rsidRPr="009F1B7D">
              <w:t>}</w:t>
            </w:r>
          </w:p>
          <w:p w14:paraId="7ABDE429" w14:textId="77777777" w:rsidR="00F71F36" w:rsidRPr="009F1B7D" w:rsidRDefault="00F71F36" w:rsidP="00011096">
            <w:pPr>
              <w:pStyle w:val="XML4"/>
            </w:pPr>
            <w:r w:rsidRPr="009F1B7D">
              <w:t>container supported {</w:t>
            </w:r>
          </w:p>
          <w:p w14:paraId="61E6FB31" w14:textId="77777777" w:rsidR="00F71F36" w:rsidRPr="009F1B7D" w:rsidRDefault="00F71F36" w:rsidP="00011096">
            <w:pPr>
              <w:pStyle w:val="XML5"/>
            </w:pPr>
            <w:r w:rsidRPr="009F1B7D">
              <w:t>uses openflow-port-other-features-grouping;</w:t>
            </w:r>
          </w:p>
          <w:p w14:paraId="753F8234" w14:textId="77777777" w:rsidR="00F71F36" w:rsidRPr="009F1B7D" w:rsidRDefault="00F71F36" w:rsidP="00011096">
            <w:pPr>
              <w:pStyle w:val="XML5"/>
            </w:pPr>
            <w:r w:rsidRPr="009F1B7D">
              <w:t>config false;</w:t>
            </w:r>
          </w:p>
          <w:p w14:paraId="20730B50" w14:textId="77777777" w:rsidR="00F71F36" w:rsidRPr="009F1B7D" w:rsidRDefault="00F71F36" w:rsidP="00011096">
            <w:pPr>
              <w:pStyle w:val="XML5"/>
            </w:pPr>
            <w:proofErr w:type="gramStart"/>
            <w:r w:rsidRPr="009F1B7D">
              <w:t>description</w:t>
            </w:r>
            <w:proofErr w:type="gramEnd"/>
            <w:r w:rsidRPr="009F1B7D">
              <w:t xml:space="preserve"> "The features (rates, duplex, etc.) of the port that are supported on the port.";</w:t>
            </w:r>
          </w:p>
          <w:p w14:paraId="7885D0CE" w14:textId="77777777" w:rsidR="00F71F36" w:rsidRPr="009F1B7D" w:rsidRDefault="00F71F36" w:rsidP="00011096">
            <w:pPr>
              <w:pStyle w:val="XML4"/>
            </w:pPr>
            <w:r w:rsidRPr="009F1B7D">
              <w:t>}</w:t>
            </w:r>
          </w:p>
          <w:p w14:paraId="40A85962" w14:textId="77777777" w:rsidR="00F71F36" w:rsidRPr="009F1B7D" w:rsidRDefault="00F71F36" w:rsidP="00011096">
            <w:pPr>
              <w:pStyle w:val="XML4"/>
            </w:pPr>
            <w:r w:rsidRPr="009F1B7D">
              <w:t>container advertised-peer {</w:t>
            </w:r>
          </w:p>
          <w:p w14:paraId="1579E9D5" w14:textId="77777777" w:rsidR="00F71F36" w:rsidRPr="009F1B7D" w:rsidRDefault="00F71F36" w:rsidP="00011096">
            <w:pPr>
              <w:pStyle w:val="XML5"/>
            </w:pPr>
            <w:r w:rsidRPr="009F1B7D">
              <w:t>uses openflow-port-other-features-grouping;</w:t>
            </w:r>
          </w:p>
          <w:p w14:paraId="010C5312" w14:textId="77777777" w:rsidR="00F71F36" w:rsidRPr="009F1B7D" w:rsidRDefault="00F71F36" w:rsidP="00011096">
            <w:pPr>
              <w:pStyle w:val="XML5"/>
            </w:pPr>
            <w:r w:rsidRPr="009F1B7D">
              <w:t>config false;</w:t>
            </w:r>
          </w:p>
          <w:p w14:paraId="50DB7FFA" w14:textId="77777777" w:rsidR="00F71F36" w:rsidRPr="009F1B7D" w:rsidRDefault="00F71F36" w:rsidP="00011096">
            <w:pPr>
              <w:pStyle w:val="XML5"/>
            </w:pPr>
            <w:proofErr w:type="gramStart"/>
            <w:r w:rsidRPr="009F1B7D">
              <w:t>description</w:t>
            </w:r>
            <w:proofErr w:type="gramEnd"/>
            <w:r w:rsidRPr="009F1B7D">
              <w:t xml:space="preserve"> "The features (rates, duplex, etc.) that are currently advertised by the peer port.";</w:t>
            </w:r>
          </w:p>
          <w:p w14:paraId="0FC97AA2" w14:textId="77777777" w:rsidR="00F71F36" w:rsidRPr="009F1B7D" w:rsidRDefault="00F71F36" w:rsidP="00011096">
            <w:pPr>
              <w:pStyle w:val="XML4"/>
            </w:pPr>
            <w:r w:rsidRPr="009F1B7D">
              <w:t>}</w:t>
            </w:r>
          </w:p>
          <w:p w14:paraId="3F724B81" w14:textId="77777777" w:rsidR="00F71F36" w:rsidRPr="009F1B7D" w:rsidRDefault="00F71F36" w:rsidP="00011096">
            <w:pPr>
              <w:pStyle w:val="XML3"/>
            </w:pPr>
            <w:r w:rsidRPr="009F1B7D">
              <w:t>}</w:t>
            </w:r>
          </w:p>
          <w:p w14:paraId="1EC7659D" w14:textId="77777777" w:rsidR="00F71F36" w:rsidRPr="009F1B7D" w:rsidRDefault="00F71F36" w:rsidP="00011096">
            <w:pPr>
              <w:pStyle w:val="XML2"/>
            </w:pPr>
            <w:r w:rsidRPr="009F1B7D">
              <w:t>}</w:t>
            </w:r>
          </w:p>
          <w:p w14:paraId="6291F207" w14:textId="77777777" w:rsidR="00F71F36" w:rsidRPr="009F1B7D" w:rsidRDefault="00F71F36" w:rsidP="00011096">
            <w:pPr>
              <w:pStyle w:val="XML1"/>
            </w:pPr>
          </w:p>
          <w:p w14:paraId="13FEE703" w14:textId="77777777" w:rsidR="00F71F36" w:rsidRPr="009F1B7D" w:rsidRDefault="00F71F36" w:rsidP="00011096">
            <w:pPr>
              <w:pStyle w:val="XML2"/>
            </w:pPr>
            <w:r w:rsidRPr="009F1B7D">
              <w:t>grouping openflow-queue-resource-grouping {</w:t>
            </w:r>
          </w:p>
          <w:p w14:paraId="34F12A38" w14:textId="77777777" w:rsidR="00F71F36" w:rsidRPr="009F1B7D" w:rsidRDefault="00F71F36" w:rsidP="00011096">
            <w:pPr>
              <w:pStyle w:val="XML3"/>
            </w:pPr>
            <w:proofErr w:type="gramStart"/>
            <w:r w:rsidRPr="009F1B7D">
              <w:t>description</w:t>
            </w:r>
            <w:proofErr w:type="gramEnd"/>
            <w:r w:rsidRPr="009F1B7D">
              <w:t xml:space="preserve"> "This grouping specifies all properties of a queue resource.";</w:t>
            </w:r>
          </w:p>
          <w:p w14:paraId="22ED6ECD" w14:textId="77777777" w:rsidR="00F71F36" w:rsidRPr="009F1B7D" w:rsidRDefault="00F71F36" w:rsidP="00011096">
            <w:pPr>
              <w:pStyle w:val="XML3"/>
            </w:pPr>
            <w:r w:rsidRPr="009F1B7D">
              <w:t>leaf resource-id {</w:t>
            </w:r>
          </w:p>
          <w:p w14:paraId="09C07AC1" w14:textId="77777777" w:rsidR="00F71F36" w:rsidRPr="009F1B7D" w:rsidRDefault="00F71F36" w:rsidP="00011096">
            <w:pPr>
              <w:pStyle w:val="XML4"/>
            </w:pPr>
            <w:r w:rsidRPr="009F1B7D">
              <w:t>type inet:uri;</w:t>
            </w:r>
          </w:p>
          <w:p w14:paraId="3831EE25" w14:textId="77777777" w:rsidR="00F71F36" w:rsidRPr="009F1B7D" w:rsidRDefault="00F71F36" w:rsidP="00011096">
            <w:pPr>
              <w:pStyle w:val="XML4"/>
            </w:pPr>
            <w:proofErr w:type="gramStart"/>
            <w:r w:rsidRPr="009F1B7D">
              <w:t>description</w:t>
            </w:r>
            <w:proofErr w:type="gramEnd"/>
            <w:r w:rsidRPr="009F1B7D">
              <w:t xml:space="preserve"> "An unique but locally arbitrary identifier that identifies a queue and is persistent across reboots of the system.";</w:t>
            </w:r>
          </w:p>
          <w:p w14:paraId="6E89C579" w14:textId="77777777" w:rsidR="00F71F36" w:rsidRPr="009F1B7D" w:rsidRDefault="00F71F36" w:rsidP="00011096">
            <w:pPr>
              <w:pStyle w:val="XML3"/>
            </w:pPr>
            <w:r w:rsidRPr="009F1B7D">
              <w:t>}</w:t>
            </w:r>
          </w:p>
          <w:p w14:paraId="3669B076" w14:textId="77777777" w:rsidR="00F71F36" w:rsidRPr="009F1B7D" w:rsidRDefault="00F71F36" w:rsidP="00011096">
            <w:pPr>
              <w:pStyle w:val="XML3"/>
            </w:pPr>
            <w:r w:rsidRPr="009F1B7D">
              <w:t>leaf id {</w:t>
            </w:r>
          </w:p>
          <w:p w14:paraId="0FA3824D" w14:textId="77777777" w:rsidR="00F71F36" w:rsidRPr="009F1B7D" w:rsidRDefault="00F71F36" w:rsidP="00011096">
            <w:pPr>
              <w:pStyle w:val="XML4"/>
            </w:pPr>
            <w:r w:rsidRPr="009F1B7D">
              <w:t>type uint64;</w:t>
            </w:r>
          </w:p>
          <w:p w14:paraId="0ECA78E0" w14:textId="77777777" w:rsidR="00F71F36" w:rsidRPr="009F1B7D" w:rsidRDefault="00F71F36" w:rsidP="00011096">
            <w:pPr>
              <w:pStyle w:val="XML4"/>
            </w:pPr>
            <w:r w:rsidRPr="009F1B7D">
              <w:t>mandatory true;</w:t>
            </w:r>
          </w:p>
          <w:p w14:paraId="088BE5FF" w14:textId="77777777" w:rsidR="00F71F36" w:rsidRPr="009F1B7D" w:rsidRDefault="00F71F36" w:rsidP="00011096">
            <w:pPr>
              <w:pStyle w:val="XML4"/>
            </w:pPr>
            <w:proofErr w:type="gramStart"/>
            <w:r w:rsidRPr="009F1B7D">
              <w:t>description</w:t>
            </w:r>
            <w:proofErr w:type="gramEnd"/>
            <w:r w:rsidRPr="009F1B7D">
              <w:t xml:space="preserve"> "An unique but locally arbitrary number that identifies a queue and is persistent across reboots of the system.";</w:t>
            </w:r>
          </w:p>
          <w:p w14:paraId="7A031916" w14:textId="77777777" w:rsidR="00F71F36" w:rsidRPr="009F1B7D" w:rsidRDefault="00F71F36" w:rsidP="00011096">
            <w:pPr>
              <w:pStyle w:val="XML3"/>
            </w:pPr>
            <w:r w:rsidRPr="009F1B7D">
              <w:t>}</w:t>
            </w:r>
          </w:p>
          <w:p w14:paraId="63E65CB2" w14:textId="77777777" w:rsidR="00F71F36" w:rsidRPr="009F1B7D" w:rsidRDefault="00F71F36" w:rsidP="00011096">
            <w:pPr>
              <w:pStyle w:val="XML3"/>
            </w:pPr>
            <w:r w:rsidRPr="009F1B7D">
              <w:t>leaf port {</w:t>
            </w:r>
          </w:p>
          <w:p w14:paraId="177F14AC" w14:textId="77777777" w:rsidR="00F71F36" w:rsidRPr="009F1B7D" w:rsidRDefault="00F71F36" w:rsidP="00011096">
            <w:pPr>
              <w:pStyle w:val="XML4"/>
            </w:pPr>
            <w:r w:rsidRPr="009F1B7D">
              <w:t>type leafref {</w:t>
            </w:r>
          </w:p>
          <w:p w14:paraId="0148D591" w14:textId="77777777" w:rsidR="00F71F36" w:rsidRPr="009F1B7D" w:rsidRDefault="00F71F36" w:rsidP="00011096">
            <w:pPr>
              <w:pStyle w:val="XML5"/>
            </w:pPr>
            <w:r w:rsidRPr="009F1B7D">
              <w:t>path "/capable-switch/resources/port/resource-id";</w:t>
            </w:r>
          </w:p>
          <w:p w14:paraId="6235CF4D" w14:textId="77777777" w:rsidR="00F71F36" w:rsidRPr="009F1B7D" w:rsidRDefault="00F71F36" w:rsidP="00011096">
            <w:pPr>
              <w:pStyle w:val="XML4"/>
            </w:pPr>
            <w:r w:rsidRPr="009F1B7D">
              <w:t>}</w:t>
            </w:r>
          </w:p>
          <w:p w14:paraId="455E9C95" w14:textId="77777777" w:rsidR="00F71F36" w:rsidRPr="009F1B7D" w:rsidRDefault="00F71F36" w:rsidP="00011096">
            <w:pPr>
              <w:pStyle w:val="XML4"/>
            </w:pPr>
            <w:proofErr w:type="gramStart"/>
            <w:r w:rsidRPr="009F1B7D">
              <w:t>description</w:t>
            </w:r>
            <w:proofErr w:type="gramEnd"/>
            <w:r w:rsidRPr="009F1B7D">
              <w:t xml:space="preserve"> "Reference to port resources in the Capable Switch.";</w:t>
            </w:r>
          </w:p>
          <w:p w14:paraId="59A9DCBD" w14:textId="77777777" w:rsidR="00F71F36" w:rsidRPr="009F1B7D" w:rsidRDefault="00F71F36" w:rsidP="00011096">
            <w:pPr>
              <w:pStyle w:val="XML3"/>
            </w:pPr>
            <w:r w:rsidRPr="009F1B7D">
              <w:t>}</w:t>
            </w:r>
          </w:p>
          <w:p w14:paraId="64862BFB" w14:textId="77777777" w:rsidR="00F71F36" w:rsidRPr="009F1B7D" w:rsidRDefault="00F71F36" w:rsidP="00011096">
            <w:pPr>
              <w:pStyle w:val="XML3"/>
            </w:pPr>
            <w:r w:rsidRPr="009F1B7D">
              <w:t>container properties {</w:t>
            </w:r>
          </w:p>
          <w:p w14:paraId="0A52168D" w14:textId="77777777" w:rsidR="00F71F36" w:rsidRPr="009F1B7D" w:rsidRDefault="00F71F36" w:rsidP="00011096">
            <w:pPr>
              <w:pStyle w:val="XML4"/>
            </w:pPr>
            <w:proofErr w:type="gramStart"/>
            <w:r w:rsidRPr="009F1B7D">
              <w:t>description</w:t>
            </w:r>
            <w:proofErr w:type="gramEnd"/>
            <w:r w:rsidRPr="009F1B7D">
              <w:t xml:space="preserve"> "The queue properties currently configured.";</w:t>
            </w:r>
          </w:p>
          <w:p w14:paraId="0A37D4F3" w14:textId="77777777" w:rsidR="00F71F36" w:rsidRPr="009F1B7D" w:rsidRDefault="00F71F36" w:rsidP="00011096">
            <w:pPr>
              <w:pStyle w:val="XML4"/>
            </w:pPr>
            <w:r w:rsidRPr="009F1B7D">
              <w:t>leaf min-rate {</w:t>
            </w:r>
          </w:p>
          <w:p w14:paraId="1AF12AD2" w14:textId="77777777" w:rsidR="00F71F36" w:rsidRPr="009F1B7D" w:rsidRDefault="00F71F36" w:rsidP="00011096">
            <w:pPr>
              <w:pStyle w:val="XML5"/>
            </w:pPr>
            <w:r w:rsidRPr="009F1B7D">
              <w:t>type tenth-of-a-percent;</w:t>
            </w:r>
          </w:p>
          <w:p w14:paraId="31048B23" w14:textId="77777777" w:rsidR="00F71F36" w:rsidRPr="009F1B7D" w:rsidRDefault="00F71F36" w:rsidP="00011096">
            <w:pPr>
              <w:pStyle w:val="XML5"/>
            </w:pPr>
            <w:proofErr w:type="gramStart"/>
            <w:r w:rsidRPr="009F1B7D">
              <w:t>description</w:t>
            </w:r>
            <w:proofErr w:type="gramEnd"/>
            <w:r w:rsidRPr="009F1B7D">
              <w:t xml:space="preserve"> "The minimal rate that is reserved for this queue in 1/10 of a percent of the actual rate. If not present a min-rate is not set.</w:t>
            </w:r>
            <w:proofErr w:type="gramStart"/>
            <w:r w:rsidRPr="009F1B7D">
              <w:t>";</w:t>
            </w:r>
            <w:proofErr w:type="gramEnd"/>
          </w:p>
          <w:p w14:paraId="165A972F" w14:textId="77777777" w:rsidR="00F71F36" w:rsidRPr="009F1B7D" w:rsidRDefault="00F71F36" w:rsidP="00011096">
            <w:pPr>
              <w:pStyle w:val="XML4"/>
            </w:pPr>
            <w:r w:rsidRPr="009F1B7D">
              <w:t>}</w:t>
            </w:r>
          </w:p>
          <w:p w14:paraId="2C6694E8" w14:textId="77777777" w:rsidR="00F71F36" w:rsidRPr="009F1B7D" w:rsidRDefault="00F71F36" w:rsidP="00011096">
            <w:pPr>
              <w:pStyle w:val="XML4"/>
            </w:pPr>
            <w:r w:rsidRPr="009F1B7D">
              <w:t>leaf max-rate {</w:t>
            </w:r>
          </w:p>
          <w:p w14:paraId="766B4FE9" w14:textId="77777777" w:rsidR="00F71F36" w:rsidRPr="009F1B7D" w:rsidRDefault="00F71F36" w:rsidP="00011096">
            <w:pPr>
              <w:pStyle w:val="XML5"/>
            </w:pPr>
            <w:r w:rsidRPr="009F1B7D">
              <w:t>type tenth-of-a-percent;</w:t>
            </w:r>
          </w:p>
          <w:p w14:paraId="0DE5905D" w14:textId="77777777" w:rsidR="00F71F36" w:rsidRPr="009F1B7D" w:rsidRDefault="00F71F36" w:rsidP="00011096">
            <w:pPr>
              <w:pStyle w:val="XML5"/>
            </w:pPr>
            <w:proofErr w:type="gramStart"/>
            <w:r w:rsidRPr="009F1B7D">
              <w:t>description</w:t>
            </w:r>
            <w:proofErr w:type="gramEnd"/>
            <w:r w:rsidRPr="009F1B7D">
              <w:t xml:space="preserve"> "The maximum rate that is reserved for this queue in 1/10 of a percent of the actual rate. If not present the max-rate is not set.</w:t>
            </w:r>
            <w:proofErr w:type="gramStart"/>
            <w:r w:rsidRPr="009F1B7D">
              <w:t>";</w:t>
            </w:r>
            <w:proofErr w:type="gramEnd"/>
          </w:p>
          <w:p w14:paraId="3ADFF6DC" w14:textId="77777777" w:rsidR="00F71F36" w:rsidRPr="009F1B7D" w:rsidRDefault="00F71F36" w:rsidP="00011096">
            <w:pPr>
              <w:pStyle w:val="XML4"/>
            </w:pPr>
            <w:r w:rsidRPr="009F1B7D">
              <w:t>}</w:t>
            </w:r>
          </w:p>
          <w:p w14:paraId="3D0E1CCE" w14:textId="77777777" w:rsidR="00F71F36" w:rsidRPr="009F1B7D" w:rsidRDefault="00F71F36" w:rsidP="00011096">
            <w:pPr>
              <w:pStyle w:val="XML4"/>
            </w:pPr>
            <w:r w:rsidRPr="009F1B7D">
              <w:t>leaf-list experimenter {</w:t>
            </w:r>
          </w:p>
          <w:p w14:paraId="6173DE3B" w14:textId="77777777" w:rsidR="00F71F36" w:rsidRPr="009F1B7D" w:rsidRDefault="00F71F36" w:rsidP="00011096">
            <w:pPr>
              <w:pStyle w:val="XML5"/>
            </w:pPr>
            <w:r w:rsidRPr="009F1B7D">
              <w:lastRenderedPageBreak/>
              <w:t>type uint32;</w:t>
            </w:r>
          </w:p>
          <w:p w14:paraId="35215DA4" w14:textId="77777777" w:rsidR="00F71F36" w:rsidRPr="009F1B7D" w:rsidRDefault="00F71F36" w:rsidP="00011096">
            <w:pPr>
              <w:pStyle w:val="XML5"/>
            </w:pPr>
            <w:proofErr w:type="gramStart"/>
            <w:r w:rsidRPr="009F1B7D">
              <w:t>description</w:t>
            </w:r>
            <w:proofErr w:type="gramEnd"/>
            <w:r w:rsidRPr="009F1B7D">
              <w:t xml:space="preserve"> "A list of experimenter identifiers of queue properties used.";</w:t>
            </w:r>
          </w:p>
          <w:p w14:paraId="5C123F1C" w14:textId="77777777" w:rsidR="00F71F36" w:rsidRPr="009F1B7D" w:rsidRDefault="00F71F36" w:rsidP="00011096">
            <w:pPr>
              <w:pStyle w:val="XML4"/>
            </w:pPr>
            <w:r w:rsidRPr="009F1B7D">
              <w:t>}</w:t>
            </w:r>
          </w:p>
          <w:p w14:paraId="430BE98B" w14:textId="77777777" w:rsidR="00F71F36" w:rsidRPr="009F1B7D" w:rsidRDefault="00F71F36" w:rsidP="00011096">
            <w:pPr>
              <w:pStyle w:val="XML3"/>
            </w:pPr>
            <w:r w:rsidRPr="009F1B7D">
              <w:t>}</w:t>
            </w:r>
          </w:p>
          <w:p w14:paraId="3B0B4134" w14:textId="77777777" w:rsidR="00F71F36" w:rsidRPr="009F1B7D" w:rsidRDefault="00F71F36" w:rsidP="00011096">
            <w:pPr>
              <w:pStyle w:val="XML2"/>
            </w:pPr>
            <w:r w:rsidRPr="009F1B7D">
              <w:t>}</w:t>
            </w:r>
          </w:p>
          <w:p w14:paraId="39D13B36" w14:textId="77777777" w:rsidR="00F71F36" w:rsidRPr="009F1B7D" w:rsidRDefault="00F71F36" w:rsidP="00011096">
            <w:pPr>
              <w:pStyle w:val="XML20"/>
            </w:pPr>
          </w:p>
          <w:p w14:paraId="2AD95FDC" w14:textId="77777777" w:rsidR="00F71F36" w:rsidRPr="009F1B7D" w:rsidRDefault="00F71F36" w:rsidP="00011096">
            <w:pPr>
              <w:pStyle w:val="XML2"/>
            </w:pPr>
            <w:r w:rsidRPr="009F1B7D">
              <w:t>grouping openflow-port-current-features-grouping {</w:t>
            </w:r>
          </w:p>
          <w:p w14:paraId="703F3B35" w14:textId="77777777" w:rsidR="00F71F36" w:rsidRPr="009F1B7D" w:rsidRDefault="00F71F36" w:rsidP="00011096">
            <w:pPr>
              <w:pStyle w:val="XML3"/>
            </w:pPr>
            <w:proofErr w:type="gramStart"/>
            <w:r w:rsidRPr="009F1B7D">
              <w:t>description</w:t>
            </w:r>
            <w:proofErr w:type="gramEnd"/>
            <w:r w:rsidRPr="009F1B7D">
              <w:t xml:space="preserve"> "The current features of a port.";</w:t>
            </w:r>
          </w:p>
          <w:p w14:paraId="44CF5A9D" w14:textId="77777777" w:rsidR="00F71F36" w:rsidRPr="009F1B7D" w:rsidRDefault="00F71F36" w:rsidP="00011096">
            <w:pPr>
              <w:pStyle w:val="XML3"/>
            </w:pPr>
            <w:r w:rsidRPr="009F1B7D">
              <w:t>leaf rate {</w:t>
            </w:r>
          </w:p>
          <w:p w14:paraId="61D40456" w14:textId="77777777" w:rsidR="00F71F36" w:rsidRPr="009F1B7D" w:rsidRDefault="00F71F36" w:rsidP="00011096">
            <w:pPr>
              <w:pStyle w:val="XML4"/>
            </w:pPr>
            <w:r w:rsidRPr="009F1B7D">
              <w:t>type rate-type;</w:t>
            </w:r>
          </w:p>
          <w:p w14:paraId="1DB74623" w14:textId="77777777" w:rsidR="00F71F36" w:rsidRPr="009F1B7D" w:rsidRDefault="00F71F36" w:rsidP="00011096">
            <w:pPr>
              <w:pStyle w:val="XML4"/>
            </w:pPr>
            <w:r w:rsidRPr="009F1B7D">
              <w:t>mandatory true;</w:t>
            </w:r>
          </w:p>
          <w:p w14:paraId="1B0A7FF6" w14:textId="77777777" w:rsidR="00F71F36" w:rsidRPr="009F1B7D" w:rsidRDefault="00F71F36" w:rsidP="00011096">
            <w:pPr>
              <w:pStyle w:val="XML4"/>
            </w:pPr>
            <w:proofErr w:type="gramStart"/>
            <w:r w:rsidRPr="009F1B7D">
              <w:t>description</w:t>
            </w:r>
            <w:proofErr w:type="gramEnd"/>
            <w:r w:rsidRPr="009F1B7D">
              <w:t xml:space="preserve"> "The transmission rate that is currently used.";</w:t>
            </w:r>
          </w:p>
          <w:p w14:paraId="7CDBD2A3" w14:textId="77777777" w:rsidR="00F71F36" w:rsidRPr="009F1B7D" w:rsidRDefault="00F71F36" w:rsidP="00011096">
            <w:pPr>
              <w:pStyle w:val="XML3"/>
            </w:pPr>
            <w:r w:rsidRPr="009F1B7D">
              <w:t>}</w:t>
            </w:r>
          </w:p>
          <w:p w14:paraId="182CA1FE" w14:textId="77777777" w:rsidR="00F71F36" w:rsidRPr="009F1B7D" w:rsidRDefault="00F71F36" w:rsidP="00011096">
            <w:pPr>
              <w:pStyle w:val="XML3"/>
            </w:pPr>
            <w:r w:rsidRPr="009F1B7D">
              <w:t xml:space="preserve">leaf auto-negotiate { </w:t>
            </w:r>
          </w:p>
          <w:p w14:paraId="034F3A9C" w14:textId="77777777" w:rsidR="00F71F36" w:rsidRPr="009F1B7D" w:rsidRDefault="00F71F36" w:rsidP="00011096">
            <w:pPr>
              <w:pStyle w:val="XML4"/>
            </w:pPr>
            <w:r w:rsidRPr="009F1B7D">
              <w:t>type boolean;</w:t>
            </w:r>
          </w:p>
          <w:p w14:paraId="11882208" w14:textId="77777777" w:rsidR="00F71F36" w:rsidRPr="009F1B7D" w:rsidRDefault="00F71F36" w:rsidP="00011096">
            <w:pPr>
              <w:pStyle w:val="XML4"/>
            </w:pPr>
            <w:r w:rsidRPr="009F1B7D">
              <w:t>mandatory true;</w:t>
            </w:r>
          </w:p>
          <w:p w14:paraId="2E8E3898" w14:textId="77777777" w:rsidR="00F71F36" w:rsidRPr="009F1B7D" w:rsidRDefault="00F71F36" w:rsidP="00011096">
            <w:pPr>
              <w:pStyle w:val="XML4"/>
            </w:pPr>
            <w:proofErr w:type="gramStart"/>
            <w:r w:rsidRPr="009F1B7D">
              <w:t>description</w:t>
            </w:r>
            <w:proofErr w:type="gramEnd"/>
            <w:r w:rsidRPr="009F1B7D">
              <w:t xml:space="preserve"> "Specifies if auto-negotiation of transmission parameters was used for the port.";</w:t>
            </w:r>
          </w:p>
          <w:p w14:paraId="211DE5BA" w14:textId="77777777" w:rsidR="00F71F36" w:rsidRPr="009F1B7D" w:rsidRDefault="00F71F36" w:rsidP="00011096">
            <w:pPr>
              <w:pStyle w:val="XML3"/>
            </w:pPr>
            <w:r w:rsidRPr="009F1B7D">
              <w:t>}</w:t>
            </w:r>
          </w:p>
          <w:p w14:paraId="1302E77D" w14:textId="77777777" w:rsidR="00F71F36" w:rsidRPr="009F1B7D" w:rsidRDefault="00F71F36" w:rsidP="00011096">
            <w:pPr>
              <w:pStyle w:val="XML3"/>
            </w:pPr>
            <w:r w:rsidRPr="009F1B7D">
              <w:t>leaf medium {</w:t>
            </w:r>
          </w:p>
          <w:p w14:paraId="717774DB" w14:textId="77777777" w:rsidR="00F71F36" w:rsidRPr="009F1B7D" w:rsidRDefault="00F71F36" w:rsidP="00011096">
            <w:pPr>
              <w:pStyle w:val="XML4"/>
            </w:pPr>
            <w:r w:rsidRPr="009F1B7D">
              <w:t>type enumeration {</w:t>
            </w:r>
          </w:p>
          <w:p w14:paraId="0ECAFC95" w14:textId="77777777" w:rsidR="00F71F36" w:rsidRPr="009F1B7D" w:rsidRDefault="00F71F36" w:rsidP="00011096">
            <w:pPr>
              <w:pStyle w:val="XML5"/>
            </w:pPr>
            <w:r w:rsidRPr="009F1B7D">
              <w:t>enum copper;</w:t>
            </w:r>
          </w:p>
          <w:p w14:paraId="1C489FE5" w14:textId="77777777" w:rsidR="00F71F36" w:rsidRPr="009F1B7D" w:rsidRDefault="00F71F36" w:rsidP="00011096">
            <w:pPr>
              <w:pStyle w:val="XML5"/>
            </w:pPr>
            <w:r w:rsidRPr="009F1B7D">
              <w:t>enum fiber;</w:t>
            </w:r>
          </w:p>
          <w:p w14:paraId="292ADDC6" w14:textId="77777777" w:rsidR="00F71F36" w:rsidRPr="009F1B7D" w:rsidRDefault="00F71F36" w:rsidP="00011096">
            <w:pPr>
              <w:pStyle w:val="XML4"/>
            </w:pPr>
            <w:r w:rsidRPr="009F1B7D">
              <w:t>}</w:t>
            </w:r>
          </w:p>
          <w:p w14:paraId="6C8AB6A4" w14:textId="77777777" w:rsidR="00F71F36" w:rsidRPr="009F1B7D" w:rsidRDefault="00F71F36" w:rsidP="00011096">
            <w:pPr>
              <w:pStyle w:val="XML4"/>
            </w:pPr>
            <w:r w:rsidRPr="009F1B7D">
              <w:t>mandatory true;</w:t>
            </w:r>
          </w:p>
          <w:p w14:paraId="208D96E2" w14:textId="77777777" w:rsidR="00F71F36" w:rsidRPr="009F1B7D" w:rsidRDefault="00F71F36" w:rsidP="00011096">
            <w:pPr>
              <w:pStyle w:val="XML4"/>
            </w:pPr>
            <w:proofErr w:type="gramStart"/>
            <w:r w:rsidRPr="009F1B7D">
              <w:t>description</w:t>
            </w:r>
            <w:proofErr w:type="gramEnd"/>
            <w:r w:rsidRPr="009F1B7D">
              <w:t xml:space="preserve"> "The transmission medium used by the port.";</w:t>
            </w:r>
          </w:p>
          <w:p w14:paraId="72E225C1" w14:textId="77777777" w:rsidR="00F71F36" w:rsidRPr="009F1B7D" w:rsidRDefault="00F71F36" w:rsidP="00011096">
            <w:pPr>
              <w:pStyle w:val="XML3"/>
            </w:pPr>
            <w:r w:rsidRPr="009F1B7D">
              <w:t>}</w:t>
            </w:r>
          </w:p>
          <w:p w14:paraId="68CF4C28" w14:textId="77777777" w:rsidR="00F71F36" w:rsidRPr="009F1B7D" w:rsidRDefault="00F71F36" w:rsidP="00011096">
            <w:pPr>
              <w:pStyle w:val="XML3"/>
            </w:pPr>
            <w:r w:rsidRPr="009F1B7D">
              <w:t>leaf pause {</w:t>
            </w:r>
          </w:p>
          <w:p w14:paraId="73A97BDC" w14:textId="77777777" w:rsidR="00F71F36" w:rsidRPr="009F1B7D" w:rsidRDefault="00F71F36" w:rsidP="00011096">
            <w:pPr>
              <w:pStyle w:val="XML4"/>
            </w:pPr>
            <w:r w:rsidRPr="009F1B7D">
              <w:t>type enumeration {</w:t>
            </w:r>
          </w:p>
          <w:p w14:paraId="4801A540" w14:textId="77777777" w:rsidR="00F71F36" w:rsidRPr="009F1B7D" w:rsidRDefault="00F71F36" w:rsidP="00011096">
            <w:pPr>
              <w:pStyle w:val="XML5"/>
            </w:pPr>
            <w:r w:rsidRPr="009F1B7D">
              <w:t>enum unsupported;</w:t>
            </w:r>
          </w:p>
          <w:p w14:paraId="022D6BAF" w14:textId="77777777" w:rsidR="00F71F36" w:rsidRPr="009F1B7D" w:rsidRDefault="00F71F36" w:rsidP="00011096">
            <w:pPr>
              <w:pStyle w:val="XML5"/>
            </w:pPr>
            <w:r w:rsidRPr="009F1B7D">
              <w:t>enum symmetric;</w:t>
            </w:r>
          </w:p>
          <w:p w14:paraId="2388CD7A" w14:textId="77777777" w:rsidR="00F71F36" w:rsidRPr="009F1B7D" w:rsidRDefault="00F71F36" w:rsidP="00011096">
            <w:pPr>
              <w:pStyle w:val="XML5"/>
            </w:pPr>
            <w:r w:rsidRPr="009F1B7D">
              <w:t>enum asymmetric;</w:t>
            </w:r>
          </w:p>
          <w:p w14:paraId="523F7DF0" w14:textId="77777777" w:rsidR="00F71F36" w:rsidRPr="009F1B7D" w:rsidRDefault="00F71F36" w:rsidP="00011096">
            <w:pPr>
              <w:pStyle w:val="XML4"/>
            </w:pPr>
            <w:r w:rsidRPr="009F1B7D">
              <w:t>}</w:t>
            </w:r>
          </w:p>
          <w:p w14:paraId="68CF4F01" w14:textId="77777777" w:rsidR="00F71F36" w:rsidRPr="009F1B7D" w:rsidRDefault="00F71F36" w:rsidP="00011096">
            <w:pPr>
              <w:pStyle w:val="XML4"/>
            </w:pPr>
            <w:r w:rsidRPr="009F1B7D">
              <w:t>mandatory true;</w:t>
            </w:r>
          </w:p>
          <w:p w14:paraId="7416CC00" w14:textId="77777777" w:rsidR="00F71F36" w:rsidRPr="009F1B7D" w:rsidRDefault="00F71F36" w:rsidP="00011096">
            <w:pPr>
              <w:pStyle w:val="XML4"/>
            </w:pPr>
            <w:proofErr w:type="gramStart"/>
            <w:r w:rsidRPr="009F1B7D">
              <w:t>description</w:t>
            </w:r>
            <w:proofErr w:type="gramEnd"/>
            <w:r w:rsidRPr="009F1B7D">
              <w:t xml:space="preserve"> "Specifies if pausing of transmission is supported at all and if yes if it is asymmetric or symmetric.";</w:t>
            </w:r>
          </w:p>
          <w:p w14:paraId="299D18C2" w14:textId="77777777" w:rsidR="00F71F36" w:rsidRPr="009F1B7D" w:rsidRDefault="00F71F36" w:rsidP="00011096">
            <w:pPr>
              <w:pStyle w:val="XML3"/>
            </w:pPr>
            <w:r w:rsidRPr="009F1B7D">
              <w:t>}</w:t>
            </w:r>
          </w:p>
          <w:p w14:paraId="0ACB8E97" w14:textId="77777777" w:rsidR="00F71F36" w:rsidRPr="009F1B7D" w:rsidRDefault="00F71F36" w:rsidP="00011096">
            <w:pPr>
              <w:pStyle w:val="XML2"/>
            </w:pPr>
            <w:r w:rsidRPr="009F1B7D">
              <w:t>}</w:t>
            </w:r>
          </w:p>
          <w:p w14:paraId="3E29EE9A" w14:textId="77777777" w:rsidR="00F71F36" w:rsidRPr="009F1B7D" w:rsidRDefault="00F71F36" w:rsidP="00011096">
            <w:pPr>
              <w:pStyle w:val="XML1"/>
            </w:pPr>
          </w:p>
          <w:p w14:paraId="69B3692D" w14:textId="77777777" w:rsidR="00F71F36" w:rsidRPr="009F1B7D" w:rsidRDefault="00F71F36" w:rsidP="00011096">
            <w:pPr>
              <w:pStyle w:val="XML2"/>
            </w:pPr>
            <w:r w:rsidRPr="009F1B7D">
              <w:t>grouping openflow-port-other-features-grouping {</w:t>
            </w:r>
          </w:p>
          <w:p w14:paraId="22D6DE62" w14:textId="77777777" w:rsidR="00F71F36" w:rsidRPr="009F1B7D" w:rsidRDefault="00F71F36" w:rsidP="00011096">
            <w:pPr>
              <w:pStyle w:val="XML3"/>
            </w:pPr>
            <w:proofErr w:type="gramStart"/>
            <w:r w:rsidRPr="009F1B7D">
              <w:t>description</w:t>
            </w:r>
            <w:proofErr w:type="gramEnd"/>
            <w:r w:rsidRPr="009F1B7D">
              <w:t xml:space="preserve"> "The features of a port that are supported or  advertised.";</w:t>
            </w:r>
          </w:p>
          <w:p w14:paraId="281E12D2" w14:textId="77777777" w:rsidR="00F71F36" w:rsidRPr="009F1B7D" w:rsidRDefault="00F71F36" w:rsidP="00011096">
            <w:pPr>
              <w:pStyle w:val="XML3"/>
            </w:pPr>
            <w:r w:rsidRPr="009F1B7D">
              <w:t>leaf-list rate {</w:t>
            </w:r>
          </w:p>
          <w:p w14:paraId="24C4C521" w14:textId="77777777" w:rsidR="00F71F36" w:rsidRPr="009F1B7D" w:rsidRDefault="00F71F36" w:rsidP="00011096">
            <w:pPr>
              <w:pStyle w:val="XML4"/>
            </w:pPr>
            <w:r w:rsidRPr="009F1B7D">
              <w:t>type rate-type;</w:t>
            </w:r>
          </w:p>
          <w:p w14:paraId="2BCB375D" w14:textId="77777777" w:rsidR="00F71F36" w:rsidRPr="009F1B7D" w:rsidRDefault="00F71F36" w:rsidP="00011096">
            <w:pPr>
              <w:pStyle w:val="XML4"/>
            </w:pPr>
            <w:r w:rsidRPr="009F1B7D">
              <w:t>min-elements 1;</w:t>
            </w:r>
          </w:p>
          <w:p w14:paraId="2E17C35A" w14:textId="77777777" w:rsidR="00F71F36" w:rsidRPr="009F1B7D" w:rsidRDefault="00F71F36" w:rsidP="00011096">
            <w:pPr>
              <w:pStyle w:val="XML4"/>
            </w:pPr>
            <w:proofErr w:type="gramStart"/>
            <w:r w:rsidRPr="009F1B7D">
              <w:t>description</w:t>
            </w:r>
            <w:proofErr w:type="gramEnd"/>
            <w:r w:rsidRPr="009F1B7D">
              <w:t xml:space="preserve"> "The transmission rate that is supported or advertised. Multiple transmissions rates are allowed.</w:t>
            </w:r>
            <w:proofErr w:type="gramStart"/>
            <w:r w:rsidRPr="009F1B7D">
              <w:t>";</w:t>
            </w:r>
            <w:proofErr w:type="gramEnd"/>
          </w:p>
          <w:p w14:paraId="60AE21FE" w14:textId="77777777" w:rsidR="00F71F36" w:rsidRPr="009F1B7D" w:rsidRDefault="00F71F36" w:rsidP="00011096">
            <w:pPr>
              <w:pStyle w:val="XML3"/>
            </w:pPr>
            <w:r w:rsidRPr="009F1B7D">
              <w:t>}</w:t>
            </w:r>
          </w:p>
          <w:p w14:paraId="135B065C" w14:textId="77777777" w:rsidR="00F71F36" w:rsidRPr="009F1B7D" w:rsidRDefault="00F71F36" w:rsidP="00011096">
            <w:pPr>
              <w:pStyle w:val="XML3"/>
            </w:pPr>
            <w:r w:rsidRPr="009F1B7D">
              <w:t xml:space="preserve">leaf auto-negotiate { </w:t>
            </w:r>
          </w:p>
          <w:p w14:paraId="260FBF48" w14:textId="77777777" w:rsidR="00F71F36" w:rsidRPr="009F1B7D" w:rsidRDefault="00F71F36" w:rsidP="00011096">
            <w:pPr>
              <w:pStyle w:val="XML4"/>
            </w:pPr>
            <w:r w:rsidRPr="009F1B7D">
              <w:t>type boolean;</w:t>
            </w:r>
          </w:p>
          <w:p w14:paraId="4529E80D" w14:textId="77777777" w:rsidR="00F71F36" w:rsidRPr="009F1B7D" w:rsidRDefault="00F71F36" w:rsidP="00011096">
            <w:pPr>
              <w:pStyle w:val="XML4"/>
            </w:pPr>
            <w:r w:rsidRPr="009F1B7D">
              <w:t>mandatory true;</w:t>
            </w:r>
          </w:p>
          <w:p w14:paraId="73B80BB8" w14:textId="77777777" w:rsidR="00F71F36" w:rsidRPr="009F1B7D" w:rsidRDefault="00F71F36" w:rsidP="00011096">
            <w:pPr>
              <w:pStyle w:val="XML4"/>
            </w:pPr>
            <w:proofErr w:type="gramStart"/>
            <w:r w:rsidRPr="009F1B7D">
              <w:t>description</w:t>
            </w:r>
            <w:proofErr w:type="gramEnd"/>
            <w:r w:rsidRPr="009F1B7D">
              <w:t xml:space="preserve"> "Specifies if auto-negotiation of transmission parameters is enabled for the port.";</w:t>
            </w:r>
          </w:p>
          <w:p w14:paraId="76A6793E" w14:textId="77777777" w:rsidR="00F71F36" w:rsidRPr="009F1B7D" w:rsidRDefault="00F71F36" w:rsidP="00011096">
            <w:pPr>
              <w:pStyle w:val="XML3"/>
            </w:pPr>
            <w:r w:rsidRPr="009F1B7D">
              <w:t>}</w:t>
            </w:r>
          </w:p>
          <w:p w14:paraId="6B8632D6" w14:textId="77777777" w:rsidR="00F71F36" w:rsidRPr="009F1B7D" w:rsidRDefault="00F71F36" w:rsidP="00011096">
            <w:pPr>
              <w:pStyle w:val="XML3"/>
            </w:pPr>
            <w:r w:rsidRPr="009F1B7D">
              <w:t>leaf-list medium {</w:t>
            </w:r>
          </w:p>
          <w:p w14:paraId="16592A90" w14:textId="77777777" w:rsidR="00F71F36" w:rsidRPr="009F1B7D" w:rsidRDefault="00F71F36" w:rsidP="00011096">
            <w:pPr>
              <w:pStyle w:val="XML4"/>
            </w:pPr>
            <w:r w:rsidRPr="009F1B7D">
              <w:lastRenderedPageBreak/>
              <w:t>type enumeration {</w:t>
            </w:r>
          </w:p>
          <w:p w14:paraId="75C2A2A9" w14:textId="77777777" w:rsidR="00F71F36" w:rsidRPr="009F1B7D" w:rsidRDefault="00F71F36" w:rsidP="00011096">
            <w:pPr>
              <w:pStyle w:val="XML5"/>
            </w:pPr>
            <w:r w:rsidRPr="009F1B7D">
              <w:t>enum copper;</w:t>
            </w:r>
          </w:p>
          <w:p w14:paraId="46E7311E" w14:textId="77777777" w:rsidR="00F71F36" w:rsidRPr="009F1B7D" w:rsidRDefault="00F71F36" w:rsidP="00011096">
            <w:pPr>
              <w:pStyle w:val="XML5"/>
            </w:pPr>
            <w:r w:rsidRPr="009F1B7D">
              <w:t>enum fiber;</w:t>
            </w:r>
          </w:p>
          <w:p w14:paraId="2E543254" w14:textId="77777777" w:rsidR="00F71F36" w:rsidRPr="009F1B7D" w:rsidRDefault="00F71F36" w:rsidP="00011096">
            <w:pPr>
              <w:pStyle w:val="XML4"/>
            </w:pPr>
            <w:r w:rsidRPr="009F1B7D">
              <w:t>}</w:t>
            </w:r>
          </w:p>
          <w:p w14:paraId="6F1B7F9A" w14:textId="77777777" w:rsidR="00F71F36" w:rsidRPr="009F1B7D" w:rsidRDefault="00F71F36" w:rsidP="00011096">
            <w:pPr>
              <w:pStyle w:val="XML4"/>
            </w:pPr>
            <w:r w:rsidRPr="009F1B7D">
              <w:t>min-elements 1;</w:t>
            </w:r>
          </w:p>
          <w:p w14:paraId="0CFB34E7" w14:textId="77777777" w:rsidR="00F71F36" w:rsidRPr="009F1B7D" w:rsidRDefault="00F71F36" w:rsidP="00011096">
            <w:pPr>
              <w:pStyle w:val="XML4"/>
            </w:pPr>
            <w:proofErr w:type="gramStart"/>
            <w:r w:rsidRPr="009F1B7D">
              <w:t>description</w:t>
            </w:r>
            <w:proofErr w:type="gramEnd"/>
            <w:r w:rsidRPr="009F1B7D">
              <w:t xml:space="preserve"> "The transmission medium used by the port.</w:t>
            </w:r>
          </w:p>
          <w:p w14:paraId="1C29426F" w14:textId="77777777" w:rsidR="00F71F36" w:rsidRPr="009F1B7D" w:rsidRDefault="00F71F36" w:rsidP="00011096">
            <w:pPr>
              <w:pStyle w:val="XML5"/>
            </w:pPr>
            <w:r w:rsidRPr="009F1B7D">
              <w:t>Multiple media are allowed.</w:t>
            </w:r>
            <w:proofErr w:type="gramStart"/>
            <w:r w:rsidRPr="009F1B7D">
              <w:t>";</w:t>
            </w:r>
            <w:proofErr w:type="gramEnd"/>
          </w:p>
          <w:p w14:paraId="75E65EDC" w14:textId="77777777" w:rsidR="00F71F36" w:rsidRPr="009F1B7D" w:rsidRDefault="00F71F36" w:rsidP="00011096">
            <w:pPr>
              <w:pStyle w:val="XML3"/>
            </w:pPr>
            <w:r w:rsidRPr="009F1B7D">
              <w:t>}</w:t>
            </w:r>
          </w:p>
          <w:p w14:paraId="21D20327" w14:textId="77777777" w:rsidR="00F71F36" w:rsidRPr="009F1B7D" w:rsidRDefault="00F71F36" w:rsidP="00011096">
            <w:pPr>
              <w:pStyle w:val="XML3"/>
            </w:pPr>
            <w:r w:rsidRPr="009F1B7D">
              <w:t>leaf pause {</w:t>
            </w:r>
          </w:p>
          <w:p w14:paraId="10CFB1EF" w14:textId="77777777" w:rsidR="00F71F36" w:rsidRPr="009F1B7D" w:rsidRDefault="00F71F36" w:rsidP="00011096">
            <w:pPr>
              <w:pStyle w:val="XML4"/>
            </w:pPr>
            <w:r w:rsidRPr="009F1B7D">
              <w:t>type enumeration {</w:t>
            </w:r>
          </w:p>
          <w:p w14:paraId="0AE9CB3C" w14:textId="77777777" w:rsidR="00F71F36" w:rsidRPr="009F1B7D" w:rsidRDefault="00F71F36" w:rsidP="00011096">
            <w:pPr>
              <w:pStyle w:val="XML5"/>
            </w:pPr>
            <w:r w:rsidRPr="009F1B7D">
              <w:t>enum unsupported;</w:t>
            </w:r>
          </w:p>
          <w:p w14:paraId="4626731F" w14:textId="77777777" w:rsidR="00F71F36" w:rsidRPr="009F1B7D" w:rsidRDefault="00F71F36" w:rsidP="00011096">
            <w:pPr>
              <w:pStyle w:val="XML5"/>
            </w:pPr>
            <w:r w:rsidRPr="009F1B7D">
              <w:t>enum symmetric;</w:t>
            </w:r>
          </w:p>
          <w:p w14:paraId="4C1B3A30" w14:textId="77777777" w:rsidR="00F71F36" w:rsidRPr="009F1B7D" w:rsidRDefault="00F71F36" w:rsidP="00011096">
            <w:pPr>
              <w:pStyle w:val="XML5"/>
            </w:pPr>
            <w:r w:rsidRPr="009F1B7D">
              <w:t>enum asymmetric;</w:t>
            </w:r>
          </w:p>
          <w:p w14:paraId="4B9419AE" w14:textId="77777777" w:rsidR="00F71F36" w:rsidRPr="009F1B7D" w:rsidRDefault="00F71F36" w:rsidP="00011096">
            <w:pPr>
              <w:pStyle w:val="XML4"/>
            </w:pPr>
            <w:r w:rsidRPr="009F1B7D">
              <w:t>}</w:t>
            </w:r>
          </w:p>
          <w:p w14:paraId="0BAA04AD" w14:textId="77777777" w:rsidR="00F71F36" w:rsidRPr="009F1B7D" w:rsidRDefault="00F71F36" w:rsidP="00011096">
            <w:pPr>
              <w:pStyle w:val="XML4"/>
            </w:pPr>
            <w:proofErr w:type="gramStart"/>
            <w:r w:rsidRPr="009F1B7D">
              <w:t>description</w:t>
            </w:r>
            <w:proofErr w:type="gramEnd"/>
            <w:r w:rsidRPr="009F1B7D">
              <w:t xml:space="preserve"> "Specifies if pausing of transmission is supported at all and if yes if it is asymmetric or symmetric.";</w:t>
            </w:r>
          </w:p>
          <w:p w14:paraId="148219DF" w14:textId="77777777" w:rsidR="00F71F36" w:rsidRPr="009F1B7D" w:rsidRDefault="00F71F36" w:rsidP="00011096">
            <w:pPr>
              <w:pStyle w:val="XML3"/>
            </w:pPr>
            <w:r w:rsidRPr="009F1B7D">
              <w:t>}</w:t>
            </w:r>
          </w:p>
          <w:p w14:paraId="5E273C41" w14:textId="77777777" w:rsidR="00F71F36" w:rsidRPr="009F1B7D" w:rsidRDefault="00F71F36" w:rsidP="00011096">
            <w:pPr>
              <w:pStyle w:val="XML2"/>
            </w:pPr>
            <w:r w:rsidRPr="009F1B7D">
              <w:t>}</w:t>
            </w:r>
          </w:p>
          <w:p w14:paraId="223F64F4" w14:textId="77777777" w:rsidR="00F71F36" w:rsidRDefault="00F71F36" w:rsidP="00011096">
            <w:pPr>
              <w:pStyle w:val="XML1"/>
            </w:pPr>
          </w:p>
          <w:p w14:paraId="59B72930" w14:textId="77777777" w:rsidR="008B7BCC" w:rsidRPr="009F1B7D" w:rsidRDefault="008B7BCC" w:rsidP="008B7BCC">
            <w:pPr>
              <w:pStyle w:val="XML1"/>
            </w:pPr>
            <w:r w:rsidRPr="009F1B7D">
              <w:t>group</w:t>
            </w:r>
            <w:r>
              <w:t>ing openflow-flow-table-resource</w:t>
            </w:r>
            <w:r w:rsidRPr="009F1B7D">
              <w:t>-grouping {</w:t>
            </w:r>
          </w:p>
          <w:p w14:paraId="62B40076" w14:textId="0150E03C" w:rsidR="008B7BCC" w:rsidRDefault="008B7BCC" w:rsidP="00152A0A">
            <w:pPr>
              <w:pStyle w:val="XML2"/>
            </w:pPr>
            <w:proofErr w:type="gramStart"/>
            <w:r w:rsidRPr="009F1B7D">
              <w:t>description</w:t>
            </w:r>
            <w:proofErr w:type="gramEnd"/>
            <w:r w:rsidRPr="009F1B7D">
              <w:t xml:space="preserve"> "Representation of an OpenFlow </w:t>
            </w:r>
            <w:r>
              <w:t>Flow Table Resource</w:t>
            </w:r>
            <w:r w:rsidRPr="009F1B7D">
              <w:t>.";</w:t>
            </w:r>
          </w:p>
          <w:p w14:paraId="2E828988" w14:textId="20E7E255" w:rsidR="008B7BCC" w:rsidRDefault="008B7BCC" w:rsidP="00A3377B">
            <w:pPr>
              <w:pStyle w:val="XML3"/>
            </w:pPr>
            <w:r>
              <w:t>leaf resource-id {</w:t>
            </w:r>
          </w:p>
          <w:p w14:paraId="60E2F800" w14:textId="7AE28F4C" w:rsidR="008B7BCC" w:rsidRDefault="008B7BCC" w:rsidP="00A3377B">
            <w:pPr>
              <w:pStyle w:val="XML4"/>
            </w:pPr>
            <w:r>
              <w:t>type inet:uri;</w:t>
            </w:r>
          </w:p>
          <w:p w14:paraId="7E5110C8" w14:textId="60A04E31" w:rsidR="008B7BCC" w:rsidRDefault="008B7BCC" w:rsidP="00A3377B">
            <w:pPr>
              <w:pStyle w:val="XML4"/>
            </w:pPr>
            <w:proofErr w:type="gramStart"/>
            <w:r>
              <w:t>description</w:t>
            </w:r>
            <w:proofErr w:type="gramEnd"/>
            <w:r>
              <w:t xml:space="preserve"> "An unique but locally arbitrary identifier that identifies a flow table and is persistent across reboots of the system."</w:t>
            </w:r>
          </w:p>
          <w:p w14:paraId="06FDC15F" w14:textId="4F496658" w:rsidR="008B7BCC" w:rsidRDefault="008B7BCC" w:rsidP="00A3377B">
            <w:pPr>
              <w:pStyle w:val="XML2"/>
            </w:pPr>
            <w:r>
              <w:t>}</w:t>
            </w:r>
          </w:p>
          <w:p w14:paraId="4FEFFE9A" w14:textId="12EE0273" w:rsidR="008B7BCC" w:rsidRDefault="008B7BCC" w:rsidP="002E40D3">
            <w:pPr>
              <w:pStyle w:val="XML2"/>
            </w:pPr>
            <w:r>
              <w:t>Leaf max-entries {</w:t>
            </w:r>
          </w:p>
          <w:p w14:paraId="4507306A" w14:textId="4FE0BE62" w:rsidR="008B7BCC" w:rsidRDefault="008B7BCC" w:rsidP="002E40D3">
            <w:pPr>
              <w:pStyle w:val="XML3"/>
            </w:pPr>
            <w:r>
              <w:t>Type uint8;</w:t>
            </w:r>
          </w:p>
          <w:p w14:paraId="3FD91D83" w14:textId="7BF48FD0" w:rsidR="008B7BCC" w:rsidRDefault="008B7BCC" w:rsidP="002E40D3">
            <w:pPr>
              <w:pStyle w:val="XML3"/>
            </w:pPr>
            <w:proofErr w:type="gramStart"/>
            <w:r>
              <w:t>description</w:t>
            </w:r>
            <w:proofErr w:type="gramEnd"/>
            <w:r>
              <w:t xml:space="preserve"> </w:t>
            </w:r>
            <w:r w:rsidRPr="009F1B7D">
              <w:t>"</w:t>
            </w:r>
            <w:r>
              <w:t>The maximum number of flow entries supported by the flow table.</w:t>
            </w:r>
            <w:r w:rsidRPr="009F1B7D">
              <w:t>"</w:t>
            </w:r>
          </w:p>
          <w:p w14:paraId="074DFD9D" w14:textId="437BC53E" w:rsidR="008B7BCC" w:rsidRDefault="008B7BCC" w:rsidP="002E40D3">
            <w:pPr>
              <w:pStyle w:val="XML2"/>
            </w:pPr>
            <w:r>
              <w:t>}</w:t>
            </w:r>
          </w:p>
          <w:p w14:paraId="56072D67" w14:textId="7E4AC29F" w:rsidR="008B7BCC" w:rsidRDefault="008B7BCC" w:rsidP="002E40D3">
            <w:pPr>
              <w:pStyle w:val="XML3"/>
            </w:pPr>
            <w:r>
              <w:t>container instructions {</w:t>
            </w:r>
          </w:p>
          <w:p w14:paraId="6C659930" w14:textId="19ECBABF" w:rsidR="008B7BCC" w:rsidRDefault="008B7BCC" w:rsidP="002E40D3">
            <w:pPr>
              <w:pStyle w:val="XML4"/>
            </w:pPr>
            <w:r>
              <w:t>leaf-list type {</w:t>
            </w:r>
          </w:p>
          <w:p w14:paraId="10B2BF4D" w14:textId="29C5010A" w:rsidR="008B7BCC" w:rsidRDefault="008B7BCC" w:rsidP="002E40D3">
            <w:pPr>
              <w:pStyle w:val="XML5"/>
            </w:pPr>
            <w:r>
              <w:t>type instruction-type;</w:t>
            </w:r>
          </w:p>
          <w:p w14:paraId="3461A000" w14:textId="05C59356" w:rsidR="008B7BCC" w:rsidRDefault="008B7BCC" w:rsidP="002E40D3">
            <w:pPr>
              <w:pStyle w:val="XML4"/>
            </w:pPr>
            <w:r>
              <w:t>}</w:t>
            </w:r>
          </w:p>
          <w:p w14:paraId="2043EE3A" w14:textId="07B1EE49" w:rsidR="008B7BCC" w:rsidRDefault="008B7BCC" w:rsidP="002E40D3">
            <w:pPr>
              <w:pStyle w:val="XML4"/>
            </w:pPr>
            <w:proofErr w:type="gramStart"/>
            <w:r>
              <w:t>description</w:t>
            </w:r>
            <w:proofErr w:type="gramEnd"/>
            <w:r>
              <w:t xml:space="preserve"> </w:t>
            </w:r>
            <w:r w:rsidRPr="009F1B7D">
              <w:t>"</w:t>
            </w:r>
            <w:r>
              <w:t>The instruction types supported by the flow table.</w:t>
            </w:r>
            <w:r w:rsidRPr="009F1B7D">
              <w:t>"</w:t>
            </w:r>
          </w:p>
          <w:p w14:paraId="6916F2D2" w14:textId="500F2828" w:rsidR="008B7BCC" w:rsidRDefault="008B7BCC" w:rsidP="002E40D3">
            <w:pPr>
              <w:pStyle w:val="XML3"/>
            </w:pPr>
            <w:r>
              <w:t>}</w:t>
            </w:r>
          </w:p>
          <w:p w14:paraId="306E54A2" w14:textId="708464DD" w:rsidR="008B7BCC" w:rsidRDefault="008B7BCC" w:rsidP="002E40D3">
            <w:pPr>
              <w:pStyle w:val="XML3"/>
            </w:pPr>
            <w:r>
              <w:t>container matches {</w:t>
            </w:r>
          </w:p>
          <w:p w14:paraId="13B18560" w14:textId="221E666D" w:rsidR="008B7BCC" w:rsidRDefault="008B7BCC" w:rsidP="002E40D3">
            <w:pPr>
              <w:pStyle w:val="XML4"/>
            </w:pPr>
            <w:r>
              <w:t>leaf-list type {</w:t>
            </w:r>
          </w:p>
          <w:p w14:paraId="1C566209" w14:textId="034C2C0F" w:rsidR="008B7BCC" w:rsidRDefault="008B7BCC" w:rsidP="002E40D3">
            <w:pPr>
              <w:pStyle w:val="XML5"/>
            </w:pPr>
            <w:r>
              <w:t>type match-type;</w:t>
            </w:r>
          </w:p>
          <w:p w14:paraId="38FBA28D" w14:textId="1C42E15E" w:rsidR="008B7BCC" w:rsidRDefault="008B7BCC" w:rsidP="002E40D3">
            <w:pPr>
              <w:pStyle w:val="XML4"/>
            </w:pPr>
            <w:r>
              <w:t>}</w:t>
            </w:r>
          </w:p>
          <w:p w14:paraId="2897C64D" w14:textId="4CCC832E" w:rsidR="008B7BCC" w:rsidRDefault="008B7BCC" w:rsidP="002E40D3">
            <w:pPr>
              <w:pStyle w:val="XML4"/>
            </w:pPr>
            <w:proofErr w:type="gramStart"/>
            <w:r>
              <w:t>description</w:t>
            </w:r>
            <w:proofErr w:type="gramEnd"/>
            <w:r>
              <w:t xml:space="preserve"> </w:t>
            </w:r>
            <w:r w:rsidRPr="009F1B7D">
              <w:t>"</w:t>
            </w:r>
            <w:r>
              <w:t>The match types supported by the flow table.</w:t>
            </w:r>
            <w:r w:rsidRPr="009F1B7D">
              <w:t>"</w:t>
            </w:r>
          </w:p>
          <w:p w14:paraId="619F51F6" w14:textId="5CD156BF" w:rsidR="008B7BCC" w:rsidRDefault="008B7BCC" w:rsidP="002E40D3">
            <w:pPr>
              <w:pStyle w:val="XML3"/>
            </w:pPr>
            <w:r>
              <w:t>}</w:t>
            </w:r>
          </w:p>
          <w:p w14:paraId="381829FA" w14:textId="65F9D1D3" w:rsidR="008B7BCC" w:rsidRDefault="008B7BCC" w:rsidP="002E40D3">
            <w:pPr>
              <w:pStyle w:val="XML3"/>
            </w:pPr>
            <w:r>
              <w:t>container write-actions {</w:t>
            </w:r>
          </w:p>
          <w:p w14:paraId="120F2CF9" w14:textId="3BF36FD5" w:rsidR="008B7BCC" w:rsidRDefault="008B7BCC" w:rsidP="002E40D3">
            <w:pPr>
              <w:pStyle w:val="XML4"/>
            </w:pPr>
            <w:r>
              <w:t>leaf-list type {</w:t>
            </w:r>
          </w:p>
          <w:p w14:paraId="6B3CF511" w14:textId="0516129A" w:rsidR="008B7BCC" w:rsidRDefault="008B7BCC" w:rsidP="002E40D3">
            <w:pPr>
              <w:pStyle w:val="XML5"/>
            </w:pPr>
            <w:r>
              <w:t>type action-type;</w:t>
            </w:r>
          </w:p>
          <w:p w14:paraId="1C927840" w14:textId="3AD457B7" w:rsidR="008B7BCC" w:rsidRDefault="008B7BCC" w:rsidP="002E40D3">
            <w:pPr>
              <w:pStyle w:val="XML4"/>
            </w:pPr>
            <w:r>
              <w:t>}</w:t>
            </w:r>
          </w:p>
          <w:p w14:paraId="3A1BF875" w14:textId="1CFD83D2" w:rsidR="008B7BCC" w:rsidRDefault="002E40D3" w:rsidP="002E40D3">
            <w:pPr>
              <w:pStyle w:val="XML4"/>
            </w:pPr>
            <w:proofErr w:type="gramStart"/>
            <w:r>
              <w:t>d</w:t>
            </w:r>
            <w:r w:rsidR="008B7BCC">
              <w:t>escription</w:t>
            </w:r>
            <w:proofErr w:type="gramEnd"/>
            <w:r w:rsidR="008B7BCC">
              <w:t xml:space="preserve"> </w:t>
            </w:r>
            <w:r w:rsidR="008B7BCC" w:rsidRPr="009F1B7D">
              <w:t>"</w:t>
            </w:r>
            <w:r w:rsidR="008B7BCC">
              <w:t>The write action types supported by the flow table.</w:t>
            </w:r>
            <w:r w:rsidR="008B7BCC" w:rsidRPr="009F1B7D">
              <w:t>"</w:t>
            </w:r>
          </w:p>
          <w:p w14:paraId="5E1765BC" w14:textId="19EC7A0E" w:rsidR="008B7BCC" w:rsidRDefault="008B7BCC" w:rsidP="004D1AB0">
            <w:pPr>
              <w:pStyle w:val="XML3"/>
            </w:pPr>
            <w:r>
              <w:t>}</w:t>
            </w:r>
          </w:p>
          <w:p w14:paraId="42A6D735" w14:textId="20132A7A" w:rsidR="008B7BCC" w:rsidRDefault="008B7BCC" w:rsidP="004D1AB0">
            <w:pPr>
              <w:pStyle w:val="XML3"/>
            </w:pPr>
            <w:r>
              <w:t>container apply-actions {</w:t>
            </w:r>
          </w:p>
          <w:p w14:paraId="159AD40A" w14:textId="1A51576D" w:rsidR="008B7BCC" w:rsidRDefault="008B7BCC" w:rsidP="004D1AB0">
            <w:pPr>
              <w:pStyle w:val="XML4"/>
            </w:pPr>
            <w:r>
              <w:t>leaf-list type {</w:t>
            </w:r>
          </w:p>
          <w:p w14:paraId="6FC5378E" w14:textId="69395CDD" w:rsidR="008B7BCC" w:rsidRDefault="008B7BCC" w:rsidP="004D1AB0">
            <w:pPr>
              <w:pStyle w:val="XML5"/>
            </w:pPr>
            <w:r>
              <w:t>type action-type;</w:t>
            </w:r>
          </w:p>
          <w:p w14:paraId="7BF13E10" w14:textId="58AC85FE" w:rsidR="008B7BCC" w:rsidRDefault="008B7BCC" w:rsidP="004D1AB0">
            <w:pPr>
              <w:pStyle w:val="XML4"/>
            </w:pPr>
            <w:r>
              <w:t>}</w:t>
            </w:r>
          </w:p>
          <w:p w14:paraId="70E6F933" w14:textId="6D9D36D7" w:rsidR="008B7BCC" w:rsidRDefault="008B7BCC" w:rsidP="004D1AB0">
            <w:pPr>
              <w:pStyle w:val="XML4"/>
            </w:pPr>
            <w:proofErr w:type="gramStart"/>
            <w:r>
              <w:lastRenderedPageBreak/>
              <w:t>description</w:t>
            </w:r>
            <w:proofErr w:type="gramEnd"/>
            <w:r>
              <w:t xml:space="preserve"> </w:t>
            </w:r>
            <w:r w:rsidRPr="009F1B7D">
              <w:t>"</w:t>
            </w:r>
            <w:r>
              <w:t>The apply action types supported by the flow table.</w:t>
            </w:r>
            <w:r w:rsidRPr="009F1B7D">
              <w:t>"</w:t>
            </w:r>
          </w:p>
          <w:p w14:paraId="67F31070" w14:textId="434DC094" w:rsidR="008B7BCC" w:rsidRDefault="008B7BCC" w:rsidP="004D1AB0">
            <w:pPr>
              <w:pStyle w:val="XML3"/>
            </w:pPr>
            <w:r>
              <w:t>}</w:t>
            </w:r>
          </w:p>
          <w:p w14:paraId="72CA7CB7" w14:textId="18E1CBF4" w:rsidR="008B7BCC" w:rsidRDefault="008B7BCC" w:rsidP="004D1AB0">
            <w:pPr>
              <w:pStyle w:val="XML3"/>
            </w:pPr>
            <w:r>
              <w:t>leaf metadata-match {</w:t>
            </w:r>
          </w:p>
          <w:p w14:paraId="5D1F6520" w14:textId="295A0F7B" w:rsidR="008B7BCC" w:rsidRDefault="008B7BCC" w:rsidP="004D1AB0">
            <w:pPr>
              <w:pStyle w:val="XML4"/>
            </w:pPr>
            <w:r>
              <w:t>type hex-binary;</w:t>
            </w:r>
          </w:p>
          <w:p w14:paraId="18776501" w14:textId="7F10B23A" w:rsidR="008B7BCC" w:rsidRDefault="008B7BCC" w:rsidP="004D1AB0">
            <w:pPr>
              <w:pStyle w:val="XML4"/>
            </w:pPr>
            <w:proofErr w:type="gramStart"/>
            <w:r>
              <w:t>description</w:t>
            </w:r>
            <w:proofErr w:type="gramEnd"/>
            <w:r>
              <w:t xml:space="preserve"> </w:t>
            </w:r>
            <w:r w:rsidRPr="009F1B7D">
              <w:t>"</w:t>
            </w:r>
            <w:r>
              <w:t>The bits of metadata the flow table can match.</w:t>
            </w:r>
            <w:r w:rsidRPr="009F1B7D">
              <w:t>"</w:t>
            </w:r>
          </w:p>
          <w:p w14:paraId="376A8BD0" w14:textId="11486CCC" w:rsidR="008B7BCC" w:rsidRDefault="008B7BCC" w:rsidP="004D1AB0">
            <w:pPr>
              <w:pStyle w:val="XML3"/>
            </w:pPr>
            <w:r>
              <w:t>}</w:t>
            </w:r>
          </w:p>
          <w:p w14:paraId="0D828A19" w14:textId="39B43011" w:rsidR="008B7BCC" w:rsidRDefault="008B7BCC" w:rsidP="004D1AB0">
            <w:pPr>
              <w:pStyle w:val="XML3"/>
            </w:pPr>
            <w:r>
              <w:t>leaf metadata-write {</w:t>
            </w:r>
          </w:p>
          <w:p w14:paraId="63F8AB42" w14:textId="50A4D3EB" w:rsidR="008B7BCC" w:rsidRDefault="008B7BCC" w:rsidP="004D1AB0">
            <w:pPr>
              <w:pStyle w:val="XML4"/>
            </w:pPr>
            <w:r>
              <w:t>type hex-binary;</w:t>
            </w:r>
          </w:p>
          <w:p w14:paraId="55CEFC6F" w14:textId="5E62C3BF" w:rsidR="008B7BCC" w:rsidRDefault="008B7BCC" w:rsidP="004D1AB0">
            <w:pPr>
              <w:pStyle w:val="XML4"/>
            </w:pPr>
            <w:proofErr w:type="gramStart"/>
            <w:r>
              <w:t>description</w:t>
            </w:r>
            <w:proofErr w:type="gramEnd"/>
            <w:r>
              <w:t xml:space="preserve"> </w:t>
            </w:r>
            <w:r w:rsidRPr="009F1B7D">
              <w:t>"</w:t>
            </w:r>
            <w:r>
              <w:t>The bits of metadata the flow table can write.</w:t>
            </w:r>
            <w:r w:rsidRPr="009F1B7D">
              <w:t>"</w:t>
            </w:r>
          </w:p>
          <w:p w14:paraId="00B71907" w14:textId="0DFC6D60" w:rsidR="008B7BCC" w:rsidRPr="009F1B7D" w:rsidRDefault="008B7BCC" w:rsidP="004D1AB0">
            <w:pPr>
              <w:pStyle w:val="XML3"/>
            </w:pPr>
            <w:r>
              <w:t>}</w:t>
            </w:r>
          </w:p>
          <w:p w14:paraId="3BF5A491" w14:textId="0B47C7D6" w:rsidR="008B7BCC" w:rsidRDefault="008B7BCC" w:rsidP="008B7BCC">
            <w:pPr>
              <w:pStyle w:val="XML1"/>
            </w:pPr>
            <w:r w:rsidRPr="009F1B7D">
              <w:t>}</w:t>
            </w:r>
          </w:p>
          <w:p w14:paraId="5BCA0940" w14:textId="77777777" w:rsidR="008B7BCC" w:rsidRPr="009F1B7D" w:rsidRDefault="008B7BCC" w:rsidP="008B7BCC">
            <w:pPr>
              <w:pStyle w:val="XML1"/>
            </w:pPr>
          </w:p>
          <w:p w14:paraId="7510A839" w14:textId="77777777" w:rsidR="00F71F36" w:rsidRPr="009F1B7D" w:rsidRDefault="00F71F36" w:rsidP="00011096">
            <w:pPr>
              <w:pStyle w:val="XML2"/>
            </w:pPr>
            <w:r w:rsidRPr="009F1B7D">
              <w:t>/*****************************************************************</w:t>
            </w:r>
          </w:p>
          <w:p w14:paraId="1B128CC5" w14:textId="77777777" w:rsidR="00F71F36" w:rsidRPr="009F1B7D" w:rsidRDefault="00F71F36" w:rsidP="00011096">
            <w:pPr>
              <w:pStyle w:val="XML2"/>
            </w:pPr>
            <w:r w:rsidRPr="009F1B7D">
              <w:t>* Main container</w:t>
            </w:r>
          </w:p>
          <w:p w14:paraId="31AF10FF" w14:textId="77777777" w:rsidR="00F71F36" w:rsidRPr="009F1B7D" w:rsidRDefault="00F71F36" w:rsidP="00011096">
            <w:pPr>
              <w:pStyle w:val="XML2"/>
            </w:pPr>
            <w:r w:rsidRPr="009F1B7D">
              <w:t>*****************************************************************/</w:t>
            </w:r>
          </w:p>
          <w:p w14:paraId="242BDFA7" w14:textId="77777777" w:rsidR="00F71F36" w:rsidRPr="009F1B7D" w:rsidRDefault="00F71F36" w:rsidP="00011096">
            <w:pPr>
              <w:pStyle w:val="XML1"/>
            </w:pPr>
          </w:p>
          <w:p w14:paraId="422FDB6A" w14:textId="77777777" w:rsidR="00F71F36" w:rsidRPr="009F1B7D" w:rsidRDefault="00F71F36" w:rsidP="00011096">
            <w:pPr>
              <w:pStyle w:val="XML2"/>
            </w:pPr>
            <w:r w:rsidRPr="009F1B7D">
              <w:t>container capable-switch {</w:t>
            </w:r>
          </w:p>
          <w:p w14:paraId="410151DE" w14:textId="77777777" w:rsidR="00F71F36" w:rsidRPr="009F1B7D" w:rsidRDefault="00F71F36" w:rsidP="00011096">
            <w:pPr>
              <w:pStyle w:val="XML3"/>
            </w:pPr>
            <w:proofErr w:type="gramStart"/>
            <w:r w:rsidRPr="009F1B7D">
              <w:t>description</w:t>
            </w:r>
            <w:proofErr w:type="gramEnd"/>
            <w:r w:rsidRPr="009F1B7D">
              <w:t xml:space="preserve"> "The OpenFlow Capable Switch containing logical switches, and resources that can be assigned to logical switches.";</w:t>
            </w:r>
          </w:p>
          <w:p w14:paraId="6AAE7BC0" w14:textId="77777777" w:rsidR="00F71F36" w:rsidRPr="009F1B7D" w:rsidRDefault="00F71F36" w:rsidP="00011096">
            <w:pPr>
              <w:pStyle w:val="XML3"/>
            </w:pPr>
            <w:r w:rsidRPr="009F1B7D">
              <w:t>leaf id {</w:t>
            </w:r>
          </w:p>
          <w:p w14:paraId="42CE673E" w14:textId="77777777" w:rsidR="00F71F36" w:rsidRPr="009F1B7D" w:rsidRDefault="00F71F36" w:rsidP="00011096">
            <w:pPr>
              <w:pStyle w:val="XML4"/>
            </w:pPr>
            <w:r w:rsidRPr="009F1B7D">
              <w:t>type inet:uri;</w:t>
            </w:r>
          </w:p>
          <w:p w14:paraId="035B7DFC" w14:textId="77777777" w:rsidR="00F71F36" w:rsidRPr="009F1B7D" w:rsidRDefault="00F71F36" w:rsidP="00011096">
            <w:pPr>
              <w:pStyle w:val="XML4"/>
            </w:pPr>
            <w:r w:rsidRPr="009F1B7D">
              <w:t>mandatory true;</w:t>
            </w:r>
          </w:p>
          <w:p w14:paraId="67FCD275" w14:textId="77777777" w:rsidR="00F71F36" w:rsidRPr="009F1B7D" w:rsidRDefault="00F71F36" w:rsidP="00011096">
            <w:pPr>
              <w:pStyle w:val="XML4"/>
            </w:pPr>
            <w:proofErr w:type="gramStart"/>
            <w:r w:rsidRPr="009F1B7D">
              <w:t>description</w:t>
            </w:r>
            <w:proofErr w:type="gramEnd"/>
            <w:r w:rsidRPr="009F1B7D">
              <w:t xml:space="preserve"> "An unique but locally arbitrary identifier that identifies a Capable Switch towards the management system and is persistent across reboots of the system.";</w:t>
            </w:r>
          </w:p>
          <w:p w14:paraId="6922CF42" w14:textId="77777777" w:rsidR="00F71F36" w:rsidRPr="009F1B7D" w:rsidRDefault="00F71F36" w:rsidP="00011096">
            <w:pPr>
              <w:pStyle w:val="XML3"/>
            </w:pPr>
            <w:r w:rsidRPr="009F1B7D">
              <w:t>}</w:t>
            </w:r>
          </w:p>
          <w:p w14:paraId="7776015F" w14:textId="77777777" w:rsidR="00F71F36" w:rsidRPr="009F1B7D" w:rsidRDefault="00F71F36" w:rsidP="00011096">
            <w:pPr>
              <w:pStyle w:val="XML3"/>
            </w:pPr>
            <w:r w:rsidRPr="009F1B7D">
              <w:t>container configuration-points {</w:t>
            </w:r>
          </w:p>
          <w:p w14:paraId="051F9705" w14:textId="77777777" w:rsidR="00F71F36" w:rsidRPr="009F1B7D" w:rsidRDefault="00F71F36" w:rsidP="00011096">
            <w:pPr>
              <w:pStyle w:val="XML4"/>
            </w:pPr>
            <w:r w:rsidRPr="009F1B7D">
              <w:t>list configuration-point {</w:t>
            </w:r>
          </w:p>
          <w:p w14:paraId="27F157E2" w14:textId="77777777" w:rsidR="00F71F36" w:rsidRPr="009F1B7D" w:rsidRDefault="00F71F36" w:rsidP="00011096">
            <w:pPr>
              <w:pStyle w:val="XML5"/>
            </w:pPr>
            <w:r w:rsidRPr="009F1B7D">
              <w:t>key "id";</w:t>
            </w:r>
          </w:p>
          <w:p w14:paraId="70C5545D" w14:textId="77777777" w:rsidR="00F71F36" w:rsidRPr="009F1B7D" w:rsidRDefault="00F71F36" w:rsidP="00011096">
            <w:pPr>
              <w:pStyle w:val="XML5"/>
            </w:pPr>
            <w:r w:rsidRPr="009F1B7D">
              <w:t>unique "id";</w:t>
            </w:r>
          </w:p>
          <w:p w14:paraId="5D4256C4" w14:textId="77777777" w:rsidR="00F71F36" w:rsidRPr="009F1B7D" w:rsidRDefault="00F71F36" w:rsidP="00011096">
            <w:pPr>
              <w:pStyle w:val="XML5"/>
            </w:pPr>
            <w:proofErr w:type="gramStart"/>
            <w:r w:rsidRPr="009F1B7D">
              <w:t>description</w:t>
            </w:r>
            <w:proofErr w:type="gramEnd"/>
            <w:r w:rsidRPr="009F1B7D">
              <w:t xml:space="preserve"> "The list of all Configuration Points known to the OpenFlow Capable Switch that may manage it using OF-CONFIG.";</w:t>
            </w:r>
          </w:p>
          <w:p w14:paraId="55077518" w14:textId="77777777" w:rsidR="00F71F36" w:rsidRPr="009F1B7D" w:rsidRDefault="00F71F36" w:rsidP="00011096">
            <w:pPr>
              <w:pStyle w:val="XML5"/>
            </w:pPr>
            <w:r w:rsidRPr="009F1B7D">
              <w:t>uses openflow-configuration-point-grouping;</w:t>
            </w:r>
          </w:p>
          <w:p w14:paraId="1A23F608" w14:textId="77777777" w:rsidR="00F71F36" w:rsidRPr="009F1B7D" w:rsidRDefault="00F71F36" w:rsidP="00011096">
            <w:pPr>
              <w:pStyle w:val="XML4"/>
            </w:pPr>
            <w:r w:rsidRPr="009F1B7D">
              <w:t>}</w:t>
            </w:r>
          </w:p>
          <w:p w14:paraId="70A2625A" w14:textId="77777777" w:rsidR="00F71F36" w:rsidRPr="009F1B7D" w:rsidRDefault="00F71F36" w:rsidP="00011096">
            <w:pPr>
              <w:pStyle w:val="XML3"/>
            </w:pPr>
            <w:r w:rsidRPr="009F1B7D">
              <w:t>}</w:t>
            </w:r>
          </w:p>
          <w:p w14:paraId="20A4018C" w14:textId="77777777" w:rsidR="00F71F36" w:rsidRPr="009F1B7D" w:rsidRDefault="00F71F36" w:rsidP="00011096">
            <w:pPr>
              <w:pStyle w:val="XML3"/>
            </w:pPr>
            <w:r w:rsidRPr="009F1B7D">
              <w:t>container resources {</w:t>
            </w:r>
          </w:p>
          <w:p w14:paraId="4EDC0C3C" w14:textId="77777777" w:rsidR="00F71F36" w:rsidRPr="009F1B7D" w:rsidRDefault="00F71F36" w:rsidP="00011096">
            <w:pPr>
              <w:pStyle w:val="XML4"/>
            </w:pPr>
            <w:proofErr w:type="gramStart"/>
            <w:r w:rsidRPr="009F1B7D">
              <w:t>description</w:t>
            </w:r>
            <w:proofErr w:type="gramEnd"/>
            <w:r w:rsidRPr="009F1B7D">
              <w:t xml:space="preserve"> "A lists containing all resources of the OpenFlow Capable Switch.";</w:t>
            </w:r>
          </w:p>
          <w:p w14:paraId="6ACE325C" w14:textId="77777777" w:rsidR="00F71F36" w:rsidRPr="009F1B7D" w:rsidRDefault="00F71F36" w:rsidP="00011096">
            <w:pPr>
              <w:pStyle w:val="XML4"/>
            </w:pPr>
            <w:r w:rsidRPr="009F1B7D">
              <w:t>list port {</w:t>
            </w:r>
          </w:p>
          <w:p w14:paraId="036EE817" w14:textId="77777777" w:rsidR="00F71F36" w:rsidRPr="009F1B7D" w:rsidRDefault="00F71F36" w:rsidP="00011096">
            <w:pPr>
              <w:pStyle w:val="XML5"/>
            </w:pPr>
            <w:r w:rsidRPr="009F1B7D">
              <w:t>must "features/current/rate != 'other' or " +</w:t>
            </w:r>
          </w:p>
          <w:p w14:paraId="50CA66CA" w14:textId="77777777" w:rsidR="00F71F36" w:rsidRPr="009F1B7D" w:rsidRDefault="00F71F36" w:rsidP="00011096">
            <w:pPr>
              <w:pStyle w:val="XML9"/>
            </w:pPr>
            <w:r w:rsidRPr="009F1B7D">
              <w:t>"(count(current-rate) = 1 and count(max-rate) = 1 and " +</w:t>
            </w:r>
          </w:p>
          <w:p w14:paraId="7FD62234" w14:textId="77777777" w:rsidR="00F71F36" w:rsidRPr="009F1B7D" w:rsidRDefault="00F71F36" w:rsidP="00011096">
            <w:pPr>
              <w:pStyle w:val="XML9"/>
            </w:pPr>
            <w:r w:rsidRPr="009F1B7D">
              <w:t>" current-rate &gt; 0 and max-rate &gt; 0)" {</w:t>
            </w:r>
          </w:p>
          <w:p w14:paraId="54EB2864" w14:textId="77777777" w:rsidR="00F71F36" w:rsidRPr="009F1B7D" w:rsidRDefault="00F71F36" w:rsidP="00011096">
            <w:pPr>
              <w:pStyle w:val="XML6"/>
            </w:pPr>
            <w:r w:rsidRPr="009F1B7D">
              <w:t>error-message "current-rate and max-rate must be specified and greater than 0 if rate equals 'other'";</w:t>
            </w:r>
          </w:p>
          <w:p w14:paraId="5C7955C6" w14:textId="77777777" w:rsidR="00F71F36" w:rsidRPr="009F1B7D" w:rsidRDefault="00F71F36" w:rsidP="00011096">
            <w:pPr>
              <w:pStyle w:val="XML6"/>
            </w:pPr>
            <w:proofErr w:type="gramStart"/>
            <w:r w:rsidRPr="009F1B7D">
              <w:t>description</w:t>
            </w:r>
            <w:proofErr w:type="gramEnd"/>
            <w:r w:rsidRPr="009F1B7D">
              <w:t xml:space="preserve"> "current-rate and max-rate can only be present if rate = 'other, see corresponding leaf descriptions. If rate = 'other', then both leafs must be set to values greater than zero.</w:t>
            </w:r>
            <w:proofErr w:type="gramStart"/>
            <w:r w:rsidRPr="009F1B7D">
              <w:t>";</w:t>
            </w:r>
            <w:proofErr w:type="gramEnd"/>
          </w:p>
          <w:p w14:paraId="35DC77C7" w14:textId="77777777" w:rsidR="00F71F36" w:rsidRPr="009F1B7D" w:rsidRDefault="00F71F36" w:rsidP="00011096">
            <w:pPr>
              <w:pStyle w:val="XML5"/>
            </w:pPr>
            <w:r w:rsidRPr="009F1B7D">
              <w:t>}</w:t>
            </w:r>
          </w:p>
          <w:p w14:paraId="65EBE7E1" w14:textId="77777777" w:rsidR="00F71F36" w:rsidRPr="009F1B7D" w:rsidRDefault="00F71F36" w:rsidP="00011096">
            <w:pPr>
              <w:pStyle w:val="XML5"/>
            </w:pPr>
            <w:r w:rsidRPr="009F1B7D">
              <w:t>key "resource-id";</w:t>
            </w:r>
          </w:p>
          <w:p w14:paraId="262B93BB" w14:textId="77777777" w:rsidR="00F71F36" w:rsidRPr="009F1B7D" w:rsidRDefault="00F71F36" w:rsidP="00011096">
            <w:pPr>
              <w:pStyle w:val="XML5"/>
            </w:pPr>
            <w:r w:rsidRPr="009F1B7D">
              <w:t>unique "resource-id";</w:t>
            </w:r>
          </w:p>
          <w:p w14:paraId="70CF4379" w14:textId="77777777" w:rsidR="00F71F36" w:rsidRPr="009F1B7D" w:rsidRDefault="00F71F36" w:rsidP="00011096">
            <w:pPr>
              <w:pStyle w:val="XML5"/>
            </w:pPr>
            <w:proofErr w:type="gramStart"/>
            <w:r w:rsidRPr="009F1B7D">
              <w:t>description</w:t>
            </w:r>
            <w:proofErr w:type="gramEnd"/>
            <w:r w:rsidRPr="009F1B7D">
              <w:t xml:space="preserve"> "The list contains all port resources of the OpenFlow Capable Switch.";</w:t>
            </w:r>
          </w:p>
          <w:p w14:paraId="5A5C714A" w14:textId="77777777" w:rsidR="00F71F36" w:rsidRPr="009F1B7D" w:rsidRDefault="00F71F36" w:rsidP="00011096">
            <w:pPr>
              <w:pStyle w:val="XML5"/>
            </w:pPr>
            <w:r w:rsidRPr="009F1B7D">
              <w:lastRenderedPageBreak/>
              <w:t>uses openflow-port-resource-grouping;</w:t>
            </w:r>
          </w:p>
          <w:p w14:paraId="2773194C" w14:textId="77777777" w:rsidR="00F71F36" w:rsidRPr="009F1B7D" w:rsidRDefault="00F71F36" w:rsidP="00011096">
            <w:pPr>
              <w:pStyle w:val="XML4"/>
            </w:pPr>
            <w:r w:rsidRPr="009F1B7D">
              <w:t>}</w:t>
            </w:r>
          </w:p>
          <w:p w14:paraId="059E444A" w14:textId="77777777" w:rsidR="00F71F36" w:rsidRPr="009F1B7D" w:rsidRDefault="00F71F36" w:rsidP="00011096">
            <w:pPr>
              <w:pStyle w:val="XML4"/>
            </w:pPr>
            <w:r w:rsidRPr="009F1B7D">
              <w:t>list queue {</w:t>
            </w:r>
          </w:p>
          <w:p w14:paraId="23AE8FE5" w14:textId="77777777" w:rsidR="00F71F36" w:rsidRPr="009F1B7D" w:rsidRDefault="00F71F36" w:rsidP="00011096">
            <w:pPr>
              <w:pStyle w:val="XML5"/>
            </w:pPr>
            <w:r w:rsidRPr="009F1B7D">
              <w:t>key "resource-id";</w:t>
            </w:r>
          </w:p>
          <w:p w14:paraId="7AD302D4" w14:textId="77777777" w:rsidR="00F71F36" w:rsidRPr="009F1B7D" w:rsidRDefault="00F71F36" w:rsidP="00011096">
            <w:pPr>
              <w:pStyle w:val="XML5"/>
            </w:pPr>
            <w:r w:rsidRPr="009F1B7D">
              <w:t>unique "resource-id";</w:t>
            </w:r>
          </w:p>
          <w:p w14:paraId="0C207987" w14:textId="77777777" w:rsidR="00F71F36" w:rsidRPr="009F1B7D" w:rsidRDefault="00F71F36" w:rsidP="00011096">
            <w:pPr>
              <w:pStyle w:val="XML5"/>
            </w:pPr>
            <w:proofErr w:type="gramStart"/>
            <w:r w:rsidRPr="009F1B7D">
              <w:t>description</w:t>
            </w:r>
            <w:proofErr w:type="gramEnd"/>
            <w:r w:rsidRPr="009F1B7D">
              <w:t xml:space="preserve"> "The list contains all queue resources of the OpenFlow Capable Switch.";</w:t>
            </w:r>
          </w:p>
          <w:p w14:paraId="54E2E2EB" w14:textId="77777777" w:rsidR="00F71F36" w:rsidRPr="009F1B7D" w:rsidRDefault="00F71F36" w:rsidP="00011096">
            <w:pPr>
              <w:pStyle w:val="XML5"/>
            </w:pPr>
            <w:r w:rsidRPr="009F1B7D">
              <w:t>uses openflow-queue-resource-grouping;</w:t>
            </w:r>
          </w:p>
          <w:p w14:paraId="1F283806" w14:textId="77777777" w:rsidR="00F71F36" w:rsidRDefault="00F71F36" w:rsidP="00011096">
            <w:pPr>
              <w:pStyle w:val="XML4"/>
            </w:pPr>
            <w:r w:rsidRPr="009F1B7D">
              <w:t>}</w:t>
            </w:r>
          </w:p>
          <w:p w14:paraId="181B584C" w14:textId="1E56CD10" w:rsidR="002E7483" w:rsidRDefault="00D54400" w:rsidP="00011096">
            <w:pPr>
              <w:pStyle w:val="XML4"/>
            </w:pPr>
            <w:r>
              <w:t>l</w:t>
            </w:r>
            <w:r w:rsidR="002E7483">
              <w:t>ist flow-table {</w:t>
            </w:r>
          </w:p>
          <w:p w14:paraId="62684E0E" w14:textId="3C01DBEF" w:rsidR="002E7483" w:rsidRPr="009F1B7D" w:rsidRDefault="002E7483" w:rsidP="002E7483">
            <w:pPr>
              <w:pStyle w:val="XML5"/>
            </w:pPr>
            <w:r w:rsidRPr="009F1B7D">
              <w:t>key "resource-id";</w:t>
            </w:r>
          </w:p>
          <w:p w14:paraId="56875DC1" w14:textId="60A698E5" w:rsidR="002E7483" w:rsidRPr="009F1B7D" w:rsidRDefault="002E7483" w:rsidP="002E7483">
            <w:pPr>
              <w:pStyle w:val="XML5"/>
            </w:pPr>
            <w:r w:rsidRPr="009F1B7D">
              <w:t>unique "resource-id";</w:t>
            </w:r>
          </w:p>
          <w:p w14:paraId="222499D2" w14:textId="6B0C6386" w:rsidR="002E7483" w:rsidRPr="009F1B7D" w:rsidRDefault="002E7483" w:rsidP="002E7483">
            <w:pPr>
              <w:pStyle w:val="XML5"/>
            </w:pPr>
            <w:proofErr w:type="gramStart"/>
            <w:r w:rsidRPr="009F1B7D">
              <w:t>description</w:t>
            </w:r>
            <w:proofErr w:type="gramEnd"/>
            <w:r w:rsidRPr="009F1B7D">
              <w:t xml:space="preserve"> "The list contains all </w:t>
            </w:r>
            <w:r>
              <w:t>flow table</w:t>
            </w:r>
            <w:r w:rsidRPr="009F1B7D">
              <w:t xml:space="preserve"> resources of the OpenFlow Capable Switch.";</w:t>
            </w:r>
          </w:p>
          <w:p w14:paraId="328D8A9A" w14:textId="1D756932" w:rsidR="002E7483" w:rsidRDefault="002E7483" w:rsidP="00A21E86">
            <w:pPr>
              <w:pStyle w:val="XML5"/>
            </w:pPr>
            <w:r w:rsidRPr="009F1B7D">
              <w:t>uses openflow-</w:t>
            </w:r>
            <w:r>
              <w:t>flow-table-resource-grouping;</w:t>
            </w:r>
          </w:p>
          <w:p w14:paraId="6C171C45" w14:textId="148EB2A0" w:rsidR="002E7483" w:rsidRPr="009F1B7D" w:rsidRDefault="002E7483">
            <w:pPr>
              <w:pStyle w:val="XML4"/>
            </w:pPr>
            <w:r>
              <w:t>}</w:t>
            </w:r>
          </w:p>
          <w:p w14:paraId="64FA122C" w14:textId="77777777" w:rsidR="00F71F36" w:rsidRPr="009F1B7D" w:rsidRDefault="00F71F36" w:rsidP="00011096">
            <w:pPr>
              <w:pStyle w:val="XML3"/>
            </w:pPr>
            <w:r w:rsidRPr="009F1B7D">
              <w:t>}</w:t>
            </w:r>
          </w:p>
          <w:p w14:paraId="68981393" w14:textId="77777777" w:rsidR="00F71F36" w:rsidRPr="009F1B7D" w:rsidRDefault="00F71F36" w:rsidP="00011096">
            <w:pPr>
              <w:pStyle w:val="XML3"/>
            </w:pPr>
            <w:r w:rsidRPr="009F1B7D">
              <w:t>container logical-switches {</w:t>
            </w:r>
          </w:p>
          <w:p w14:paraId="2D33D654" w14:textId="77777777" w:rsidR="00F71F36" w:rsidRPr="009F1B7D" w:rsidRDefault="00F71F36" w:rsidP="00011096">
            <w:pPr>
              <w:pStyle w:val="XML4"/>
            </w:pPr>
            <w:proofErr w:type="gramStart"/>
            <w:r w:rsidRPr="009F1B7D">
              <w:t>description</w:t>
            </w:r>
            <w:proofErr w:type="gramEnd"/>
            <w:r w:rsidRPr="009F1B7D">
              <w:t xml:space="preserve"> "This element contains all OpenFlow Logical Switches on the OpenFlow Capable Switch.";</w:t>
            </w:r>
          </w:p>
          <w:p w14:paraId="38B22BE2" w14:textId="77777777" w:rsidR="00F71F36" w:rsidRPr="009F1B7D" w:rsidRDefault="00F71F36" w:rsidP="00011096">
            <w:pPr>
              <w:pStyle w:val="XML4"/>
            </w:pPr>
            <w:r w:rsidRPr="009F1B7D">
              <w:t>list switch {</w:t>
            </w:r>
          </w:p>
          <w:p w14:paraId="264A4F00" w14:textId="77777777" w:rsidR="00F71F36" w:rsidRPr="009F1B7D" w:rsidRDefault="00F71F36" w:rsidP="00011096">
            <w:pPr>
              <w:pStyle w:val="XML5"/>
            </w:pPr>
            <w:r w:rsidRPr="009F1B7D">
              <w:t>key "id";</w:t>
            </w:r>
          </w:p>
          <w:p w14:paraId="0BC57AEF" w14:textId="77777777" w:rsidR="00F71F36" w:rsidRPr="009F1B7D" w:rsidRDefault="00F71F36" w:rsidP="00011096">
            <w:pPr>
              <w:pStyle w:val="XML5"/>
            </w:pPr>
            <w:r w:rsidRPr="009F1B7D">
              <w:t>unique "id";</w:t>
            </w:r>
          </w:p>
          <w:p w14:paraId="3209E4B0" w14:textId="77777777" w:rsidR="00F71F36" w:rsidRPr="009F1B7D" w:rsidRDefault="00F71F36" w:rsidP="00011096">
            <w:pPr>
              <w:pStyle w:val="XML5"/>
            </w:pPr>
            <w:proofErr w:type="gramStart"/>
            <w:r w:rsidRPr="009F1B7D">
              <w:t>description</w:t>
            </w:r>
            <w:proofErr w:type="gramEnd"/>
            <w:r w:rsidRPr="009F1B7D">
              <w:t xml:space="preserve"> "The list of all OpenFlow Logical Switches on the OpenFlow Capable Switch.";</w:t>
            </w:r>
          </w:p>
          <w:p w14:paraId="409700D0" w14:textId="77777777" w:rsidR="00F71F36" w:rsidRPr="009F1B7D" w:rsidRDefault="00F71F36" w:rsidP="00011096">
            <w:pPr>
              <w:pStyle w:val="XML5"/>
            </w:pPr>
            <w:r w:rsidRPr="009F1B7D">
              <w:t>uses openflow-logical-switch-grouping;</w:t>
            </w:r>
          </w:p>
          <w:p w14:paraId="7C071356" w14:textId="77777777" w:rsidR="00F71F36" w:rsidRPr="009F1B7D" w:rsidRDefault="00F71F36" w:rsidP="00011096">
            <w:pPr>
              <w:pStyle w:val="XML4"/>
            </w:pPr>
            <w:r w:rsidRPr="009F1B7D">
              <w:t>}</w:t>
            </w:r>
          </w:p>
          <w:p w14:paraId="367DBA09" w14:textId="77777777" w:rsidR="00F71F36" w:rsidRPr="009F1B7D" w:rsidRDefault="00F71F36" w:rsidP="00011096">
            <w:pPr>
              <w:pStyle w:val="XML3"/>
            </w:pPr>
            <w:r w:rsidRPr="009F1B7D">
              <w:t>}</w:t>
            </w:r>
          </w:p>
          <w:p w14:paraId="1056C569" w14:textId="77777777" w:rsidR="00F71F36" w:rsidRPr="009F1B7D" w:rsidRDefault="00F71F36" w:rsidP="00011096">
            <w:pPr>
              <w:pStyle w:val="XML2"/>
            </w:pPr>
            <w:r w:rsidRPr="009F1B7D">
              <w:t>}</w:t>
            </w:r>
          </w:p>
          <w:p w14:paraId="6BE01453" w14:textId="77777777" w:rsidR="00F71F36" w:rsidRPr="009F1B7D" w:rsidRDefault="00F71F36" w:rsidP="00011096">
            <w:pPr>
              <w:pStyle w:val="XML1"/>
            </w:pPr>
            <w:r w:rsidRPr="009F1B7D">
              <w:t>}</w:t>
            </w:r>
          </w:p>
        </w:tc>
      </w:tr>
    </w:tbl>
    <w:p w14:paraId="45223608" w14:textId="77777777" w:rsidR="00F71F36" w:rsidRPr="009F1B7D" w:rsidRDefault="00F71F36" w:rsidP="007D61A9">
      <w:pPr>
        <w:pStyle w:val="Appx"/>
      </w:pPr>
      <w:bookmarkStart w:id="165" w:name="_Toc315954033"/>
      <w:bookmarkStart w:id="166" w:name="_Toc316542543"/>
      <w:bookmarkStart w:id="167" w:name="_Toc318908574"/>
      <w:r w:rsidRPr="00DB42FD">
        <w:lastRenderedPageBreak/>
        <w:t>Bibliography</w:t>
      </w:r>
      <w:bookmarkEnd w:id="165"/>
      <w:bookmarkEnd w:id="166"/>
      <w:bookmarkEnd w:id="167"/>
    </w:p>
    <w:sdt>
      <w:sdtPr>
        <w:rPr>
          <w:rFonts w:asciiTheme="minorHAnsi" w:eastAsiaTheme="minorHAnsi" w:hAnsiTheme="minorHAnsi" w:cstheme="minorBidi"/>
        </w:rPr>
        <w:id w:val="-990479426"/>
        <w:bibliography/>
      </w:sdtPr>
      <w:sdtEndPr/>
      <w:sdtContent>
        <w:p w14:paraId="4C7FBBE7" w14:textId="77777777" w:rsidR="00F71F36" w:rsidRDefault="00554195" w:rsidP="00F71F36">
          <w:pPr>
            <w:pStyle w:val="Bibliography"/>
            <w:rPr>
              <w:noProof/>
            </w:rPr>
          </w:pPr>
          <w:r w:rsidRPr="00DB42FD">
            <w:rPr>
              <w:lang w:bidi="en-US"/>
            </w:rPr>
            <w:fldChar w:fldCharType="begin"/>
          </w:r>
          <w:r w:rsidR="00F71F36" w:rsidRPr="00DB42FD">
            <w:instrText xml:space="preserve"> BIBLIOGRAPHY </w:instrText>
          </w:r>
          <w:r w:rsidRPr="00DB42FD">
            <w:rPr>
              <w:lang w:bidi="en-US"/>
            </w:rPr>
            <w:fldChar w:fldCharType="separate"/>
          </w:r>
          <w:r w:rsidR="00F71F36">
            <w:rPr>
              <w:noProof/>
            </w:rPr>
            <w:t xml:space="preserve">1. </w:t>
          </w:r>
          <w:r w:rsidR="00F71F36">
            <w:rPr>
              <w:i/>
              <w:iCs/>
              <w:noProof/>
            </w:rPr>
            <w:t xml:space="preserve">OpenFlow Specification 1.2. </w:t>
          </w:r>
          <w:r w:rsidR="00F71F36">
            <w:rPr>
              <w:b/>
              <w:bCs/>
              <w:noProof/>
            </w:rPr>
            <w:t>Open Networking Foundation.</w:t>
          </w:r>
          <w:r w:rsidR="00F71F36">
            <w:rPr>
              <w:noProof/>
            </w:rPr>
            <w:t xml:space="preserve"> 2011.</w:t>
          </w:r>
        </w:p>
        <w:p w14:paraId="5B587571" w14:textId="77777777" w:rsidR="00F71F36" w:rsidRDefault="00F71F36" w:rsidP="00F71F36">
          <w:pPr>
            <w:pStyle w:val="Bibliography"/>
            <w:rPr>
              <w:noProof/>
            </w:rPr>
          </w:pPr>
          <w:r>
            <w:rPr>
              <w:noProof/>
            </w:rPr>
            <w:t xml:space="preserve">2. </w:t>
          </w:r>
          <w:r>
            <w:rPr>
              <w:i/>
              <w:iCs/>
              <w:noProof/>
            </w:rPr>
            <w:t xml:space="preserve">OpenFlow: enabling innovation in campus networks. </w:t>
          </w:r>
          <w:r>
            <w:rPr>
              <w:b/>
              <w:bCs/>
              <w:noProof/>
            </w:rPr>
            <w:t>McKeown, Nick, et al., et al.</w:t>
          </w:r>
          <w:r>
            <w:rPr>
              <w:noProof/>
            </w:rPr>
            <w:t xml:space="preserve"> 2008, ACM SIGCOMM Computer Communication Review, pp. 69-74.</w:t>
          </w:r>
        </w:p>
        <w:p w14:paraId="6B9E58CC" w14:textId="77777777" w:rsidR="00F71F36" w:rsidRDefault="00F71F36" w:rsidP="00F71F36">
          <w:pPr>
            <w:pStyle w:val="Bibliography"/>
            <w:rPr>
              <w:noProof/>
            </w:rPr>
          </w:pPr>
          <w:r>
            <w:rPr>
              <w:noProof/>
            </w:rPr>
            <w:t xml:space="preserve">3. </w:t>
          </w:r>
          <w:r>
            <w:rPr>
              <w:b/>
              <w:bCs/>
              <w:noProof/>
            </w:rPr>
            <w:t>Bradner, S.</w:t>
          </w:r>
          <w:r>
            <w:rPr>
              <w:noProof/>
            </w:rPr>
            <w:t xml:space="preserve"> RFC 2119. </w:t>
          </w:r>
          <w:r>
            <w:rPr>
              <w:i/>
              <w:iCs/>
              <w:noProof/>
            </w:rPr>
            <w:t xml:space="preserve">IETF. </w:t>
          </w:r>
          <w:r>
            <w:rPr>
              <w:noProof/>
            </w:rPr>
            <w:t>[Online] March 1997. http://www.ietf.org/rfc/rfc2119.txt.</w:t>
          </w:r>
        </w:p>
        <w:p w14:paraId="34C187C4" w14:textId="77777777" w:rsidR="00F71F36" w:rsidRDefault="00F71F36" w:rsidP="00F71F36">
          <w:pPr>
            <w:pStyle w:val="Bibliography"/>
            <w:rPr>
              <w:noProof/>
            </w:rPr>
          </w:pPr>
          <w:r w:rsidRPr="009423A9">
            <w:rPr>
              <w:noProof/>
            </w:rPr>
            <w:t xml:space="preserve">4. </w:t>
          </w:r>
          <w:r w:rsidRPr="009423A9">
            <w:rPr>
              <w:b/>
              <w:bCs/>
              <w:noProof/>
            </w:rPr>
            <w:t>Enns, et al., et al.</w:t>
          </w:r>
          <w:r w:rsidRPr="009423A9">
            <w:rPr>
              <w:noProof/>
            </w:rPr>
            <w:t xml:space="preserve"> </w:t>
          </w:r>
          <w:r>
            <w:rPr>
              <w:noProof/>
            </w:rPr>
            <w:t xml:space="preserve">RFC 6241. </w:t>
          </w:r>
          <w:r>
            <w:rPr>
              <w:i/>
              <w:iCs/>
              <w:noProof/>
            </w:rPr>
            <w:t xml:space="preserve">IETF. </w:t>
          </w:r>
          <w:r>
            <w:rPr>
              <w:noProof/>
            </w:rPr>
            <w:t>[Online] June 2011. http://tools.ietf.org/rfc/rfc6241.txt.</w:t>
          </w:r>
        </w:p>
        <w:p w14:paraId="7F823534" w14:textId="77777777" w:rsidR="00F71F36" w:rsidRPr="009F1B7D" w:rsidRDefault="00554195" w:rsidP="00F71F36">
          <w:r w:rsidRPr="00DB42FD">
            <w:fldChar w:fldCharType="end"/>
          </w:r>
        </w:p>
      </w:sdtContent>
    </w:sdt>
    <w:p w14:paraId="41400546" w14:textId="77777777" w:rsidR="00F71F36" w:rsidRPr="00902573" w:rsidRDefault="00F71F36" w:rsidP="007D61A9">
      <w:pPr>
        <w:pStyle w:val="Appx"/>
      </w:pPr>
      <w:bookmarkStart w:id="168" w:name="_Toc315954034"/>
      <w:bookmarkStart w:id="169" w:name="_Toc316542544"/>
      <w:bookmarkStart w:id="170" w:name="_Toc318908575"/>
      <w:r w:rsidRPr="00DB42FD">
        <w:t>Revision History</w:t>
      </w:r>
      <w:bookmarkEnd w:id="168"/>
      <w:bookmarkEnd w:id="169"/>
      <w:bookmarkEnd w:id="170"/>
    </w:p>
    <w:tbl>
      <w:tblPr>
        <w:tblStyle w:val="TableGrid"/>
        <w:tblW w:w="0" w:type="auto"/>
        <w:tblLook w:val="04A0" w:firstRow="1" w:lastRow="0" w:firstColumn="1" w:lastColumn="0" w:noHBand="0" w:noVBand="1"/>
      </w:tblPr>
      <w:tblGrid>
        <w:gridCol w:w="1168"/>
        <w:gridCol w:w="1191"/>
        <w:gridCol w:w="1439"/>
        <w:gridCol w:w="5778"/>
      </w:tblGrid>
      <w:tr w:rsidR="005A64C7" w:rsidRPr="009F1B7D" w14:paraId="627EFEBC" w14:textId="77777777" w:rsidTr="005A64C7">
        <w:tc>
          <w:tcPr>
            <w:tcW w:w="1168" w:type="dxa"/>
          </w:tcPr>
          <w:p w14:paraId="50173229" w14:textId="77777777" w:rsidR="005A64C7" w:rsidRPr="009F1B7D" w:rsidRDefault="005A64C7" w:rsidP="00920140">
            <w:pPr>
              <w:spacing w:after="200" w:line="276" w:lineRule="auto"/>
              <w:rPr>
                <w:b/>
              </w:rPr>
            </w:pPr>
            <w:r w:rsidRPr="00DB42FD">
              <w:rPr>
                <w:b/>
              </w:rPr>
              <w:t>Version</w:t>
            </w:r>
          </w:p>
        </w:tc>
        <w:tc>
          <w:tcPr>
            <w:tcW w:w="1191" w:type="dxa"/>
          </w:tcPr>
          <w:p w14:paraId="24EC1FAB" w14:textId="77777777" w:rsidR="005A64C7" w:rsidRPr="009F1B7D" w:rsidRDefault="005A64C7" w:rsidP="00920140">
            <w:pPr>
              <w:spacing w:after="200" w:line="276" w:lineRule="auto"/>
              <w:rPr>
                <w:b/>
              </w:rPr>
            </w:pPr>
            <w:r w:rsidRPr="00DB42FD">
              <w:rPr>
                <w:b/>
              </w:rPr>
              <w:t>Date</w:t>
            </w:r>
          </w:p>
        </w:tc>
        <w:tc>
          <w:tcPr>
            <w:tcW w:w="1439" w:type="dxa"/>
          </w:tcPr>
          <w:p w14:paraId="1187B59F" w14:textId="77777777" w:rsidR="005A64C7" w:rsidRPr="00DB42FD" w:rsidRDefault="005A64C7" w:rsidP="00920140">
            <w:pPr>
              <w:spacing w:line="276" w:lineRule="auto"/>
              <w:rPr>
                <w:b/>
              </w:rPr>
            </w:pPr>
            <w:r>
              <w:rPr>
                <w:b/>
              </w:rPr>
              <w:t>Author</w:t>
            </w:r>
          </w:p>
        </w:tc>
        <w:tc>
          <w:tcPr>
            <w:tcW w:w="5778" w:type="dxa"/>
          </w:tcPr>
          <w:p w14:paraId="1E4F47B7" w14:textId="77777777" w:rsidR="005A64C7" w:rsidRPr="009F1B7D" w:rsidRDefault="005A64C7" w:rsidP="00920140">
            <w:pPr>
              <w:spacing w:after="200" w:line="276" w:lineRule="auto"/>
              <w:rPr>
                <w:b/>
              </w:rPr>
            </w:pPr>
            <w:r w:rsidRPr="00DB42FD">
              <w:rPr>
                <w:b/>
              </w:rPr>
              <w:t>Notes</w:t>
            </w:r>
          </w:p>
        </w:tc>
      </w:tr>
      <w:tr w:rsidR="005A64C7" w:rsidRPr="009F1B7D" w14:paraId="52626532" w14:textId="77777777" w:rsidTr="005A64C7">
        <w:tc>
          <w:tcPr>
            <w:tcW w:w="1168" w:type="dxa"/>
          </w:tcPr>
          <w:p w14:paraId="3CFF6889" w14:textId="77777777" w:rsidR="005A64C7" w:rsidRPr="009F1B7D" w:rsidRDefault="005A64C7" w:rsidP="00920140">
            <w:r>
              <w:t>rev1</w:t>
            </w:r>
          </w:p>
        </w:tc>
        <w:tc>
          <w:tcPr>
            <w:tcW w:w="1191" w:type="dxa"/>
          </w:tcPr>
          <w:p w14:paraId="2D5A1B60" w14:textId="77777777" w:rsidR="005A64C7" w:rsidRPr="00DB42FD" w:rsidRDefault="005A64C7" w:rsidP="00920140">
            <w:r>
              <w:t>2/11/12</w:t>
            </w:r>
          </w:p>
        </w:tc>
        <w:tc>
          <w:tcPr>
            <w:tcW w:w="1439" w:type="dxa"/>
          </w:tcPr>
          <w:p w14:paraId="74D8EFEA" w14:textId="77777777" w:rsidR="005A64C7" w:rsidRDefault="005A64C7" w:rsidP="00920140">
            <w:r>
              <w:t>Cyorke</w:t>
            </w:r>
          </w:p>
        </w:tc>
        <w:tc>
          <w:tcPr>
            <w:tcW w:w="5778" w:type="dxa"/>
          </w:tcPr>
          <w:p w14:paraId="4178CD22" w14:textId="77777777" w:rsidR="005A64C7" w:rsidRPr="00DB42FD" w:rsidRDefault="005A64C7" w:rsidP="00920140">
            <w:r>
              <w:t>Moved final 1.0 document to new template</w:t>
            </w:r>
          </w:p>
        </w:tc>
      </w:tr>
      <w:tr w:rsidR="005A64C7" w:rsidRPr="009F1B7D" w14:paraId="158A44EE" w14:textId="77777777" w:rsidTr="005A64C7">
        <w:tc>
          <w:tcPr>
            <w:tcW w:w="1168" w:type="dxa"/>
          </w:tcPr>
          <w:p w14:paraId="23D112D2" w14:textId="77777777" w:rsidR="005A64C7" w:rsidRPr="00DB42FD" w:rsidRDefault="00C40C22" w:rsidP="00920140">
            <w:r>
              <w:lastRenderedPageBreak/>
              <w:t>r</w:t>
            </w:r>
            <w:r w:rsidR="005A64C7">
              <w:t>ev2</w:t>
            </w:r>
          </w:p>
        </w:tc>
        <w:tc>
          <w:tcPr>
            <w:tcW w:w="1191" w:type="dxa"/>
          </w:tcPr>
          <w:p w14:paraId="26CBCC18" w14:textId="77777777" w:rsidR="005A64C7" w:rsidRPr="00DB42FD" w:rsidRDefault="005A64C7" w:rsidP="00920140">
            <w:r>
              <w:t>3/4/12</w:t>
            </w:r>
          </w:p>
        </w:tc>
        <w:tc>
          <w:tcPr>
            <w:tcW w:w="1439" w:type="dxa"/>
          </w:tcPr>
          <w:p w14:paraId="73618B55" w14:textId="77777777" w:rsidR="005A64C7" w:rsidRPr="00DB42FD" w:rsidRDefault="005A64C7" w:rsidP="00920140">
            <w:r>
              <w:t>Chuan</w:t>
            </w:r>
          </w:p>
        </w:tc>
        <w:tc>
          <w:tcPr>
            <w:tcW w:w="5778" w:type="dxa"/>
          </w:tcPr>
          <w:p w14:paraId="002B3B30" w14:textId="77777777" w:rsidR="005A64C7" w:rsidRPr="00DB42FD" w:rsidRDefault="005A64C7" w:rsidP="00920140">
            <w:r>
              <w:t>Added sections 8.1 and 8.2</w:t>
            </w:r>
          </w:p>
        </w:tc>
      </w:tr>
      <w:tr w:rsidR="00C40C22" w:rsidRPr="009F1B7D" w14:paraId="3B2DE4B4" w14:textId="77777777" w:rsidTr="005A64C7">
        <w:tc>
          <w:tcPr>
            <w:tcW w:w="1168" w:type="dxa"/>
          </w:tcPr>
          <w:p w14:paraId="7483238B" w14:textId="77777777" w:rsidR="00C40C22" w:rsidRDefault="00C40C22" w:rsidP="00920140">
            <w:r>
              <w:t>rev3</w:t>
            </w:r>
          </w:p>
        </w:tc>
        <w:tc>
          <w:tcPr>
            <w:tcW w:w="1191" w:type="dxa"/>
          </w:tcPr>
          <w:p w14:paraId="65F785D5" w14:textId="77777777" w:rsidR="00C40C22" w:rsidRDefault="00C40C22" w:rsidP="00920140">
            <w:r w:rsidRPr="00C40C22">
              <w:t>3/4/12</w:t>
            </w:r>
          </w:p>
        </w:tc>
        <w:tc>
          <w:tcPr>
            <w:tcW w:w="1439" w:type="dxa"/>
          </w:tcPr>
          <w:p w14:paraId="63D635D6" w14:textId="77777777" w:rsidR="00C40C22" w:rsidRDefault="00C40C22" w:rsidP="00920140">
            <w:r>
              <w:t>Stu</w:t>
            </w:r>
          </w:p>
        </w:tc>
        <w:tc>
          <w:tcPr>
            <w:tcW w:w="5778" w:type="dxa"/>
          </w:tcPr>
          <w:p w14:paraId="2BDC3D71" w14:textId="77777777" w:rsidR="00C40C22" w:rsidRDefault="00C40C22" w:rsidP="00920140">
            <w:r>
              <w:t>Edited the UML diagram and updated the XML for 7.3</w:t>
            </w:r>
          </w:p>
        </w:tc>
      </w:tr>
      <w:tr w:rsidR="003234D5" w:rsidRPr="009F1B7D" w14:paraId="6B32558C" w14:textId="77777777" w:rsidTr="005A64C7">
        <w:tc>
          <w:tcPr>
            <w:tcW w:w="1168" w:type="dxa"/>
          </w:tcPr>
          <w:p w14:paraId="6AABA042" w14:textId="0C677676" w:rsidR="003234D5" w:rsidRDefault="00BC3490" w:rsidP="00920140">
            <w:r>
              <w:t>r</w:t>
            </w:r>
            <w:r w:rsidR="003234D5">
              <w:t>ev4</w:t>
            </w:r>
          </w:p>
        </w:tc>
        <w:tc>
          <w:tcPr>
            <w:tcW w:w="1191" w:type="dxa"/>
          </w:tcPr>
          <w:p w14:paraId="55300022" w14:textId="77777777" w:rsidR="003234D5" w:rsidRPr="00C40C22" w:rsidRDefault="003234D5" w:rsidP="00920140">
            <w:r w:rsidRPr="00C40C22">
              <w:t>3/4/12</w:t>
            </w:r>
          </w:p>
        </w:tc>
        <w:tc>
          <w:tcPr>
            <w:tcW w:w="1439" w:type="dxa"/>
          </w:tcPr>
          <w:p w14:paraId="2D81F15E" w14:textId="77777777" w:rsidR="003234D5" w:rsidRDefault="003234D5" w:rsidP="00920140">
            <w:r>
              <w:t>Carl</w:t>
            </w:r>
          </w:p>
        </w:tc>
        <w:tc>
          <w:tcPr>
            <w:tcW w:w="5778" w:type="dxa"/>
          </w:tcPr>
          <w:p w14:paraId="6D1574E5" w14:textId="77777777" w:rsidR="003234D5" w:rsidRDefault="003234D5" w:rsidP="003234D5">
            <w:r>
              <w:t>Accepted Stu’s changes and fixed formatting in 7.3</w:t>
            </w:r>
          </w:p>
        </w:tc>
      </w:tr>
      <w:tr w:rsidR="00CB2136" w:rsidRPr="009F1B7D" w14:paraId="7085393F" w14:textId="77777777" w:rsidTr="005A64C7">
        <w:tc>
          <w:tcPr>
            <w:tcW w:w="1168" w:type="dxa"/>
          </w:tcPr>
          <w:p w14:paraId="11537854" w14:textId="79623F13" w:rsidR="00CB2136" w:rsidRDefault="00CB2136" w:rsidP="00920140">
            <w:r>
              <w:t>rev4b</w:t>
            </w:r>
          </w:p>
        </w:tc>
        <w:tc>
          <w:tcPr>
            <w:tcW w:w="1191" w:type="dxa"/>
          </w:tcPr>
          <w:p w14:paraId="4A3BD780" w14:textId="777F7108" w:rsidR="00CB2136" w:rsidRPr="00C40C22" w:rsidRDefault="00CB2136" w:rsidP="00920140">
            <w:r>
              <w:t>3/6/12</w:t>
            </w:r>
          </w:p>
        </w:tc>
        <w:tc>
          <w:tcPr>
            <w:tcW w:w="1439" w:type="dxa"/>
          </w:tcPr>
          <w:p w14:paraId="74C7310C" w14:textId="6F203B03" w:rsidR="00CB2136" w:rsidRDefault="00CB2136" w:rsidP="00920140">
            <w:r>
              <w:t>Stu</w:t>
            </w:r>
          </w:p>
        </w:tc>
        <w:tc>
          <w:tcPr>
            <w:tcW w:w="5778" w:type="dxa"/>
          </w:tcPr>
          <w:p w14:paraId="18B19A9D" w14:textId="1D1ADFB3" w:rsidR="00CB2136" w:rsidRPr="00CB2136" w:rsidRDefault="00CB2136" w:rsidP="003234D5">
            <w:pPr>
              <w:rPr>
                <w:b/>
              </w:rPr>
            </w:pPr>
            <w:r>
              <w:t xml:space="preserve">Updated 7.3.2 AND 7.3.3Added 7.4 </w:t>
            </w:r>
            <w:r w:rsidRPr="00CB2136">
              <w:t>Logical Switch Capabilities</w:t>
            </w:r>
            <w:r>
              <w:t>.</w:t>
            </w:r>
          </w:p>
        </w:tc>
      </w:tr>
      <w:tr w:rsidR="00BC3490" w:rsidRPr="009F1B7D" w14:paraId="343E706E" w14:textId="77777777" w:rsidTr="005A64C7">
        <w:tc>
          <w:tcPr>
            <w:tcW w:w="1168" w:type="dxa"/>
          </w:tcPr>
          <w:p w14:paraId="322423E6" w14:textId="20376B15" w:rsidR="00BC3490" w:rsidRDefault="00BC3490" w:rsidP="00920140">
            <w:r>
              <w:t>rev5</w:t>
            </w:r>
          </w:p>
        </w:tc>
        <w:tc>
          <w:tcPr>
            <w:tcW w:w="1191" w:type="dxa"/>
          </w:tcPr>
          <w:p w14:paraId="2F820F5D" w14:textId="0913D807" w:rsidR="00BC3490" w:rsidRPr="00C40C22" w:rsidRDefault="00BC3490" w:rsidP="00920140">
            <w:r>
              <w:t>3/6/12</w:t>
            </w:r>
          </w:p>
        </w:tc>
        <w:tc>
          <w:tcPr>
            <w:tcW w:w="1439" w:type="dxa"/>
          </w:tcPr>
          <w:p w14:paraId="2B943056" w14:textId="0D4FACE6" w:rsidR="00BC3490" w:rsidRDefault="00BC3490" w:rsidP="00920140">
            <w:r>
              <w:t>Juergen</w:t>
            </w:r>
          </w:p>
        </w:tc>
        <w:tc>
          <w:tcPr>
            <w:tcW w:w="5778" w:type="dxa"/>
          </w:tcPr>
          <w:p w14:paraId="6F0F2D01" w14:textId="52ACEE88" w:rsidR="00BC3490" w:rsidRDefault="00CB2136" w:rsidP="00CB2136">
            <w:pPr>
              <w:pStyle w:val="PlainText"/>
            </w:pPr>
            <w:r>
              <w:t>I</w:t>
            </w:r>
            <w:r w:rsidR="00BC3490">
              <w:t>ntegrate configuration of certificates for</w:t>
            </w:r>
            <w:r w:rsidR="00BC3490" w:rsidRPr="00BC3490">
              <w:t xml:space="preserve">TLS authentication between logical switch and controller. </w:t>
            </w:r>
            <w:r>
              <w:t>Updated t</w:t>
            </w:r>
            <w:r w:rsidR="00BC3490" w:rsidRPr="00BC3490">
              <w:t>extual descriptions, XML schemas, normative text, XML examples</w:t>
            </w:r>
            <w:r>
              <w:t>,</w:t>
            </w:r>
            <w:r w:rsidR="00BC3490" w:rsidRPr="00BC3490">
              <w:t xml:space="preserve"> XML schema in section 7 as well as in Appendix A.</w:t>
            </w:r>
          </w:p>
        </w:tc>
      </w:tr>
      <w:tr w:rsidR="00CB2136" w:rsidRPr="009F1B7D" w14:paraId="3D242BDC" w14:textId="77777777" w:rsidTr="005A64C7">
        <w:tc>
          <w:tcPr>
            <w:tcW w:w="1168" w:type="dxa"/>
          </w:tcPr>
          <w:p w14:paraId="1D72FA57" w14:textId="6D2DAE02" w:rsidR="00CB2136" w:rsidRDefault="00CB2136" w:rsidP="00920140">
            <w:r>
              <w:t>rev6</w:t>
            </w:r>
          </w:p>
        </w:tc>
        <w:tc>
          <w:tcPr>
            <w:tcW w:w="1191" w:type="dxa"/>
          </w:tcPr>
          <w:p w14:paraId="5EFAAB7A" w14:textId="68FC581E" w:rsidR="00CB2136" w:rsidRDefault="00CB2136" w:rsidP="00920140">
            <w:r>
              <w:t>3/6/12</w:t>
            </w:r>
          </w:p>
        </w:tc>
        <w:tc>
          <w:tcPr>
            <w:tcW w:w="1439" w:type="dxa"/>
          </w:tcPr>
          <w:p w14:paraId="51915949" w14:textId="33CD6EB6" w:rsidR="00CB2136" w:rsidRDefault="00CB2136" w:rsidP="00920140">
            <w:r>
              <w:t>Carl</w:t>
            </w:r>
          </w:p>
        </w:tc>
        <w:tc>
          <w:tcPr>
            <w:tcW w:w="5778" w:type="dxa"/>
          </w:tcPr>
          <w:p w14:paraId="501B29EC" w14:textId="30233B61" w:rsidR="00CB2136" w:rsidRDefault="00CB2136" w:rsidP="00CB2136">
            <w:pPr>
              <w:pStyle w:val="PlainText"/>
            </w:pPr>
            <w:r>
              <w:t xml:space="preserve">Accepted and formatted changes by Stu and Juergen. </w:t>
            </w:r>
          </w:p>
        </w:tc>
      </w:tr>
      <w:tr w:rsidR="008B674D" w:rsidRPr="009F1B7D" w14:paraId="3566C435" w14:textId="77777777" w:rsidTr="005A64C7">
        <w:tc>
          <w:tcPr>
            <w:tcW w:w="1168" w:type="dxa"/>
          </w:tcPr>
          <w:p w14:paraId="1B7128C2" w14:textId="72065CF2" w:rsidR="008B674D" w:rsidRDefault="00CC7451" w:rsidP="00920140">
            <w:r>
              <w:t>r</w:t>
            </w:r>
            <w:r w:rsidR="008B674D">
              <w:t>ev7</w:t>
            </w:r>
          </w:p>
        </w:tc>
        <w:tc>
          <w:tcPr>
            <w:tcW w:w="1191" w:type="dxa"/>
          </w:tcPr>
          <w:p w14:paraId="5F354F00" w14:textId="45395358" w:rsidR="008B674D" w:rsidRDefault="008B674D" w:rsidP="00920140">
            <w:r>
              <w:t>3/12/12</w:t>
            </w:r>
          </w:p>
        </w:tc>
        <w:tc>
          <w:tcPr>
            <w:tcW w:w="1439" w:type="dxa"/>
          </w:tcPr>
          <w:p w14:paraId="1B249981" w14:textId="433F3C0C" w:rsidR="008B674D" w:rsidRDefault="008B674D" w:rsidP="00920140">
            <w:r>
              <w:t>Thomas</w:t>
            </w:r>
          </w:p>
        </w:tc>
        <w:tc>
          <w:tcPr>
            <w:tcW w:w="5778" w:type="dxa"/>
          </w:tcPr>
          <w:p w14:paraId="6621AFEB" w14:textId="6BEF7378" w:rsidR="008B674D" w:rsidRDefault="008B674D" w:rsidP="00CB2136">
            <w:pPr>
              <w:pStyle w:val="PlainText"/>
            </w:pPr>
            <w:r>
              <w:t>Updated the XML schema for certificates</w:t>
            </w:r>
          </w:p>
        </w:tc>
      </w:tr>
      <w:tr w:rsidR="00CC7451" w:rsidRPr="009F1B7D" w14:paraId="048E7E8D" w14:textId="77777777" w:rsidTr="005A64C7">
        <w:tc>
          <w:tcPr>
            <w:tcW w:w="1168" w:type="dxa"/>
          </w:tcPr>
          <w:p w14:paraId="178D1397" w14:textId="1B036919" w:rsidR="00CC7451" w:rsidRDefault="00CC7451" w:rsidP="00920140">
            <w:r>
              <w:t>rev8</w:t>
            </w:r>
          </w:p>
        </w:tc>
        <w:tc>
          <w:tcPr>
            <w:tcW w:w="1191" w:type="dxa"/>
          </w:tcPr>
          <w:p w14:paraId="1A354DEB" w14:textId="7928AD1E" w:rsidR="00CC7451" w:rsidRDefault="00CC7451" w:rsidP="00920140">
            <w:r>
              <w:t>3/13/13</w:t>
            </w:r>
          </w:p>
        </w:tc>
        <w:tc>
          <w:tcPr>
            <w:tcW w:w="1439" w:type="dxa"/>
          </w:tcPr>
          <w:p w14:paraId="09FADD7B" w14:textId="288645D2" w:rsidR="00CC7451" w:rsidRDefault="00CC7451" w:rsidP="00920140">
            <w:r>
              <w:t>Chuan</w:t>
            </w:r>
          </w:p>
        </w:tc>
        <w:tc>
          <w:tcPr>
            <w:tcW w:w="5778" w:type="dxa"/>
          </w:tcPr>
          <w:p w14:paraId="780F787E" w14:textId="24901595" w:rsidR="00CC7451" w:rsidRDefault="00CC7451" w:rsidP="00CB2136">
            <w:pPr>
              <w:pStyle w:val="PlainText"/>
            </w:pPr>
            <w:r>
              <w:t>Added section 7.12. Moved all flow table capability items to flow table object. Updated all related XML schema and YANG models</w:t>
            </w:r>
            <w:r w:rsidR="0019250C">
              <w:t>.</w:t>
            </w:r>
          </w:p>
        </w:tc>
      </w:tr>
      <w:tr w:rsidR="0019250C" w:rsidRPr="009F1B7D" w14:paraId="1D9E5B77" w14:textId="77777777" w:rsidTr="005A64C7">
        <w:tc>
          <w:tcPr>
            <w:tcW w:w="1168" w:type="dxa"/>
          </w:tcPr>
          <w:p w14:paraId="65308C72" w14:textId="14A957BB" w:rsidR="0019250C" w:rsidRDefault="0019250C" w:rsidP="00920140">
            <w:r>
              <w:t>rev9</w:t>
            </w:r>
          </w:p>
        </w:tc>
        <w:tc>
          <w:tcPr>
            <w:tcW w:w="1191" w:type="dxa"/>
          </w:tcPr>
          <w:p w14:paraId="1288CB1B" w14:textId="0FDB2F4D" w:rsidR="0019250C" w:rsidRDefault="0019250C" w:rsidP="00920140">
            <w:r>
              <w:t>3/18/12</w:t>
            </w:r>
          </w:p>
        </w:tc>
        <w:tc>
          <w:tcPr>
            <w:tcW w:w="1439" w:type="dxa"/>
          </w:tcPr>
          <w:p w14:paraId="24E48E8C" w14:textId="1D0829CC" w:rsidR="0019250C" w:rsidRDefault="0019250C" w:rsidP="00920140">
            <w:r>
              <w:t xml:space="preserve">Carl </w:t>
            </w:r>
          </w:p>
        </w:tc>
        <w:tc>
          <w:tcPr>
            <w:tcW w:w="5778" w:type="dxa"/>
          </w:tcPr>
          <w:p w14:paraId="6F3D4C20" w14:textId="5D382DF5" w:rsidR="0019250C" w:rsidRDefault="0019250C" w:rsidP="00CB2136">
            <w:pPr>
              <w:pStyle w:val="PlainText"/>
            </w:pPr>
            <w:r>
              <w:t>Accepted and formatted changes by Chuan.</w:t>
            </w:r>
          </w:p>
        </w:tc>
      </w:tr>
    </w:tbl>
    <w:p w14:paraId="0508CC7B" w14:textId="77777777" w:rsidR="00F71F36" w:rsidRPr="00DB42FD" w:rsidRDefault="00F71F36" w:rsidP="007D61A9">
      <w:pPr>
        <w:pStyle w:val="Appx"/>
      </w:pPr>
      <w:bookmarkStart w:id="171" w:name="_Toc315954035"/>
      <w:bookmarkStart w:id="172" w:name="_Toc316542545"/>
      <w:bookmarkStart w:id="173" w:name="_Toc318908576"/>
      <w:r w:rsidRPr="00DB42FD">
        <w:t>Considerations for Next or Future Releases</w:t>
      </w:r>
      <w:bookmarkEnd w:id="171"/>
      <w:bookmarkEnd w:id="172"/>
      <w:bookmarkEnd w:id="173"/>
    </w:p>
    <w:tbl>
      <w:tblPr>
        <w:tblStyle w:val="TableGrid"/>
        <w:tblW w:w="0" w:type="auto"/>
        <w:tblLook w:val="04A0" w:firstRow="1" w:lastRow="0" w:firstColumn="1" w:lastColumn="0" w:noHBand="0" w:noVBand="1"/>
      </w:tblPr>
      <w:tblGrid>
        <w:gridCol w:w="1188"/>
        <w:gridCol w:w="6660"/>
        <w:gridCol w:w="1728"/>
      </w:tblGrid>
      <w:tr w:rsidR="00F71F36" w:rsidRPr="009F1B7D" w14:paraId="77B7BB35" w14:textId="77777777" w:rsidTr="00920140">
        <w:tc>
          <w:tcPr>
            <w:tcW w:w="1188" w:type="dxa"/>
          </w:tcPr>
          <w:p w14:paraId="3D993E76" w14:textId="77777777" w:rsidR="00F71F36" w:rsidRPr="00DB42FD" w:rsidRDefault="00F71F36" w:rsidP="00920140">
            <w:pPr>
              <w:spacing w:after="200" w:line="276" w:lineRule="auto"/>
              <w:rPr>
                <w:b/>
              </w:rPr>
            </w:pPr>
            <w:r w:rsidRPr="00DB42FD">
              <w:rPr>
                <w:b/>
              </w:rPr>
              <w:t>ID</w:t>
            </w:r>
          </w:p>
        </w:tc>
        <w:tc>
          <w:tcPr>
            <w:tcW w:w="6660" w:type="dxa"/>
          </w:tcPr>
          <w:p w14:paraId="3AFDFC0D" w14:textId="77777777" w:rsidR="00F71F36" w:rsidRPr="00DB42FD" w:rsidRDefault="00F71F36" w:rsidP="00920140">
            <w:pPr>
              <w:spacing w:after="200" w:line="276" w:lineRule="auto"/>
              <w:rPr>
                <w:b/>
              </w:rPr>
            </w:pPr>
            <w:r w:rsidRPr="00DB42FD">
              <w:rPr>
                <w:b/>
              </w:rPr>
              <w:t>Description</w:t>
            </w:r>
          </w:p>
        </w:tc>
        <w:tc>
          <w:tcPr>
            <w:tcW w:w="1728" w:type="dxa"/>
          </w:tcPr>
          <w:p w14:paraId="3CBB47A1" w14:textId="77777777" w:rsidR="00F71F36" w:rsidRPr="00DB42FD" w:rsidRDefault="00F71F36" w:rsidP="00920140">
            <w:pPr>
              <w:spacing w:after="200" w:line="276" w:lineRule="auto"/>
              <w:rPr>
                <w:b/>
              </w:rPr>
            </w:pPr>
            <w:r w:rsidRPr="00DB42FD">
              <w:rPr>
                <w:b/>
              </w:rPr>
              <w:t>Priority</w:t>
            </w:r>
          </w:p>
        </w:tc>
      </w:tr>
      <w:tr w:rsidR="00F71F36" w:rsidRPr="009F1B7D" w14:paraId="71B60B59" w14:textId="77777777" w:rsidTr="00920140">
        <w:tc>
          <w:tcPr>
            <w:tcW w:w="1188" w:type="dxa"/>
          </w:tcPr>
          <w:p w14:paraId="5E95EAA5" w14:textId="77777777" w:rsidR="00F71F36" w:rsidRPr="00DB42FD" w:rsidRDefault="00F71F36" w:rsidP="00920140">
            <w:r w:rsidRPr="00DB42FD">
              <w:t>F-0001</w:t>
            </w:r>
          </w:p>
        </w:tc>
        <w:tc>
          <w:tcPr>
            <w:tcW w:w="6660" w:type="dxa"/>
          </w:tcPr>
          <w:p w14:paraId="3857A8AA" w14:textId="77777777" w:rsidR="00F71F36" w:rsidRPr="00DB42FD" w:rsidRDefault="00F71F36" w:rsidP="00920140">
            <w:r w:rsidRPr="00DB42FD">
              <w:t>Multiple OpenFlow controllers associated with a single OpenFlow capable switch.</w:t>
            </w:r>
          </w:p>
        </w:tc>
        <w:tc>
          <w:tcPr>
            <w:tcW w:w="1728" w:type="dxa"/>
          </w:tcPr>
          <w:p w14:paraId="15EE4ABE" w14:textId="77777777" w:rsidR="00F71F36" w:rsidRPr="00DB42FD" w:rsidRDefault="00F71F36" w:rsidP="00920140">
            <w:r w:rsidRPr="00DB42FD">
              <w:t>P0</w:t>
            </w:r>
          </w:p>
        </w:tc>
      </w:tr>
      <w:tr w:rsidR="00F71F36" w:rsidRPr="009F1B7D" w14:paraId="2F6B2F92" w14:textId="77777777" w:rsidTr="00920140">
        <w:tc>
          <w:tcPr>
            <w:tcW w:w="1188" w:type="dxa"/>
          </w:tcPr>
          <w:p w14:paraId="6FDE5B9A" w14:textId="77777777" w:rsidR="00F71F36" w:rsidRPr="00DB42FD" w:rsidRDefault="00F71F36" w:rsidP="00920140">
            <w:r w:rsidRPr="00DB42FD">
              <w:t>F-0002</w:t>
            </w:r>
          </w:p>
        </w:tc>
        <w:tc>
          <w:tcPr>
            <w:tcW w:w="6660" w:type="dxa"/>
          </w:tcPr>
          <w:p w14:paraId="406D0FF7" w14:textId="77777777" w:rsidR="00F71F36" w:rsidRPr="00DB42FD" w:rsidRDefault="00F71F36" w:rsidP="00920140">
            <w:r w:rsidRPr="00DB42FD">
              <w:t>Adding additional configuration of queue related attributes beyond what is described in OF 1.1 Section A.2.2</w:t>
            </w:r>
          </w:p>
        </w:tc>
        <w:tc>
          <w:tcPr>
            <w:tcW w:w="1728" w:type="dxa"/>
          </w:tcPr>
          <w:p w14:paraId="330A5BA9" w14:textId="77777777" w:rsidR="00F71F36" w:rsidRPr="00DB42FD" w:rsidRDefault="00F71F36" w:rsidP="00920140"/>
        </w:tc>
      </w:tr>
      <w:tr w:rsidR="00F71F36" w:rsidRPr="009F1B7D" w14:paraId="616E7252" w14:textId="77777777" w:rsidTr="00920140">
        <w:tc>
          <w:tcPr>
            <w:tcW w:w="1188" w:type="dxa"/>
          </w:tcPr>
          <w:p w14:paraId="3E0CD153" w14:textId="77777777" w:rsidR="00F71F36" w:rsidRPr="00DB42FD" w:rsidRDefault="00F71F36" w:rsidP="00920140">
            <w:r w:rsidRPr="00DB42FD">
              <w:t>F-0003</w:t>
            </w:r>
          </w:p>
        </w:tc>
        <w:tc>
          <w:tcPr>
            <w:tcW w:w="6660" w:type="dxa"/>
          </w:tcPr>
          <w:p w14:paraId="0CC73C77" w14:textId="77777777" w:rsidR="00F71F36" w:rsidRPr="00DB42FD" w:rsidRDefault="00F71F36" w:rsidP="00920140">
            <w:r w:rsidRPr="00DB42FD">
              <w:t>OpenFlow Controller configuration and monitoring</w:t>
            </w:r>
          </w:p>
        </w:tc>
        <w:tc>
          <w:tcPr>
            <w:tcW w:w="1728" w:type="dxa"/>
          </w:tcPr>
          <w:p w14:paraId="52675681" w14:textId="77777777" w:rsidR="00F71F36" w:rsidRPr="00DB42FD" w:rsidRDefault="00F71F36" w:rsidP="00920140"/>
        </w:tc>
      </w:tr>
      <w:tr w:rsidR="00F71F36" w:rsidRPr="009F1B7D" w14:paraId="5AD69253" w14:textId="77777777" w:rsidTr="00920140">
        <w:tc>
          <w:tcPr>
            <w:tcW w:w="1188" w:type="dxa"/>
          </w:tcPr>
          <w:p w14:paraId="65249D5C" w14:textId="77777777" w:rsidR="00F71F36" w:rsidRPr="00DB42FD" w:rsidRDefault="00F71F36" w:rsidP="00920140">
            <w:r w:rsidRPr="00DB42FD">
              <w:t>F-0004</w:t>
            </w:r>
          </w:p>
        </w:tc>
        <w:tc>
          <w:tcPr>
            <w:tcW w:w="6660" w:type="dxa"/>
          </w:tcPr>
          <w:p w14:paraId="48B5D000" w14:textId="77777777" w:rsidR="00F71F36" w:rsidRPr="00DB42FD" w:rsidRDefault="00F71F36" w:rsidP="00920140">
            <w:r w:rsidRPr="00DB42FD">
              <w:t>bootstrap/auto-discovery/auto-associate of OpenFlow Capable Switches and the OpenFlow Manager</w:t>
            </w:r>
          </w:p>
        </w:tc>
        <w:tc>
          <w:tcPr>
            <w:tcW w:w="1728" w:type="dxa"/>
          </w:tcPr>
          <w:p w14:paraId="01F97A54" w14:textId="77777777" w:rsidR="00F71F36" w:rsidRPr="00DB42FD" w:rsidRDefault="00F71F36" w:rsidP="00920140"/>
        </w:tc>
      </w:tr>
    </w:tbl>
    <w:p w14:paraId="60864869" w14:textId="77777777" w:rsidR="00F71F36" w:rsidRPr="00472EAA" w:rsidRDefault="00F71F36" w:rsidP="007D61A9">
      <w:pPr>
        <w:pStyle w:val="Appx"/>
      </w:pPr>
      <w:bookmarkStart w:id="174" w:name="_Toc318908577"/>
      <w:r w:rsidRPr="00DB42FD">
        <w:t>Appendix E: ToDo List</w:t>
      </w:r>
      <w:bookmarkStart w:id="175" w:name="_Toc313864825"/>
      <w:bookmarkEnd w:id="174"/>
      <w:bookmarkEnd w:id="175"/>
    </w:p>
    <w:tbl>
      <w:tblPr>
        <w:tblStyle w:val="TableGrid"/>
        <w:tblW w:w="0" w:type="auto"/>
        <w:tblLook w:val="04A0" w:firstRow="1" w:lastRow="0" w:firstColumn="1" w:lastColumn="0" w:noHBand="0" w:noVBand="1"/>
      </w:tblPr>
      <w:tblGrid>
        <w:gridCol w:w="1070"/>
        <w:gridCol w:w="1708"/>
        <w:gridCol w:w="5229"/>
        <w:gridCol w:w="1569"/>
      </w:tblGrid>
      <w:tr w:rsidR="00F71F36" w:rsidRPr="00472EAA" w14:paraId="3B0B4BCF" w14:textId="77777777" w:rsidTr="00920140">
        <w:trPr>
          <w:hidden/>
        </w:trPr>
        <w:tc>
          <w:tcPr>
            <w:tcW w:w="1073" w:type="dxa"/>
          </w:tcPr>
          <w:p w14:paraId="1A94C5C7" w14:textId="77777777" w:rsidR="00F71F36" w:rsidRPr="00472EAA" w:rsidRDefault="00F71F36" w:rsidP="00920140">
            <w:pPr>
              <w:spacing w:after="200" w:line="276" w:lineRule="auto"/>
              <w:rPr>
                <w:b/>
                <w:vanish/>
              </w:rPr>
            </w:pPr>
            <w:r w:rsidRPr="00DB42FD">
              <w:rPr>
                <w:b/>
                <w:vanish/>
              </w:rPr>
              <w:t>Date</w:t>
            </w:r>
          </w:p>
        </w:tc>
        <w:tc>
          <w:tcPr>
            <w:tcW w:w="1111" w:type="dxa"/>
          </w:tcPr>
          <w:p w14:paraId="587430C5" w14:textId="77777777" w:rsidR="00F71F36" w:rsidRPr="00472EAA" w:rsidRDefault="00F71F36" w:rsidP="00920140">
            <w:pPr>
              <w:spacing w:after="200" w:line="276" w:lineRule="auto"/>
              <w:rPr>
                <w:b/>
                <w:vanish/>
              </w:rPr>
            </w:pPr>
            <w:r w:rsidRPr="00DB42FD">
              <w:rPr>
                <w:b/>
                <w:vanish/>
              </w:rPr>
              <w:t>Owner</w:t>
            </w:r>
          </w:p>
        </w:tc>
        <w:tc>
          <w:tcPr>
            <w:tcW w:w="5763" w:type="dxa"/>
          </w:tcPr>
          <w:p w14:paraId="7C7FC85C" w14:textId="77777777" w:rsidR="00F71F36" w:rsidRPr="00472EAA" w:rsidRDefault="00F71F36" w:rsidP="00920140">
            <w:pPr>
              <w:spacing w:after="200" w:line="276" w:lineRule="auto"/>
              <w:rPr>
                <w:b/>
                <w:vanish/>
              </w:rPr>
            </w:pPr>
            <w:r w:rsidRPr="00DB42FD">
              <w:rPr>
                <w:b/>
                <w:vanish/>
              </w:rPr>
              <w:t>Description</w:t>
            </w:r>
          </w:p>
        </w:tc>
        <w:tc>
          <w:tcPr>
            <w:tcW w:w="1629" w:type="dxa"/>
          </w:tcPr>
          <w:p w14:paraId="4D36669C" w14:textId="77777777" w:rsidR="00F71F36" w:rsidRPr="00472EAA" w:rsidRDefault="00F71F36" w:rsidP="00920140">
            <w:pPr>
              <w:spacing w:after="200" w:line="276" w:lineRule="auto"/>
              <w:rPr>
                <w:b/>
                <w:vanish/>
              </w:rPr>
            </w:pPr>
            <w:r w:rsidRPr="00DB42FD">
              <w:rPr>
                <w:b/>
                <w:vanish/>
              </w:rPr>
              <w:t>Status</w:t>
            </w:r>
          </w:p>
        </w:tc>
      </w:tr>
      <w:tr w:rsidR="00F71F36" w:rsidRPr="00472EAA" w14:paraId="4DABCA2A" w14:textId="77777777" w:rsidTr="00920140">
        <w:tc>
          <w:tcPr>
            <w:tcW w:w="1073" w:type="dxa"/>
          </w:tcPr>
          <w:p w14:paraId="3B681592" w14:textId="77777777" w:rsidR="00F71F36" w:rsidRPr="00472EAA" w:rsidRDefault="00F71F36" w:rsidP="00920140">
            <w:r w:rsidRPr="00DB42FD">
              <w:t>10/6/11</w:t>
            </w:r>
          </w:p>
        </w:tc>
        <w:tc>
          <w:tcPr>
            <w:tcW w:w="1111" w:type="dxa"/>
          </w:tcPr>
          <w:p w14:paraId="231065EC" w14:textId="77777777" w:rsidR="00F71F36" w:rsidRPr="00DB42FD" w:rsidRDefault="00F71F36" w:rsidP="00920140">
            <w:r w:rsidRPr="00DB42FD">
              <w:t>Stu</w:t>
            </w:r>
          </w:p>
        </w:tc>
        <w:tc>
          <w:tcPr>
            <w:tcW w:w="5763" w:type="dxa"/>
          </w:tcPr>
          <w:p w14:paraId="4722C715" w14:textId="77777777" w:rsidR="00F71F36" w:rsidRPr="00DB42FD" w:rsidRDefault="00F71F36" w:rsidP="00920140">
            <w:r w:rsidRPr="00DB42FD">
              <w:t>Change Port Configuration and Port State to Enums</w:t>
            </w:r>
          </w:p>
        </w:tc>
        <w:tc>
          <w:tcPr>
            <w:tcW w:w="1629" w:type="dxa"/>
          </w:tcPr>
          <w:p w14:paraId="1C3C3AE3" w14:textId="77777777" w:rsidR="00F71F36" w:rsidRPr="00DB42FD" w:rsidRDefault="00F71F36" w:rsidP="00920140">
            <w:r w:rsidRPr="00DB42FD">
              <w:t>Done</w:t>
            </w:r>
          </w:p>
        </w:tc>
      </w:tr>
      <w:tr w:rsidR="00F71F36" w:rsidRPr="00472EAA" w14:paraId="39B3ADD7" w14:textId="77777777" w:rsidTr="00920140">
        <w:tc>
          <w:tcPr>
            <w:tcW w:w="1073" w:type="dxa"/>
          </w:tcPr>
          <w:p w14:paraId="527793D5" w14:textId="77777777" w:rsidR="00F71F36" w:rsidRPr="00DB42FD" w:rsidRDefault="00F71F36" w:rsidP="00920140">
            <w:r w:rsidRPr="00DB42FD">
              <w:t>10/6/11</w:t>
            </w:r>
          </w:p>
        </w:tc>
        <w:tc>
          <w:tcPr>
            <w:tcW w:w="1111" w:type="dxa"/>
          </w:tcPr>
          <w:p w14:paraId="506F45C5" w14:textId="77777777" w:rsidR="00F71F36" w:rsidRPr="00DB42FD" w:rsidRDefault="00F71F36" w:rsidP="00920140">
            <w:r w:rsidRPr="00DB42FD">
              <w:t>Stu</w:t>
            </w:r>
          </w:p>
        </w:tc>
        <w:tc>
          <w:tcPr>
            <w:tcW w:w="5763" w:type="dxa"/>
          </w:tcPr>
          <w:p w14:paraId="57D465EA" w14:textId="77777777" w:rsidR="00F71F36" w:rsidRPr="00DB42FD" w:rsidRDefault="00F71F36" w:rsidP="00920140">
            <w:r w:rsidRPr="00DB42FD">
              <w:t xml:space="preserve">Add text strongly suggesting that OpenFlow Capable Switches avoid changing </w:t>
            </w:r>
            <w:r w:rsidR="00920140" w:rsidRPr="00DB42FD">
              <w:t>anything</w:t>
            </w:r>
            <w:r w:rsidRPr="00DB42FD">
              <w:t xml:space="preserve"> within the OpenFlow operational context with mechanisms other than OF-CONFIG 1.2. This is an especially strong </w:t>
            </w:r>
            <w:r w:rsidRPr="00DB42FD">
              <w:lastRenderedPageBreak/>
              <w:t>recommendation with respect to changes within the OpenFlow Logical Switch context</w:t>
            </w:r>
          </w:p>
        </w:tc>
        <w:tc>
          <w:tcPr>
            <w:tcW w:w="1629" w:type="dxa"/>
          </w:tcPr>
          <w:p w14:paraId="0A56A990" w14:textId="77777777" w:rsidR="00F71F36" w:rsidRPr="00DB42FD" w:rsidRDefault="00F71F36" w:rsidP="00920140">
            <w:r w:rsidRPr="00DB42FD">
              <w:lastRenderedPageBreak/>
              <w:t>Done</w:t>
            </w:r>
          </w:p>
        </w:tc>
      </w:tr>
      <w:tr w:rsidR="00F71F36" w:rsidRPr="00472EAA" w14:paraId="6C7AECB3" w14:textId="77777777" w:rsidTr="00920140">
        <w:tc>
          <w:tcPr>
            <w:tcW w:w="1073" w:type="dxa"/>
          </w:tcPr>
          <w:p w14:paraId="3D20D13F" w14:textId="77777777" w:rsidR="00F71F36" w:rsidRPr="00DB42FD" w:rsidRDefault="00F71F36" w:rsidP="00920140">
            <w:r w:rsidRPr="00DB42FD">
              <w:lastRenderedPageBreak/>
              <w:t>10/6/11</w:t>
            </w:r>
          </w:p>
        </w:tc>
        <w:tc>
          <w:tcPr>
            <w:tcW w:w="1111" w:type="dxa"/>
          </w:tcPr>
          <w:p w14:paraId="2F0823F2" w14:textId="77777777" w:rsidR="00F71F36" w:rsidRPr="00DB42FD" w:rsidRDefault="00F71F36" w:rsidP="00920140">
            <w:r w:rsidRPr="00DB42FD">
              <w:t>Stu</w:t>
            </w:r>
          </w:p>
        </w:tc>
        <w:tc>
          <w:tcPr>
            <w:tcW w:w="5763" w:type="dxa"/>
          </w:tcPr>
          <w:p w14:paraId="6657CE62" w14:textId="77777777" w:rsidR="00F71F36" w:rsidRPr="00DB42FD" w:rsidRDefault="00F71F36" w:rsidP="00920140">
            <w:r w:rsidRPr="00DB42FD">
              <w:t xml:space="preserve">Add a requirement that the OF Manger be notified of changes to the OpenFlow operational context of an OpenFlow Capable Switch which occur via a channel other than OF-CONFIG 1.3, </w:t>
            </w:r>
          </w:p>
        </w:tc>
        <w:tc>
          <w:tcPr>
            <w:tcW w:w="1629" w:type="dxa"/>
          </w:tcPr>
          <w:p w14:paraId="51956CC7" w14:textId="77777777" w:rsidR="00F71F36" w:rsidRPr="00DB42FD" w:rsidRDefault="00F71F36" w:rsidP="00920140">
            <w:r w:rsidRPr="00DB42FD">
              <w:t>Postponed</w:t>
            </w:r>
          </w:p>
        </w:tc>
      </w:tr>
      <w:tr w:rsidR="00F71F36" w:rsidRPr="00472EAA" w14:paraId="2CABF45C" w14:textId="77777777" w:rsidTr="00920140">
        <w:tc>
          <w:tcPr>
            <w:tcW w:w="1073" w:type="dxa"/>
          </w:tcPr>
          <w:p w14:paraId="42D78A22" w14:textId="77777777" w:rsidR="00F71F36" w:rsidRPr="00DB42FD" w:rsidRDefault="00F71F36" w:rsidP="00920140">
            <w:r w:rsidRPr="00DB42FD">
              <w:t>10/6/11</w:t>
            </w:r>
          </w:p>
        </w:tc>
        <w:tc>
          <w:tcPr>
            <w:tcW w:w="1111" w:type="dxa"/>
          </w:tcPr>
          <w:p w14:paraId="61DB24F9" w14:textId="77777777" w:rsidR="00F71F36" w:rsidRPr="00DB42FD" w:rsidRDefault="00F71F36" w:rsidP="00920140">
            <w:r w:rsidRPr="00DB42FD">
              <w:t>Stu</w:t>
            </w:r>
          </w:p>
        </w:tc>
        <w:tc>
          <w:tcPr>
            <w:tcW w:w="5763" w:type="dxa"/>
          </w:tcPr>
          <w:p w14:paraId="2F265081" w14:textId="77777777" w:rsidR="00F71F36" w:rsidRPr="00DB42FD" w:rsidRDefault="00F71F36" w:rsidP="00920140">
            <w:r w:rsidRPr="00DB42FD">
              <w:t>Develop an alternative model to consider for OpenFlow Port Feature Lists where there is one list and each feature is “tagged” with Current, Supported, Advertised, properties</w:t>
            </w:r>
          </w:p>
        </w:tc>
        <w:tc>
          <w:tcPr>
            <w:tcW w:w="1629" w:type="dxa"/>
          </w:tcPr>
          <w:p w14:paraId="6BEB3BDA" w14:textId="77777777" w:rsidR="00F71F36" w:rsidRPr="00DB42FD" w:rsidRDefault="00F71F36" w:rsidP="00920140">
            <w:r w:rsidRPr="00DB42FD">
              <w:t>Done</w:t>
            </w:r>
          </w:p>
          <w:p w14:paraId="3A6415FA" w14:textId="77777777" w:rsidR="00F71F36" w:rsidRPr="00472EAA" w:rsidRDefault="00F71F36" w:rsidP="00920140">
            <w:r w:rsidRPr="00DB42FD">
              <w:t>Expressed in XML Schema</w:t>
            </w:r>
          </w:p>
        </w:tc>
      </w:tr>
      <w:tr w:rsidR="00F71F36" w:rsidRPr="00472EAA" w14:paraId="44AEF74F" w14:textId="77777777" w:rsidTr="00920140">
        <w:tc>
          <w:tcPr>
            <w:tcW w:w="1073" w:type="dxa"/>
          </w:tcPr>
          <w:p w14:paraId="5BCA2D69" w14:textId="77777777" w:rsidR="00F71F36" w:rsidRPr="00DB42FD" w:rsidRDefault="00F71F36" w:rsidP="00920140">
            <w:r w:rsidRPr="00DB42FD">
              <w:t>10/6/11</w:t>
            </w:r>
          </w:p>
        </w:tc>
        <w:tc>
          <w:tcPr>
            <w:tcW w:w="1111" w:type="dxa"/>
          </w:tcPr>
          <w:p w14:paraId="763CF3A0" w14:textId="77777777" w:rsidR="00F71F36" w:rsidRPr="00DB42FD" w:rsidRDefault="00F71F36" w:rsidP="00920140">
            <w:r w:rsidRPr="00DB42FD">
              <w:t>Stu</w:t>
            </w:r>
          </w:p>
        </w:tc>
        <w:tc>
          <w:tcPr>
            <w:tcW w:w="5763" w:type="dxa"/>
          </w:tcPr>
          <w:p w14:paraId="1B5B4334" w14:textId="77777777" w:rsidR="00F71F36" w:rsidRPr="00DB42FD" w:rsidRDefault="00F71F36" w:rsidP="00920140">
            <w:r w:rsidRPr="00DB42FD">
              <w:t>Work out details for consideration of using URI as the universal identifier scheme including the enumeration identifiers of OpenFlow Resource</w:t>
            </w:r>
          </w:p>
        </w:tc>
        <w:tc>
          <w:tcPr>
            <w:tcW w:w="1629" w:type="dxa"/>
          </w:tcPr>
          <w:p w14:paraId="172DE1F5" w14:textId="77777777" w:rsidR="00F71F36" w:rsidRPr="00DB42FD" w:rsidRDefault="00F71F36" w:rsidP="00920140">
            <w:r w:rsidRPr="00DB42FD">
              <w:t>Done</w:t>
            </w:r>
          </w:p>
          <w:p w14:paraId="56423318" w14:textId="77777777" w:rsidR="00F71F36" w:rsidRPr="00472EAA" w:rsidRDefault="00F71F36" w:rsidP="00920140">
            <w:r w:rsidRPr="00DB42FD">
              <w:t>(use URNs)</w:t>
            </w:r>
          </w:p>
        </w:tc>
      </w:tr>
      <w:tr w:rsidR="00F71F36" w:rsidRPr="00472EAA" w14:paraId="64D44233" w14:textId="77777777" w:rsidTr="00920140">
        <w:tc>
          <w:tcPr>
            <w:tcW w:w="1073" w:type="dxa"/>
          </w:tcPr>
          <w:p w14:paraId="07527881" w14:textId="77777777" w:rsidR="00F71F36" w:rsidRPr="00DB42FD" w:rsidRDefault="00F71F36" w:rsidP="00920140">
            <w:r w:rsidRPr="00DB42FD">
              <w:t>10/6/11</w:t>
            </w:r>
          </w:p>
        </w:tc>
        <w:tc>
          <w:tcPr>
            <w:tcW w:w="1111" w:type="dxa"/>
          </w:tcPr>
          <w:p w14:paraId="01E5A86F" w14:textId="77777777" w:rsidR="00F71F36" w:rsidRPr="00DB42FD" w:rsidRDefault="00F71F36" w:rsidP="00920140">
            <w:r w:rsidRPr="00DB42FD">
              <w:t>Stu</w:t>
            </w:r>
          </w:p>
        </w:tc>
        <w:tc>
          <w:tcPr>
            <w:tcW w:w="5763" w:type="dxa"/>
          </w:tcPr>
          <w:p w14:paraId="627B6D4F" w14:textId="77777777" w:rsidR="00F71F36" w:rsidRPr="00DB42FD" w:rsidRDefault="00F71F36" w:rsidP="00920140">
            <w:r w:rsidRPr="00DB42FD">
              <w:t>Update top level UML model to reflect the need for a backup/failover OpenFlow Controller associated with an OpenFlow Logical Switch</w:t>
            </w:r>
          </w:p>
        </w:tc>
        <w:tc>
          <w:tcPr>
            <w:tcW w:w="1629" w:type="dxa"/>
          </w:tcPr>
          <w:p w14:paraId="341D5861" w14:textId="77777777" w:rsidR="00F71F36" w:rsidRPr="00DB42FD" w:rsidRDefault="00F71F36" w:rsidP="00920140">
            <w:r w:rsidRPr="00DB42FD">
              <w:t>Done</w:t>
            </w:r>
          </w:p>
        </w:tc>
      </w:tr>
      <w:tr w:rsidR="00F71F36" w:rsidRPr="00472EAA" w14:paraId="3FD031A8" w14:textId="77777777" w:rsidTr="00920140">
        <w:tc>
          <w:tcPr>
            <w:tcW w:w="1073" w:type="dxa"/>
          </w:tcPr>
          <w:p w14:paraId="3DFC8AE0" w14:textId="77777777" w:rsidR="00F71F36" w:rsidRPr="00DB42FD" w:rsidRDefault="00F71F36" w:rsidP="00920140">
            <w:r w:rsidRPr="00DB42FD">
              <w:t>10/6/11</w:t>
            </w:r>
          </w:p>
        </w:tc>
        <w:tc>
          <w:tcPr>
            <w:tcW w:w="1111" w:type="dxa"/>
          </w:tcPr>
          <w:p w14:paraId="1C687FE1" w14:textId="77777777" w:rsidR="00F71F36" w:rsidRPr="00DB42FD" w:rsidRDefault="00F71F36" w:rsidP="00920140">
            <w:r w:rsidRPr="00DB42FD">
              <w:t>Stu</w:t>
            </w:r>
          </w:p>
        </w:tc>
        <w:tc>
          <w:tcPr>
            <w:tcW w:w="5763" w:type="dxa"/>
          </w:tcPr>
          <w:p w14:paraId="6FFE9FAB" w14:textId="77777777" w:rsidR="00F71F36" w:rsidRPr="00DB42FD" w:rsidRDefault="00F71F36" w:rsidP="00920140">
            <w:r w:rsidRPr="00DB42FD">
              <w:t xml:space="preserve">Updated Use-cases to reflect that an OpenFlow Capable Switch can be configured to associate with a known OpenFlow Manager and an </w:t>
            </w:r>
            <w:r w:rsidR="00920140" w:rsidRPr="00DB42FD">
              <w:t>OpenFlow</w:t>
            </w:r>
            <w:r w:rsidRPr="00DB42FD">
              <w:t xml:space="preserve"> Manager can be configured to associate with a known OpenFlow Capable Switch. </w:t>
            </w:r>
          </w:p>
        </w:tc>
        <w:tc>
          <w:tcPr>
            <w:tcW w:w="1629" w:type="dxa"/>
          </w:tcPr>
          <w:p w14:paraId="16406786" w14:textId="77777777" w:rsidR="00F71F36" w:rsidRPr="00DB42FD" w:rsidRDefault="00F71F36" w:rsidP="00920140">
            <w:r w:rsidRPr="00DB42FD">
              <w:t>Done</w:t>
            </w:r>
          </w:p>
        </w:tc>
      </w:tr>
      <w:tr w:rsidR="00F71F36" w:rsidRPr="00472EAA" w14:paraId="1BDF76E9" w14:textId="77777777" w:rsidTr="00920140">
        <w:tc>
          <w:tcPr>
            <w:tcW w:w="1073" w:type="dxa"/>
          </w:tcPr>
          <w:p w14:paraId="310DD9CA" w14:textId="77777777" w:rsidR="00F71F36" w:rsidRPr="00DB42FD" w:rsidRDefault="00F71F36" w:rsidP="00920140">
            <w:r w:rsidRPr="00DB42FD">
              <w:t>10/16/11</w:t>
            </w:r>
          </w:p>
        </w:tc>
        <w:tc>
          <w:tcPr>
            <w:tcW w:w="1111" w:type="dxa"/>
          </w:tcPr>
          <w:p w14:paraId="7B68F977" w14:textId="77777777" w:rsidR="00F71F36" w:rsidRPr="00DB42FD" w:rsidRDefault="00F71F36" w:rsidP="00920140">
            <w:r w:rsidRPr="00DB42FD">
              <w:t>Stu</w:t>
            </w:r>
          </w:p>
        </w:tc>
        <w:tc>
          <w:tcPr>
            <w:tcW w:w="5763" w:type="dxa"/>
          </w:tcPr>
          <w:p w14:paraId="05373754" w14:textId="77777777" w:rsidR="00F71F36" w:rsidRPr="00DB42FD" w:rsidRDefault="00F71F36" w:rsidP="00920140">
            <w:r w:rsidRPr="00DB42FD">
              <w:t>Support F-0001 in Schema</w:t>
            </w:r>
          </w:p>
        </w:tc>
        <w:tc>
          <w:tcPr>
            <w:tcW w:w="1629" w:type="dxa"/>
          </w:tcPr>
          <w:p w14:paraId="325256FA" w14:textId="77777777" w:rsidR="00F71F36" w:rsidRPr="00DB42FD" w:rsidRDefault="00F71F36" w:rsidP="00920140">
            <w:r w:rsidRPr="00DB42FD">
              <w:t>Done</w:t>
            </w:r>
          </w:p>
        </w:tc>
      </w:tr>
      <w:tr w:rsidR="00F71F36" w:rsidRPr="00472EAA" w14:paraId="11572A12" w14:textId="77777777" w:rsidTr="00920140">
        <w:tc>
          <w:tcPr>
            <w:tcW w:w="1073" w:type="dxa"/>
          </w:tcPr>
          <w:p w14:paraId="66E18410" w14:textId="77777777" w:rsidR="00F71F36" w:rsidRPr="00472EAA" w:rsidRDefault="00F71F36" w:rsidP="00920140"/>
        </w:tc>
        <w:tc>
          <w:tcPr>
            <w:tcW w:w="1111" w:type="dxa"/>
          </w:tcPr>
          <w:p w14:paraId="74943539" w14:textId="77777777" w:rsidR="00F71F36" w:rsidRPr="00472EAA" w:rsidRDefault="00F71F36" w:rsidP="00920140"/>
        </w:tc>
        <w:tc>
          <w:tcPr>
            <w:tcW w:w="5763" w:type="dxa"/>
          </w:tcPr>
          <w:p w14:paraId="74CABC9F" w14:textId="77777777" w:rsidR="00F71F36" w:rsidRPr="00472EAA" w:rsidRDefault="00F71F36" w:rsidP="00920140"/>
        </w:tc>
        <w:tc>
          <w:tcPr>
            <w:tcW w:w="1629" w:type="dxa"/>
          </w:tcPr>
          <w:p w14:paraId="20B315C7" w14:textId="77777777" w:rsidR="00F71F36" w:rsidRPr="00472EAA" w:rsidRDefault="00F71F36" w:rsidP="00920140"/>
        </w:tc>
      </w:tr>
      <w:tr w:rsidR="00F71F36" w:rsidRPr="00472EAA" w14:paraId="3BFD0544" w14:textId="77777777" w:rsidTr="00920140">
        <w:tc>
          <w:tcPr>
            <w:tcW w:w="1073" w:type="dxa"/>
          </w:tcPr>
          <w:p w14:paraId="57F59F8C" w14:textId="77777777" w:rsidR="00F71F36" w:rsidRPr="00DB42FD" w:rsidRDefault="00F71F36" w:rsidP="00920140">
            <w:r w:rsidRPr="00DB42FD">
              <w:t>10/20/11</w:t>
            </w:r>
          </w:p>
        </w:tc>
        <w:tc>
          <w:tcPr>
            <w:tcW w:w="1111" w:type="dxa"/>
          </w:tcPr>
          <w:p w14:paraId="04F6A1BE" w14:textId="77777777" w:rsidR="00F71F36" w:rsidRPr="00DB42FD" w:rsidRDefault="00F71F36" w:rsidP="00920140">
            <w:r w:rsidRPr="00DB42FD">
              <w:t>Stu</w:t>
            </w:r>
          </w:p>
        </w:tc>
        <w:tc>
          <w:tcPr>
            <w:tcW w:w="5763" w:type="dxa"/>
          </w:tcPr>
          <w:p w14:paraId="04A7AE60" w14:textId="77777777" w:rsidR="00F71F36" w:rsidRPr="00DB42FD" w:rsidRDefault="00F71F36" w:rsidP="00920140">
            <w:r w:rsidRPr="00DB42FD">
              <w:t>Propose a field or entry point to bind Resources to a context outside of the Logical Switch</w:t>
            </w:r>
          </w:p>
        </w:tc>
        <w:tc>
          <w:tcPr>
            <w:tcW w:w="1629" w:type="dxa"/>
          </w:tcPr>
          <w:p w14:paraId="2FD93CC4" w14:textId="77777777" w:rsidR="00F71F36" w:rsidRPr="00DB42FD" w:rsidRDefault="00F71F36" w:rsidP="00920140">
            <w:r w:rsidRPr="00DB42FD">
              <w:t>Postpone</w:t>
            </w:r>
          </w:p>
        </w:tc>
      </w:tr>
      <w:tr w:rsidR="00F71F36" w:rsidRPr="00472EAA" w14:paraId="47FA885F" w14:textId="77777777" w:rsidTr="00920140">
        <w:tc>
          <w:tcPr>
            <w:tcW w:w="1073" w:type="dxa"/>
          </w:tcPr>
          <w:p w14:paraId="74BFE847" w14:textId="77777777" w:rsidR="00F71F36" w:rsidRPr="00DB42FD" w:rsidRDefault="00F71F36" w:rsidP="00920140">
            <w:r w:rsidRPr="00DB42FD">
              <w:t>10/20/11</w:t>
            </w:r>
          </w:p>
        </w:tc>
        <w:tc>
          <w:tcPr>
            <w:tcW w:w="1111" w:type="dxa"/>
          </w:tcPr>
          <w:p w14:paraId="013EDF30" w14:textId="77777777" w:rsidR="00F71F36" w:rsidRPr="00DB42FD" w:rsidRDefault="00F71F36" w:rsidP="00920140">
            <w:r w:rsidRPr="00DB42FD">
              <w:t>Stu</w:t>
            </w:r>
          </w:p>
        </w:tc>
        <w:tc>
          <w:tcPr>
            <w:tcW w:w="5763" w:type="dxa"/>
          </w:tcPr>
          <w:p w14:paraId="6404DD6C" w14:textId="77777777" w:rsidR="00F71F36" w:rsidRPr="00DB42FD" w:rsidRDefault="00F71F36" w:rsidP="00920140">
            <w:r w:rsidRPr="00DB42FD">
              <w:t>Add the controller roles fields to the controller UML</w:t>
            </w:r>
          </w:p>
        </w:tc>
        <w:tc>
          <w:tcPr>
            <w:tcW w:w="1629" w:type="dxa"/>
          </w:tcPr>
          <w:p w14:paraId="29AF5FCA" w14:textId="77777777" w:rsidR="00F71F36" w:rsidRPr="00DB42FD" w:rsidRDefault="00F71F36" w:rsidP="00920140">
            <w:r w:rsidRPr="00DB42FD">
              <w:t>Done</w:t>
            </w:r>
          </w:p>
        </w:tc>
      </w:tr>
      <w:tr w:rsidR="00F71F36" w:rsidRPr="00472EAA" w14:paraId="3976B500" w14:textId="77777777" w:rsidTr="00920140">
        <w:tc>
          <w:tcPr>
            <w:tcW w:w="1073" w:type="dxa"/>
          </w:tcPr>
          <w:p w14:paraId="714E82FE" w14:textId="77777777" w:rsidR="00F71F36" w:rsidRPr="00DB42FD" w:rsidRDefault="00F71F36" w:rsidP="00920140">
            <w:r w:rsidRPr="00DB42FD">
              <w:t>10/31/11</w:t>
            </w:r>
          </w:p>
        </w:tc>
        <w:tc>
          <w:tcPr>
            <w:tcW w:w="1111" w:type="dxa"/>
          </w:tcPr>
          <w:p w14:paraId="6C044C59" w14:textId="77777777" w:rsidR="00F71F36" w:rsidRPr="00DB42FD" w:rsidRDefault="00F71F36" w:rsidP="00920140">
            <w:r w:rsidRPr="00DB42FD">
              <w:t>Stu</w:t>
            </w:r>
          </w:p>
        </w:tc>
        <w:tc>
          <w:tcPr>
            <w:tcW w:w="5763" w:type="dxa"/>
          </w:tcPr>
          <w:p w14:paraId="7BF1D8C1" w14:textId="77777777" w:rsidR="00F71F36" w:rsidRPr="00DB42FD" w:rsidRDefault="00F71F36" w:rsidP="00920140">
            <w:r w:rsidRPr="00DB42FD">
              <w:t>Add protocol and local ip fields to the controller class</w:t>
            </w:r>
          </w:p>
        </w:tc>
        <w:tc>
          <w:tcPr>
            <w:tcW w:w="1629" w:type="dxa"/>
          </w:tcPr>
          <w:p w14:paraId="08157002" w14:textId="77777777" w:rsidR="00F71F36" w:rsidRPr="00DB42FD" w:rsidRDefault="00F71F36" w:rsidP="00920140">
            <w:r w:rsidRPr="00DB42FD">
              <w:t>Done</w:t>
            </w:r>
          </w:p>
        </w:tc>
      </w:tr>
      <w:tr w:rsidR="00F71F36" w:rsidRPr="00472EAA" w14:paraId="4A8BFF28" w14:textId="77777777" w:rsidTr="00920140">
        <w:tc>
          <w:tcPr>
            <w:tcW w:w="1073" w:type="dxa"/>
          </w:tcPr>
          <w:p w14:paraId="1A0A844A" w14:textId="77777777" w:rsidR="00F71F36" w:rsidRPr="00DB42FD" w:rsidRDefault="00F71F36" w:rsidP="00920140">
            <w:r w:rsidRPr="00DB42FD">
              <w:t>10/31/11</w:t>
            </w:r>
          </w:p>
        </w:tc>
        <w:tc>
          <w:tcPr>
            <w:tcW w:w="1111" w:type="dxa"/>
          </w:tcPr>
          <w:p w14:paraId="2081C2B5" w14:textId="77777777" w:rsidR="00F71F36" w:rsidRPr="00DB42FD" w:rsidRDefault="00F71F36" w:rsidP="00920140">
            <w:r w:rsidRPr="00DB42FD">
              <w:t>Stu</w:t>
            </w:r>
          </w:p>
        </w:tc>
        <w:tc>
          <w:tcPr>
            <w:tcW w:w="5763" w:type="dxa"/>
          </w:tcPr>
          <w:p w14:paraId="2D175998" w14:textId="77777777" w:rsidR="00F71F36" w:rsidRPr="00DB42FD" w:rsidRDefault="00F71F36" w:rsidP="00920140">
            <w:r w:rsidRPr="00DB42FD">
              <w:t>Add schema XSD</w:t>
            </w:r>
          </w:p>
        </w:tc>
        <w:tc>
          <w:tcPr>
            <w:tcW w:w="1629" w:type="dxa"/>
          </w:tcPr>
          <w:p w14:paraId="73D4ECC4" w14:textId="77777777" w:rsidR="00F71F36" w:rsidRPr="00DB42FD" w:rsidRDefault="00F71F36" w:rsidP="00920140">
            <w:r w:rsidRPr="00DB42FD">
              <w:t>Done</w:t>
            </w:r>
          </w:p>
        </w:tc>
      </w:tr>
      <w:tr w:rsidR="00F71F36" w:rsidRPr="00472EAA" w14:paraId="1917AF14" w14:textId="77777777" w:rsidTr="00920140">
        <w:tc>
          <w:tcPr>
            <w:tcW w:w="1073" w:type="dxa"/>
          </w:tcPr>
          <w:p w14:paraId="77C8875B" w14:textId="77777777" w:rsidR="00F71F36" w:rsidRPr="00DB42FD" w:rsidRDefault="00F71F36" w:rsidP="00920140">
            <w:r w:rsidRPr="00DB42FD">
              <w:t>10/31/11</w:t>
            </w:r>
          </w:p>
        </w:tc>
        <w:tc>
          <w:tcPr>
            <w:tcW w:w="1111" w:type="dxa"/>
          </w:tcPr>
          <w:p w14:paraId="62FDA87D" w14:textId="77777777" w:rsidR="00F71F36" w:rsidRPr="00472EAA" w:rsidRDefault="00F71F36" w:rsidP="00920140"/>
        </w:tc>
        <w:tc>
          <w:tcPr>
            <w:tcW w:w="5763" w:type="dxa"/>
          </w:tcPr>
          <w:p w14:paraId="3835BC1F" w14:textId="77777777" w:rsidR="00F71F36" w:rsidRPr="00DB42FD" w:rsidRDefault="00F71F36" w:rsidP="00920140">
            <w:r w:rsidRPr="00DB42FD">
              <w:t>Add language binding to NETCONF</w:t>
            </w:r>
          </w:p>
        </w:tc>
        <w:tc>
          <w:tcPr>
            <w:tcW w:w="1629" w:type="dxa"/>
          </w:tcPr>
          <w:p w14:paraId="007EBCA5" w14:textId="77777777" w:rsidR="00F71F36" w:rsidRPr="00DB42FD" w:rsidRDefault="00F71F36" w:rsidP="00920140">
            <w:r w:rsidRPr="00DB42FD">
              <w:t>Done</w:t>
            </w:r>
          </w:p>
        </w:tc>
      </w:tr>
      <w:tr w:rsidR="00F71F36" w:rsidRPr="00472EAA" w14:paraId="207C6C1F" w14:textId="77777777" w:rsidTr="00920140">
        <w:tc>
          <w:tcPr>
            <w:tcW w:w="1073" w:type="dxa"/>
          </w:tcPr>
          <w:p w14:paraId="3CA46164" w14:textId="77777777" w:rsidR="00F71F36" w:rsidRPr="00DB42FD" w:rsidRDefault="00F71F36" w:rsidP="00920140">
            <w:r w:rsidRPr="00DB42FD">
              <w:t>10/31/11</w:t>
            </w:r>
          </w:p>
        </w:tc>
        <w:tc>
          <w:tcPr>
            <w:tcW w:w="1111" w:type="dxa"/>
          </w:tcPr>
          <w:p w14:paraId="0939177B" w14:textId="77777777" w:rsidR="00F71F36" w:rsidRPr="00DB42FD" w:rsidRDefault="00F71F36" w:rsidP="00920140">
            <w:r w:rsidRPr="00DB42FD">
              <w:t>Thomas</w:t>
            </w:r>
          </w:p>
        </w:tc>
        <w:tc>
          <w:tcPr>
            <w:tcW w:w="5763" w:type="dxa"/>
          </w:tcPr>
          <w:p w14:paraId="6E4672E4" w14:textId="77777777" w:rsidR="00F71F36" w:rsidRPr="00DB42FD" w:rsidRDefault="00F71F36" w:rsidP="00920140">
            <w:r w:rsidRPr="00DB42FD">
              <w:t>Change ids to URNs and to remove emergency behavior from XSD (schema)</w:t>
            </w:r>
          </w:p>
        </w:tc>
        <w:tc>
          <w:tcPr>
            <w:tcW w:w="1629" w:type="dxa"/>
          </w:tcPr>
          <w:p w14:paraId="1FB29149" w14:textId="77777777" w:rsidR="00F71F36" w:rsidRPr="00DB42FD" w:rsidRDefault="00F71F36" w:rsidP="00920140">
            <w:r w:rsidRPr="00DB42FD">
              <w:t>Done</w:t>
            </w:r>
          </w:p>
        </w:tc>
      </w:tr>
      <w:tr w:rsidR="00F71F36" w:rsidRPr="00472EAA" w14:paraId="68E09106" w14:textId="77777777" w:rsidTr="00920140">
        <w:tc>
          <w:tcPr>
            <w:tcW w:w="1073" w:type="dxa"/>
          </w:tcPr>
          <w:p w14:paraId="604CA97E" w14:textId="77777777" w:rsidR="00F71F36" w:rsidRPr="00DB42FD" w:rsidRDefault="00F71F36" w:rsidP="00920140">
            <w:r w:rsidRPr="00DB42FD">
              <w:t>10/31/11</w:t>
            </w:r>
          </w:p>
        </w:tc>
        <w:tc>
          <w:tcPr>
            <w:tcW w:w="1111" w:type="dxa"/>
          </w:tcPr>
          <w:p w14:paraId="780F2481" w14:textId="77777777" w:rsidR="00F71F36" w:rsidRPr="00DB42FD" w:rsidRDefault="00F71F36" w:rsidP="00920140">
            <w:r w:rsidRPr="00DB42FD">
              <w:t>Thomas</w:t>
            </w:r>
          </w:p>
        </w:tc>
        <w:tc>
          <w:tcPr>
            <w:tcW w:w="5763" w:type="dxa"/>
          </w:tcPr>
          <w:p w14:paraId="77F871FB" w14:textId="77777777" w:rsidR="00F71F36" w:rsidRPr="00DB42FD" w:rsidRDefault="00F71F36" w:rsidP="00920140">
            <w:r w:rsidRPr="00DB42FD">
              <w:t>XSD (Schema) change: make the logical switch list a child of capable switch</w:t>
            </w:r>
          </w:p>
        </w:tc>
        <w:tc>
          <w:tcPr>
            <w:tcW w:w="1629" w:type="dxa"/>
          </w:tcPr>
          <w:p w14:paraId="1139939C" w14:textId="77777777" w:rsidR="00F71F36" w:rsidRPr="00DB42FD" w:rsidRDefault="00F71F36" w:rsidP="00920140">
            <w:r w:rsidRPr="00DB42FD">
              <w:t>Done</w:t>
            </w:r>
          </w:p>
        </w:tc>
      </w:tr>
      <w:tr w:rsidR="00F71F36" w:rsidRPr="00472EAA" w14:paraId="3E162FDE" w14:textId="77777777" w:rsidTr="00920140">
        <w:tc>
          <w:tcPr>
            <w:tcW w:w="1073" w:type="dxa"/>
          </w:tcPr>
          <w:p w14:paraId="0A288CB8" w14:textId="77777777" w:rsidR="00F71F36" w:rsidRPr="00DB42FD" w:rsidRDefault="00F71F36" w:rsidP="00920140">
            <w:r w:rsidRPr="00DB42FD">
              <w:t>11/3/11</w:t>
            </w:r>
          </w:p>
        </w:tc>
        <w:tc>
          <w:tcPr>
            <w:tcW w:w="1111" w:type="dxa"/>
          </w:tcPr>
          <w:p w14:paraId="50AB13C8" w14:textId="77777777" w:rsidR="00F71F36" w:rsidRPr="00DB42FD" w:rsidRDefault="00F71F36" w:rsidP="00920140">
            <w:r w:rsidRPr="00DB42FD">
              <w:t>Stu</w:t>
            </w:r>
          </w:p>
        </w:tc>
        <w:tc>
          <w:tcPr>
            <w:tcW w:w="5763" w:type="dxa"/>
          </w:tcPr>
          <w:p w14:paraId="4E22CE8D" w14:textId="77777777" w:rsidR="00F71F36" w:rsidRPr="00DB42FD" w:rsidRDefault="00F71F36" w:rsidP="00920140">
            <w:r w:rsidRPr="00DB42FD">
              <w:t>Add (Master, Slave, Equal) for the Controller Role Enum</w:t>
            </w:r>
          </w:p>
        </w:tc>
        <w:tc>
          <w:tcPr>
            <w:tcW w:w="1629" w:type="dxa"/>
          </w:tcPr>
          <w:p w14:paraId="285ACA78" w14:textId="77777777" w:rsidR="00F71F36" w:rsidRPr="00DB42FD" w:rsidRDefault="00F71F36" w:rsidP="00920140">
            <w:r w:rsidRPr="00DB42FD">
              <w:t>Done</w:t>
            </w:r>
          </w:p>
        </w:tc>
      </w:tr>
      <w:tr w:rsidR="00F71F36" w:rsidRPr="00472EAA" w14:paraId="74BC70C0" w14:textId="77777777" w:rsidTr="00920140">
        <w:tc>
          <w:tcPr>
            <w:tcW w:w="1073" w:type="dxa"/>
          </w:tcPr>
          <w:p w14:paraId="74371C0E" w14:textId="77777777" w:rsidR="00F71F36" w:rsidRPr="00DB42FD" w:rsidRDefault="00F71F36" w:rsidP="00920140">
            <w:r w:rsidRPr="00DB42FD">
              <w:t>11/3/11</w:t>
            </w:r>
          </w:p>
        </w:tc>
        <w:tc>
          <w:tcPr>
            <w:tcW w:w="1111" w:type="dxa"/>
          </w:tcPr>
          <w:p w14:paraId="013C3F13" w14:textId="77777777" w:rsidR="00F71F36" w:rsidRPr="00DB42FD" w:rsidRDefault="00F71F36" w:rsidP="00920140">
            <w:r w:rsidRPr="00DB42FD">
              <w:t>Stu</w:t>
            </w:r>
          </w:p>
        </w:tc>
        <w:tc>
          <w:tcPr>
            <w:tcW w:w="5763" w:type="dxa"/>
          </w:tcPr>
          <w:p w14:paraId="7F4C6449" w14:textId="77777777" w:rsidR="00F71F36" w:rsidRPr="00DB42FD" w:rsidRDefault="00F71F36" w:rsidP="00920140">
            <w:r w:rsidRPr="00DB42FD">
              <w:t>Add new XML schema with URNs to spec</w:t>
            </w:r>
          </w:p>
        </w:tc>
        <w:tc>
          <w:tcPr>
            <w:tcW w:w="1629" w:type="dxa"/>
          </w:tcPr>
          <w:p w14:paraId="30B0410E" w14:textId="77777777" w:rsidR="00F71F36" w:rsidRPr="00DB42FD" w:rsidRDefault="00F71F36" w:rsidP="00920140">
            <w:r w:rsidRPr="00DB42FD">
              <w:t>Done</w:t>
            </w:r>
          </w:p>
        </w:tc>
      </w:tr>
      <w:tr w:rsidR="00F71F36" w:rsidRPr="00472EAA" w14:paraId="386790A2" w14:textId="77777777" w:rsidTr="00920140">
        <w:tc>
          <w:tcPr>
            <w:tcW w:w="1073" w:type="dxa"/>
          </w:tcPr>
          <w:p w14:paraId="7C3E7E91" w14:textId="77777777" w:rsidR="00F71F36" w:rsidRPr="00DB42FD" w:rsidRDefault="00F71F36" w:rsidP="00920140">
            <w:r w:rsidRPr="00DB42FD">
              <w:t>11/3/11</w:t>
            </w:r>
          </w:p>
        </w:tc>
        <w:tc>
          <w:tcPr>
            <w:tcW w:w="1111" w:type="dxa"/>
          </w:tcPr>
          <w:p w14:paraId="048A7498" w14:textId="77777777" w:rsidR="00F71F36" w:rsidRPr="00DB42FD" w:rsidRDefault="00F71F36" w:rsidP="00920140">
            <w:r w:rsidRPr="00DB42FD">
              <w:t>Thomas</w:t>
            </w:r>
          </w:p>
        </w:tc>
        <w:tc>
          <w:tcPr>
            <w:tcW w:w="5763" w:type="dxa"/>
          </w:tcPr>
          <w:p w14:paraId="4EA79EB2" w14:textId="77777777" w:rsidR="00F71F36" w:rsidRPr="00DB42FD" w:rsidRDefault="00F71F36" w:rsidP="00920140">
            <w:r w:rsidRPr="00DB42FD">
              <w:t>Obtain URN namespace for OFConfig</w:t>
            </w:r>
          </w:p>
        </w:tc>
        <w:tc>
          <w:tcPr>
            <w:tcW w:w="1629" w:type="dxa"/>
          </w:tcPr>
          <w:p w14:paraId="0F7FE457" w14:textId="77777777" w:rsidR="00F71F36" w:rsidRPr="00472EAA" w:rsidRDefault="00F71F36" w:rsidP="00920140"/>
        </w:tc>
      </w:tr>
      <w:tr w:rsidR="00F71F36" w:rsidRPr="00472EAA" w14:paraId="50EF89E6" w14:textId="77777777" w:rsidTr="00920140">
        <w:tc>
          <w:tcPr>
            <w:tcW w:w="1073" w:type="dxa"/>
          </w:tcPr>
          <w:p w14:paraId="78246513" w14:textId="77777777" w:rsidR="00F71F36" w:rsidRPr="00DB42FD" w:rsidRDefault="00F71F36" w:rsidP="00920140">
            <w:r w:rsidRPr="00DB42FD">
              <w:t>11/3/11</w:t>
            </w:r>
          </w:p>
        </w:tc>
        <w:tc>
          <w:tcPr>
            <w:tcW w:w="1111" w:type="dxa"/>
          </w:tcPr>
          <w:p w14:paraId="27467C05" w14:textId="77777777" w:rsidR="00F71F36" w:rsidRPr="00DB42FD" w:rsidRDefault="00F71F36" w:rsidP="00920140">
            <w:r w:rsidRPr="00DB42FD">
              <w:t>Thomas</w:t>
            </w:r>
          </w:p>
        </w:tc>
        <w:tc>
          <w:tcPr>
            <w:tcW w:w="5763" w:type="dxa"/>
          </w:tcPr>
          <w:p w14:paraId="561097DE" w14:textId="77777777" w:rsidR="00F71F36" w:rsidRPr="00DB42FD" w:rsidRDefault="00F71F36" w:rsidP="00920140">
            <w:r w:rsidRPr="00DB42FD">
              <w:t xml:space="preserve">Make sure XSD has both Resourced ID and Controller scoped identifier (e.g. port num, queue id, </w:t>
            </w:r>
            <w:r w:rsidR="00920140" w:rsidRPr="00DB42FD">
              <w:t>etc.</w:t>
            </w:r>
            <w:r w:rsidRPr="00DB42FD">
              <w:t>)</w:t>
            </w:r>
          </w:p>
        </w:tc>
        <w:tc>
          <w:tcPr>
            <w:tcW w:w="1629" w:type="dxa"/>
          </w:tcPr>
          <w:p w14:paraId="559F0780" w14:textId="77777777" w:rsidR="00F71F36" w:rsidRPr="00DB42FD" w:rsidRDefault="00F71F36" w:rsidP="00920140">
            <w:r w:rsidRPr="00DB42FD">
              <w:t>Done</w:t>
            </w:r>
          </w:p>
        </w:tc>
      </w:tr>
      <w:tr w:rsidR="00F71F36" w:rsidRPr="00472EAA" w14:paraId="55285269" w14:textId="77777777" w:rsidTr="00920140">
        <w:tc>
          <w:tcPr>
            <w:tcW w:w="1073" w:type="dxa"/>
          </w:tcPr>
          <w:p w14:paraId="108A1293" w14:textId="77777777" w:rsidR="00F71F36" w:rsidRPr="00DB42FD" w:rsidRDefault="00F71F36" w:rsidP="00920140">
            <w:r w:rsidRPr="00DB42FD">
              <w:lastRenderedPageBreak/>
              <w:t>11/3/11</w:t>
            </w:r>
          </w:p>
        </w:tc>
        <w:tc>
          <w:tcPr>
            <w:tcW w:w="1111" w:type="dxa"/>
          </w:tcPr>
          <w:p w14:paraId="1BF758F6" w14:textId="77777777" w:rsidR="00F71F36" w:rsidRPr="00DB42FD" w:rsidRDefault="00F71F36" w:rsidP="00920140">
            <w:r w:rsidRPr="00DB42FD">
              <w:t>Stu</w:t>
            </w:r>
          </w:p>
        </w:tc>
        <w:tc>
          <w:tcPr>
            <w:tcW w:w="5763" w:type="dxa"/>
          </w:tcPr>
          <w:p w14:paraId="7B1C9ABF" w14:textId="77777777" w:rsidR="00F71F36" w:rsidRPr="00DB42FD" w:rsidRDefault="00F71F36" w:rsidP="00920140">
            <w:r w:rsidRPr="00DB42FD">
              <w:t>Move Schema to the appendix</w:t>
            </w:r>
          </w:p>
        </w:tc>
        <w:tc>
          <w:tcPr>
            <w:tcW w:w="1629" w:type="dxa"/>
          </w:tcPr>
          <w:p w14:paraId="1369993C" w14:textId="77777777" w:rsidR="00F71F36" w:rsidRPr="00DB42FD" w:rsidRDefault="00F71F36" w:rsidP="00920140">
            <w:r w:rsidRPr="00DB42FD">
              <w:t>Done</w:t>
            </w:r>
          </w:p>
        </w:tc>
      </w:tr>
      <w:tr w:rsidR="00F71F36" w:rsidRPr="00472EAA" w14:paraId="218AD9A8" w14:textId="77777777" w:rsidTr="00920140">
        <w:trPr>
          <w:trHeight w:val="323"/>
        </w:trPr>
        <w:tc>
          <w:tcPr>
            <w:tcW w:w="1073" w:type="dxa"/>
          </w:tcPr>
          <w:p w14:paraId="06EE6828" w14:textId="77777777" w:rsidR="00F71F36" w:rsidRPr="00DB42FD" w:rsidRDefault="00F71F36" w:rsidP="00920140">
            <w:r w:rsidRPr="00DB42FD">
              <w:t>11/7/11</w:t>
            </w:r>
          </w:p>
        </w:tc>
        <w:tc>
          <w:tcPr>
            <w:tcW w:w="1111" w:type="dxa"/>
          </w:tcPr>
          <w:p w14:paraId="031E6A20" w14:textId="77777777" w:rsidR="00F71F36" w:rsidRPr="00DB42FD" w:rsidRDefault="00F71F36" w:rsidP="00920140">
            <w:r w:rsidRPr="00DB42FD">
              <w:t>Deepak</w:t>
            </w:r>
          </w:p>
        </w:tc>
        <w:tc>
          <w:tcPr>
            <w:tcW w:w="5763" w:type="dxa"/>
          </w:tcPr>
          <w:p w14:paraId="40DA0BD1" w14:textId="77777777" w:rsidR="00F71F36" w:rsidRPr="00DB42FD" w:rsidRDefault="00F71F36" w:rsidP="00920140">
            <w:r w:rsidRPr="00DB42FD">
              <w:t>Motivation and Scope</w:t>
            </w:r>
          </w:p>
        </w:tc>
        <w:tc>
          <w:tcPr>
            <w:tcW w:w="1629" w:type="dxa"/>
          </w:tcPr>
          <w:p w14:paraId="080421A1" w14:textId="77777777" w:rsidR="00F71F36" w:rsidRPr="00DB42FD" w:rsidRDefault="00F71F36" w:rsidP="00920140">
            <w:r w:rsidRPr="00DB42FD">
              <w:t>Done</w:t>
            </w:r>
          </w:p>
        </w:tc>
      </w:tr>
      <w:tr w:rsidR="00F71F36" w:rsidRPr="00472EAA" w14:paraId="698D1ED1" w14:textId="77777777" w:rsidTr="00920140">
        <w:tc>
          <w:tcPr>
            <w:tcW w:w="1073" w:type="dxa"/>
          </w:tcPr>
          <w:p w14:paraId="66CCD666" w14:textId="77777777" w:rsidR="00F71F36" w:rsidRPr="00DB42FD" w:rsidRDefault="00F71F36" w:rsidP="00920140">
            <w:r w:rsidRPr="00DB42FD">
              <w:t>11/7/11</w:t>
            </w:r>
          </w:p>
        </w:tc>
        <w:tc>
          <w:tcPr>
            <w:tcW w:w="1111" w:type="dxa"/>
          </w:tcPr>
          <w:p w14:paraId="5B49F51F" w14:textId="77777777" w:rsidR="00F71F36" w:rsidRPr="00DB42FD" w:rsidRDefault="00F71F36" w:rsidP="00920140">
            <w:r w:rsidRPr="00DB42FD">
              <w:t>Juergen</w:t>
            </w:r>
          </w:p>
        </w:tc>
        <w:tc>
          <w:tcPr>
            <w:tcW w:w="5763" w:type="dxa"/>
          </w:tcPr>
          <w:p w14:paraId="3F4D9FF2" w14:textId="77777777" w:rsidR="00F71F36" w:rsidRPr="00DB42FD" w:rsidRDefault="00F71F36" w:rsidP="00920140">
            <w:r w:rsidRPr="00DB42FD">
              <w:t xml:space="preserve">Add normative constraints with IETF normative language (MUSTs) with referencing the XML </w:t>
            </w:r>
          </w:p>
        </w:tc>
        <w:tc>
          <w:tcPr>
            <w:tcW w:w="1629" w:type="dxa"/>
          </w:tcPr>
          <w:p w14:paraId="1FFDE028" w14:textId="77777777" w:rsidR="00F71F36" w:rsidRPr="00DB42FD" w:rsidRDefault="00F71F36" w:rsidP="00920140">
            <w:r w:rsidRPr="00DB42FD">
              <w:t>Done</w:t>
            </w:r>
          </w:p>
        </w:tc>
      </w:tr>
      <w:tr w:rsidR="00F71F36" w:rsidRPr="00472EAA" w14:paraId="49DCA9BA" w14:textId="77777777" w:rsidTr="00920140">
        <w:tc>
          <w:tcPr>
            <w:tcW w:w="1073" w:type="dxa"/>
          </w:tcPr>
          <w:p w14:paraId="65E43248" w14:textId="77777777" w:rsidR="00F71F36" w:rsidRPr="00DB42FD" w:rsidRDefault="00F71F36" w:rsidP="00920140">
            <w:r w:rsidRPr="00DB42FD">
              <w:t>11/7/11</w:t>
            </w:r>
          </w:p>
        </w:tc>
        <w:tc>
          <w:tcPr>
            <w:tcW w:w="1111" w:type="dxa"/>
          </w:tcPr>
          <w:p w14:paraId="7E69E5BE" w14:textId="77777777" w:rsidR="00F71F36" w:rsidRPr="00DB42FD" w:rsidRDefault="00F71F36" w:rsidP="00920140">
            <w:r w:rsidRPr="00DB42FD">
              <w:t>Stu</w:t>
            </w:r>
          </w:p>
        </w:tc>
        <w:tc>
          <w:tcPr>
            <w:tcW w:w="5763" w:type="dxa"/>
          </w:tcPr>
          <w:p w14:paraId="3F9FB850" w14:textId="77777777" w:rsidR="00F71F36" w:rsidRPr="00DB42FD" w:rsidRDefault="00F71F36" w:rsidP="00920140">
            <w:r w:rsidRPr="00DB42FD">
              <w:t>Delete Meters</w:t>
            </w:r>
          </w:p>
        </w:tc>
        <w:tc>
          <w:tcPr>
            <w:tcW w:w="1629" w:type="dxa"/>
          </w:tcPr>
          <w:p w14:paraId="6D6EAC80" w14:textId="77777777" w:rsidR="00F71F36" w:rsidRPr="00DB42FD" w:rsidRDefault="00F71F36" w:rsidP="00920140">
            <w:r w:rsidRPr="00DB42FD">
              <w:t>Done</w:t>
            </w:r>
          </w:p>
        </w:tc>
      </w:tr>
      <w:tr w:rsidR="00F71F36" w:rsidRPr="00472EAA" w14:paraId="666A7699" w14:textId="77777777" w:rsidTr="00920140">
        <w:tc>
          <w:tcPr>
            <w:tcW w:w="1073" w:type="dxa"/>
          </w:tcPr>
          <w:p w14:paraId="31682EE5" w14:textId="77777777" w:rsidR="00F71F36" w:rsidRPr="00DB42FD" w:rsidRDefault="00F71F36" w:rsidP="00920140">
            <w:r w:rsidRPr="00DB42FD">
              <w:t>11/7/11</w:t>
            </w:r>
          </w:p>
        </w:tc>
        <w:tc>
          <w:tcPr>
            <w:tcW w:w="1111" w:type="dxa"/>
          </w:tcPr>
          <w:p w14:paraId="04DBD75E" w14:textId="77777777" w:rsidR="00F71F36" w:rsidRPr="00DB42FD" w:rsidRDefault="00F71F36" w:rsidP="00920140">
            <w:r w:rsidRPr="00DB42FD">
              <w:t>All</w:t>
            </w:r>
          </w:p>
        </w:tc>
        <w:tc>
          <w:tcPr>
            <w:tcW w:w="5763" w:type="dxa"/>
          </w:tcPr>
          <w:p w14:paraId="00E1F244" w14:textId="77777777" w:rsidR="00F71F36" w:rsidRPr="00DB42FD" w:rsidRDefault="00F71F36" w:rsidP="00920140">
            <w:r w:rsidRPr="00DB42FD">
              <w:t>Add descriptive language to the data model detail</w:t>
            </w:r>
          </w:p>
        </w:tc>
        <w:tc>
          <w:tcPr>
            <w:tcW w:w="1629" w:type="dxa"/>
          </w:tcPr>
          <w:p w14:paraId="7717C842" w14:textId="77777777" w:rsidR="00F71F36" w:rsidRPr="00DB42FD" w:rsidRDefault="00F71F36" w:rsidP="00920140">
            <w:r w:rsidRPr="00DB42FD">
              <w:t>Done</w:t>
            </w:r>
          </w:p>
        </w:tc>
      </w:tr>
      <w:tr w:rsidR="00F71F36" w:rsidRPr="00472EAA" w14:paraId="728CA4BA" w14:textId="77777777" w:rsidTr="00920140">
        <w:tc>
          <w:tcPr>
            <w:tcW w:w="1073" w:type="dxa"/>
          </w:tcPr>
          <w:p w14:paraId="1D54C33F" w14:textId="77777777" w:rsidR="00F71F36" w:rsidRPr="00DB42FD" w:rsidRDefault="00F71F36" w:rsidP="00920140">
            <w:r w:rsidRPr="00DB42FD">
              <w:t>11/7/11</w:t>
            </w:r>
          </w:p>
        </w:tc>
        <w:tc>
          <w:tcPr>
            <w:tcW w:w="1111" w:type="dxa"/>
          </w:tcPr>
          <w:p w14:paraId="57D2FE6F" w14:textId="77777777" w:rsidR="00F71F36" w:rsidRPr="00DB42FD" w:rsidRDefault="00F71F36" w:rsidP="00920140">
            <w:r w:rsidRPr="00DB42FD">
              <w:t>Stu</w:t>
            </w:r>
          </w:p>
        </w:tc>
        <w:tc>
          <w:tcPr>
            <w:tcW w:w="5763" w:type="dxa"/>
          </w:tcPr>
          <w:p w14:paraId="5477CB27" w14:textId="77777777" w:rsidR="00F71F36" w:rsidRPr="00DB42FD" w:rsidRDefault="00F71F36" w:rsidP="00920140">
            <w:r w:rsidRPr="00DB42FD">
              <w:t>Add references</w:t>
            </w:r>
          </w:p>
        </w:tc>
        <w:tc>
          <w:tcPr>
            <w:tcW w:w="1629" w:type="dxa"/>
          </w:tcPr>
          <w:p w14:paraId="12B9876A" w14:textId="77777777" w:rsidR="00F71F36" w:rsidRPr="00DB42FD" w:rsidRDefault="00F71F36" w:rsidP="00920140">
            <w:r w:rsidRPr="00DB42FD">
              <w:t>Done</w:t>
            </w:r>
          </w:p>
        </w:tc>
      </w:tr>
      <w:tr w:rsidR="00F71F36" w:rsidRPr="00472EAA" w14:paraId="3B071FA0" w14:textId="77777777" w:rsidTr="00920140">
        <w:tc>
          <w:tcPr>
            <w:tcW w:w="1073" w:type="dxa"/>
          </w:tcPr>
          <w:p w14:paraId="18986EC1" w14:textId="77777777" w:rsidR="00F71F36" w:rsidRPr="00DB42FD" w:rsidRDefault="00F71F36" w:rsidP="00920140">
            <w:r w:rsidRPr="00DB42FD">
              <w:t>11/7/11</w:t>
            </w:r>
          </w:p>
        </w:tc>
        <w:tc>
          <w:tcPr>
            <w:tcW w:w="1111" w:type="dxa"/>
          </w:tcPr>
          <w:p w14:paraId="2ADDAD45" w14:textId="77777777" w:rsidR="00F71F36" w:rsidRPr="00DB42FD" w:rsidRDefault="00F71F36" w:rsidP="00920140">
            <w:r w:rsidRPr="00DB42FD">
              <w:t>Thomas</w:t>
            </w:r>
          </w:p>
        </w:tc>
        <w:tc>
          <w:tcPr>
            <w:tcW w:w="5763" w:type="dxa"/>
          </w:tcPr>
          <w:p w14:paraId="154CEAAA" w14:textId="77777777" w:rsidR="00F71F36" w:rsidRPr="00DB42FD" w:rsidRDefault="00F71F36" w:rsidP="00920140">
            <w:r w:rsidRPr="00DB42FD">
              <w:t>Add YANG examples in the data model detail and add the complete YANG module in Appendix B</w:t>
            </w:r>
          </w:p>
        </w:tc>
        <w:tc>
          <w:tcPr>
            <w:tcW w:w="1629" w:type="dxa"/>
          </w:tcPr>
          <w:p w14:paraId="42D330E2" w14:textId="77777777" w:rsidR="00F71F36" w:rsidRPr="00DB42FD" w:rsidRDefault="00F71F36" w:rsidP="00920140">
            <w:r w:rsidRPr="00DB42FD">
              <w:t>Done</w:t>
            </w:r>
          </w:p>
        </w:tc>
      </w:tr>
      <w:tr w:rsidR="00F71F36" w:rsidRPr="00472EAA" w14:paraId="36C7E881" w14:textId="77777777" w:rsidTr="00920140">
        <w:tc>
          <w:tcPr>
            <w:tcW w:w="1073" w:type="dxa"/>
          </w:tcPr>
          <w:p w14:paraId="1B550895" w14:textId="77777777" w:rsidR="00F71F36" w:rsidRPr="00DB42FD" w:rsidRDefault="00F71F36" w:rsidP="00920140">
            <w:r w:rsidRPr="00DB42FD">
              <w:t>11/7/11</w:t>
            </w:r>
          </w:p>
        </w:tc>
        <w:tc>
          <w:tcPr>
            <w:tcW w:w="1111" w:type="dxa"/>
          </w:tcPr>
          <w:p w14:paraId="2836EC3C" w14:textId="77777777" w:rsidR="00F71F36" w:rsidRPr="00DB42FD" w:rsidRDefault="00F71F36" w:rsidP="00920140">
            <w:r w:rsidRPr="00DB42FD">
              <w:t>Stu</w:t>
            </w:r>
          </w:p>
        </w:tc>
        <w:tc>
          <w:tcPr>
            <w:tcW w:w="5763" w:type="dxa"/>
          </w:tcPr>
          <w:p w14:paraId="5E1184CC" w14:textId="77777777" w:rsidR="00F71F36" w:rsidRPr="00DB42FD" w:rsidRDefault="00F71F36" w:rsidP="00920140">
            <w:r w:rsidRPr="00DB42FD">
              <w:t>Bring the XML and UML in alignment for Port Features</w:t>
            </w:r>
          </w:p>
        </w:tc>
        <w:tc>
          <w:tcPr>
            <w:tcW w:w="1629" w:type="dxa"/>
          </w:tcPr>
          <w:p w14:paraId="61207F7E" w14:textId="77777777" w:rsidR="00F71F36" w:rsidRPr="00DB42FD" w:rsidRDefault="00F71F36" w:rsidP="00920140">
            <w:r w:rsidRPr="00DB42FD">
              <w:t>Done</w:t>
            </w:r>
          </w:p>
        </w:tc>
      </w:tr>
      <w:tr w:rsidR="00F71F36" w:rsidRPr="00472EAA" w14:paraId="5C50D800" w14:textId="77777777" w:rsidTr="00920140">
        <w:tc>
          <w:tcPr>
            <w:tcW w:w="1073" w:type="dxa"/>
          </w:tcPr>
          <w:p w14:paraId="2E2F6DA3" w14:textId="77777777" w:rsidR="00F71F36" w:rsidRPr="00DB42FD" w:rsidRDefault="00F71F36" w:rsidP="00920140">
            <w:r w:rsidRPr="00DB42FD">
              <w:t>11/9/11</w:t>
            </w:r>
          </w:p>
        </w:tc>
        <w:tc>
          <w:tcPr>
            <w:tcW w:w="1111" w:type="dxa"/>
          </w:tcPr>
          <w:p w14:paraId="6C8DD8B5" w14:textId="77777777" w:rsidR="00F71F36" w:rsidRPr="00DB42FD" w:rsidRDefault="00F71F36" w:rsidP="00920140">
            <w:r w:rsidRPr="00DB42FD">
              <w:t>Stu</w:t>
            </w:r>
          </w:p>
        </w:tc>
        <w:tc>
          <w:tcPr>
            <w:tcW w:w="5763" w:type="dxa"/>
          </w:tcPr>
          <w:p w14:paraId="18BF976F" w14:textId="77777777" w:rsidR="00F71F36" w:rsidRPr="00DB42FD" w:rsidRDefault="00F71F36" w:rsidP="00920140">
            <w:r w:rsidRPr="00DB42FD">
              <w:t>Double Check figure numbers</w:t>
            </w:r>
          </w:p>
        </w:tc>
        <w:tc>
          <w:tcPr>
            <w:tcW w:w="1629" w:type="dxa"/>
          </w:tcPr>
          <w:p w14:paraId="09214496" w14:textId="77777777" w:rsidR="00F71F36" w:rsidRPr="00DB42FD" w:rsidRDefault="00F71F36" w:rsidP="00920140">
            <w:r w:rsidRPr="00DB42FD">
              <w:t>Done</w:t>
            </w:r>
          </w:p>
        </w:tc>
      </w:tr>
      <w:tr w:rsidR="00F71F36" w:rsidRPr="00472EAA" w14:paraId="2B9E8531" w14:textId="77777777" w:rsidTr="00920140">
        <w:tc>
          <w:tcPr>
            <w:tcW w:w="1073" w:type="dxa"/>
          </w:tcPr>
          <w:p w14:paraId="247B69F8" w14:textId="77777777" w:rsidR="00F71F36" w:rsidRPr="00DB42FD" w:rsidRDefault="00F71F36" w:rsidP="00920140">
            <w:r w:rsidRPr="00DB42FD">
              <w:t>11/9/11</w:t>
            </w:r>
          </w:p>
        </w:tc>
        <w:tc>
          <w:tcPr>
            <w:tcW w:w="1111" w:type="dxa"/>
          </w:tcPr>
          <w:p w14:paraId="2D9D0D23" w14:textId="77777777" w:rsidR="00F71F36" w:rsidRPr="00DB42FD" w:rsidRDefault="00F71F36" w:rsidP="00920140">
            <w:r w:rsidRPr="00DB42FD">
              <w:t>Stu</w:t>
            </w:r>
          </w:p>
        </w:tc>
        <w:tc>
          <w:tcPr>
            <w:tcW w:w="5763" w:type="dxa"/>
          </w:tcPr>
          <w:p w14:paraId="7D0DBA79" w14:textId="77777777" w:rsidR="00F71F36" w:rsidRPr="00DB42FD" w:rsidRDefault="00F71F36" w:rsidP="00920140">
            <w:r w:rsidRPr="00DB42FD">
              <w:t>Update XSD and XML for port feature</w:t>
            </w:r>
          </w:p>
        </w:tc>
        <w:tc>
          <w:tcPr>
            <w:tcW w:w="1629" w:type="dxa"/>
          </w:tcPr>
          <w:p w14:paraId="12B7AE18" w14:textId="77777777" w:rsidR="00F71F36" w:rsidRPr="00DB42FD" w:rsidRDefault="00F71F36" w:rsidP="00920140">
            <w:r w:rsidRPr="00DB42FD">
              <w:t>Done</w:t>
            </w:r>
          </w:p>
        </w:tc>
      </w:tr>
      <w:tr w:rsidR="00F71F36" w:rsidRPr="00472EAA" w14:paraId="14F6F351" w14:textId="77777777" w:rsidTr="00920140">
        <w:tc>
          <w:tcPr>
            <w:tcW w:w="1073" w:type="dxa"/>
          </w:tcPr>
          <w:p w14:paraId="7B6884A9" w14:textId="77777777" w:rsidR="00F71F36" w:rsidRPr="00DB42FD" w:rsidRDefault="00F71F36" w:rsidP="00920140">
            <w:r w:rsidRPr="00DB42FD">
              <w:t>11/20/11</w:t>
            </w:r>
          </w:p>
        </w:tc>
        <w:tc>
          <w:tcPr>
            <w:tcW w:w="1111" w:type="dxa"/>
          </w:tcPr>
          <w:p w14:paraId="73B63BC1" w14:textId="77777777" w:rsidR="00F71F36" w:rsidRPr="00DB42FD" w:rsidRDefault="00F71F36" w:rsidP="00920140">
            <w:r w:rsidRPr="00DB42FD">
              <w:t>Stu</w:t>
            </w:r>
          </w:p>
        </w:tc>
        <w:tc>
          <w:tcPr>
            <w:tcW w:w="5763" w:type="dxa"/>
          </w:tcPr>
          <w:p w14:paraId="311F5EC3" w14:textId="77777777" w:rsidR="00F71F36" w:rsidRPr="00DB42FD" w:rsidRDefault="00F71F36" w:rsidP="00920140">
            <w:r w:rsidRPr="00DB42FD">
              <w:t>Add references for UML and XML, YANG Schema Standards</w:t>
            </w:r>
          </w:p>
        </w:tc>
        <w:tc>
          <w:tcPr>
            <w:tcW w:w="1629" w:type="dxa"/>
          </w:tcPr>
          <w:p w14:paraId="1B833E3A" w14:textId="77777777" w:rsidR="00F71F36" w:rsidRPr="00DB42FD" w:rsidRDefault="00F71F36" w:rsidP="00920140">
            <w:r w:rsidRPr="00DB42FD">
              <w:t>Done</w:t>
            </w:r>
          </w:p>
        </w:tc>
      </w:tr>
      <w:tr w:rsidR="00F71F36" w:rsidRPr="00472EAA" w14:paraId="28167CAB" w14:textId="77777777" w:rsidTr="00920140">
        <w:tc>
          <w:tcPr>
            <w:tcW w:w="1073" w:type="dxa"/>
          </w:tcPr>
          <w:p w14:paraId="60E11F66" w14:textId="77777777" w:rsidR="00F71F36" w:rsidRPr="00DB42FD" w:rsidRDefault="00F71F36" w:rsidP="00920140">
            <w:r w:rsidRPr="00DB42FD">
              <w:t>11/20/11</w:t>
            </w:r>
          </w:p>
        </w:tc>
        <w:tc>
          <w:tcPr>
            <w:tcW w:w="1111" w:type="dxa"/>
          </w:tcPr>
          <w:p w14:paraId="377E7601" w14:textId="77777777" w:rsidR="00F71F36" w:rsidRPr="00DB42FD" w:rsidRDefault="00F71F36" w:rsidP="00920140">
            <w:r w:rsidRPr="00DB42FD">
              <w:t>Stu</w:t>
            </w:r>
          </w:p>
        </w:tc>
        <w:tc>
          <w:tcPr>
            <w:tcW w:w="5763" w:type="dxa"/>
          </w:tcPr>
          <w:p w14:paraId="0981D810" w14:textId="77777777" w:rsidR="00F71F36" w:rsidRPr="00DB42FD" w:rsidRDefault="00F71F36" w:rsidP="00920140">
            <w:r w:rsidRPr="00DB42FD">
              <w:t>YANG formatted</w:t>
            </w:r>
          </w:p>
        </w:tc>
        <w:tc>
          <w:tcPr>
            <w:tcW w:w="1629" w:type="dxa"/>
          </w:tcPr>
          <w:p w14:paraId="554A8D2B" w14:textId="77777777" w:rsidR="00F71F36" w:rsidRPr="00DB42FD" w:rsidRDefault="00F71F36" w:rsidP="00920140">
            <w:r w:rsidRPr="00DB42FD">
              <w:t>Done in 13R5</w:t>
            </w:r>
          </w:p>
        </w:tc>
      </w:tr>
      <w:tr w:rsidR="00F71F36" w:rsidRPr="00472EAA" w14:paraId="1B968847" w14:textId="77777777" w:rsidTr="00920140">
        <w:tc>
          <w:tcPr>
            <w:tcW w:w="1073" w:type="dxa"/>
          </w:tcPr>
          <w:p w14:paraId="01B981FE" w14:textId="77777777" w:rsidR="00F71F36" w:rsidRPr="00DB42FD" w:rsidRDefault="00F71F36" w:rsidP="00920140">
            <w:r w:rsidRPr="00DB42FD">
              <w:t>12/5/11</w:t>
            </w:r>
          </w:p>
        </w:tc>
        <w:tc>
          <w:tcPr>
            <w:tcW w:w="1111" w:type="dxa"/>
          </w:tcPr>
          <w:p w14:paraId="44BCA6E5" w14:textId="77777777" w:rsidR="00F71F36" w:rsidRPr="00DB42FD" w:rsidRDefault="00F71F36" w:rsidP="00920140">
            <w:r w:rsidRPr="00DB42FD">
              <w:t>Stu</w:t>
            </w:r>
          </w:p>
        </w:tc>
        <w:tc>
          <w:tcPr>
            <w:tcW w:w="5763" w:type="dxa"/>
          </w:tcPr>
          <w:p w14:paraId="145B6CD3" w14:textId="77777777" w:rsidR="00F71F36" w:rsidRPr="00DB42FD" w:rsidRDefault="00F71F36" w:rsidP="00920140">
            <w:proofErr w:type="gramStart"/>
            <w:r w:rsidRPr="00DB42FD">
              <w:t>set</w:t>
            </w:r>
            <w:proofErr w:type="gramEnd"/>
            <w:r w:rsidRPr="00DB42FD">
              <w:t xml:space="preserve"> min-occurs to 0 for non-identifying elements.</w:t>
            </w:r>
          </w:p>
        </w:tc>
        <w:tc>
          <w:tcPr>
            <w:tcW w:w="1629" w:type="dxa"/>
          </w:tcPr>
          <w:p w14:paraId="126A85AA" w14:textId="77777777" w:rsidR="00F71F36" w:rsidRPr="00472EAA" w:rsidRDefault="00F71F36" w:rsidP="00920140"/>
        </w:tc>
      </w:tr>
      <w:tr w:rsidR="00F71F36" w:rsidRPr="00472EAA" w14:paraId="48F851E8" w14:textId="77777777" w:rsidTr="00920140">
        <w:tc>
          <w:tcPr>
            <w:tcW w:w="1073" w:type="dxa"/>
          </w:tcPr>
          <w:p w14:paraId="78F6C423" w14:textId="77777777" w:rsidR="00F71F36" w:rsidRPr="00DB42FD" w:rsidRDefault="00F71F36" w:rsidP="00920140">
            <w:r w:rsidRPr="00DB42FD">
              <w:t>12/5/11</w:t>
            </w:r>
          </w:p>
        </w:tc>
        <w:tc>
          <w:tcPr>
            <w:tcW w:w="1111" w:type="dxa"/>
          </w:tcPr>
          <w:p w14:paraId="2DCF6355" w14:textId="77777777" w:rsidR="00F71F36" w:rsidRPr="00DB42FD" w:rsidRDefault="00F71F36" w:rsidP="00920140">
            <w:r w:rsidRPr="00DB42FD">
              <w:t>Stu</w:t>
            </w:r>
          </w:p>
        </w:tc>
        <w:tc>
          <w:tcPr>
            <w:tcW w:w="5763" w:type="dxa"/>
          </w:tcPr>
          <w:p w14:paraId="08228E05" w14:textId="77777777" w:rsidR="00F71F36" w:rsidRPr="00DB42FD" w:rsidRDefault="00F71F36" w:rsidP="00920140">
            <w:r w:rsidRPr="00DB42FD">
              <w:t>(re)add operations section which gives XML examples of NETCONF's edit-config, get-config, etc.</w:t>
            </w:r>
          </w:p>
        </w:tc>
        <w:tc>
          <w:tcPr>
            <w:tcW w:w="1629" w:type="dxa"/>
          </w:tcPr>
          <w:p w14:paraId="30AF1D00" w14:textId="77777777" w:rsidR="00F71F36" w:rsidRPr="00DB42FD" w:rsidRDefault="00F71F36" w:rsidP="00920140">
            <w:r w:rsidRPr="00DB42FD">
              <w:t xml:space="preserve">Maybe </w:t>
            </w:r>
            <w:r w:rsidR="00920140" w:rsidRPr="00DB42FD">
              <w:t>Juergen</w:t>
            </w:r>
            <w:r w:rsidRPr="00DB42FD">
              <w:t xml:space="preserve"> will take it</w:t>
            </w:r>
          </w:p>
        </w:tc>
      </w:tr>
      <w:tr w:rsidR="00F71F36" w:rsidRPr="00472EAA" w14:paraId="1D06B33C" w14:textId="77777777" w:rsidTr="00920140">
        <w:tc>
          <w:tcPr>
            <w:tcW w:w="1073" w:type="dxa"/>
          </w:tcPr>
          <w:p w14:paraId="796B0100" w14:textId="77777777" w:rsidR="00F71F36" w:rsidRPr="00DB42FD" w:rsidRDefault="00F71F36" w:rsidP="00920140">
            <w:r w:rsidRPr="00DB42FD">
              <w:t>12/5/11</w:t>
            </w:r>
          </w:p>
        </w:tc>
        <w:tc>
          <w:tcPr>
            <w:tcW w:w="1111" w:type="dxa"/>
          </w:tcPr>
          <w:p w14:paraId="19126765" w14:textId="77777777" w:rsidR="00F71F36" w:rsidRPr="00DB42FD" w:rsidRDefault="00F71F36" w:rsidP="00920140">
            <w:r w:rsidRPr="00DB42FD">
              <w:t>Thomas/Juergen</w:t>
            </w:r>
          </w:p>
        </w:tc>
        <w:tc>
          <w:tcPr>
            <w:tcW w:w="5763" w:type="dxa"/>
          </w:tcPr>
          <w:p w14:paraId="7215540C" w14:textId="77777777" w:rsidR="00F71F36" w:rsidRPr="00DB42FD" w:rsidRDefault="00F71F36" w:rsidP="00920140">
            <w:r w:rsidRPr="00DB42FD">
              <w:t>add example (non-normative) use of embedded "port number" in the resource-id of ports</w:t>
            </w:r>
          </w:p>
        </w:tc>
        <w:tc>
          <w:tcPr>
            <w:tcW w:w="1629" w:type="dxa"/>
          </w:tcPr>
          <w:p w14:paraId="37463FB4" w14:textId="77777777" w:rsidR="00F71F36" w:rsidRPr="00DB42FD" w:rsidRDefault="00F71F36" w:rsidP="00920140">
            <w:r w:rsidRPr="00DB42FD">
              <w:t>Done</w:t>
            </w:r>
          </w:p>
        </w:tc>
      </w:tr>
      <w:tr w:rsidR="00F71F36" w:rsidRPr="00472EAA" w14:paraId="3185895F" w14:textId="77777777" w:rsidTr="00920140">
        <w:tc>
          <w:tcPr>
            <w:tcW w:w="1073" w:type="dxa"/>
          </w:tcPr>
          <w:p w14:paraId="2516CC48" w14:textId="77777777" w:rsidR="00F71F36" w:rsidRPr="00DB42FD" w:rsidRDefault="00F71F36" w:rsidP="00920140">
            <w:r w:rsidRPr="00DB42FD">
              <w:t>12/5/11</w:t>
            </w:r>
          </w:p>
        </w:tc>
        <w:tc>
          <w:tcPr>
            <w:tcW w:w="1111" w:type="dxa"/>
          </w:tcPr>
          <w:p w14:paraId="76A7A492" w14:textId="77777777" w:rsidR="00F71F36" w:rsidRPr="00DB42FD" w:rsidRDefault="00F71F36" w:rsidP="00920140">
            <w:r w:rsidRPr="00DB42FD">
              <w:t>Stu</w:t>
            </w:r>
          </w:p>
        </w:tc>
        <w:tc>
          <w:tcPr>
            <w:tcW w:w="5763" w:type="dxa"/>
          </w:tcPr>
          <w:p w14:paraId="18615AA5" w14:textId="77777777" w:rsidR="00F71F36" w:rsidRPr="00DB42FD" w:rsidRDefault="00F71F36" w:rsidP="00920140">
            <w:r w:rsidRPr="00DB42FD">
              <w:t>Clarify configuration point semantics (Chris sent out use-case)</w:t>
            </w:r>
          </w:p>
        </w:tc>
        <w:tc>
          <w:tcPr>
            <w:tcW w:w="1629" w:type="dxa"/>
          </w:tcPr>
          <w:p w14:paraId="69DF2B1B" w14:textId="77777777" w:rsidR="00F71F36" w:rsidRPr="00472EAA" w:rsidRDefault="00F71F36" w:rsidP="00920140"/>
        </w:tc>
      </w:tr>
      <w:tr w:rsidR="00F71F36" w:rsidRPr="00472EAA" w14:paraId="636021CA" w14:textId="77777777" w:rsidTr="00920140">
        <w:tc>
          <w:tcPr>
            <w:tcW w:w="1073" w:type="dxa"/>
          </w:tcPr>
          <w:p w14:paraId="6AF3BDD4" w14:textId="77777777" w:rsidR="00F71F36" w:rsidRPr="00DB42FD" w:rsidRDefault="00F71F36" w:rsidP="00920140">
            <w:r w:rsidRPr="00DB42FD">
              <w:t>12/15/11</w:t>
            </w:r>
          </w:p>
        </w:tc>
        <w:tc>
          <w:tcPr>
            <w:tcW w:w="1111" w:type="dxa"/>
          </w:tcPr>
          <w:p w14:paraId="23C65053" w14:textId="77777777" w:rsidR="00F71F36" w:rsidRPr="00DB42FD" w:rsidRDefault="00F71F36" w:rsidP="00920140">
            <w:r w:rsidRPr="00DB42FD">
              <w:t>Juergen</w:t>
            </w:r>
          </w:p>
        </w:tc>
        <w:tc>
          <w:tcPr>
            <w:tcW w:w="5763" w:type="dxa"/>
          </w:tcPr>
          <w:p w14:paraId="0A043F9F" w14:textId="77777777" w:rsidR="00F71F36" w:rsidRPr="00DB42FD" w:rsidRDefault="00F71F36" w:rsidP="00920140">
            <w:r w:rsidRPr="00DB42FD">
              <w:t>Add Port state configuration requirement even though it is not explicitly called out in openflow 1.2 spec</w:t>
            </w:r>
          </w:p>
        </w:tc>
        <w:tc>
          <w:tcPr>
            <w:tcW w:w="1629" w:type="dxa"/>
          </w:tcPr>
          <w:p w14:paraId="60096477" w14:textId="77777777" w:rsidR="00F71F36" w:rsidRPr="00DB42FD" w:rsidRDefault="00F71F36" w:rsidP="00920140">
            <w:r w:rsidRPr="00DB42FD">
              <w:t>Done</w:t>
            </w:r>
          </w:p>
        </w:tc>
      </w:tr>
      <w:tr w:rsidR="00F71F36" w:rsidRPr="00472EAA" w14:paraId="69CC7625" w14:textId="77777777" w:rsidTr="00920140">
        <w:tc>
          <w:tcPr>
            <w:tcW w:w="1073" w:type="dxa"/>
          </w:tcPr>
          <w:p w14:paraId="79FD262F" w14:textId="77777777" w:rsidR="00F71F36" w:rsidRPr="00DB42FD" w:rsidRDefault="00F71F36" w:rsidP="00920140">
            <w:r w:rsidRPr="00DB42FD">
              <w:t>12/15/11</w:t>
            </w:r>
          </w:p>
        </w:tc>
        <w:tc>
          <w:tcPr>
            <w:tcW w:w="1111" w:type="dxa"/>
          </w:tcPr>
          <w:p w14:paraId="7FAED72D" w14:textId="77777777" w:rsidR="00F71F36" w:rsidRPr="00DB42FD" w:rsidRDefault="00F71F36" w:rsidP="00920140">
            <w:r w:rsidRPr="00DB42FD">
              <w:t>Juergen</w:t>
            </w:r>
          </w:p>
        </w:tc>
        <w:tc>
          <w:tcPr>
            <w:tcW w:w="5763" w:type="dxa"/>
          </w:tcPr>
          <w:p w14:paraId="7181CE28" w14:textId="77777777" w:rsidR="00F71F36" w:rsidRPr="00DB42FD" w:rsidRDefault="00F71F36" w:rsidP="00920140">
            <w:r w:rsidRPr="00DB42FD">
              <w:t>7.3 - 2: change to must support connection from switch -&gt; OFCP and should support from OFCP-&gt; switch</w:t>
            </w:r>
          </w:p>
        </w:tc>
        <w:tc>
          <w:tcPr>
            <w:tcW w:w="1629" w:type="dxa"/>
          </w:tcPr>
          <w:p w14:paraId="1BCEDBA1" w14:textId="77777777" w:rsidR="00F71F36" w:rsidRPr="00DB42FD" w:rsidRDefault="00F71F36" w:rsidP="00920140">
            <w:r w:rsidRPr="00DB42FD">
              <w:t>Done</w:t>
            </w:r>
          </w:p>
        </w:tc>
      </w:tr>
      <w:tr w:rsidR="00F71F36" w:rsidRPr="00472EAA" w14:paraId="4965DFB9" w14:textId="77777777" w:rsidTr="00920140">
        <w:tc>
          <w:tcPr>
            <w:tcW w:w="1073" w:type="dxa"/>
          </w:tcPr>
          <w:p w14:paraId="63DD4E4B" w14:textId="77777777" w:rsidR="00F71F36" w:rsidRPr="00DB42FD" w:rsidRDefault="00F71F36" w:rsidP="00920140">
            <w:r w:rsidRPr="00DB42FD">
              <w:t>12/15/11</w:t>
            </w:r>
          </w:p>
        </w:tc>
        <w:tc>
          <w:tcPr>
            <w:tcW w:w="1111" w:type="dxa"/>
          </w:tcPr>
          <w:p w14:paraId="3C117FD1" w14:textId="77777777" w:rsidR="00F71F36" w:rsidRPr="00DB42FD" w:rsidRDefault="00F71F36" w:rsidP="00920140">
            <w:r w:rsidRPr="00DB42FD">
              <w:t>Any</w:t>
            </w:r>
          </w:p>
        </w:tc>
        <w:tc>
          <w:tcPr>
            <w:tcW w:w="5763" w:type="dxa"/>
          </w:tcPr>
          <w:p w14:paraId="06615656" w14:textId="77777777" w:rsidR="00F71F36" w:rsidRPr="00DB42FD" w:rsidRDefault="00F71F36" w:rsidP="00920140">
            <w:r w:rsidRPr="00DB42FD">
              <w:t>Reword 7.3 – 4 and 5 to refer to OFCP rather than manager</w:t>
            </w:r>
          </w:p>
        </w:tc>
        <w:tc>
          <w:tcPr>
            <w:tcW w:w="1629" w:type="dxa"/>
          </w:tcPr>
          <w:p w14:paraId="5F39D9D0" w14:textId="77777777" w:rsidR="00F71F36" w:rsidRPr="00472EAA" w:rsidRDefault="00F71F36" w:rsidP="00920140"/>
        </w:tc>
      </w:tr>
      <w:tr w:rsidR="00F71F36" w:rsidRPr="00472EAA" w14:paraId="4A6958B8" w14:textId="77777777" w:rsidTr="00920140">
        <w:tc>
          <w:tcPr>
            <w:tcW w:w="1073" w:type="dxa"/>
          </w:tcPr>
          <w:p w14:paraId="644489E8" w14:textId="77777777" w:rsidR="00F71F36" w:rsidRPr="00DB42FD" w:rsidRDefault="00F71F36" w:rsidP="00920140">
            <w:r w:rsidRPr="00DB42FD">
              <w:t>12/15/11</w:t>
            </w:r>
          </w:p>
        </w:tc>
        <w:tc>
          <w:tcPr>
            <w:tcW w:w="1111" w:type="dxa"/>
          </w:tcPr>
          <w:p w14:paraId="346B70FC" w14:textId="77777777" w:rsidR="00F71F36" w:rsidRPr="00DB42FD" w:rsidRDefault="00F71F36" w:rsidP="00920140">
            <w:r w:rsidRPr="00DB42FD">
              <w:t>Juergen</w:t>
            </w:r>
          </w:p>
        </w:tc>
        <w:tc>
          <w:tcPr>
            <w:tcW w:w="5763" w:type="dxa"/>
          </w:tcPr>
          <w:p w14:paraId="18DA3603" w14:textId="77777777" w:rsidR="00F71F36" w:rsidRPr="00DB42FD" w:rsidRDefault="00F71F36" w:rsidP="00920140">
            <w:r w:rsidRPr="00DB42FD">
              <w:t>Add requirement around error and status for configuration</w:t>
            </w:r>
          </w:p>
        </w:tc>
        <w:tc>
          <w:tcPr>
            <w:tcW w:w="1629" w:type="dxa"/>
          </w:tcPr>
          <w:p w14:paraId="0656C8FD" w14:textId="77777777" w:rsidR="00F71F36" w:rsidRPr="00DB42FD" w:rsidRDefault="00F71F36" w:rsidP="00920140">
            <w:r w:rsidRPr="00DB42FD">
              <w:t>Done</w:t>
            </w:r>
          </w:p>
        </w:tc>
      </w:tr>
      <w:tr w:rsidR="00F71F36" w:rsidRPr="00472EAA" w14:paraId="531F5385" w14:textId="77777777" w:rsidTr="00920140">
        <w:tc>
          <w:tcPr>
            <w:tcW w:w="1073" w:type="dxa"/>
          </w:tcPr>
          <w:p w14:paraId="467D5745" w14:textId="77777777" w:rsidR="00F71F36" w:rsidRPr="00DB42FD" w:rsidRDefault="00F71F36" w:rsidP="00920140">
            <w:r w:rsidRPr="00DB42FD">
              <w:t>12/15/11</w:t>
            </w:r>
          </w:p>
        </w:tc>
        <w:tc>
          <w:tcPr>
            <w:tcW w:w="1111" w:type="dxa"/>
          </w:tcPr>
          <w:p w14:paraId="5189D665" w14:textId="77777777" w:rsidR="00F71F36" w:rsidRPr="00DB42FD" w:rsidRDefault="00F71F36" w:rsidP="00920140">
            <w:r w:rsidRPr="00DB42FD">
              <w:t>Juergen</w:t>
            </w:r>
          </w:p>
        </w:tc>
        <w:tc>
          <w:tcPr>
            <w:tcW w:w="5763" w:type="dxa"/>
          </w:tcPr>
          <w:p w14:paraId="2FF2C2D9" w14:textId="77777777" w:rsidR="00F71F36" w:rsidRPr="00DB42FD" w:rsidRDefault="00F71F36" w:rsidP="00920140">
            <w:r w:rsidRPr="00DB42FD">
              <w:t>Add requirement around reliable transport</w:t>
            </w:r>
          </w:p>
        </w:tc>
        <w:tc>
          <w:tcPr>
            <w:tcW w:w="1629" w:type="dxa"/>
          </w:tcPr>
          <w:p w14:paraId="0F29D6BA" w14:textId="77777777" w:rsidR="00F71F36" w:rsidRPr="00DB42FD" w:rsidRDefault="00F71F36" w:rsidP="00920140">
            <w:r w:rsidRPr="00DB42FD">
              <w:t>Done</w:t>
            </w:r>
          </w:p>
        </w:tc>
      </w:tr>
      <w:tr w:rsidR="00F71F36" w:rsidRPr="00472EAA" w14:paraId="24C240CF" w14:textId="77777777" w:rsidTr="00920140">
        <w:tc>
          <w:tcPr>
            <w:tcW w:w="1073" w:type="dxa"/>
          </w:tcPr>
          <w:p w14:paraId="73D3E6C3" w14:textId="77777777" w:rsidR="00F71F36" w:rsidRPr="00DB42FD" w:rsidRDefault="00F71F36" w:rsidP="00920140">
            <w:r w:rsidRPr="00DB42FD">
              <w:t>12/15/11</w:t>
            </w:r>
          </w:p>
        </w:tc>
        <w:tc>
          <w:tcPr>
            <w:tcW w:w="1111" w:type="dxa"/>
          </w:tcPr>
          <w:p w14:paraId="2348B1B1" w14:textId="77777777" w:rsidR="00F71F36" w:rsidRPr="00DB42FD" w:rsidRDefault="00F71F36" w:rsidP="00920140">
            <w:r w:rsidRPr="00DB42FD">
              <w:t>Juergen</w:t>
            </w:r>
          </w:p>
        </w:tc>
        <w:tc>
          <w:tcPr>
            <w:tcW w:w="5763" w:type="dxa"/>
          </w:tcPr>
          <w:p w14:paraId="36D587AD" w14:textId="77777777" w:rsidR="00F71F36" w:rsidRPr="00DB42FD" w:rsidRDefault="00F71F36" w:rsidP="00920140">
            <w:r w:rsidRPr="00DB42FD">
              <w:t>Decide on semantics and requirements of async operations and notifications</w:t>
            </w:r>
          </w:p>
        </w:tc>
        <w:tc>
          <w:tcPr>
            <w:tcW w:w="1629" w:type="dxa"/>
          </w:tcPr>
          <w:p w14:paraId="38C2D06A" w14:textId="77777777" w:rsidR="00F71F36" w:rsidRPr="00DB42FD" w:rsidRDefault="00F71F36" w:rsidP="00920140">
            <w:r w:rsidRPr="00DB42FD">
              <w:t>Done</w:t>
            </w:r>
          </w:p>
        </w:tc>
      </w:tr>
      <w:tr w:rsidR="00F71F36" w:rsidRPr="00472EAA" w14:paraId="0547D6D0" w14:textId="77777777" w:rsidTr="00920140">
        <w:tc>
          <w:tcPr>
            <w:tcW w:w="1073" w:type="dxa"/>
          </w:tcPr>
          <w:p w14:paraId="4B3D17EB" w14:textId="77777777" w:rsidR="00F71F36" w:rsidRPr="00DB42FD" w:rsidRDefault="00F71F36" w:rsidP="00920140">
            <w:r w:rsidRPr="00DB42FD">
              <w:t>12/20/11</w:t>
            </w:r>
          </w:p>
        </w:tc>
        <w:tc>
          <w:tcPr>
            <w:tcW w:w="1111" w:type="dxa"/>
          </w:tcPr>
          <w:p w14:paraId="01CB8098" w14:textId="77777777" w:rsidR="00F71F36" w:rsidRPr="00DB42FD" w:rsidRDefault="00F71F36" w:rsidP="00920140">
            <w:r w:rsidRPr="00DB42FD">
              <w:t>Juergen</w:t>
            </w:r>
          </w:p>
        </w:tc>
        <w:tc>
          <w:tcPr>
            <w:tcW w:w="5763" w:type="dxa"/>
          </w:tcPr>
          <w:p w14:paraId="7711021C" w14:textId="77777777" w:rsidR="00F71F36" w:rsidRPr="00DB42FD" w:rsidRDefault="00F71F36" w:rsidP="00920140">
            <w:r w:rsidRPr="00DB42FD">
              <w:t>Bulk operations</w:t>
            </w:r>
          </w:p>
        </w:tc>
        <w:tc>
          <w:tcPr>
            <w:tcW w:w="1629" w:type="dxa"/>
          </w:tcPr>
          <w:p w14:paraId="628AE388" w14:textId="77777777" w:rsidR="00F71F36" w:rsidRPr="00DB42FD" w:rsidRDefault="00F71F36" w:rsidP="00920140">
            <w:r w:rsidRPr="00DB42FD">
              <w:t>Done</w:t>
            </w:r>
          </w:p>
        </w:tc>
      </w:tr>
      <w:tr w:rsidR="00F71F36" w:rsidRPr="00472EAA" w14:paraId="1063C7AD" w14:textId="77777777" w:rsidTr="00920140">
        <w:tc>
          <w:tcPr>
            <w:tcW w:w="1073" w:type="dxa"/>
          </w:tcPr>
          <w:p w14:paraId="3008AD73" w14:textId="77777777" w:rsidR="00F71F36" w:rsidRPr="00DB42FD" w:rsidRDefault="00F71F36" w:rsidP="00920140">
            <w:r w:rsidRPr="00DB42FD">
              <w:t>12/7/11</w:t>
            </w:r>
          </w:p>
        </w:tc>
        <w:tc>
          <w:tcPr>
            <w:tcW w:w="1111" w:type="dxa"/>
          </w:tcPr>
          <w:p w14:paraId="57F2DDFB" w14:textId="77777777" w:rsidR="00F71F36" w:rsidRPr="00DB42FD" w:rsidRDefault="00F71F36" w:rsidP="00920140">
            <w:r w:rsidRPr="00DB42FD">
              <w:t>Stu</w:t>
            </w:r>
          </w:p>
        </w:tc>
        <w:tc>
          <w:tcPr>
            <w:tcW w:w="5763" w:type="dxa"/>
          </w:tcPr>
          <w:p w14:paraId="1B3AD1C8" w14:textId="77777777" w:rsidR="00F71F36" w:rsidRPr="00DB42FD" w:rsidRDefault="00F71F36" w:rsidP="00920140">
            <w:r w:rsidRPr="00DB42FD">
              <w:t xml:space="preserve">Renumber of-config 1.2 to of-config 1.0. This makes it </w:t>
            </w:r>
            <w:r w:rsidRPr="00DB42FD">
              <w:lastRenderedPageBreak/>
              <w:t>clear that of-config is a separate spec from openflow and enables independent evolution of of-config both in terms of timelines and content/scope.</w:t>
            </w:r>
          </w:p>
        </w:tc>
        <w:tc>
          <w:tcPr>
            <w:tcW w:w="1629" w:type="dxa"/>
          </w:tcPr>
          <w:p w14:paraId="3A8EB934" w14:textId="77777777" w:rsidR="00F71F36" w:rsidRPr="00DB42FD" w:rsidRDefault="00F71F36" w:rsidP="00920140">
            <w:r w:rsidRPr="00DB42FD">
              <w:lastRenderedPageBreak/>
              <w:t>Done</w:t>
            </w:r>
          </w:p>
        </w:tc>
      </w:tr>
      <w:tr w:rsidR="00F71F36" w:rsidRPr="00472EAA" w14:paraId="2D86DEAD" w14:textId="77777777" w:rsidTr="00920140">
        <w:tc>
          <w:tcPr>
            <w:tcW w:w="1073" w:type="dxa"/>
          </w:tcPr>
          <w:p w14:paraId="5EEFEBC5" w14:textId="77777777" w:rsidR="00F71F36" w:rsidRPr="00DB42FD" w:rsidRDefault="00F71F36" w:rsidP="00920140">
            <w:r w:rsidRPr="00DB42FD">
              <w:lastRenderedPageBreak/>
              <w:t>12/7/11</w:t>
            </w:r>
          </w:p>
        </w:tc>
        <w:tc>
          <w:tcPr>
            <w:tcW w:w="1111" w:type="dxa"/>
          </w:tcPr>
          <w:p w14:paraId="3534E00D" w14:textId="77777777" w:rsidR="00F71F36" w:rsidRPr="00DB42FD" w:rsidRDefault="00F71F36" w:rsidP="00920140">
            <w:r w:rsidRPr="00DB42FD">
              <w:t>Deepak</w:t>
            </w:r>
          </w:p>
        </w:tc>
        <w:tc>
          <w:tcPr>
            <w:tcW w:w="5763" w:type="dxa"/>
          </w:tcPr>
          <w:p w14:paraId="48841363" w14:textId="77777777" w:rsidR="00F71F36" w:rsidRPr="00DB42FD" w:rsidRDefault="00F71F36" w:rsidP="00920140">
            <w:r w:rsidRPr="00DB42FD">
              <w:t>Of-config 1.0 is focused on configuring the openflow datapath. Motivation and some other sections do not make it clear and create confusion by referring to broad OAM. This should be clarified.</w:t>
            </w:r>
          </w:p>
        </w:tc>
        <w:tc>
          <w:tcPr>
            <w:tcW w:w="1629" w:type="dxa"/>
          </w:tcPr>
          <w:p w14:paraId="0DE88D71" w14:textId="77777777" w:rsidR="00F71F36" w:rsidRPr="00DB42FD" w:rsidRDefault="00F71F36" w:rsidP="00920140">
            <w:r w:rsidRPr="00DB42FD">
              <w:t>Done</w:t>
            </w:r>
          </w:p>
        </w:tc>
      </w:tr>
      <w:tr w:rsidR="00F71F36" w:rsidRPr="00472EAA" w14:paraId="69F54F0E" w14:textId="77777777" w:rsidTr="00920140">
        <w:tc>
          <w:tcPr>
            <w:tcW w:w="1073" w:type="dxa"/>
          </w:tcPr>
          <w:p w14:paraId="2A195649" w14:textId="77777777" w:rsidR="00F71F36" w:rsidRPr="00DB42FD" w:rsidRDefault="00F71F36" w:rsidP="00920140">
            <w:r w:rsidRPr="00DB42FD">
              <w:t>12/7/11</w:t>
            </w:r>
          </w:p>
        </w:tc>
        <w:tc>
          <w:tcPr>
            <w:tcW w:w="1111" w:type="dxa"/>
          </w:tcPr>
          <w:p w14:paraId="290FF448" w14:textId="77777777" w:rsidR="00F71F36" w:rsidRPr="00DB42FD" w:rsidRDefault="00F71F36" w:rsidP="00920140">
            <w:r w:rsidRPr="00DB42FD">
              <w:t>Juergen</w:t>
            </w:r>
          </w:p>
        </w:tc>
        <w:tc>
          <w:tcPr>
            <w:tcW w:w="5763" w:type="dxa"/>
          </w:tcPr>
          <w:p w14:paraId="641B25C0" w14:textId="77777777" w:rsidR="00F71F36" w:rsidRPr="00DB42FD" w:rsidRDefault="00F71F36" w:rsidP="00920140">
            <w:r w:rsidRPr="00DB42FD">
              <w:t>Beef up the requirements section to include requirements for the protocol as well. These requirements were discussed within the working group early on (in terms of the spreadsheet that Juergen had sent out originally). It would be good to summarize those requirements in the requirement section.</w:t>
            </w:r>
          </w:p>
        </w:tc>
        <w:tc>
          <w:tcPr>
            <w:tcW w:w="1629" w:type="dxa"/>
          </w:tcPr>
          <w:p w14:paraId="00842E6A" w14:textId="77777777" w:rsidR="00F71F36" w:rsidRPr="00DB42FD" w:rsidRDefault="00F71F36" w:rsidP="00920140">
            <w:r w:rsidRPr="00DB42FD">
              <w:t>Outdated (first version done)</w:t>
            </w:r>
          </w:p>
        </w:tc>
      </w:tr>
      <w:tr w:rsidR="00F71F36" w:rsidRPr="00472EAA" w14:paraId="4EF77BC9" w14:textId="77777777" w:rsidTr="00920140">
        <w:tc>
          <w:tcPr>
            <w:tcW w:w="1073" w:type="dxa"/>
          </w:tcPr>
          <w:p w14:paraId="02E6AEEC" w14:textId="77777777" w:rsidR="00F71F36" w:rsidRPr="00DB42FD" w:rsidRDefault="00F71F36" w:rsidP="00920140">
            <w:r w:rsidRPr="00DB42FD">
              <w:t>12/7/11</w:t>
            </w:r>
          </w:p>
        </w:tc>
        <w:tc>
          <w:tcPr>
            <w:tcW w:w="1111" w:type="dxa"/>
          </w:tcPr>
          <w:p w14:paraId="66D142B6" w14:textId="77777777" w:rsidR="00F71F36" w:rsidRPr="00DB42FD" w:rsidRDefault="00F71F36" w:rsidP="00920140">
            <w:r w:rsidRPr="00DB42FD">
              <w:t>Stu</w:t>
            </w:r>
          </w:p>
        </w:tc>
        <w:tc>
          <w:tcPr>
            <w:tcW w:w="5763" w:type="dxa"/>
          </w:tcPr>
          <w:p w14:paraId="04F93C0E" w14:textId="77777777" w:rsidR="00F71F36" w:rsidRPr="00DB42FD" w:rsidRDefault="00F71F36" w:rsidP="00920140">
            <w:r w:rsidRPr="00DB42FD">
              <w:t>Structure the doc to be top down: Start with the scope of 1.0, then the requirements for 1.0, then the requirements of the protocol for 1.0, which can then lead into stating clearly why Netconf was selected (and its pros and cons).</w:t>
            </w:r>
          </w:p>
        </w:tc>
        <w:tc>
          <w:tcPr>
            <w:tcW w:w="1629" w:type="dxa"/>
          </w:tcPr>
          <w:p w14:paraId="688199D5" w14:textId="77777777" w:rsidR="00F71F36" w:rsidRPr="00DB42FD" w:rsidRDefault="00F71F36" w:rsidP="00920140">
            <w:r w:rsidRPr="00DB42FD">
              <w:t>Done</w:t>
            </w:r>
          </w:p>
        </w:tc>
      </w:tr>
      <w:tr w:rsidR="00F71F36" w:rsidRPr="00472EAA" w14:paraId="5BA0B0EF" w14:textId="77777777" w:rsidTr="00920140">
        <w:tc>
          <w:tcPr>
            <w:tcW w:w="1073" w:type="dxa"/>
          </w:tcPr>
          <w:p w14:paraId="0754AE15" w14:textId="77777777" w:rsidR="00F71F36" w:rsidRPr="00DB42FD" w:rsidRDefault="00F71F36" w:rsidP="00920140">
            <w:r w:rsidRPr="00DB42FD">
              <w:t>12/7/11</w:t>
            </w:r>
          </w:p>
        </w:tc>
        <w:tc>
          <w:tcPr>
            <w:tcW w:w="1111" w:type="dxa"/>
          </w:tcPr>
          <w:p w14:paraId="56A709DC" w14:textId="77777777" w:rsidR="00F71F36" w:rsidRPr="00DB42FD" w:rsidRDefault="00F71F36" w:rsidP="00920140">
            <w:r w:rsidRPr="00DB42FD">
              <w:t>Stu</w:t>
            </w:r>
          </w:p>
        </w:tc>
        <w:tc>
          <w:tcPr>
            <w:tcW w:w="5763" w:type="dxa"/>
          </w:tcPr>
          <w:p w14:paraId="61321988" w14:textId="77777777" w:rsidR="00F71F36" w:rsidRPr="00DB42FD" w:rsidRDefault="00F71F36" w:rsidP="00920140">
            <w:r w:rsidRPr="00DB42FD">
              <w:t>Rename OF-Manager to OpenFlow Configuration Endpoint (OFCP). This will help clarify the scope of of-config 1.0 and avoids confusion that of-config 1.0 solves broad OAM problem as the term manager may imply.</w:t>
            </w:r>
          </w:p>
        </w:tc>
        <w:tc>
          <w:tcPr>
            <w:tcW w:w="1629" w:type="dxa"/>
          </w:tcPr>
          <w:p w14:paraId="5A0A63BA" w14:textId="77777777" w:rsidR="00F71F36" w:rsidRPr="00DB42FD" w:rsidRDefault="00F71F36" w:rsidP="00920140">
            <w:r w:rsidRPr="00DB42FD">
              <w:t>Done</w:t>
            </w:r>
          </w:p>
        </w:tc>
      </w:tr>
      <w:tr w:rsidR="00F71F36" w:rsidRPr="00472EAA" w14:paraId="3DD6368F" w14:textId="77777777" w:rsidTr="00920140">
        <w:tc>
          <w:tcPr>
            <w:tcW w:w="1073" w:type="dxa"/>
          </w:tcPr>
          <w:p w14:paraId="3EB09CE9" w14:textId="77777777" w:rsidR="00F71F36" w:rsidRPr="00DB42FD" w:rsidRDefault="00F71F36" w:rsidP="00920140">
            <w:r w:rsidRPr="00DB42FD">
              <w:t>12/23/11</w:t>
            </w:r>
          </w:p>
        </w:tc>
        <w:tc>
          <w:tcPr>
            <w:tcW w:w="1111" w:type="dxa"/>
          </w:tcPr>
          <w:p w14:paraId="1880798D" w14:textId="77777777" w:rsidR="00F71F36" w:rsidRPr="00DB42FD" w:rsidRDefault="00F71F36" w:rsidP="00920140">
            <w:r w:rsidRPr="00DB42FD">
              <w:t>Stu</w:t>
            </w:r>
          </w:p>
        </w:tc>
        <w:tc>
          <w:tcPr>
            <w:tcW w:w="5763" w:type="dxa"/>
          </w:tcPr>
          <w:p w14:paraId="13C3E713" w14:textId="77777777" w:rsidR="00F71F36" w:rsidRPr="00DB42FD" w:rsidRDefault="00F71F36" w:rsidP="00920140">
            <w:r w:rsidRPr="00DB42FD">
              <w:t>Root cause example indenting loss</w:t>
            </w:r>
          </w:p>
        </w:tc>
        <w:tc>
          <w:tcPr>
            <w:tcW w:w="1629" w:type="dxa"/>
          </w:tcPr>
          <w:p w14:paraId="5D847701" w14:textId="77777777" w:rsidR="00F71F36" w:rsidRPr="00472EAA" w:rsidRDefault="00F71F36" w:rsidP="00920140"/>
        </w:tc>
      </w:tr>
      <w:tr w:rsidR="00F71F36" w:rsidRPr="00472EAA" w14:paraId="58BEBFF2" w14:textId="77777777" w:rsidTr="00920140">
        <w:tc>
          <w:tcPr>
            <w:tcW w:w="1073" w:type="dxa"/>
          </w:tcPr>
          <w:p w14:paraId="5DF7D394" w14:textId="77777777" w:rsidR="00F71F36" w:rsidRPr="00DB42FD" w:rsidRDefault="00F71F36" w:rsidP="00920140">
            <w:r w:rsidRPr="00DB42FD">
              <w:t>12/23/11</w:t>
            </w:r>
          </w:p>
        </w:tc>
        <w:tc>
          <w:tcPr>
            <w:tcW w:w="1111" w:type="dxa"/>
          </w:tcPr>
          <w:p w14:paraId="077CC77C" w14:textId="77777777" w:rsidR="00F71F36" w:rsidRPr="00DB42FD" w:rsidRDefault="00F71F36" w:rsidP="00920140">
            <w:r w:rsidRPr="00DB42FD">
              <w:t>Stu</w:t>
            </w:r>
          </w:p>
        </w:tc>
        <w:tc>
          <w:tcPr>
            <w:tcW w:w="5763" w:type="dxa"/>
          </w:tcPr>
          <w:p w14:paraId="58FD970B" w14:textId="77777777" w:rsidR="00F71F36" w:rsidRPr="00DB42FD" w:rsidRDefault="00F71F36" w:rsidP="00920140">
            <w:r w:rsidRPr="00DB42FD">
              <w:t>Add NETCONF get-config, edit-config examples</w:t>
            </w:r>
          </w:p>
        </w:tc>
        <w:tc>
          <w:tcPr>
            <w:tcW w:w="1629" w:type="dxa"/>
          </w:tcPr>
          <w:p w14:paraId="13986747" w14:textId="77777777" w:rsidR="00F71F36" w:rsidRPr="00472EAA" w:rsidRDefault="00F71F36" w:rsidP="00920140"/>
        </w:tc>
      </w:tr>
      <w:tr w:rsidR="00F71F36" w:rsidRPr="00472EAA" w14:paraId="682460C8" w14:textId="77777777" w:rsidTr="00920140">
        <w:tc>
          <w:tcPr>
            <w:tcW w:w="1073" w:type="dxa"/>
          </w:tcPr>
          <w:p w14:paraId="28D686C0" w14:textId="77777777" w:rsidR="00F71F36" w:rsidRPr="00DB42FD" w:rsidRDefault="00F71F36" w:rsidP="00920140">
            <w:r w:rsidRPr="00DB42FD">
              <w:t>12/23/11</w:t>
            </w:r>
          </w:p>
        </w:tc>
        <w:tc>
          <w:tcPr>
            <w:tcW w:w="1111" w:type="dxa"/>
          </w:tcPr>
          <w:p w14:paraId="48FC3370" w14:textId="77777777" w:rsidR="00F71F36" w:rsidRPr="00DB42FD" w:rsidRDefault="00F71F36" w:rsidP="00920140">
            <w:r w:rsidRPr="00DB42FD">
              <w:t>Stu</w:t>
            </w:r>
          </w:p>
        </w:tc>
        <w:tc>
          <w:tcPr>
            <w:tcW w:w="5763" w:type="dxa"/>
          </w:tcPr>
          <w:p w14:paraId="0E4E38AA" w14:textId="77777777" w:rsidR="00F71F36" w:rsidRPr="00DB42FD" w:rsidRDefault="00F71F36" w:rsidP="00920140">
            <w:r w:rsidRPr="00DB42FD">
              <w:t>Resolve the two experiments values in queue</w:t>
            </w:r>
          </w:p>
        </w:tc>
        <w:tc>
          <w:tcPr>
            <w:tcW w:w="1629" w:type="dxa"/>
          </w:tcPr>
          <w:p w14:paraId="69E09797" w14:textId="77777777" w:rsidR="00F71F36" w:rsidRPr="00472EAA" w:rsidRDefault="00F71F36" w:rsidP="00920140"/>
        </w:tc>
      </w:tr>
      <w:tr w:rsidR="00F71F36" w:rsidRPr="00472EAA" w14:paraId="4208B0F2" w14:textId="77777777" w:rsidTr="00920140">
        <w:trPr>
          <w:trHeight w:val="242"/>
        </w:trPr>
        <w:tc>
          <w:tcPr>
            <w:tcW w:w="1073" w:type="dxa"/>
          </w:tcPr>
          <w:p w14:paraId="56A1CC32" w14:textId="77777777" w:rsidR="00F71F36" w:rsidRPr="00DB42FD" w:rsidRDefault="00F71F36" w:rsidP="00920140">
            <w:r w:rsidRPr="00DB42FD">
              <w:t>1/6/12</w:t>
            </w:r>
          </w:p>
        </w:tc>
        <w:tc>
          <w:tcPr>
            <w:tcW w:w="1111" w:type="dxa"/>
          </w:tcPr>
          <w:p w14:paraId="18237774" w14:textId="77777777" w:rsidR="00F71F36" w:rsidRPr="00DB42FD" w:rsidRDefault="00F71F36" w:rsidP="00920140">
            <w:r w:rsidRPr="00DB42FD">
              <w:t>Carl</w:t>
            </w:r>
          </w:p>
        </w:tc>
        <w:tc>
          <w:tcPr>
            <w:tcW w:w="5763" w:type="dxa"/>
          </w:tcPr>
          <w:p w14:paraId="23AA5617" w14:textId="77777777" w:rsidR="00F71F36" w:rsidRPr="00DB42FD" w:rsidRDefault="00F71F36" w:rsidP="00920140">
            <w:r w:rsidRPr="00DB42FD">
              <w:t>Add new paragraph tags for formatting XML. Put in changes from Deepak and Michael.</w:t>
            </w:r>
          </w:p>
        </w:tc>
        <w:tc>
          <w:tcPr>
            <w:tcW w:w="1629" w:type="dxa"/>
          </w:tcPr>
          <w:p w14:paraId="58B565A1" w14:textId="77777777" w:rsidR="00F71F36" w:rsidRPr="00472EAA" w:rsidRDefault="00F71F36" w:rsidP="00920140"/>
        </w:tc>
      </w:tr>
      <w:tr w:rsidR="00F71F36" w:rsidRPr="009423A9" w14:paraId="5A41DBC1" w14:textId="77777777" w:rsidTr="00920140">
        <w:tc>
          <w:tcPr>
            <w:tcW w:w="1073" w:type="dxa"/>
          </w:tcPr>
          <w:p w14:paraId="62791D7C" w14:textId="77777777" w:rsidR="00F71F36" w:rsidRPr="00DB42FD" w:rsidRDefault="00F71F36" w:rsidP="00920140">
            <w:r w:rsidRPr="00DB42FD">
              <w:t>1/9/12</w:t>
            </w:r>
          </w:p>
        </w:tc>
        <w:tc>
          <w:tcPr>
            <w:tcW w:w="1111" w:type="dxa"/>
          </w:tcPr>
          <w:p w14:paraId="5B6D1BA0" w14:textId="77777777" w:rsidR="00F71F36" w:rsidRPr="00DB42FD" w:rsidRDefault="00F71F36" w:rsidP="00920140">
            <w:r w:rsidRPr="00DB42FD">
              <w:t>Carl</w:t>
            </w:r>
          </w:p>
        </w:tc>
        <w:tc>
          <w:tcPr>
            <w:tcW w:w="5763" w:type="dxa"/>
          </w:tcPr>
          <w:p w14:paraId="03C9B374" w14:textId="77777777" w:rsidR="00F71F36" w:rsidRPr="009423A9" w:rsidRDefault="00F71F36" w:rsidP="00920140">
            <w:r w:rsidRPr="009423A9">
              <w:t xml:space="preserve">Reformat XML, fix new paragraph tags. </w:t>
            </w:r>
          </w:p>
        </w:tc>
        <w:tc>
          <w:tcPr>
            <w:tcW w:w="1629" w:type="dxa"/>
          </w:tcPr>
          <w:p w14:paraId="6BF612F3" w14:textId="77777777" w:rsidR="00F71F36" w:rsidRPr="009423A9" w:rsidRDefault="00F71F36" w:rsidP="00920140"/>
        </w:tc>
      </w:tr>
    </w:tbl>
    <w:p w14:paraId="2B984F1C" w14:textId="77777777" w:rsidR="00F71F36" w:rsidRPr="00DB42FD" w:rsidRDefault="00F71F36" w:rsidP="007D61A9">
      <w:pPr>
        <w:pStyle w:val="Appx"/>
      </w:pPr>
      <w:bookmarkStart w:id="176" w:name="_Toc316542546"/>
      <w:bookmarkStart w:id="177" w:name="_Toc318908578"/>
      <w:r w:rsidRPr="00DB42FD">
        <w:t>Notes From The Board And The Tag</w:t>
      </w:r>
      <w:bookmarkStart w:id="178" w:name="_Toc313864827"/>
      <w:bookmarkEnd w:id="176"/>
      <w:bookmarkEnd w:id="177"/>
      <w:bookmarkEnd w:id="178"/>
    </w:p>
    <w:tbl>
      <w:tblPr>
        <w:tblStyle w:val="TableGrid"/>
        <w:tblW w:w="0" w:type="auto"/>
        <w:tblLook w:val="04A0" w:firstRow="1" w:lastRow="0" w:firstColumn="1" w:lastColumn="0" w:noHBand="0" w:noVBand="1"/>
      </w:tblPr>
      <w:tblGrid>
        <w:gridCol w:w="944"/>
        <w:gridCol w:w="1257"/>
        <w:gridCol w:w="1707"/>
        <w:gridCol w:w="5668"/>
      </w:tblGrid>
      <w:tr w:rsidR="00F71F36" w:rsidRPr="00472EAA" w14:paraId="3A756832" w14:textId="77777777" w:rsidTr="00920140">
        <w:trPr>
          <w:hidden/>
        </w:trPr>
        <w:tc>
          <w:tcPr>
            <w:tcW w:w="918" w:type="dxa"/>
          </w:tcPr>
          <w:p w14:paraId="0D1FB067" w14:textId="77777777" w:rsidR="00F71F36" w:rsidRPr="00472EAA" w:rsidRDefault="00F71F36" w:rsidP="00920140">
            <w:pPr>
              <w:spacing w:after="200" w:line="276" w:lineRule="auto"/>
              <w:rPr>
                <w:b/>
                <w:vanish/>
              </w:rPr>
            </w:pPr>
            <w:r w:rsidRPr="00DB42FD">
              <w:rPr>
                <w:b/>
                <w:vanish/>
              </w:rPr>
              <w:t>DATE</w:t>
            </w:r>
          </w:p>
        </w:tc>
        <w:tc>
          <w:tcPr>
            <w:tcW w:w="1260" w:type="dxa"/>
          </w:tcPr>
          <w:p w14:paraId="13BF20FC" w14:textId="77777777" w:rsidR="00F71F36" w:rsidRPr="00472EAA" w:rsidRDefault="00F71F36" w:rsidP="00920140">
            <w:pPr>
              <w:spacing w:after="200" w:line="276" w:lineRule="auto"/>
              <w:rPr>
                <w:b/>
                <w:vanish/>
              </w:rPr>
            </w:pPr>
            <w:r w:rsidRPr="00DB42FD">
              <w:rPr>
                <w:b/>
                <w:vanish/>
              </w:rPr>
              <w:t xml:space="preserve">AUTHOR </w:t>
            </w:r>
          </w:p>
        </w:tc>
        <w:tc>
          <w:tcPr>
            <w:tcW w:w="1710" w:type="dxa"/>
          </w:tcPr>
          <w:p w14:paraId="2661148D" w14:textId="77777777" w:rsidR="00F71F36" w:rsidRPr="00472EAA" w:rsidRDefault="00F71F36" w:rsidP="00920140">
            <w:pPr>
              <w:spacing w:after="200" w:line="276" w:lineRule="auto"/>
              <w:rPr>
                <w:b/>
                <w:vanish/>
              </w:rPr>
            </w:pPr>
            <w:r w:rsidRPr="00DB42FD">
              <w:rPr>
                <w:b/>
                <w:vanish/>
              </w:rPr>
              <w:t>SUBJECT</w:t>
            </w:r>
          </w:p>
        </w:tc>
        <w:tc>
          <w:tcPr>
            <w:tcW w:w="5688" w:type="dxa"/>
          </w:tcPr>
          <w:p w14:paraId="755E371E" w14:textId="77777777" w:rsidR="00F71F36" w:rsidRPr="00472EAA" w:rsidRDefault="00F71F36" w:rsidP="00920140">
            <w:pPr>
              <w:spacing w:after="200" w:line="276" w:lineRule="auto"/>
              <w:rPr>
                <w:b/>
                <w:vanish/>
              </w:rPr>
            </w:pPr>
            <w:r w:rsidRPr="00DB42FD">
              <w:rPr>
                <w:b/>
                <w:vanish/>
              </w:rPr>
              <w:t>NOTE</w:t>
            </w:r>
          </w:p>
        </w:tc>
      </w:tr>
      <w:tr w:rsidR="00F71F36" w:rsidRPr="00472EAA" w14:paraId="41FCA070" w14:textId="77777777" w:rsidTr="00920140">
        <w:tc>
          <w:tcPr>
            <w:tcW w:w="918" w:type="dxa"/>
          </w:tcPr>
          <w:p w14:paraId="452B0807" w14:textId="77777777" w:rsidR="00F71F36" w:rsidRPr="00472EAA" w:rsidRDefault="00F71F36" w:rsidP="00920140">
            <w:r w:rsidRPr="00DB42FD">
              <w:t>8/16/11</w:t>
            </w:r>
          </w:p>
        </w:tc>
        <w:tc>
          <w:tcPr>
            <w:tcW w:w="1260" w:type="dxa"/>
          </w:tcPr>
          <w:p w14:paraId="1EDFC16C" w14:textId="77777777" w:rsidR="00F71F36" w:rsidRPr="00DB42FD" w:rsidRDefault="00F71F36" w:rsidP="00920140">
            <w:r w:rsidRPr="00DB42FD">
              <w:t>Dan Pitt</w:t>
            </w:r>
          </w:p>
        </w:tc>
        <w:tc>
          <w:tcPr>
            <w:tcW w:w="1710" w:type="dxa"/>
          </w:tcPr>
          <w:p w14:paraId="090C0DA7" w14:textId="77777777" w:rsidR="00F71F36" w:rsidRPr="00DB42FD" w:rsidRDefault="00F71F36" w:rsidP="00920140">
            <w:r w:rsidRPr="00DB42FD">
              <w:t>East-West Interface</w:t>
            </w:r>
          </w:p>
        </w:tc>
        <w:tc>
          <w:tcPr>
            <w:tcW w:w="5688" w:type="dxa"/>
          </w:tcPr>
          <w:p w14:paraId="2E7462BC" w14:textId="77777777" w:rsidR="00F71F36" w:rsidRPr="00DB42FD" w:rsidRDefault="00F71F36" w:rsidP="00920140">
            <w:r w:rsidRPr="00DB42FD">
              <w:t xml:space="preserve">There is one component of this otherwise thorough plan that I think should be postponed: controller configuration and monitoring. The urgent need now is for switch configuration and management, and there is considerable work to do there. No one has anywhere near enough experience with controllers to know what they should even include, so standardizing them would, I fear, stifle innovation. I am also quite sure the Board would not </w:t>
            </w:r>
            <w:r w:rsidRPr="00DB42FD">
              <w:lastRenderedPageBreak/>
              <w:t>approve any group's charter to standardize the controller or its northbound interfaces anytime soon. Personally, I want to see controller companies succeed, so let's not tie their hands when they should be experimenting with technologies, business models, and users.</w:t>
            </w:r>
          </w:p>
        </w:tc>
      </w:tr>
    </w:tbl>
    <w:p w14:paraId="13A3AFDF" w14:textId="77777777" w:rsidR="00C31DBC" w:rsidRPr="00F07D3E" w:rsidRDefault="00C31DBC" w:rsidP="00C961B3">
      <w:pPr>
        <w:rPr>
          <w:rFonts w:cstheme="minorHAnsi"/>
        </w:rPr>
      </w:pPr>
    </w:p>
    <w:sectPr w:rsidR="00C31DBC" w:rsidRPr="00F07D3E" w:rsidSect="00FA28FD">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 w:author="Thomas Dietz" w:date="2012-03-08T16:15:00Z" w:initials="TD">
    <w:p w14:paraId="3FDA46B5" w14:textId="7F621497" w:rsidR="001A73E6" w:rsidRDefault="001A73E6">
      <w:pPr>
        <w:pStyle w:val="CommentText"/>
      </w:pPr>
      <w:r>
        <w:rPr>
          <w:rStyle w:val="CommentReference"/>
        </w:rPr>
        <w:annotationRef/>
      </w:r>
      <w:r>
        <w:t>We still miss a reference for the encoding here! I need to look that up.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6EB54" w14:textId="77777777" w:rsidR="007032C6" w:rsidRDefault="007032C6" w:rsidP="004C5BF8">
      <w:pPr>
        <w:spacing w:after="0"/>
      </w:pPr>
      <w:r>
        <w:separator/>
      </w:r>
    </w:p>
  </w:endnote>
  <w:endnote w:type="continuationSeparator" w:id="0">
    <w:p w14:paraId="2888F7D4" w14:textId="77777777" w:rsidR="007032C6" w:rsidRDefault="007032C6" w:rsidP="004C5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M R 17">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49943"/>
      <w:docPartObj>
        <w:docPartGallery w:val="Page Numbers (Bottom of Page)"/>
        <w:docPartUnique/>
      </w:docPartObj>
    </w:sdtPr>
    <w:sdtEndPr>
      <w:rPr>
        <w:noProof/>
      </w:rPr>
    </w:sdtEndPr>
    <w:sdtContent>
      <w:p w14:paraId="55822D13" w14:textId="77777777" w:rsidR="001A73E6" w:rsidRDefault="001A73E6">
        <w:pPr>
          <w:pStyle w:val="Footer"/>
          <w:jc w:val="center"/>
        </w:pPr>
        <w:r>
          <w:fldChar w:fldCharType="begin"/>
        </w:r>
        <w:r>
          <w:instrText xml:space="preserve"> PAGE   \* MERGEFORMAT </w:instrText>
        </w:r>
        <w:r>
          <w:fldChar w:fldCharType="separate"/>
        </w:r>
        <w:r w:rsidR="0019250C">
          <w:rPr>
            <w:noProof/>
          </w:rPr>
          <w:t>1</w:t>
        </w:r>
        <w:r>
          <w:rPr>
            <w:noProof/>
          </w:rPr>
          <w:fldChar w:fldCharType="end"/>
        </w:r>
      </w:p>
    </w:sdtContent>
  </w:sdt>
  <w:p w14:paraId="7E0816E7" w14:textId="77777777" w:rsidR="001A73E6" w:rsidRDefault="001A7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92151" w14:textId="77777777" w:rsidR="007032C6" w:rsidRDefault="007032C6" w:rsidP="004C5BF8">
      <w:pPr>
        <w:spacing w:after="0"/>
      </w:pPr>
      <w:r>
        <w:separator/>
      </w:r>
    </w:p>
  </w:footnote>
  <w:footnote w:type="continuationSeparator" w:id="0">
    <w:p w14:paraId="5457484E" w14:textId="77777777" w:rsidR="007032C6" w:rsidRDefault="007032C6" w:rsidP="004C5B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A73E6" w14:paraId="12184BEF" w14:textId="77777777" w:rsidTr="00FA28FD">
      <w:sdt>
        <w:sdtPr>
          <w:alias w:val="Company"/>
          <w:tag w:val=""/>
          <w:id w:val="-1255674632"/>
          <w:dataBinding w:prefixMappings="xmlns:ns0='http://schemas.openxmlformats.org/officeDocument/2006/extended-properties' " w:xpath="/ns0:Properties[1]/ns0:Company[1]" w:storeItemID="{6668398D-A668-4E3E-A5EB-62B293D839F1}"/>
          <w:text/>
        </w:sdtPr>
        <w:sdtEndPr/>
        <w:sdtContent>
          <w:tc>
            <w:tcPr>
              <w:tcW w:w="4788" w:type="dxa"/>
            </w:tcPr>
            <w:p w14:paraId="0192A31D" w14:textId="77777777" w:rsidR="001A73E6" w:rsidRDefault="001A73E6" w:rsidP="00FA28FD">
              <w:pPr>
                <w:pStyle w:val="Header"/>
              </w:pPr>
              <w:r>
                <w:t>Open Networking Foundation</w:t>
              </w:r>
            </w:p>
          </w:tc>
        </w:sdtContent>
      </w:sdt>
      <w:sdt>
        <w:sdtPr>
          <w:alias w:val="Title"/>
          <w:tag w:val=""/>
          <w:id w:val="469092932"/>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Pr>
            <w:p w14:paraId="718839A4" w14:textId="77777777" w:rsidR="001A73E6" w:rsidRDefault="001A73E6" w:rsidP="00FA28FD">
              <w:pPr>
                <w:pStyle w:val="Header"/>
                <w:jc w:val="right"/>
              </w:pPr>
              <w:r>
                <w:t>OF-CONFIG 1.1</w:t>
              </w:r>
            </w:p>
          </w:tc>
        </w:sdtContent>
      </w:sdt>
    </w:tr>
  </w:tbl>
  <w:p w14:paraId="4925B883" w14:textId="77777777" w:rsidR="001A73E6" w:rsidRDefault="001A73E6" w:rsidP="004C5BF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CE029F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A8DC81D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25A6AFB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3C1EC1"/>
    <w:multiLevelType w:val="hybridMultilevel"/>
    <w:tmpl w:val="0D64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8F6F46"/>
    <w:multiLevelType w:val="hybridMultilevel"/>
    <w:tmpl w:val="5208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53317"/>
    <w:multiLevelType w:val="hybridMultilevel"/>
    <w:tmpl w:val="2A020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0E2A5F"/>
    <w:multiLevelType w:val="hybridMultilevel"/>
    <w:tmpl w:val="4CB8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948E3"/>
    <w:multiLevelType w:val="multilevel"/>
    <w:tmpl w:val="A4189560"/>
    <w:numStyleLink w:val="Appendixes"/>
  </w:abstractNum>
  <w:abstractNum w:abstractNumId="8">
    <w:nsid w:val="14024E6A"/>
    <w:multiLevelType w:val="hybridMultilevel"/>
    <w:tmpl w:val="EC2C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31558"/>
    <w:multiLevelType w:val="multilevel"/>
    <w:tmpl w:val="A4189560"/>
    <w:styleLink w:val="Appendixes"/>
    <w:lvl w:ilvl="0">
      <w:start w:val="1"/>
      <w:numFmt w:val="upperLetter"/>
      <w:pStyle w:val="Appx"/>
      <w:lvlText w:val="Appendix %1"/>
      <w:lvlJc w:val="left"/>
      <w:pPr>
        <w:ind w:left="360" w:hanging="360"/>
      </w:pPr>
      <w:rPr>
        <w:rFonts w:hint="default"/>
      </w:rPr>
    </w:lvl>
    <w:lvl w:ilvl="1">
      <w:start w:val="1"/>
      <w:numFmt w:val="decimal"/>
      <w:pStyle w:val="Appx2"/>
      <w:lvlText w:val="%1.%2"/>
      <w:lvlJc w:val="left"/>
      <w:pPr>
        <w:ind w:left="360" w:hanging="360"/>
      </w:pPr>
      <w:rPr>
        <w:rFonts w:hint="default"/>
      </w:rPr>
    </w:lvl>
    <w:lvl w:ilvl="2">
      <w:start w:val="1"/>
      <w:numFmt w:val="decimal"/>
      <w:pStyle w:val="Appx3"/>
      <w:lvlText w:val="%1.%2.%3"/>
      <w:lvlJc w:val="left"/>
      <w:pPr>
        <w:ind w:left="360" w:hanging="360"/>
      </w:pPr>
      <w:rPr>
        <w:rFonts w:hint="default"/>
      </w:rPr>
    </w:lvl>
    <w:lvl w:ilvl="3">
      <w:start w:val="1"/>
      <w:numFmt w:val="decimal"/>
      <w:pStyle w:val="Appx4"/>
      <w:lvlText w:val="%1.%2.%3.%4"/>
      <w:lvlJc w:val="left"/>
      <w:pPr>
        <w:ind w:left="0" w:firstLine="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0">
    <w:nsid w:val="1DAB6FE1"/>
    <w:multiLevelType w:val="hybridMultilevel"/>
    <w:tmpl w:val="CB50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57C07"/>
    <w:multiLevelType w:val="hybridMultilevel"/>
    <w:tmpl w:val="C4A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937EE"/>
    <w:multiLevelType w:val="hybridMultilevel"/>
    <w:tmpl w:val="CD30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903BC"/>
    <w:multiLevelType w:val="hybridMultilevel"/>
    <w:tmpl w:val="EAB0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603D7"/>
    <w:multiLevelType w:val="hybridMultilevel"/>
    <w:tmpl w:val="F3B8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35CCF"/>
    <w:multiLevelType w:val="multilevel"/>
    <w:tmpl w:val="B81445D8"/>
    <w:numStyleLink w:val="Headings"/>
  </w:abstractNum>
  <w:abstractNum w:abstractNumId="16">
    <w:nsid w:val="40E72DDF"/>
    <w:multiLevelType w:val="multilevel"/>
    <w:tmpl w:val="B81445D8"/>
    <w:numStyleLink w:val="Headings"/>
  </w:abstractNum>
  <w:abstractNum w:abstractNumId="17">
    <w:nsid w:val="44C73B09"/>
    <w:multiLevelType w:val="multilevel"/>
    <w:tmpl w:val="52249742"/>
    <w:lvl w:ilvl="0">
      <w:start w:val="1"/>
      <w:numFmt w:val="decimal"/>
      <w:lvlText w:val="%1"/>
      <w:lvlJc w:val="left"/>
      <w:pPr>
        <w:ind w:left="1152" w:hanging="432"/>
      </w:pPr>
      <w:rPr>
        <w:rFonts w:hint="default"/>
      </w:rPr>
    </w:lvl>
    <w:lvl w:ilvl="1">
      <w:start w:val="1"/>
      <w:numFmt w:val="decimal"/>
      <w:lvlText w:val="%1.%2"/>
      <w:lvlJc w:val="left"/>
      <w:pPr>
        <w:ind w:left="-234" w:hanging="576"/>
      </w:pPr>
      <w:rPr>
        <w:rFonts w:hint="default"/>
      </w:rPr>
    </w:lvl>
    <w:lvl w:ilvl="2">
      <w:start w:val="1"/>
      <w:numFmt w:val="decimal"/>
      <w:lvlText w:val="%1.%2.%3"/>
      <w:lvlJc w:val="left"/>
      <w:pPr>
        <w:ind w:left="-90" w:hanging="720"/>
      </w:pPr>
      <w:rPr>
        <w:rFonts w:hint="default"/>
      </w:rPr>
    </w:lvl>
    <w:lvl w:ilvl="3">
      <w:start w:val="1"/>
      <w:numFmt w:val="decimal"/>
      <w:lvlText w:val="%1.%2.%3.%4"/>
      <w:lvlJc w:val="left"/>
      <w:pPr>
        <w:ind w:left="54" w:hanging="864"/>
      </w:pPr>
      <w:rPr>
        <w:rFonts w:hint="default"/>
      </w:rPr>
    </w:lvl>
    <w:lvl w:ilvl="4">
      <w:start w:val="1"/>
      <w:numFmt w:val="decimal"/>
      <w:lvlText w:val="%1.%2.%3.%4.%5"/>
      <w:lvlJc w:val="left"/>
      <w:pPr>
        <w:ind w:left="198" w:hanging="1008"/>
      </w:pPr>
      <w:rPr>
        <w:rFonts w:hint="default"/>
      </w:rPr>
    </w:lvl>
    <w:lvl w:ilvl="5">
      <w:start w:val="1"/>
      <w:numFmt w:val="decimal"/>
      <w:lvlText w:val="%1.%2.%3.%4.%5.%6"/>
      <w:lvlJc w:val="left"/>
      <w:pPr>
        <w:ind w:left="342" w:hanging="1152"/>
      </w:pPr>
      <w:rPr>
        <w:rFonts w:hint="default"/>
      </w:rPr>
    </w:lvl>
    <w:lvl w:ilvl="6">
      <w:start w:val="1"/>
      <w:numFmt w:val="decimal"/>
      <w:lvlText w:val="%1.%2.%3.%4.%5.%6.%7"/>
      <w:lvlJc w:val="left"/>
      <w:pPr>
        <w:ind w:left="486" w:hanging="1296"/>
      </w:pPr>
      <w:rPr>
        <w:rFonts w:hint="default"/>
      </w:rPr>
    </w:lvl>
    <w:lvl w:ilvl="7">
      <w:start w:val="1"/>
      <w:numFmt w:val="decimal"/>
      <w:lvlText w:val="%1.%2.%3.%4.%5.%6.%7.%8"/>
      <w:lvlJc w:val="left"/>
      <w:pPr>
        <w:ind w:left="630" w:hanging="1440"/>
      </w:pPr>
      <w:rPr>
        <w:rFonts w:hint="default"/>
      </w:rPr>
    </w:lvl>
    <w:lvl w:ilvl="8">
      <w:start w:val="1"/>
      <w:numFmt w:val="decimal"/>
      <w:lvlText w:val="%1.%2.%3.%4.%5.%6.%7.%8.%9"/>
      <w:lvlJc w:val="left"/>
      <w:pPr>
        <w:ind w:left="774" w:hanging="1584"/>
      </w:pPr>
      <w:rPr>
        <w:rFonts w:hint="default"/>
      </w:rPr>
    </w:lvl>
  </w:abstractNum>
  <w:abstractNum w:abstractNumId="18">
    <w:nsid w:val="4DCC49F6"/>
    <w:multiLevelType w:val="hybridMultilevel"/>
    <w:tmpl w:val="A67E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4358B"/>
    <w:multiLevelType w:val="multilevel"/>
    <w:tmpl w:val="EA16FE62"/>
    <w:styleLink w:val="Appendices"/>
    <w:lvl w:ilvl="0">
      <w:start w:val="1"/>
      <w:numFmt w:val="upperLetter"/>
      <w:lvlText w:val="Appendix %1"/>
      <w:lvlJc w:val="left"/>
      <w:pPr>
        <w:ind w:left="360" w:hanging="360"/>
      </w:pPr>
      <w:rPr>
        <w:rFonts w:asciiTheme="majorHAnsi" w:hAnsiTheme="majorHAnsi"/>
        <w:b w:val="0"/>
        <w:i w:val="0"/>
        <w:sz w:val="36"/>
      </w:rPr>
    </w:lvl>
    <w:lvl w:ilvl="1">
      <w:start w:val="1"/>
      <w:numFmt w:val="lowerLetter"/>
      <w:lvlText w:val="%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nsid w:val="60737302"/>
    <w:multiLevelType w:val="hybridMultilevel"/>
    <w:tmpl w:val="D21C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490FD1"/>
    <w:multiLevelType w:val="multilevel"/>
    <w:tmpl w:val="B81445D8"/>
    <w:styleLink w:val="Headings"/>
    <w:lvl w:ilvl="0">
      <w:start w:val="1"/>
      <w:numFmt w:val="decimal"/>
      <w:pStyle w:val="Heading1"/>
      <w:lvlText w:val="%1"/>
      <w:lvlJc w:val="left"/>
      <w:pPr>
        <w:ind w:left="360" w:hanging="360"/>
      </w:pPr>
      <w:rPr>
        <w:rFonts w:asciiTheme="majorHAnsi" w:hAnsiTheme="majorHAnsi"/>
        <w:b w:val="0"/>
        <w:i w:val="0"/>
        <w:sz w:val="28"/>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72" w:hanging="72"/>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2">
    <w:nsid w:val="65466FAA"/>
    <w:multiLevelType w:val="hybridMultilevel"/>
    <w:tmpl w:val="31B0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662EC"/>
    <w:multiLevelType w:val="hybridMultilevel"/>
    <w:tmpl w:val="898C4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94063"/>
    <w:multiLevelType w:val="hybridMultilevel"/>
    <w:tmpl w:val="CBFE8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C332D"/>
    <w:multiLevelType w:val="multilevel"/>
    <w:tmpl w:val="A4189560"/>
    <w:numStyleLink w:val="Appendixes"/>
  </w:abstractNum>
  <w:num w:numId="1">
    <w:abstractNumId w:val="4"/>
  </w:num>
  <w:num w:numId="2">
    <w:abstractNumId w:val="3"/>
  </w:num>
  <w:num w:numId="3">
    <w:abstractNumId w:val="8"/>
  </w:num>
  <w:num w:numId="4">
    <w:abstractNumId w:val="14"/>
  </w:num>
  <w:num w:numId="5">
    <w:abstractNumId w:val="22"/>
  </w:num>
  <w:num w:numId="6">
    <w:abstractNumId w:val="23"/>
  </w:num>
  <w:num w:numId="7">
    <w:abstractNumId w:val="11"/>
  </w:num>
  <w:num w:numId="8">
    <w:abstractNumId w:val="20"/>
  </w:num>
  <w:num w:numId="9">
    <w:abstractNumId w:val="12"/>
  </w:num>
  <w:num w:numId="10">
    <w:abstractNumId w:val="18"/>
  </w:num>
  <w:num w:numId="11">
    <w:abstractNumId w:val="24"/>
  </w:num>
  <w:num w:numId="12">
    <w:abstractNumId w:val="17"/>
  </w:num>
  <w:num w:numId="13">
    <w:abstractNumId w:val="19"/>
  </w:num>
  <w:num w:numId="14">
    <w:abstractNumId w:val="10"/>
  </w:num>
  <w:num w:numId="15">
    <w:abstractNumId w:val="2"/>
  </w:num>
  <w:num w:numId="16">
    <w:abstractNumId w:val="1"/>
  </w:num>
  <w:num w:numId="17">
    <w:abstractNumId w:val="0"/>
  </w:num>
  <w:num w:numId="18">
    <w:abstractNumId w:val="6"/>
  </w:num>
  <w:num w:numId="19">
    <w:abstractNumId w:val="9"/>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1"/>
  </w:num>
  <w:num w:numId="23">
    <w:abstractNumId w:val="25"/>
    <w:lvlOverride w:ilvl="0">
      <w:lvl w:ilvl="0">
        <w:start w:val="1"/>
        <w:numFmt w:val="upperLetter"/>
        <w:pStyle w:val="Appx"/>
        <w:lvlText w:val="Appendix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4">
    <w:abstractNumId w:val="5"/>
  </w:num>
  <w:num w:numId="25">
    <w:abstractNumId w:val="13"/>
  </w:num>
  <w:num w:numId="26">
    <w:abstractNumId w:val="16"/>
  </w:num>
  <w:num w:numId="27">
    <w:abstractNumId w:val="7"/>
  </w:num>
  <w:num w:numId="2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FA"/>
    <w:rsid w:val="00004328"/>
    <w:rsid w:val="000071E7"/>
    <w:rsid w:val="00010CA1"/>
    <w:rsid w:val="00011096"/>
    <w:rsid w:val="00013348"/>
    <w:rsid w:val="00013F69"/>
    <w:rsid w:val="00016028"/>
    <w:rsid w:val="0002179B"/>
    <w:rsid w:val="0002263D"/>
    <w:rsid w:val="00025A73"/>
    <w:rsid w:val="000478FA"/>
    <w:rsid w:val="00050273"/>
    <w:rsid w:val="00052E98"/>
    <w:rsid w:val="000548DA"/>
    <w:rsid w:val="000A0D7F"/>
    <w:rsid w:val="000A1AB9"/>
    <w:rsid w:val="000A2C19"/>
    <w:rsid w:val="000A3884"/>
    <w:rsid w:val="000B374D"/>
    <w:rsid w:val="000C19B4"/>
    <w:rsid w:val="000C63D9"/>
    <w:rsid w:val="000D08C8"/>
    <w:rsid w:val="000E7F98"/>
    <w:rsid w:val="000F015E"/>
    <w:rsid w:val="001019EB"/>
    <w:rsid w:val="00147399"/>
    <w:rsid w:val="00152A0A"/>
    <w:rsid w:val="001541FA"/>
    <w:rsid w:val="00173F8A"/>
    <w:rsid w:val="0017507E"/>
    <w:rsid w:val="00182140"/>
    <w:rsid w:val="0019250C"/>
    <w:rsid w:val="001A4B1B"/>
    <w:rsid w:val="001A73E6"/>
    <w:rsid w:val="001D24FC"/>
    <w:rsid w:val="001F476B"/>
    <w:rsid w:val="00202B9D"/>
    <w:rsid w:val="00202FFD"/>
    <w:rsid w:val="002210A0"/>
    <w:rsid w:val="00222FE1"/>
    <w:rsid w:val="00223854"/>
    <w:rsid w:val="00236C92"/>
    <w:rsid w:val="002571C4"/>
    <w:rsid w:val="00275BB7"/>
    <w:rsid w:val="002765C4"/>
    <w:rsid w:val="00277849"/>
    <w:rsid w:val="002A4D1A"/>
    <w:rsid w:val="002A5300"/>
    <w:rsid w:val="002B1BBD"/>
    <w:rsid w:val="002C0E22"/>
    <w:rsid w:val="002D2773"/>
    <w:rsid w:val="002E347E"/>
    <w:rsid w:val="002E40D3"/>
    <w:rsid w:val="002E5037"/>
    <w:rsid w:val="002E655C"/>
    <w:rsid w:val="002E7483"/>
    <w:rsid w:val="003234D5"/>
    <w:rsid w:val="00324D6F"/>
    <w:rsid w:val="00325239"/>
    <w:rsid w:val="0035256A"/>
    <w:rsid w:val="00364B45"/>
    <w:rsid w:val="0038754D"/>
    <w:rsid w:val="00390078"/>
    <w:rsid w:val="00393A27"/>
    <w:rsid w:val="003A0B13"/>
    <w:rsid w:val="003A1761"/>
    <w:rsid w:val="003C0026"/>
    <w:rsid w:val="003E5939"/>
    <w:rsid w:val="0042258C"/>
    <w:rsid w:val="00427344"/>
    <w:rsid w:val="0043250F"/>
    <w:rsid w:val="004532B7"/>
    <w:rsid w:val="004667C7"/>
    <w:rsid w:val="00482670"/>
    <w:rsid w:val="00487636"/>
    <w:rsid w:val="004B3218"/>
    <w:rsid w:val="004B36FC"/>
    <w:rsid w:val="004C5536"/>
    <w:rsid w:val="004C5BF8"/>
    <w:rsid w:val="004D0DB6"/>
    <w:rsid w:val="004D1AB0"/>
    <w:rsid w:val="004F63B8"/>
    <w:rsid w:val="00500462"/>
    <w:rsid w:val="00516A17"/>
    <w:rsid w:val="00517B8D"/>
    <w:rsid w:val="00522618"/>
    <w:rsid w:val="00554195"/>
    <w:rsid w:val="005648DD"/>
    <w:rsid w:val="00576FDE"/>
    <w:rsid w:val="0058647B"/>
    <w:rsid w:val="0059134D"/>
    <w:rsid w:val="00596588"/>
    <w:rsid w:val="005A64C7"/>
    <w:rsid w:val="005C38FA"/>
    <w:rsid w:val="005D7512"/>
    <w:rsid w:val="005F59C5"/>
    <w:rsid w:val="00613003"/>
    <w:rsid w:val="00614584"/>
    <w:rsid w:val="00647A3A"/>
    <w:rsid w:val="0066460C"/>
    <w:rsid w:val="00695A32"/>
    <w:rsid w:val="00697A8C"/>
    <w:rsid w:val="006A0797"/>
    <w:rsid w:val="006A5484"/>
    <w:rsid w:val="006E7866"/>
    <w:rsid w:val="006F4495"/>
    <w:rsid w:val="007032C6"/>
    <w:rsid w:val="0071211E"/>
    <w:rsid w:val="00752E88"/>
    <w:rsid w:val="007725BA"/>
    <w:rsid w:val="00781A6A"/>
    <w:rsid w:val="007B305B"/>
    <w:rsid w:val="007B796F"/>
    <w:rsid w:val="007C0127"/>
    <w:rsid w:val="007C612D"/>
    <w:rsid w:val="007D4396"/>
    <w:rsid w:val="007D61A9"/>
    <w:rsid w:val="007E6BF6"/>
    <w:rsid w:val="007F456E"/>
    <w:rsid w:val="00801617"/>
    <w:rsid w:val="00811ADE"/>
    <w:rsid w:val="0081710E"/>
    <w:rsid w:val="00825EF4"/>
    <w:rsid w:val="0082695D"/>
    <w:rsid w:val="00830431"/>
    <w:rsid w:val="00852996"/>
    <w:rsid w:val="00871775"/>
    <w:rsid w:val="00872C01"/>
    <w:rsid w:val="008A1F0C"/>
    <w:rsid w:val="008B5594"/>
    <w:rsid w:val="008B674D"/>
    <w:rsid w:val="008B7BCC"/>
    <w:rsid w:val="00902573"/>
    <w:rsid w:val="00920140"/>
    <w:rsid w:val="009423A9"/>
    <w:rsid w:val="0094763A"/>
    <w:rsid w:val="0096102B"/>
    <w:rsid w:val="00971A60"/>
    <w:rsid w:val="009767AE"/>
    <w:rsid w:val="00985A11"/>
    <w:rsid w:val="0098711D"/>
    <w:rsid w:val="0099136A"/>
    <w:rsid w:val="00992990"/>
    <w:rsid w:val="009A74E6"/>
    <w:rsid w:val="009B6310"/>
    <w:rsid w:val="009C0F7D"/>
    <w:rsid w:val="009D0278"/>
    <w:rsid w:val="009D5242"/>
    <w:rsid w:val="009E6267"/>
    <w:rsid w:val="009E6C6C"/>
    <w:rsid w:val="00A05260"/>
    <w:rsid w:val="00A21E86"/>
    <w:rsid w:val="00A3377B"/>
    <w:rsid w:val="00A3448C"/>
    <w:rsid w:val="00A47610"/>
    <w:rsid w:val="00A52D8D"/>
    <w:rsid w:val="00A5421C"/>
    <w:rsid w:val="00A61F66"/>
    <w:rsid w:val="00A628B3"/>
    <w:rsid w:val="00A7161E"/>
    <w:rsid w:val="00A77F5F"/>
    <w:rsid w:val="00A921AB"/>
    <w:rsid w:val="00A972D9"/>
    <w:rsid w:val="00AA224D"/>
    <w:rsid w:val="00AB0114"/>
    <w:rsid w:val="00AC03DC"/>
    <w:rsid w:val="00AE02DF"/>
    <w:rsid w:val="00B05FEC"/>
    <w:rsid w:val="00B0651B"/>
    <w:rsid w:val="00B10530"/>
    <w:rsid w:val="00B11D9A"/>
    <w:rsid w:val="00B16420"/>
    <w:rsid w:val="00B26D1C"/>
    <w:rsid w:val="00B57175"/>
    <w:rsid w:val="00B7089E"/>
    <w:rsid w:val="00B70D7E"/>
    <w:rsid w:val="00B725E5"/>
    <w:rsid w:val="00B96BFC"/>
    <w:rsid w:val="00BB2B70"/>
    <w:rsid w:val="00BB61C6"/>
    <w:rsid w:val="00BC0B19"/>
    <w:rsid w:val="00BC3490"/>
    <w:rsid w:val="00BC7A57"/>
    <w:rsid w:val="00C31DBC"/>
    <w:rsid w:val="00C32DEC"/>
    <w:rsid w:val="00C3649A"/>
    <w:rsid w:val="00C40C22"/>
    <w:rsid w:val="00C4487B"/>
    <w:rsid w:val="00C805D1"/>
    <w:rsid w:val="00C8747E"/>
    <w:rsid w:val="00C93121"/>
    <w:rsid w:val="00C93C59"/>
    <w:rsid w:val="00C961B3"/>
    <w:rsid w:val="00C969A8"/>
    <w:rsid w:val="00C976AC"/>
    <w:rsid w:val="00CB08EB"/>
    <w:rsid w:val="00CB195B"/>
    <w:rsid w:val="00CB2136"/>
    <w:rsid w:val="00CC7451"/>
    <w:rsid w:val="00CD7B15"/>
    <w:rsid w:val="00CE3D6A"/>
    <w:rsid w:val="00CE3F01"/>
    <w:rsid w:val="00D14D27"/>
    <w:rsid w:val="00D21D83"/>
    <w:rsid w:val="00D26BE7"/>
    <w:rsid w:val="00D30DB3"/>
    <w:rsid w:val="00D32B1A"/>
    <w:rsid w:val="00D52153"/>
    <w:rsid w:val="00D52177"/>
    <w:rsid w:val="00D52D4D"/>
    <w:rsid w:val="00D54400"/>
    <w:rsid w:val="00D610FD"/>
    <w:rsid w:val="00D646D5"/>
    <w:rsid w:val="00D71C1E"/>
    <w:rsid w:val="00D74709"/>
    <w:rsid w:val="00D76744"/>
    <w:rsid w:val="00D77328"/>
    <w:rsid w:val="00D8113B"/>
    <w:rsid w:val="00D84428"/>
    <w:rsid w:val="00D96E11"/>
    <w:rsid w:val="00DA7677"/>
    <w:rsid w:val="00DB5417"/>
    <w:rsid w:val="00DC3719"/>
    <w:rsid w:val="00DC7465"/>
    <w:rsid w:val="00DC7E82"/>
    <w:rsid w:val="00DE3AAB"/>
    <w:rsid w:val="00DF0158"/>
    <w:rsid w:val="00DF1C52"/>
    <w:rsid w:val="00E001A7"/>
    <w:rsid w:val="00E11EA7"/>
    <w:rsid w:val="00E159CE"/>
    <w:rsid w:val="00E366DF"/>
    <w:rsid w:val="00E53A91"/>
    <w:rsid w:val="00E54CB7"/>
    <w:rsid w:val="00E64B71"/>
    <w:rsid w:val="00E8414C"/>
    <w:rsid w:val="00EA5C38"/>
    <w:rsid w:val="00EB2D77"/>
    <w:rsid w:val="00EC63D7"/>
    <w:rsid w:val="00ED72E2"/>
    <w:rsid w:val="00EF1D28"/>
    <w:rsid w:val="00F045C5"/>
    <w:rsid w:val="00F07D3E"/>
    <w:rsid w:val="00F22CC7"/>
    <w:rsid w:val="00F36EE9"/>
    <w:rsid w:val="00F42F50"/>
    <w:rsid w:val="00F542E2"/>
    <w:rsid w:val="00F576C0"/>
    <w:rsid w:val="00F63DE0"/>
    <w:rsid w:val="00F711C8"/>
    <w:rsid w:val="00F71F36"/>
    <w:rsid w:val="00F768E4"/>
    <w:rsid w:val="00F84467"/>
    <w:rsid w:val="00F86237"/>
    <w:rsid w:val="00FA28FD"/>
    <w:rsid w:val="00FA445C"/>
    <w:rsid w:val="00FB2D28"/>
    <w:rsid w:val="00FB5818"/>
    <w:rsid w:val="00FD1AE8"/>
    <w:rsid w:val="00FD79F1"/>
    <w:rsid w:val="00FF73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A8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50C"/>
    <w:pPr>
      <w:spacing w:before="120" w:line="240" w:lineRule="auto"/>
    </w:pPr>
  </w:style>
  <w:style w:type="paragraph" w:styleId="Heading1">
    <w:name w:val="heading 1"/>
    <w:next w:val="Normal"/>
    <w:link w:val="Heading1Char"/>
    <w:autoRedefine/>
    <w:uiPriority w:val="9"/>
    <w:qFormat/>
    <w:rsid w:val="0019250C"/>
    <w:pPr>
      <w:keepNext/>
      <w:keepLines/>
      <w:numPr>
        <w:numId w:val="26"/>
      </w:numPr>
      <w:spacing w:before="480" w:after="0"/>
      <w:outlineLvl w:val="0"/>
    </w:pPr>
    <w:rPr>
      <w:rFonts w:asciiTheme="majorHAnsi" w:eastAsiaTheme="majorEastAsia" w:hAnsiTheme="majorHAnsi" w:cstheme="majorBidi"/>
      <w:b/>
      <w:bCs/>
      <w:sz w:val="36"/>
      <w:szCs w:val="28"/>
    </w:rPr>
  </w:style>
  <w:style w:type="paragraph" w:styleId="Heading2">
    <w:name w:val="heading 2"/>
    <w:basedOn w:val="Heading1"/>
    <w:next w:val="Normal"/>
    <w:link w:val="Heading2Char"/>
    <w:autoRedefine/>
    <w:uiPriority w:val="9"/>
    <w:unhideWhenUsed/>
    <w:qFormat/>
    <w:rsid w:val="0019250C"/>
    <w:pPr>
      <w:numPr>
        <w:ilvl w:val="1"/>
      </w:numPr>
      <w:spacing w:before="200"/>
      <w:outlineLvl w:val="1"/>
    </w:pPr>
    <w:rPr>
      <w:bCs w:val="0"/>
      <w:sz w:val="32"/>
      <w:szCs w:val="26"/>
    </w:rPr>
  </w:style>
  <w:style w:type="paragraph" w:styleId="Heading3">
    <w:name w:val="heading 3"/>
    <w:basedOn w:val="Heading2"/>
    <w:next w:val="Normal"/>
    <w:link w:val="Heading3Char"/>
    <w:autoRedefine/>
    <w:uiPriority w:val="9"/>
    <w:unhideWhenUsed/>
    <w:qFormat/>
    <w:rsid w:val="0019250C"/>
    <w:pPr>
      <w:numPr>
        <w:ilvl w:val="2"/>
      </w:numPr>
      <w:spacing w:line="271" w:lineRule="auto"/>
      <w:outlineLvl w:val="2"/>
    </w:pPr>
    <w:rPr>
      <w:bCs/>
      <w:sz w:val="28"/>
    </w:rPr>
  </w:style>
  <w:style w:type="paragraph" w:styleId="Heading4">
    <w:name w:val="heading 4"/>
    <w:basedOn w:val="Heading3"/>
    <w:next w:val="Normal"/>
    <w:link w:val="Heading4Char"/>
    <w:autoRedefine/>
    <w:uiPriority w:val="9"/>
    <w:unhideWhenUsed/>
    <w:qFormat/>
    <w:rsid w:val="0019250C"/>
    <w:pPr>
      <w:numPr>
        <w:ilvl w:val="0"/>
        <w:numId w:val="0"/>
      </w:numPr>
      <w:ind w:left="72" w:hanging="72"/>
      <w:outlineLvl w:val="3"/>
    </w:pPr>
    <w:rPr>
      <w:b w:val="0"/>
      <w:bCs w:val="0"/>
      <w:iCs/>
    </w:rPr>
  </w:style>
  <w:style w:type="paragraph" w:styleId="Heading5">
    <w:name w:val="heading 5"/>
    <w:basedOn w:val="Normal"/>
    <w:next w:val="Normal"/>
    <w:link w:val="Heading5Char"/>
    <w:uiPriority w:val="9"/>
    <w:semiHidden/>
    <w:unhideWhenUsed/>
    <w:qFormat/>
    <w:rsid w:val="001925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25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25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250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25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925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250C"/>
  </w:style>
  <w:style w:type="paragraph" w:styleId="Title">
    <w:name w:val="Title"/>
    <w:basedOn w:val="Normal"/>
    <w:next w:val="Normal"/>
    <w:link w:val="TitleChar"/>
    <w:autoRedefine/>
    <w:uiPriority w:val="10"/>
    <w:qFormat/>
    <w:rsid w:val="0019250C"/>
    <w:pPr>
      <w:spacing w:before="720"/>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19250C"/>
    <w:rPr>
      <w:rFonts w:asciiTheme="majorHAnsi" w:eastAsiaTheme="majorEastAsia" w:hAnsiTheme="majorHAnsi" w:cstheme="majorBidi"/>
      <w:b/>
      <w:spacing w:val="5"/>
      <w:sz w:val="52"/>
      <w:szCs w:val="52"/>
    </w:rPr>
  </w:style>
  <w:style w:type="paragraph" w:styleId="Subtitle">
    <w:name w:val="Subtitle"/>
    <w:basedOn w:val="Normal"/>
    <w:next w:val="Normal"/>
    <w:link w:val="SubtitleChar"/>
    <w:autoRedefine/>
    <w:uiPriority w:val="11"/>
    <w:qFormat/>
    <w:rsid w:val="0019250C"/>
    <w:pPr>
      <w:spacing w:after="600"/>
      <w:ind w:left="1440"/>
      <w:contextualSpacing/>
    </w:pPr>
    <w:rPr>
      <w:rFonts w:asciiTheme="majorHAnsi" w:eastAsiaTheme="majorEastAsia" w:hAnsiTheme="majorHAnsi" w:cstheme="majorBidi"/>
      <w:i/>
      <w:iCs/>
      <w:spacing w:val="13"/>
      <w:sz w:val="44"/>
      <w:szCs w:val="24"/>
    </w:rPr>
  </w:style>
  <w:style w:type="character" w:customStyle="1" w:styleId="SubtitleChar">
    <w:name w:val="Subtitle Char"/>
    <w:basedOn w:val="DefaultParagraphFont"/>
    <w:link w:val="Subtitle"/>
    <w:uiPriority w:val="11"/>
    <w:rsid w:val="0019250C"/>
    <w:rPr>
      <w:rFonts w:asciiTheme="majorHAnsi" w:eastAsiaTheme="majorEastAsia" w:hAnsiTheme="majorHAnsi" w:cstheme="majorBidi"/>
      <w:i/>
      <w:iCs/>
      <w:spacing w:val="13"/>
      <w:sz w:val="44"/>
      <w:szCs w:val="24"/>
    </w:rPr>
  </w:style>
  <w:style w:type="paragraph" w:customStyle="1" w:styleId="Appendix">
    <w:name w:val="Appendix"/>
    <w:basedOn w:val="Heading1"/>
    <w:next w:val="Normal"/>
    <w:link w:val="AppendixChar"/>
    <w:rsid w:val="0019250C"/>
    <w:pPr>
      <w:numPr>
        <w:numId w:val="0"/>
      </w:numPr>
      <w:ind w:left="360" w:hanging="360"/>
    </w:pPr>
    <w:rPr>
      <w:rFonts w:ascii="Cambria" w:eastAsia="MS Gothic" w:hAnsi="Cambria" w:cs="Times New Roman"/>
    </w:rPr>
  </w:style>
  <w:style w:type="character" w:customStyle="1" w:styleId="AppendixChar">
    <w:name w:val="Appendix Char"/>
    <w:link w:val="Appendix"/>
    <w:rsid w:val="0019250C"/>
    <w:rPr>
      <w:rFonts w:ascii="Cambria" w:eastAsia="MS Gothic" w:hAnsi="Cambria" w:cs="Times New Roman"/>
      <w:b/>
      <w:bCs/>
      <w:sz w:val="36"/>
      <w:szCs w:val="28"/>
    </w:rPr>
  </w:style>
  <w:style w:type="character" w:customStyle="1" w:styleId="Heading1Char">
    <w:name w:val="Heading 1 Char"/>
    <w:basedOn w:val="DefaultParagraphFont"/>
    <w:link w:val="Heading1"/>
    <w:uiPriority w:val="9"/>
    <w:rsid w:val="0019250C"/>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9250C"/>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19250C"/>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19250C"/>
    <w:pPr>
      <w:tabs>
        <w:tab w:val="center" w:pos="4680"/>
        <w:tab w:val="right" w:pos="9360"/>
      </w:tabs>
      <w:spacing w:after="0"/>
    </w:pPr>
  </w:style>
  <w:style w:type="character" w:customStyle="1" w:styleId="HeaderChar">
    <w:name w:val="Header Char"/>
    <w:basedOn w:val="DefaultParagraphFont"/>
    <w:link w:val="Header"/>
    <w:uiPriority w:val="99"/>
    <w:rsid w:val="0019250C"/>
  </w:style>
  <w:style w:type="paragraph" w:styleId="Footer">
    <w:name w:val="footer"/>
    <w:basedOn w:val="Normal"/>
    <w:link w:val="FooterChar"/>
    <w:uiPriority w:val="99"/>
    <w:unhideWhenUsed/>
    <w:rsid w:val="0019250C"/>
    <w:pPr>
      <w:tabs>
        <w:tab w:val="center" w:pos="4680"/>
        <w:tab w:val="right" w:pos="9360"/>
      </w:tabs>
      <w:spacing w:after="0"/>
    </w:pPr>
  </w:style>
  <w:style w:type="character" w:customStyle="1" w:styleId="FooterChar">
    <w:name w:val="Footer Char"/>
    <w:basedOn w:val="DefaultParagraphFont"/>
    <w:link w:val="Footer"/>
    <w:uiPriority w:val="99"/>
    <w:rsid w:val="0019250C"/>
  </w:style>
  <w:style w:type="paragraph" w:styleId="BalloonText">
    <w:name w:val="Balloon Text"/>
    <w:basedOn w:val="Normal"/>
    <w:link w:val="BalloonTextChar"/>
    <w:uiPriority w:val="99"/>
    <w:semiHidden/>
    <w:unhideWhenUsed/>
    <w:rsid w:val="001925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0C"/>
    <w:rPr>
      <w:rFonts w:ascii="Tahoma" w:hAnsi="Tahoma" w:cs="Tahoma"/>
      <w:sz w:val="16"/>
      <w:szCs w:val="16"/>
    </w:rPr>
  </w:style>
  <w:style w:type="paragraph" w:styleId="NoSpacing">
    <w:name w:val="No Spacing"/>
    <w:link w:val="NoSpacingChar"/>
    <w:uiPriority w:val="1"/>
    <w:qFormat/>
    <w:rsid w:val="0019250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250C"/>
    <w:rPr>
      <w:rFonts w:eastAsiaTheme="minorEastAsia"/>
      <w:lang w:eastAsia="ja-JP"/>
    </w:rPr>
  </w:style>
  <w:style w:type="character" w:styleId="PlaceholderText">
    <w:name w:val="Placeholder Text"/>
    <w:basedOn w:val="DefaultParagraphFont"/>
    <w:uiPriority w:val="99"/>
    <w:semiHidden/>
    <w:rsid w:val="0019250C"/>
    <w:rPr>
      <w:color w:val="808080"/>
    </w:rPr>
  </w:style>
  <w:style w:type="table" w:styleId="TableGrid">
    <w:name w:val="Table Grid"/>
    <w:basedOn w:val="TableNormal"/>
    <w:uiPriority w:val="59"/>
    <w:rsid w:val="001925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250C"/>
    <w:rPr>
      <w:color w:val="0000FF" w:themeColor="hyperlink"/>
      <w:u w:val="single"/>
    </w:rPr>
  </w:style>
  <w:style w:type="character" w:styleId="Emphasis">
    <w:name w:val="Emphasis"/>
    <w:basedOn w:val="DefaultParagraphFont"/>
    <w:uiPriority w:val="20"/>
    <w:qFormat/>
    <w:rsid w:val="0019250C"/>
    <w:rPr>
      <w:i/>
      <w:iCs/>
    </w:rPr>
  </w:style>
  <w:style w:type="paragraph" w:customStyle="1" w:styleId="XML1">
    <w:name w:val="XML1"/>
    <w:basedOn w:val="BodyText"/>
    <w:link w:val="XML1Char"/>
    <w:autoRedefine/>
    <w:qFormat/>
    <w:rsid w:val="0019250C"/>
    <w:pPr>
      <w:spacing w:before="0" w:after="0"/>
      <w:ind w:left="216" w:hanging="216"/>
    </w:pPr>
    <w:rPr>
      <w:rFonts w:ascii="Courier New" w:eastAsia="Times New Roman" w:hAnsi="Courier New" w:cs="Courier New"/>
      <w:sz w:val="20"/>
      <w:szCs w:val="20"/>
    </w:rPr>
  </w:style>
  <w:style w:type="character" w:customStyle="1" w:styleId="XML1Char">
    <w:name w:val="XML1 Char"/>
    <w:basedOn w:val="DefaultParagraphFont"/>
    <w:link w:val="XML1"/>
    <w:rsid w:val="0019250C"/>
    <w:rPr>
      <w:rFonts w:ascii="Courier New" w:eastAsia="Times New Roman" w:hAnsi="Courier New" w:cs="Courier New"/>
      <w:sz w:val="20"/>
      <w:szCs w:val="20"/>
    </w:rPr>
  </w:style>
  <w:style w:type="paragraph" w:styleId="BodyText">
    <w:name w:val="Body Text"/>
    <w:basedOn w:val="Normal"/>
    <w:link w:val="BodyTextChar"/>
    <w:uiPriority w:val="99"/>
    <w:unhideWhenUsed/>
    <w:rsid w:val="0019250C"/>
    <w:pPr>
      <w:spacing w:after="120"/>
    </w:pPr>
  </w:style>
  <w:style w:type="character" w:customStyle="1" w:styleId="BodyTextChar">
    <w:name w:val="Body Text Char"/>
    <w:basedOn w:val="DefaultParagraphFont"/>
    <w:link w:val="BodyText"/>
    <w:uiPriority w:val="99"/>
    <w:rsid w:val="0019250C"/>
  </w:style>
  <w:style w:type="paragraph" w:customStyle="1" w:styleId="XML2">
    <w:name w:val="XML2"/>
    <w:basedOn w:val="XML1"/>
    <w:link w:val="XML2Char"/>
    <w:qFormat/>
    <w:rsid w:val="0019250C"/>
    <w:pPr>
      <w:ind w:left="504"/>
    </w:pPr>
  </w:style>
  <w:style w:type="character" w:customStyle="1" w:styleId="XML2Char">
    <w:name w:val="XML2 Char"/>
    <w:basedOn w:val="DefaultParagraphFont"/>
    <w:link w:val="XML2"/>
    <w:rsid w:val="0019250C"/>
    <w:rPr>
      <w:rFonts w:ascii="Courier New" w:eastAsia="Times New Roman" w:hAnsi="Courier New" w:cs="Courier New"/>
      <w:sz w:val="20"/>
      <w:szCs w:val="20"/>
    </w:rPr>
  </w:style>
  <w:style w:type="paragraph" w:customStyle="1" w:styleId="XML3">
    <w:name w:val="XML3"/>
    <w:basedOn w:val="XML1"/>
    <w:link w:val="XML3Char"/>
    <w:autoRedefine/>
    <w:qFormat/>
    <w:rsid w:val="0019250C"/>
    <w:pPr>
      <w:ind w:left="720" w:right="288"/>
    </w:pPr>
  </w:style>
  <w:style w:type="character" w:customStyle="1" w:styleId="XML3Char">
    <w:name w:val="XML3 Char"/>
    <w:basedOn w:val="XML1Char"/>
    <w:link w:val="XML3"/>
    <w:rsid w:val="0019250C"/>
    <w:rPr>
      <w:rFonts w:ascii="Courier New" w:eastAsia="Times New Roman" w:hAnsi="Courier New" w:cs="Courier New"/>
      <w:sz w:val="20"/>
      <w:szCs w:val="20"/>
    </w:rPr>
  </w:style>
  <w:style w:type="paragraph" w:customStyle="1" w:styleId="XML4">
    <w:name w:val="XML4"/>
    <w:basedOn w:val="XML1"/>
    <w:link w:val="XML4Char"/>
    <w:autoRedefine/>
    <w:qFormat/>
    <w:rsid w:val="0019250C"/>
    <w:pPr>
      <w:ind w:left="936" w:right="360"/>
    </w:pPr>
  </w:style>
  <w:style w:type="character" w:customStyle="1" w:styleId="XML4Char">
    <w:name w:val="XML4 Char"/>
    <w:basedOn w:val="XML1Char"/>
    <w:link w:val="XML4"/>
    <w:rsid w:val="0019250C"/>
    <w:rPr>
      <w:rFonts w:ascii="Courier New" w:eastAsia="Times New Roman" w:hAnsi="Courier New" w:cs="Courier New"/>
      <w:sz w:val="20"/>
      <w:szCs w:val="20"/>
    </w:rPr>
  </w:style>
  <w:style w:type="paragraph" w:customStyle="1" w:styleId="XML5">
    <w:name w:val="XML5"/>
    <w:basedOn w:val="XML1"/>
    <w:link w:val="XML5Char"/>
    <w:autoRedefine/>
    <w:qFormat/>
    <w:rsid w:val="0019250C"/>
    <w:pPr>
      <w:ind w:left="1152"/>
    </w:pPr>
  </w:style>
  <w:style w:type="character" w:customStyle="1" w:styleId="XML5Char">
    <w:name w:val="XML5 Char"/>
    <w:basedOn w:val="DefaultParagraphFont"/>
    <w:link w:val="XML5"/>
    <w:rsid w:val="0019250C"/>
    <w:rPr>
      <w:rFonts w:ascii="Courier New" w:eastAsia="Times New Roman" w:hAnsi="Courier New" w:cs="Courier New"/>
      <w:sz w:val="20"/>
      <w:szCs w:val="20"/>
    </w:rPr>
  </w:style>
  <w:style w:type="paragraph" w:customStyle="1" w:styleId="XML6">
    <w:name w:val="XML6"/>
    <w:basedOn w:val="XML1"/>
    <w:link w:val="XML6Char"/>
    <w:autoRedefine/>
    <w:qFormat/>
    <w:rsid w:val="0019250C"/>
    <w:pPr>
      <w:ind w:left="1368"/>
    </w:pPr>
  </w:style>
  <w:style w:type="character" w:customStyle="1" w:styleId="XML6Char">
    <w:name w:val="XML6 Char"/>
    <w:basedOn w:val="XML1Char"/>
    <w:link w:val="XML6"/>
    <w:rsid w:val="0019250C"/>
    <w:rPr>
      <w:rFonts w:ascii="Courier New" w:eastAsia="Times New Roman" w:hAnsi="Courier New" w:cs="Courier New"/>
      <w:sz w:val="20"/>
      <w:szCs w:val="20"/>
    </w:rPr>
  </w:style>
  <w:style w:type="paragraph" w:customStyle="1" w:styleId="XML7">
    <w:name w:val="XML7"/>
    <w:basedOn w:val="XML1"/>
    <w:link w:val="XML7Char"/>
    <w:autoRedefine/>
    <w:qFormat/>
    <w:rsid w:val="0019250C"/>
    <w:pPr>
      <w:ind w:left="1656"/>
    </w:pPr>
  </w:style>
  <w:style w:type="character" w:customStyle="1" w:styleId="XML7Char">
    <w:name w:val="XML7 Char"/>
    <w:basedOn w:val="XML6Char"/>
    <w:link w:val="XML7"/>
    <w:rsid w:val="0019250C"/>
    <w:rPr>
      <w:rFonts w:ascii="Courier New" w:eastAsia="Times New Roman" w:hAnsi="Courier New" w:cs="Courier New"/>
      <w:sz w:val="20"/>
      <w:szCs w:val="20"/>
    </w:rPr>
  </w:style>
  <w:style w:type="table" w:customStyle="1" w:styleId="XMLtable">
    <w:name w:val="XML table"/>
    <w:basedOn w:val="TableNormal"/>
    <w:uiPriority w:val="99"/>
    <w:rsid w:val="0019250C"/>
    <w:pPr>
      <w:spacing w:after="0" w:line="240" w:lineRule="auto"/>
    </w:pPr>
    <w:tblPr>
      <w:tblInd w:w="0" w:type="dxa"/>
      <w:tblCellMar>
        <w:top w:w="0" w:type="dxa"/>
        <w:left w:w="108" w:type="dxa"/>
        <w:bottom w:w="0" w:type="dxa"/>
        <w:right w:w="108" w:type="dxa"/>
      </w:tblCellMar>
    </w:tblPr>
    <w:tcPr>
      <w:shd w:val="clear" w:color="auto" w:fill="D7F6C2"/>
    </w:tcPr>
  </w:style>
  <w:style w:type="paragraph" w:styleId="TOCHeading">
    <w:name w:val="TOC Heading"/>
    <w:basedOn w:val="Heading1"/>
    <w:next w:val="Normal"/>
    <w:uiPriority w:val="39"/>
    <w:unhideWhenUsed/>
    <w:qFormat/>
    <w:rsid w:val="0019250C"/>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qFormat/>
    <w:rsid w:val="0019250C"/>
    <w:pPr>
      <w:spacing w:after="100"/>
    </w:pPr>
  </w:style>
  <w:style w:type="paragraph" w:styleId="TOC2">
    <w:name w:val="toc 2"/>
    <w:basedOn w:val="Normal"/>
    <w:next w:val="Normal"/>
    <w:autoRedefine/>
    <w:uiPriority w:val="39"/>
    <w:unhideWhenUsed/>
    <w:qFormat/>
    <w:rsid w:val="0019250C"/>
    <w:pPr>
      <w:spacing w:after="100"/>
      <w:ind w:left="220"/>
    </w:pPr>
  </w:style>
  <w:style w:type="paragraph" w:styleId="TOC3">
    <w:name w:val="toc 3"/>
    <w:basedOn w:val="Normal"/>
    <w:next w:val="Normal"/>
    <w:autoRedefine/>
    <w:uiPriority w:val="39"/>
    <w:unhideWhenUsed/>
    <w:qFormat/>
    <w:rsid w:val="0019250C"/>
    <w:pPr>
      <w:spacing w:after="100"/>
      <w:ind w:left="440"/>
    </w:pPr>
  </w:style>
  <w:style w:type="character" w:customStyle="1" w:styleId="Heading4Char">
    <w:name w:val="Heading 4 Char"/>
    <w:basedOn w:val="DefaultParagraphFont"/>
    <w:link w:val="Heading4"/>
    <w:uiPriority w:val="9"/>
    <w:rsid w:val="0019250C"/>
    <w:rPr>
      <w:rFonts w:asciiTheme="majorHAnsi" w:eastAsiaTheme="majorEastAsia" w:hAnsiTheme="majorHAnsi" w:cstheme="majorBidi"/>
      <w:iCs/>
      <w:sz w:val="28"/>
      <w:szCs w:val="26"/>
    </w:rPr>
  </w:style>
  <w:style w:type="numbering" w:customStyle="1" w:styleId="Headings0">
    <w:name w:val="Headings"/>
    <w:uiPriority w:val="99"/>
    <w:rsid w:val="003A0B13"/>
  </w:style>
  <w:style w:type="character" w:customStyle="1" w:styleId="Heading5Char">
    <w:name w:val="Heading 5 Char"/>
    <w:basedOn w:val="DefaultParagraphFont"/>
    <w:link w:val="Heading5"/>
    <w:uiPriority w:val="9"/>
    <w:semiHidden/>
    <w:rsid w:val="001925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25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25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25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25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9250C"/>
    <w:rPr>
      <w:rFonts w:ascii="Arial" w:eastAsiaTheme="minorEastAsia" w:hAnsi="Arial"/>
      <w:b/>
      <w:bCs/>
      <w:color w:val="4F81BD" w:themeColor="accent1"/>
      <w:sz w:val="18"/>
      <w:szCs w:val="18"/>
      <w:lang w:bidi="en-US"/>
    </w:rPr>
  </w:style>
  <w:style w:type="character" w:styleId="SubtleEmphasis">
    <w:name w:val="Subtle Emphasis"/>
    <w:basedOn w:val="DefaultParagraphFont"/>
    <w:uiPriority w:val="19"/>
    <w:qFormat/>
    <w:rsid w:val="0019250C"/>
    <w:rPr>
      <w:rFonts w:cs="Times New Roman"/>
      <w:i/>
    </w:rPr>
  </w:style>
  <w:style w:type="paragraph" w:customStyle="1" w:styleId="XML9">
    <w:name w:val="XML9"/>
    <w:basedOn w:val="XML1"/>
    <w:link w:val="XML9Char"/>
    <w:qFormat/>
    <w:rsid w:val="0019250C"/>
    <w:pPr>
      <w:ind w:left="2160"/>
    </w:pPr>
    <w:rPr>
      <w:rFonts w:eastAsiaTheme="minorEastAsia"/>
    </w:rPr>
  </w:style>
  <w:style w:type="character" w:customStyle="1" w:styleId="XML9Char">
    <w:name w:val="XML9 Char"/>
    <w:link w:val="XML9"/>
    <w:rsid w:val="0019250C"/>
    <w:rPr>
      <w:rFonts w:ascii="Courier New" w:eastAsiaTheme="minorEastAsia" w:hAnsi="Courier New" w:cs="Courier New"/>
      <w:sz w:val="20"/>
      <w:szCs w:val="20"/>
    </w:rPr>
  </w:style>
  <w:style w:type="numbering" w:customStyle="1" w:styleId="Headings">
    <w:name w:val="Headings"/>
    <w:uiPriority w:val="99"/>
    <w:rsid w:val="0019250C"/>
    <w:pPr>
      <w:numPr>
        <w:numId w:val="20"/>
      </w:numPr>
    </w:pPr>
  </w:style>
  <w:style w:type="paragraph" w:customStyle="1" w:styleId="XML8">
    <w:name w:val="XML8"/>
    <w:basedOn w:val="XML1"/>
    <w:link w:val="XML8Char"/>
    <w:autoRedefine/>
    <w:qFormat/>
    <w:rsid w:val="0019250C"/>
    <w:pPr>
      <w:ind w:left="1872"/>
    </w:pPr>
    <w:rPr>
      <w:rFonts w:eastAsiaTheme="minorEastAsia"/>
    </w:rPr>
  </w:style>
  <w:style w:type="character" w:customStyle="1" w:styleId="XML8Char">
    <w:name w:val="XML8 Char"/>
    <w:link w:val="XML8"/>
    <w:rsid w:val="0019250C"/>
    <w:rPr>
      <w:rFonts w:ascii="Courier New" w:eastAsiaTheme="minorEastAsia" w:hAnsi="Courier New" w:cs="Courier New"/>
      <w:sz w:val="20"/>
      <w:szCs w:val="20"/>
    </w:rPr>
  </w:style>
  <w:style w:type="numbering" w:customStyle="1" w:styleId="Appendices">
    <w:name w:val="Appendices"/>
    <w:uiPriority w:val="99"/>
    <w:rsid w:val="0019250C"/>
    <w:pPr>
      <w:numPr>
        <w:numId w:val="13"/>
      </w:numPr>
    </w:pPr>
  </w:style>
  <w:style w:type="character" w:styleId="Strong">
    <w:name w:val="Strong"/>
    <w:basedOn w:val="DefaultParagraphFont"/>
    <w:uiPriority w:val="22"/>
    <w:qFormat/>
    <w:rsid w:val="0019250C"/>
    <w:rPr>
      <w:rFonts w:cs="Times New Roman"/>
      <w:b/>
    </w:rPr>
  </w:style>
  <w:style w:type="paragraph" w:styleId="ListParagraph">
    <w:name w:val="List Paragraph"/>
    <w:basedOn w:val="Normal"/>
    <w:uiPriority w:val="34"/>
    <w:qFormat/>
    <w:rsid w:val="0019250C"/>
    <w:pPr>
      <w:ind w:left="720"/>
      <w:contextualSpacing/>
    </w:pPr>
    <w:rPr>
      <w:rFonts w:ascii="Arial" w:eastAsiaTheme="minorEastAsia" w:hAnsi="Arial"/>
      <w:lang w:bidi="en-US"/>
    </w:rPr>
  </w:style>
  <w:style w:type="paragraph" w:styleId="Quote">
    <w:name w:val="Quote"/>
    <w:basedOn w:val="Normal"/>
    <w:next w:val="Normal"/>
    <w:link w:val="QuoteChar"/>
    <w:uiPriority w:val="29"/>
    <w:qFormat/>
    <w:rsid w:val="0019250C"/>
    <w:pPr>
      <w:spacing w:before="200" w:after="0" w:line="276" w:lineRule="auto"/>
      <w:ind w:left="360" w:right="360"/>
    </w:pPr>
    <w:rPr>
      <w:rFonts w:ascii="Calibri" w:eastAsiaTheme="minorEastAsia" w:hAnsi="Calibri" w:cs="Times New Roman"/>
      <w:i/>
      <w:iCs/>
    </w:rPr>
  </w:style>
  <w:style w:type="character" w:customStyle="1" w:styleId="QuoteChar">
    <w:name w:val="Quote Char"/>
    <w:basedOn w:val="DefaultParagraphFont"/>
    <w:link w:val="Quote"/>
    <w:uiPriority w:val="29"/>
    <w:rsid w:val="0019250C"/>
    <w:rPr>
      <w:rFonts w:ascii="Calibri" w:eastAsiaTheme="minorEastAsia" w:hAnsi="Calibri" w:cs="Times New Roman"/>
      <w:i/>
      <w:iCs/>
    </w:rPr>
  </w:style>
  <w:style w:type="paragraph" w:styleId="IntenseQuote">
    <w:name w:val="Intense Quote"/>
    <w:basedOn w:val="Normal"/>
    <w:next w:val="Normal"/>
    <w:link w:val="IntenseQuoteChar"/>
    <w:uiPriority w:val="30"/>
    <w:qFormat/>
    <w:rsid w:val="0019250C"/>
    <w:pPr>
      <w:pBdr>
        <w:bottom w:val="single" w:sz="4" w:space="1" w:color="auto"/>
      </w:pBdr>
      <w:spacing w:before="200" w:after="280" w:line="276" w:lineRule="auto"/>
      <w:ind w:left="1008" w:right="1152"/>
      <w:jc w:val="both"/>
    </w:pPr>
    <w:rPr>
      <w:rFonts w:ascii="Calibri" w:eastAsiaTheme="minorEastAsia" w:hAnsi="Calibri" w:cs="Times New Roman"/>
      <w:b/>
      <w:bCs/>
      <w:i/>
      <w:iCs/>
    </w:rPr>
  </w:style>
  <w:style w:type="character" w:customStyle="1" w:styleId="IntenseQuoteChar">
    <w:name w:val="Intense Quote Char"/>
    <w:basedOn w:val="DefaultParagraphFont"/>
    <w:link w:val="IntenseQuote"/>
    <w:uiPriority w:val="30"/>
    <w:rsid w:val="0019250C"/>
    <w:rPr>
      <w:rFonts w:ascii="Calibri" w:eastAsiaTheme="minorEastAsia" w:hAnsi="Calibri" w:cs="Times New Roman"/>
      <w:b/>
      <w:bCs/>
      <w:i/>
      <w:iCs/>
    </w:rPr>
  </w:style>
  <w:style w:type="character" w:styleId="IntenseEmphasis">
    <w:name w:val="Intense Emphasis"/>
    <w:basedOn w:val="DefaultParagraphFont"/>
    <w:uiPriority w:val="21"/>
    <w:qFormat/>
    <w:rsid w:val="0019250C"/>
    <w:rPr>
      <w:rFonts w:cs="Times New Roman"/>
      <w:b/>
    </w:rPr>
  </w:style>
  <w:style w:type="character" w:styleId="SubtleReference">
    <w:name w:val="Subtle Reference"/>
    <w:basedOn w:val="DefaultParagraphFont"/>
    <w:uiPriority w:val="31"/>
    <w:qFormat/>
    <w:rsid w:val="0019250C"/>
    <w:rPr>
      <w:rFonts w:cs="Times New Roman"/>
      <w:smallCaps/>
    </w:rPr>
  </w:style>
  <w:style w:type="character" w:styleId="IntenseReference">
    <w:name w:val="Intense Reference"/>
    <w:basedOn w:val="DefaultParagraphFont"/>
    <w:uiPriority w:val="32"/>
    <w:qFormat/>
    <w:rsid w:val="0019250C"/>
    <w:rPr>
      <w:rFonts w:cs="Times New Roman"/>
      <w:smallCaps/>
      <w:spacing w:val="5"/>
      <w:u w:val="single"/>
    </w:rPr>
  </w:style>
  <w:style w:type="character" w:styleId="BookTitle">
    <w:name w:val="Book Title"/>
    <w:basedOn w:val="DefaultParagraphFont"/>
    <w:uiPriority w:val="33"/>
    <w:qFormat/>
    <w:rsid w:val="0019250C"/>
    <w:rPr>
      <w:rFonts w:cs="Times New Roman"/>
      <w:i/>
      <w:smallCaps/>
      <w:spacing w:val="5"/>
    </w:rPr>
  </w:style>
  <w:style w:type="character" w:styleId="FollowedHyperlink">
    <w:name w:val="FollowedHyperlink"/>
    <w:basedOn w:val="DefaultParagraphFont"/>
    <w:uiPriority w:val="99"/>
    <w:semiHidden/>
    <w:unhideWhenUsed/>
    <w:rsid w:val="0019250C"/>
    <w:rPr>
      <w:rFonts w:cs="Times New Roman"/>
      <w:color w:val="800080"/>
      <w:u w:val="single"/>
    </w:rPr>
  </w:style>
  <w:style w:type="character" w:styleId="CommentReference">
    <w:name w:val="annotation reference"/>
    <w:basedOn w:val="DefaultParagraphFont"/>
    <w:uiPriority w:val="99"/>
    <w:semiHidden/>
    <w:unhideWhenUsed/>
    <w:rsid w:val="0019250C"/>
    <w:rPr>
      <w:rFonts w:cs="Times New Roman"/>
      <w:sz w:val="16"/>
    </w:rPr>
  </w:style>
  <w:style w:type="paragraph" w:styleId="CommentText">
    <w:name w:val="annotation text"/>
    <w:basedOn w:val="Normal"/>
    <w:link w:val="CommentTextChar"/>
    <w:uiPriority w:val="99"/>
    <w:semiHidden/>
    <w:unhideWhenUsed/>
    <w:rsid w:val="0019250C"/>
    <w:pPr>
      <w:spacing w:before="0"/>
    </w:pPr>
    <w:rPr>
      <w:rFonts w:ascii="Arial" w:eastAsiaTheme="minorEastAsia" w:hAnsi="Arial" w:cs="Times New Roman"/>
      <w:sz w:val="20"/>
      <w:szCs w:val="20"/>
    </w:rPr>
  </w:style>
  <w:style w:type="character" w:customStyle="1" w:styleId="CommentTextChar">
    <w:name w:val="Comment Text Char"/>
    <w:basedOn w:val="DefaultParagraphFont"/>
    <w:link w:val="CommentText"/>
    <w:uiPriority w:val="99"/>
    <w:semiHidden/>
    <w:rsid w:val="0019250C"/>
    <w:rPr>
      <w:rFonts w:ascii="Arial" w:eastAsiaTheme="minorEastAsia" w:hAnsi="Arial" w:cs="Times New Roman"/>
      <w:sz w:val="20"/>
      <w:szCs w:val="20"/>
    </w:rPr>
  </w:style>
  <w:style w:type="paragraph" w:styleId="CommentSubject">
    <w:name w:val="annotation subject"/>
    <w:basedOn w:val="CommentText"/>
    <w:next w:val="CommentText"/>
    <w:link w:val="CommentSubjectChar"/>
    <w:uiPriority w:val="99"/>
    <w:semiHidden/>
    <w:unhideWhenUsed/>
    <w:rsid w:val="0019250C"/>
    <w:rPr>
      <w:b/>
      <w:bCs/>
    </w:rPr>
  </w:style>
  <w:style w:type="character" w:customStyle="1" w:styleId="CommentSubjectChar">
    <w:name w:val="Comment Subject Char"/>
    <w:basedOn w:val="CommentTextChar"/>
    <w:link w:val="CommentSubject"/>
    <w:uiPriority w:val="99"/>
    <w:semiHidden/>
    <w:rsid w:val="0019250C"/>
    <w:rPr>
      <w:rFonts w:ascii="Arial" w:eastAsiaTheme="minorEastAsia" w:hAnsi="Arial" w:cs="Times New Roman"/>
      <w:b/>
      <w:bCs/>
      <w:sz w:val="20"/>
      <w:szCs w:val="20"/>
    </w:rPr>
  </w:style>
  <w:style w:type="paragraph" w:styleId="Revision">
    <w:name w:val="Revision"/>
    <w:hidden/>
    <w:uiPriority w:val="99"/>
    <w:semiHidden/>
    <w:rsid w:val="0019250C"/>
    <w:pPr>
      <w:spacing w:after="0" w:line="240" w:lineRule="auto"/>
    </w:pPr>
    <w:rPr>
      <w:rFonts w:ascii="Cambria" w:eastAsiaTheme="minorEastAsia" w:hAnsi="Cambria" w:cs="Times New Roman"/>
    </w:rPr>
  </w:style>
  <w:style w:type="paragraph" w:styleId="DocumentMap">
    <w:name w:val="Document Map"/>
    <w:basedOn w:val="Normal"/>
    <w:link w:val="DocumentMapChar"/>
    <w:uiPriority w:val="99"/>
    <w:semiHidden/>
    <w:unhideWhenUsed/>
    <w:rsid w:val="0019250C"/>
    <w:pPr>
      <w:spacing w:before="0" w:after="0"/>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19250C"/>
    <w:rPr>
      <w:rFonts w:ascii="Tahoma" w:eastAsiaTheme="minorEastAsia" w:hAnsi="Tahoma" w:cs="Tahoma"/>
      <w:sz w:val="16"/>
      <w:szCs w:val="16"/>
    </w:rPr>
  </w:style>
  <w:style w:type="paragraph" w:customStyle="1" w:styleId="XMLExample1">
    <w:name w:val="XML Example1"/>
    <w:basedOn w:val="Normal"/>
    <w:link w:val="XMLExample1Char"/>
    <w:rsid w:val="0019250C"/>
    <w:pPr>
      <w:pBdr>
        <w:top w:val="single" w:sz="4" w:space="1" w:color="auto"/>
        <w:left w:val="single" w:sz="4" w:space="4" w:color="auto"/>
        <w:bottom w:val="single" w:sz="4" w:space="1" w:color="auto"/>
        <w:right w:val="single" w:sz="4" w:space="4" w:color="auto"/>
      </w:pBdr>
      <w:shd w:val="clear" w:color="auto" w:fill="CCFFCC"/>
      <w:spacing w:before="0" w:after="0"/>
      <w:ind w:left="360" w:right="360"/>
    </w:pPr>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19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9250C"/>
    <w:rPr>
      <w:rFonts w:ascii="Courier New" w:eastAsiaTheme="minorEastAsia" w:hAnsi="Courier New" w:cs="Courier New"/>
      <w:sz w:val="20"/>
      <w:szCs w:val="20"/>
    </w:rPr>
  </w:style>
  <w:style w:type="character" w:customStyle="1" w:styleId="BodyTextChar1">
    <w:name w:val="Body Text Char1"/>
    <w:basedOn w:val="DefaultParagraphFont"/>
    <w:uiPriority w:val="99"/>
    <w:rsid w:val="00F71F36"/>
    <w:rPr>
      <w:rFonts w:ascii="Arial" w:eastAsia="Times New Roman" w:hAnsi="Arial" w:cs="Times New Roman"/>
      <w:sz w:val="20"/>
      <w:szCs w:val="20"/>
      <w:lang w:bidi="ar-SA"/>
    </w:rPr>
  </w:style>
  <w:style w:type="paragraph" w:styleId="Bibliography">
    <w:name w:val="Bibliography"/>
    <w:basedOn w:val="Normal"/>
    <w:next w:val="Normal"/>
    <w:uiPriority w:val="37"/>
    <w:unhideWhenUsed/>
    <w:rsid w:val="0019250C"/>
    <w:pPr>
      <w:spacing w:before="0" w:line="276" w:lineRule="auto"/>
    </w:pPr>
    <w:rPr>
      <w:rFonts w:ascii="Arial" w:eastAsiaTheme="minorEastAsia" w:hAnsi="Arial" w:cs="Times New Roman"/>
    </w:rPr>
  </w:style>
  <w:style w:type="paragraph" w:customStyle="1" w:styleId="XMLExample2">
    <w:name w:val="XML Example2"/>
    <w:basedOn w:val="XMLExample1"/>
    <w:link w:val="XMLExample2Char"/>
    <w:rsid w:val="0019250C"/>
  </w:style>
  <w:style w:type="character" w:customStyle="1" w:styleId="XMLExample1Char">
    <w:name w:val="XML Example1 Char"/>
    <w:link w:val="XMLExample1"/>
    <w:rsid w:val="0019250C"/>
    <w:rPr>
      <w:rFonts w:ascii="Courier New" w:eastAsiaTheme="minorEastAsia" w:hAnsi="Courier New" w:cs="Courier New"/>
      <w:sz w:val="20"/>
      <w:szCs w:val="20"/>
      <w:shd w:val="clear" w:color="auto" w:fill="CCFFCC"/>
    </w:rPr>
  </w:style>
  <w:style w:type="character" w:customStyle="1" w:styleId="XMLExample2Char">
    <w:name w:val="XML Example2 Char"/>
    <w:link w:val="XMLExample2"/>
    <w:rsid w:val="0019250C"/>
    <w:rPr>
      <w:rFonts w:ascii="Courier New" w:eastAsiaTheme="minorEastAsia" w:hAnsi="Courier New" w:cs="Courier New"/>
      <w:sz w:val="20"/>
      <w:szCs w:val="20"/>
      <w:shd w:val="clear" w:color="auto" w:fill="CCFFCC"/>
    </w:rPr>
  </w:style>
  <w:style w:type="paragraph" w:customStyle="1" w:styleId="XMLIndent2">
    <w:name w:val="XMLIndent2"/>
    <w:basedOn w:val="XML3"/>
    <w:link w:val="XMLIndent2Char"/>
    <w:qFormat/>
    <w:rsid w:val="0019250C"/>
    <w:pPr>
      <w:ind w:left="2088" w:hanging="1584"/>
    </w:pPr>
    <w:rPr>
      <w:rFonts w:eastAsiaTheme="minorEastAsia"/>
    </w:rPr>
  </w:style>
  <w:style w:type="paragraph" w:customStyle="1" w:styleId="XMLIndent1">
    <w:name w:val="XMLIndent1"/>
    <w:basedOn w:val="XML1"/>
    <w:link w:val="XMLIndent1Char"/>
    <w:autoRedefine/>
    <w:qFormat/>
    <w:rsid w:val="0019250C"/>
    <w:pPr>
      <w:ind w:left="1584" w:hanging="1584"/>
    </w:pPr>
    <w:rPr>
      <w:rFonts w:eastAsiaTheme="minorEastAsia"/>
    </w:rPr>
  </w:style>
  <w:style w:type="character" w:customStyle="1" w:styleId="XMLIndent2Char">
    <w:name w:val="XMLIndent2 Char"/>
    <w:link w:val="XMLIndent2"/>
    <w:rsid w:val="0019250C"/>
    <w:rPr>
      <w:rFonts w:ascii="Courier New" w:eastAsiaTheme="minorEastAsia" w:hAnsi="Courier New" w:cs="Courier New"/>
      <w:sz w:val="20"/>
      <w:szCs w:val="20"/>
    </w:rPr>
  </w:style>
  <w:style w:type="character" w:customStyle="1" w:styleId="XMLIndent1Char">
    <w:name w:val="XMLIndent1 Char"/>
    <w:link w:val="XMLIndent1"/>
    <w:rsid w:val="0019250C"/>
    <w:rPr>
      <w:rFonts w:ascii="Courier New" w:eastAsiaTheme="minorEastAsia" w:hAnsi="Courier New" w:cs="Courier New"/>
      <w:sz w:val="20"/>
      <w:szCs w:val="20"/>
    </w:rPr>
  </w:style>
  <w:style w:type="paragraph" w:customStyle="1" w:styleId="XMLIndent3">
    <w:name w:val="XMLIndent3"/>
    <w:basedOn w:val="XMLIndent2"/>
    <w:link w:val="XMLIndent3Char"/>
    <w:qFormat/>
    <w:rsid w:val="0019250C"/>
    <w:pPr>
      <w:ind w:left="2592"/>
    </w:pPr>
  </w:style>
  <w:style w:type="paragraph" w:customStyle="1" w:styleId="XMLIndent4">
    <w:name w:val="XMLIndent4"/>
    <w:basedOn w:val="XMLIndent3"/>
    <w:link w:val="XMLIndent4Char"/>
    <w:qFormat/>
    <w:rsid w:val="0019250C"/>
    <w:pPr>
      <w:ind w:left="3024"/>
    </w:pPr>
  </w:style>
  <w:style w:type="character" w:customStyle="1" w:styleId="XMLIndent3Char">
    <w:name w:val="XMLIndent3 Char"/>
    <w:link w:val="XMLIndent3"/>
    <w:rsid w:val="0019250C"/>
    <w:rPr>
      <w:rFonts w:ascii="Courier New" w:eastAsiaTheme="minorEastAsia" w:hAnsi="Courier New" w:cs="Courier New"/>
      <w:sz w:val="20"/>
      <w:szCs w:val="20"/>
    </w:rPr>
  </w:style>
  <w:style w:type="character" w:customStyle="1" w:styleId="XMLIndent4Char">
    <w:name w:val="XMLIndent4 Char"/>
    <w:link w:val="XMLIndent4"/>
    <w:rsid w:val="0019250C"/>
    <w:rPr>
      <w:rFonts w:ascii="Courier New" w:eastAsiaTheme="minorEastAsia" w:hAnsi="Courier New" w:cs="Courier New"/>
      <w:sz w:val="20"/>
      <w:szCs w:val="20"/>
    </w:rPr>
  </w:style>
  <w:style w:type="paragraph" w:customStyle="1" w:styleId="XML20">
    <w:name w:val="XML 2"/>
    <w:basedOn w:val="XML3"/>
    <w:link w:val="XML2Char0"/>
    <w:rsid w:val="0019250C"/>
    <w:pPr>
      <w:ind w:left="288"/>
    </w:pPr>
    <w:rPr>
      <w:rFonts w:eastAsiaTheme="minorEastAsia"/>
    </w:rPr>
  </w:style>
  <w:style w:type="character" w:customStyle="1" w:styleId="XML2Char0">
    <w:name w:val="XML 2 Char"/>
    <w:link w:val="XML20"/>
    <w:rsid w:val="0019250C"/>
    <w:rPr>
      <w:rFonts w:ascii="Courier New" w:eastAsiaTheme="minorEastAsia" w:hAnsi="Courier New" w:cs="Courier New"/>
      <w:sz w:val="20"/>
      <w:szCs w:val="20"/>
    </w:rPr>
  </w:style>
  <w:style w:type="paragraph" w:customStyle="1" w:styleId="Heading2-BoldIndigoAllcaps">
    <w:name w:val="Heading 2 - Bold Indigo All caps"/>
    <w:basedOn w:val="Heading2"/>
    <w:next w:val="Normal"/>
    <w:autoRedefine/>
    <w:rsid w:val="0019250C"/>
    <w:pPr>
      <w:numPr>
        <w:ilvl w:val="0"/>
        <w:numId w:val="0"/>
      </w:numPr>
      <w:spacing w:before="240" w:after="60" w:line="240" w:lineRule="auto"/>
    </w:pPr>
    <w:rPr>
      <w:rFonts w:ascii="Cambria" w:eastAsiaTheme="minorEastAsia" w:hAnsi="Cambria" w:cs="Times New Roman"/>
      <w:b w:val="0"/>
      <w:iCs/>
      <w:caps/>
      <w:color w:val="002060"/>
      <w:sz w:val="28"/>
      <w:szCs w:val="28"/>
    </w:rPr>
  </w:style>
  <w:style w:type="paragraph" w:customStyle="1" w:styleId="Heading3-BoldDarkBlue">
    <w:name w:val="Heading 3- Bold Dark Blue"/>
    <w:basedOn w:val="Heading3"/>
    <w:autoRedefine/>
    <w:rsid w:val="0019250C"/>
    <w:pPr>
      <w:numPr>
        <w:ilvl w:val="0"/>
        <w:numId w:val="0"/>
      </w:numPr>
      <w:spacing w:before="240" w:after="60" w:line="240" w:lineRule="auto"/>
    </w:pPr>
    <w:rPr>
      <w:rFonts w:ascii="Cambria" w:eastAsiaTheme="minorEastAsia" w:hAnsi="Cambria" w:cs="Arial"/>
      <w:b w:val="0"/>
      <w:color w:val="000080"/>
      <w:sz w:val="24"/>
      <w:lang w:eastAsia="ko-KR"/>
    </w:rPr>
  </w:style>
  <w:style w:type="paragraph" w:styleId="ListBullet">
    <w:name w:val="List Bullet"/>
    <w:basedOn w:val="Normal"/>
    <w:uiPriority w:val="99"/>
    <w:rsid w:val="0019250C"/>
    <w:pPr>
      <w:keepLines/>
      <w:numPr>
        <w:numId w:val="15"/>
      </w:numPr>
      <w:spacing w:before="0" w:after="120"/>
      <w:contextualSpacing/>
    </w:pPr>
    <w:rPr>
      <w:rFonts w:ascii="Times New Roman" w:eastAsiaTheme="minorEastAsia" w:hAnsi="Times New Roman" w:cs="Times New Roman"/>
      <w:sz w:val="24"/>
      <w:szCs w:val="24"/>
    </w:rPr>
  </w:style>
  <w:style w:type="character" w:customStyle="1" w:styleId="comment1">
    <w:name w:val="comment1"/>
    <w:rsid w:val="0019250C"/>
    <w:rPr>
      <w:rFonts w:ascii="Verdana" w:hAnsi="Verdana"/>
      <w:sz w:val="18"/>
    </w:rPr>
  </w:style>
  <w:style w:type="paragraph" w:styleId="ListBullet2">
    <w:name w:val="List Bullet 2"/>
    <w:basedOn w:val="Normal"/>
    <w:uiPriority w:val="99"/>
    <w:rsid w:val="0019250C"/>
    <w:pPr>
      <w:keepNext/>
      <w:keepLines/>
      <w:numPr>
        <w:numId w:val="16"/>
      </w:numPr>
      <w:tabs>
        <w:tab w:val="clear" w:pos="720"/>
      </w:tabs>
      <w:spacing w:before="0" w:after="0"/>
      <w:contextualSpacing/>
    </w:pPr>
    <w:rPr>
      <w:rFonts w:ascii="Times New Roman" w:eastAsiaTheme="minorEastAsia" w:hAnsi="Times New Roman" w:cs="Times New Roman"/>
      <w:sz w:val="24"/>
      <w:szCs w:val="24"/>
    </w:rPr>
  </w:style>
  <w:style w:type="paragraph" w:styleId="ListBullet3">
    <w:name w:val="List Bullet 3"/>
    <w:basedOn w:val="Normal"/>
    <w:uiPriority w:val="99"/>
    <w:rsid w:val="0019250C"/>
    <w:pPr>
      <w:keepLines/>
      <w:numPr>
        <w:numId w:val="17"/>
      </w:numPr>
      <w:tabs>
        <w:tab w:val="clear" w:pos="1080"/>
      </w:tabs>
      <w:spacing w:before="0" w:after="120"/>
      <w:contextualSpacing/>
    </w:pPr>
    <w:rPr>
      <w:rFonts w:ascii="Times New Roman" w:eastAsiaTheme="minorEastAsia" w:hAnsi="Times New Roman" w:cs="Times New Roman"/>
      <w:sz w:val="24"/>
      <w:szCs w:val="24"/>
    </w:rPr>
  </w:style>
  <w:style w:type="paragraph" w:customStyle="1" w:styleId="StyleVerdana9ptLeft025After10ptLinespacingMu1">
    <w:name w:val="Style Verdana 9 pt Left:  0.25&quot; After:  10 pt Line spacing:  Mu...1"/>
    <w:basedOn w:val="Normal"/>
    <w:autoRedefine/>
    <w:rsid w:val="0019250C"/>
    <w:pPr>
      <w:spacing w:before="0" w:after="60"/>
    </w:pPr>
    <w:rPr>
      <w:rFonts w:ascii="Verdana" w:eastAsiaTheme="minorEastAsia" w:hAnsi="Verdana" w:cs="Times New Roman"/>
      <w:sz w:val="18"/>
      <w:szCs w:val="20"/>
    </w:rPr>
  </w:style>
  <w:style w:type="paragraph" w:styleId="TOC4">
    <w:name w:val="toc 4"/>
    <w:basedOn w:val="Normal"/>
    <w:next w:val="Normal"/>
    <w:autoRedefine/>
    <w:uiPriority w:val="39"/>
    <w:unhideWhenUsed/>
    <w:rsid w:val="0019250C"/>
    <w:pPr>
      <w:spacing w:before="0" w:after="100" w:line="276" w:lineRule="auto"/>
      <w:ind w:left="660"/>
    </w:pPr>
    <w:rPr>
      <w:rFonts w:ascii="Calibri" w:eastAsiaTheme="minorEastAsia" w:hAnsi="Calibri" w:cs="Times New Roman"/>
    </w:rPr>
  </w:style>
  <w:style w:type="paragraph" w:styleId="TOC5">
    <w:name w:val="toc 5"/>
    <w:basedOn w:val="Normal"/>
    <w:next w:val="Normal"/>
    <w:autoRedefine/>
    <w:uiPriority w:val="39"/>
    <w:unhideWhenUsed/>
    <w:rsid w:val="0019250C"/>
    <w:pPr>
      <w:spacing w:before="0" w:after="100" w:line="276" w:lineRule="auto"/>
      <w:ind w:left="880"/>
    </w:pPr>
    <w:rPr>
      <w:rFonts w:ascii="Calibri" w:eastAsiaTheme="minorEastAsia" w:hAnsi="Calibri" w:cs="Times New Roman"/>
    </w:rPr>
  </w:style>
  <w:style w:type="paragraph" w:styleId="TOC6">
    <w:name w:val="toc 6"/>
    <w:basedOn w:val="Normal"/>
    <w:next w:val="Normal"/>
    <w:autoRedefine/>
    <w:uiPriority w:val="39"/>
    <w:unhideWhenUsed/>
    <w:rsid w:val="0019250C"/>
    <w:pPr>
      <w:spacing w:before="0" w:after="100" w:line="276" w:lineRule="auto"/>
      <w:ind w:left="1100"/>
    </w:pPr>
    <w:rPr>
      <w:rFonts w:ascii="Calibri" w:eastAsiaTheme="minorEastAsia" w:hAnsi="Calibri" w:cs="Times New Roman"/>
    </w:rPr>
  </w:style>
  <w:style w:type="paragraph" w:styleId="TOC7">
    <w:name w:val="toc 7"/>
    <w:basedOn w:val="Normal"/>
    <w:next w:val="Normal"/>
    <w:autoRedefine/>
    <w:uiPriority w:val="39"/>
    <w:unhideWhenUsed/>
    <w:rsid w:val="0019250C"/>
    <w:pPr>
      <w:spacing w:before="0" w:after="100" w:line="276" w:lineRule="auto"/>
      <w:ind w:left="1320"/>
    </w:pPr>
    <w:rPr>
      <w:rFonts w:ascii="Calibri" w:eastAsiaTheme="minorEastAsia" w:hAnsi="Calibri" w:cs="Times New Roman"/>
    </w:rPr>
  </w:style>
  <w:style w:type="paragraph" w:styleId="TOC8">
    <w:name w:val="toc 8"/>
    <w:basedOn w:val="Normal"/>
    <w:next w:val="Normal"/>
    <w:autoRedefine/>
    <w:uiPriority w:val="39"/>
    <w:unhideWhenUsed/>
    <w:rsid w:val="0019250C"/>
    <w:pPr>
      <w:spacing w:before="0" w:after="100" w:line="276" w:lineRule="auto"/>
      <w:ind w:left="1540"/>
    </w:pPr>
    <w:rPr>
      <w:rFonts w:ascii="Calibri" w:eastAsiaTheme="minorEastAsia" w:hAnsi="Calibri" w:cs="Times New Roman"/>
    </w:rPr>
  </w:style>
  <w:style w:type="paragraph" w:styleId="TOC9">
    <w:name w:val="toc 9"/>
    <w:basedOn w:val="Normal"/>
    <w:next w:val="Normal"/>
    <w:autoRedefine/>
    <w:uiPriority w:val="39"/>
    <w:unhideWhenUsed/>
    <w:rsid w:val="0019250C"/>
    <w:pPr>
      <w:spacing w:before="0" w:after="100" w:line="276" w:lineRule="auto"/>
      <w:ind w:left="1760"/>
    </w:pPr>
    <w:rPr>
      <w:rFonts w:ascii="Calibri" w:eastAsiaTheme="minorEastAsia" w:hAnsi="Calibri" w:cs="Times New Roman"/>
    </w:rPr>
  </w:style>
  <w:style w:type="paragraph" w:customStyle="1" w:styleId="Appx2">
    <w:name w:val="Appx2"/>
    <w:basedOn w:val="Appx"/>
    <w:next w:val="Normal"/>
    <w:link w:val="Appx2Char"/>
    <w:autoRedefine/>
    <w:qFormat/>
    <w:rsid w:val="0019250C"/>
    <w:pPr>
      <w:numPr>
        <w:ilvl w:val="1"/>
        <w:numId w:val="27"/>
      </w:numPr>
    </w:pPr>
    <w:rPr>
      <w:sz w:val="32"/>
    </w:rPr>
  </w:style>
  <w:style w:type="character" w:customStyle="1" w:styleId="Appx2Char">
    <w:name w:val="Appx2 Char"/>
    <w:basedOn w:val="AppxChar"/>
    <w:link w:val="Appx2"/>
    <w:rsid w:val="0019250C"/>
    <w:rPr>
      <w:rFonts w:asciiTheme="majorHAnsi" w:eastAsiaTheme="majorEastAsia" w:hAnsiTheme="majorHAnsi" w:cstheme="majorBidi"/>
      <w:b/>
      <w:bCs/>
      <w:sz w:val="32"/>
      <w:szCs w:val="32"/>
    </w:rPr>
  </w:style>
  <w:style w:type="paragraph" w:customStyle="1" w:styleId="Appx">
    <w:name w:val="Appx"/>
    <w:next w:val="Normal"/>
    <w:link w:val="AppxChar"/>
    <w:autoRedefine/>
    <w:qFormat/>
    <w:rsid w:val="0019250C"/>
    <w:pPr>
      <w:numPr>
        <w:numId w:val="28"/>
      </w:numPr>
      <w:spacing w:before="480"/>
      <w:contextualSpacing/>
      <w:outlineLvl w:val="1"/>
    </w:pPr>
    <w:rPr>
      <w:rFonts w:asciiTheme="majorHAnsi" w:eastAsiaTheme="majorEastAsia" w:hAnsiTheme="majorHAnsi" w:cstheme="majorBidi"/>
      <w:b/>
      <w:bCs/>
      <w:sz w:val="36"/>
      <w:szCs w:val="32"/>
    </w:rPr>
  </w:style>
  <w:style w:type="character" w:customStyle="1" w:styleId="AppxChar">
    <w:name w:val="Appx Char"/>
    <w:basedOn w:val="Heading1Char"/>
    <w:link w:val="Appx"/>
    <w:rsid w:val="0019250C"/>
    <w:rPr>
      <w:rFonts w:asciiTheme="majorHAnsi" w:eastAsiaTheme="majorEastAsia" w:hAnsiTheme="majorHAnsi" w:cstheme="majorBidi"/>
      <w:b/>
      <w:bCs/>
      <w:sz w:val="36"/>
      <w:szCs w:val="32"/>
    </w:rPr>
  </w:style>
  <w:style w:type="numbering" w:customStyle="1" w:styleId="Appendixes">
    <w:name w:val="Appendixes"/>
    <w:uiPriority w:val="99"/>
    <w:rsid w:val="0019250C"/>
    <w:pPr>
      <w:numPr>
        <w:numId w:val="19"/>
      </w:numPr>
    </w:pPr>
  </w:style>
  <w:style w:type="paragraph" w:customStyle="1" w:styleId="code">
    <w:name w:val="code"/>
    <w:basedOn w:val="Normal"/>
    <w:link w:val="codeChar"/>
    <w:qFormat/>
    <w:rsid w:val="00E53A91"/>
    <w:rPr>
      <w:rFonts w:ascii="Courier New" w:hAnsi="Courier New" w:cs="Courier New"/>
    </w:rPr>
  </w:style>
  <w:style w:type="character" w:customStyle="1" w:styleId="codeChar">
    <w:name w:val="code Char"/>
    <w:basedOn w:val="DefaultParagraphFont"/>
    <w:link w:val="code"/>
    <w:rsid w:val="00E53A91"/>
    <w:rPr>
      <w:rFonts w:ascii="Courier New" w:hAnsi="Courier New" w:cs="Courier New"/>
    </w:rPr>
  </w:style>
  <w:style w:type="paragraph" w:customStyle="1" w:styleId="CM73">
    <w:name w:val="CM73"/>
    <w:basedOn w:val="Normal"/>
    <w:next w:val="Normal"/>
    <w:uiPriority w:val="99"/>
    <w:rsid w:val="0019250C"/>
    <w:pPr>
      <w:widowControl w:val="0"/>
      <w:autoSpaceDE w:val="0"/>
      <w:autoSpaceDN w:val="0"/>
      <w:adjustRightInd w:val="0"/>
      <w:spacing w:after="0"/>
    </w:pPr>
    <w:rPr>
      <w:rFonts w:ascii="CM R 17" w:eastAsiaTheme="minorEastAsia" w:hAnsi="CM R 17" w:cs="Times New Roman"/>
      <w:sz w:val="24"/>
      <w:szCs w:val="24"/>
    </w:rPr>
  </w:style>
  <w:style w:type="paragraph" w:customStyle="1" w:styleId="Default">
    <w:name w:val="Default"/>
    <w:rsid w:val="0019250C"/>
    <w:pPr>
      <w:widowControl w:val="0"/>
      <w:autoSpaceDE w:val="0"/>
      <w:autoSpaceDN w:val="0"/>
      <w:adjustRightInd w:val="0"/>
      <w:spacing w:after="0" w:line="240" w:lineRule="auto"/>
    </w:pPr>
    <w:rPr>
      <w:rFonts w:ascii="CM R 17" w:eastAsiaTheme="minorEastAsia" w:hAnsi="CM R 17" w:cs="CM R 17"/>
      <w:color w:val="000000"/>
      <w:sz w:val="24"/>
      <w:szCs w:val="24"/>
    </w:rPr>
  </w:style>
  <w:style w:type="paragraph" w:customStyle="1" w:styleId="CM7">
    <w:name w:val="CM7"/>
    <w:basedOn w:val="Default"/>
    <w:next w:val="Default"/>
    <w:uiPriority w:val="99"/>
    <w:rsid w:val="0019250C"/>
    <w:pPr>
      <w:spacing w:line="240" w:lineRule="atLeast"/>
    </w:pPr>
    <w:rPr>
      <w:rFonts w:cs="Times New Roman"/>
      <w:color w:val="auto"/>
    </w:rPr>
  </w:style>
  <w:style w:type="paragraph" w:customStyle="1" w:styleId="Appx3">
    <w:name w:val="Appx3"/>
    <w:basedOn w:val="Appx2"/>
    <w:next w:val="Normal"/>
    <w:link w:val="Appx3Char"/>
    <w:qFormat/>
    <w:rsid w:val="0019250C"/>
    <w:pPr>
      <w:numPr>
        <w:ilvl w:val="2"/>
      </w:numPr>
    </w:pPr>
    <w:rPr>
      <w:sz w:val="28"/>
    </w:rPr>
  </w:style>
  <w:style w:type="paragraph" w:customStyle="1" w:styleId="Appx4">
    <w:name w:val="Appx4"/>
    <w:basedOn w:val="Appx3"/>
    <w:next w:val="Normal"/>
    <w:link w:val="Appx4Char"/>
    <w:autoRedefine/>
    <w:qFormat/>
    <w:rsid w:val="0019250C"/>
    <w:pPr>
      <w:numPr>
        <w:ilvl w:val="3"/>
      </w:numPr>
    </w:pPr>
  </w:style>
  <w:style w:type="character" w:customStyle="1" w:styleId="Appx3Char">
    <w:name w:val="Appx3 Char"/>
    <w:basedOn w:val="Appx2Char"/>
    <w:link w:val="Appx3"/>
    <w:rsid w:val="0019250C"/>
    <w:rPr>
      <w:rFonts w:asciiTheme="majorHAnsi" w:eastAsiaTheme="majorEastAsia" w:hAnsiTheme="majorHAnsi" w:cstheme="majorBidi"/>
      <w:b/>
      <w:bCs/>
      <w:sz w:val="28"/>
      <w:szCs w:val="32"/>
    </w:rPr>
  </w:style>
  <w:style w:type="paragraph" w:customStyle="1" w:styleId="CM71">
    <w:name w:val="CM71"/>
    <w:basedOn w:val="Default"/>
    <w:next w:val="Default"/>
    <w:uiPriority w:val="99"/>
    <w:rsid w:val="0019250C"/>
    <w:rPr>
      <w:rFonts w:cs="Times New Roman"/>
      <w:color w:val="auto"/>
    </w:rPr>
  </w:style>
  <w:style w:type="character" w:customStyle="1" w:styleId="Appx4Char">
    <w:name w:val="Appx4 Char"/>
    <w:basedOn w:val="Appx3Char"/>
    <w:link w:val="Appx4"/>
    <w:rsid w:val="0019250C"/>
    <w:rPr>
      <w:rFonts w:asciiTheme="majorHAnsi" w:eastAsiaTheme="majorEastAsia" w:hAnsiTheme="majorHAnsi" w:cstheme="majorBidi"/>
      <w:b/>
      <w:bCs/>
      <w:sz w:val="28"/>
      <w:szCs w:val="32"/>
    </w:rPr>
  </w:style>
  <w:style w:type="paragraph" w:customStyle="1" w:styleId="CM19">
    <w:name w:val="CM19"/>
    <w:basedOn w:val="Default"/>
    <w:next w:val="Default"/>
    <w:uiPriority w:val="99"/>
    <w:rsid w:val="0019250C"/>
    <w:pPr>
      <w:spacing w:line="236" w:lineRule="atLeast"/>
    </w:pPr>
    <w:rPr>
      <w:rFonts w:cs="Times New Roman"/>
      <w:color w:val="auto"/>
    </w:rPr>
  </w:style>
  <w:style w:type="paragraph" w:customStyle="1" w:styleId="CM24">
    <w:name w:val="CM24"/>
    <w:basedOn w:val="Default"/>
    <w:next w:val="Default"/>
    <w:uiPriority w:val="99"/>
    <w:rsid w:val="0019250C"/>
    <w:pPr>
      <w:spacing w:line="191" w:lineRule="atLeast"/>
    </w:pPr>
    <w:rPr>
      <w:rFonts w:cs="Times New Roman"/>
      <w:color w:val="auto"/>
    </w:rPr>
  </w:style>
  <w:style w:type="paragraph" w:customStyle="1" w:styleId="CM25">
    <w:name w:val="CM25"/>
    <w:basedOn w:val="Default"/>
    <w:next w:val="Default"/>
    <w:uiPriority w:val="99"/>
    <w:rsid w:val="0019250C"/>
    <w:pPr>
      <w:spacing w:line="188" w:lineRule="atLeast"/>
    </w:pPr>
    <w:rPr>
      <w:rFonts w:cs="Times New Roman"/>
      <w:color w:val="auto"/>
    </w:rPr>
  </w:style>
  <w:style w:type="paragraph" w:customStyle="1" w:styleId="CM26">
    <w:name w:val="CM26"/>
    <w:basedOn w:val="Default"/>
    <w:next w:val="Default"/>
    <w:uiPriority w:val="99"/>
    <w:rsid w:val="0019250C"/>
    <w:pPr>
      <w:spacing w:line="191" w:lineRule="atLeast"/>
    </w:pPr>
    <w:rPr>
      <w:rFonts w:cs="Times New Roman"/>
      <w:color w:val="auto"/>
    </w:rPr>
  </w:style>
  <w:style w:type="paragraph" w:customStyle="1" w:styleId="CM30">
    <w:name w:val="CM30"/>
    <w:basedOn w:val="Default"/>
    <w:next w:val="Default"/>
    <w:uiPriority w:val="99"/>
    <w:rsid w:val="0019250C"/>
    <w:pPr>
      <w:spacing w:line="191" w:lineRule="atLeast"/>
    </w:pPr>
    <w:rPr>
      <w:rFonts w:cs="Times New Roman"/>
      <w:color w:val="auto"/>
    </w:rPr>
  </w:style>
  <w:style w:type="paragraph" w:customStyle="1" w:styleId="CM31">
    <w:name w:val="CM31"/>
    <w:basedOn w:val="Default"/>
    <w:next w:val="Default"/>
    <w:uiPriority w:val="99"/>
    <w:rsid w:val="0019250C"/>
    <w:pPr>
      <w:spacing w:line="191" w:lineRule="atLeast"/>
    </w:pPr>
    <w:rPr>
      <w:rFonts w:cs="Times New Roman"/>
      <w:color w:val="auto"/>
    </w:rPr>
  </w:style>
  <w:style w:type="paragraph" w:customStyle="1" w:styleId="CM84">
    <w:name w:val="CM84"/>
    <w:basedOn w:val="Normal"/>
    <w:next w:val="Normal"/>
    <w:uiPriority w:val="99"/>
    <w:rsid w:val="0019250C"/>
    <w:pPr>
      <w:widowControl w:val="0"/>
      <w:autoSpaceDE w:val="0"/>
      <w:autoSpaceDN w:val="0"/>
      <w:adjustRightInd w:val="0"/>
      <w:spacing w:after="0"/>
    </w:pPr>
    <w:rPr>
      <w:rFonts w:ascii="CM R 17" w:eastAsiaTheme="minorEastAsia" w:hAnsi="CM R 17" w:cs="Times New Roman"/>
      <w:sz w:val="24"/>
      <w:szCs w:val="24"/>
    </w:rPr>
  </w:style>
  <w:style w:type="paragraph" w:customStyle="1" w:styleId="CM2">
    <w:name w:val="CM2"/>
    <w:basedOn w:val="Default"/>
    <w:next w:val="Default"/>
    <w:uiPriority w:val="99"/>
    <w:rsid w:val="0019250C"/>
    <w:rPr>
      <w:rFonts w:cs="Times New Roman"/>
      <w:color w:val="auto"/>
    </w:rPr>
  </w:style>
  <w:style w:type="paragraph" w:customStyle="1" w:styleId="CM76">
    <w:name w:val="CM76"/>
    <w:basedOn w:val="Default"/>
    <w:next w:val="Default"/>
    <w:uiPriority w:val="99"/>
    <w:rsid w:val="0019250C"/>
    <w:rPr>
      <w:rFonts w:cs="Times New Roman"/>
      <w:color w:val="auto"/>
    </w:rPr>
  </w:style>
  <w:style w:type="paragraph" w:customStyle="1" w:styleId="CM12">
    <w:name w:val="CM12"/>
    <w:basedOn w:val="Default"/>
    <w:next w:val="Default"/>
    <w:uiPriority w:val="99"/>
    <w:rsid w:val="0019250C"/>
    <w:rPr>
      <w:rFonts w:cs="Times New Roman"/>
      <w:color w:val="auto"/>
    </w:rPr>
  </w:style>
  <w:style w:type="paragraph" w:customStyle="1" w:styleId="CM32">
    <w:name w:val="CM32"/>
    <w:basedOn w:val="Default"/>
    <w:next w:val="Default"/>
    <w:uiPriority w:val="99"/>
    <w:rsid w:val="0019250C"/>
    <w:pPr>
      <w:spacing w:line="191" w:lineRule="atLeast"/>
    </w:pPr>
    <w:rPr>
      <w:rFonts w:cs="Times New Roman"/>
      <w:color w:val="auto"/>
    </w:rPr>
  </w:style>
  <w:style w:type="paragraph" w:customStyle="1" w:styleId="CM33">
    <w:name w:val="CM33"/>
    <w:basedOn w:val="Default"/>
    <w:next w:val="Default"/>
    <w:uiPriority w:val="99"/>
    <w:rsid w:val="0019250C"/>
    <w:pPr>
      <w:spacing w:line="188" w:lineRule="atLeast"/>
    </w:pPr>
    <w:rPr>
      <w:rFonts w:cs="Times New Roman"/>
      <w:color w:val="auto"/>
    </w:rPr>
  </w:style>
  <w:style w:type="paragraph" w:customStyle="1" w:styleId="CM75">
    <w:name w:val="CM75"/>
    <w:basedOn w:val="Default"/>
    <w:next w:val="Default"/>
    <w:uiPriority w:val="99"/>
    <w:rsid w:val="0019250C"/>
    <w:rPr>
      <w:rFonts w:cs="Times New Roman"/>
      <w:color w:val="auto"/>
    </w:rPr>
  </w:style>
  <w:style w:type="paragraph" w:customStyle="1" w:styleId="CM10">
    <w:name w:val="CM10"/>
    <w:basedOn w:val="Default"/>
    <w:next w:val="Default"/>
    <w:uiPriority w:val="99"/>
    <w:rsid w:val="0019250C"/>
    <w:pPr>
      <w:spacing w:line="240" w:lineRule="atLeast"/>
    </w:pPr>
    <w:rPr>
      <w:rFonts w:cs="Times New Roman"/>
      <w:color w:val="auto"/>
    </w:rPr>
  </w:style>
  <w:style w:type="paragraph" w:customStyle="1" w:styleId="CM35">
    <w:name w:val="CM35"/>
    <w:basedOn w:val="Default"/>
    <w:next w:val="Default"/>
    <w:uiPriority w:val="99"/>
    <w:rsid w:val="0019250C"/>
    <w:rPr>
      <w:rFonts w:cs="Times New Roman"/>
      <w:color w:val="auto"/>
    </w:rPr>
  </w:style>
  <w:style w:type="paragraph" w:customStyle="1" w:styleId="CM22">
    <w:name w:val="CM22"/>
    <w:basedOn w:val="Default"/>
    <w:next w:val="Default"/>
    <w:uiPriority w:val="99"/>
    <w:rsid w:val="0019250C"/>
    <w:pPr>
      <w:spacing w:line="191" w:lineRule="atLeast"/>
    </w:pPr>
    <w:rPr>
      <w:rFonts w:cs="Times New Roman"/>
      <w:color w:val="auto"/>
    </w:rPr>
  </w:style>
  <w:style w:type="paragraph" w:customStyle="1" w:styleId="CM38">
    <w:name w:val="CM38"/>
    <w:basedOn w:val="Default"/>
    <w:next w:val="Default"/>
    <w:uiPriority w:val="99"/>
    <w:rsid w:val="0019250C"/>
    <w:pPr>
      <w:spacing w:line="191" w:lineRule="atLeast"/>
    </w:pPr>
    <w:rPr>
      <w:rFonts w:cs="Times New Roman"/>
      <w:color w:val="auto"/>
    </w:rPr>
  </w:style>
  <w:style w:type="paragraph" w:customStyle="1" w:styleId="CM40">
    <w:name w:val="CM40"/>
    <w:basedOn w:val="Default"/>
    <w:next w:val="Default"/>
    <w:uiPriority w:val="99"/>
    <w:rsid w:val="0019250C"/>
    <w:pPr>
      <w:spacing w:line="191" w:lineRule="atLeast"/>
    </w:pPr>
    <w:rPr>
      <w:rFonts w:cs="Times New Roman"/>
      <w:color w:val="auto"/>
    </w:rPr>
  </w:style>
  <w:style w:type="paragraph" w:customStyle="1" w:styleId="CM29">
    <w:name w:val="CM29"/>
    <w:basedOn w:val="Default"/>
    <w:next w:val="Default"/>
    <w:uiPriority w:val="99"/>
    <w:rsid w:val="0019250C"/>
    <w:pPr>
      <w:spacing w:line="191" w:lineRule="atLeast"/>
    </w:pPr>
    <w:rPr>
      <w:rFonts w:cs="Times New Roman"/>
      <w:color w:val="auto"/>
    </w:rPr>
  </w:style>
  <w:style w:type="paragraph" w:customStyle="1" w:styleId="CM44">
    <w:name w:val="CM44"/>
    <w:basedOn w:val="Default"/>
    <w:next w:val="Default"/>
    <w:uiPriority w:val="99"/>
    <w:rsid w:val="0019250C"/>
    <w:pPr>
      <w:spacing w:line="188" w:lineRule="atLeast"/>
    </w:pPr>
    <w:rPr>
      <w:rFonts w:cs="Times New Roman"/>
      <w:color w:val="auto"/>
    </w:rPr>
  </w:style>
  <w:style w:type="paragraph" w:customStyle="1" w:styleId="CM45">
    <w:name w:val="CM45"/>
    <w:basedOn w:val="Default"/>
    <w:next w:val="Default"/>
    <w:uiPriority w:val="99"/>
    <w:rsid w:val="0019250C"/>
    <w:pPr>
      <w:spacing w:line="191" w:lineRule="atLeast"/>
    </w:pPr>
    <w:rPr>
      <w:rFonts w:cs="Times New Roman"/>
      <w:color w:val="auto"/>
    </w:rPr>
  </w:style>
  <w:style w:type="paragraph" w:customStyle="1" w:styleId="CM46">
    <w:name w:val="CM46"/>
    <w:basedOn w:val="Default"/>
    <w:next w:val="Default"/>
    <w:uiPriority w:val="99"/>
    <w:rsid w:val="0019250C"/>
    <w:pPr>
      <w:spacing w:line="191" w:lineRule="atLeast"/>
    </w:pPr>
    <w:rPr>
      <w:rFonts w:cs="Times New Roman"/>
      <w:color w:val="auto"/>
    </w:rPr>
  </w:style>
  <w:style w:type="paragraph" w:customStyle="1" w:styleId="CM47">
    <w:name w:val="CM47"/>
    <w:basedOn w:val="Default"/>
    <w:next w:val="Default"/>
    <w:uiPriority w:val="99"/>
    <w:rsid w:val="0019250C"/>
    <w:pPr>
      <w:spacing w:line="191" w:lineRule="atLeast"/>
    </w:pPr>
    <w:rPr>
      <w:rFonts w:cs="Times New Roman"/>
      <w:color w:val="auto"/>
    </w:rPr>
  </w:style>
  <w:style w:type="paragraph" w:customStyle="1" w:styleId="CM18">
    <w:name w:val="CM18"/>
    <w:basedOn w:val="Default"/>
    <w:next w:val="Default"/>
    <w:uiPriority w:val="99"/>
    <w:rsid w:val="0019250C"/>
    <w:pPr>
      <w:spacing w:line="238" w:lineRule="atLeast"/>
    </w:pPr>
    <w:rPr>
      <w:rFonts w:cs="Times New Roman"/>
      <w:color w:val="auto"/>
    </w:rPr>
  </w:style>
  <w:style w:type="paragraph" w:customStyle="1" w:styleId="CM1">
    <w:name w:val="CM1"/>
    <w:basedOn w:val="Default"/>
    <w:next w:val="Default"/>
    <w:uiPriority w:val="99"/>
    <w:rsid w:val="0019250C"/>
    <w:rPr>
      <w:rFonts w:cs="Times New Roman"/>
      <w:color w:val="auto"/>
    </w:rPr>
  </w:style>
  <w:style w:type="paragraph" w:customStyle="1" w:styleId="CM72">
    <w:name w:val="CM72"/>
    <w:basedOn w:val="Default"/>
    <w:next w:val="Default"/>
    <w:uiPriority w:val="99"/>
    <w:rsid w:val="0019250C"/>
    <w:rPr>
      <w:rFonts w:cs="Times New Roman"/>
      <w:color w:val="auto"/>
    </w:rPr>
  </w:style>
  <w:style w:type="paragraph" w:customStyle="1" w:styleId="CM3">
    <w:name w:val="CM3"/>
    <w:basedOn w:val="Default"/>
    <w:next w:val="Default"/>
    <w:uiPriority w:val="99"/>
    <w:rsid w:val="0019250C"/>
    <w:rPr>
      <w:rFonts w:cs="Times New Roman"/>
      <w:color w:val="auto"/>
    </w:rPr>
  </w:style>
  <w:style w:type="paragraph" w:customStyle="1" w:styleId="CM4">
    <w:name w:val="CM4"/>
    <w:basedOn w:val="Default"/>
    <w:next w:val="Default"/>
    <w:uiPriority w:val="99"/>
    <w:rsid w:val="0019250C"/>
    <w:rPr>
      <w:rFonts w:cs="Times New Roman"/>
      <w:color w:val="auto"/>
    </w:rPr>
  </w:style>
  <w:style w:type="paragraph" w:customStyle="1" w:styleId="CM5">
    <w:name w:val="CM5"/>
    <w:basedOn w:val="Default"/>
    <w:next w:val="Default"/>
    <w:uiPriority w:val="99"/>
    <w:rsid w:val="0019250C"/>
    <w:pPr>
      <w:spacing w:line="240" w:lineRule="atLeast"/>
    </w:pPr>
    <w:rPr>
      <w:rFonts w:cs="Times New Roman"/>
      <w:color w:val="auto"/>
    </w:rPr>
  </w:style>
  <w:style w:type="paragraph" w:customStyle="1" w:styleId="CM6">
    <w:name w:val="CM6"/>
    <w:basedOn w:val="Default"/>
    <w:next w:val="Default"/>
    <w:uiPriority w:val="99"/>
    <w:rsid w:val="0019250C"/>
    <w:rPr>
      <w:rFonts w:cs="Times New Roman"/>
      <w:color w:val="auto"/>
    </w:rPr>
  </w:style>
  <w:style w:type="paragraph" w:customStyle="1" w:styleId="CM77">
    <w:name w:val="CM77"/>
    <w:basedOn w:val="Default"/>
    <w:next w:val="Default"/>
    <w:uiPriority w:val="99"/>
    <w:rsid w:val="0019250C"/>
    <w:rPr>
      <w:rFonts w:cs="Times New Roman"/>
      <w:color w:val="auto"/>
    </w:rPr>
  </w:style>
  <w:style w:type="paragraph" w:customStyle="1" w:styleId="CM8">
    <w:name w:val="CM8"/>
    <w:basedOn w:val="Default"/>
    <w:next w:val="Default"/>
    <w:uiPriority w:val="99"/>
    <w:rsid w:val="0019250C"/>
    <w:pPr>
      <w:spacing w:line="240" w:lineRule="atLeast"/>
    </w:pPr>
    <w:rPr>
      <w:rFonts w:cs="Times New Roman"/>
      <w:color w:val="auto"/>
    </w:rPr>
  </w:style>
  <w:style w:type="paragraph" w:customStyle="1" w:styleId="CM78">
    <w:name w:val="CM78"/>
    <w:basedOn w:val="Default"/>
    <w:next w:val="Default"/>
    <w:uiPriority w:val="99"/>
    <w:rsid w:val="0019250C"/>
    <w:rPr>
      <w:rFonts w:cs="Times New Roman"/>
      <w:color w:val="auto"/>
    </w:rPr>
  </w:style>
  <w:style w:type="paragraph" w:customStyle="1" w:styleId="CM74">
    <w:name w:val="CM74"/>
    <w:basedOn w:val="Default"/>
    <w:next w:val="Default"/>
    <w:uiPriority w:val="99"/>
    <w:rsid w:val="0019250C"/>
    <w:rPr>
      <w:rFonts w:cs="Times New Roman"/>
      <w:color w:val="auto"/>
    </w:rPr>
  </w:style>
  <w:style w:type="paragraph" w:customStyle="1" w:styleId="CM16">
    <w:name w:val="CM16"/>
    <w:basedOn w:val="Default"/>
    <w:next w:val="Default"/>
    <w:uiPriority w:val="99"/>
    <w:rsid w:val="0019250C"/>
    <w:pPr>
      <w:spacing w:line="240" w:lineRule="atLeast"/>
    </w:pPr>
    <w:rPr>
      <w:rFonts w:cs="Times New Roman"/>
      <w:color w:val="auto"/>
    </w:rPr>
  </w:style>
  <w:style w:type="paragraph" w:customStyle="1" w:styleId="CM83">
    <w:name w:val="CM83"/>
    <w:basedOn w:val="Default"/>
    <w:next w:val="Default"/>
    <w:uiPriority w:val="99"/>
    <w:rsid w:val="0019250C"/>
    <w:rPr>
      <w:rFonts w:cs="Times New Roman"/>
      <w:color w:val="auto"/>
    </w:rPr>
  </w:style>
  <w:style w:type="paragraph" w:customStyle="1" w:styleId="CM17">
    <w:name w:val="CM17"/>
    <w:basedOn w:val="Default"/>
    <w:next w:val="Default"/>
    <w:uiPriority w:val="99"/>
    <w:rsid w:val="0019250C"/>
    <w:pPr>
      <w:spacing w:line="240" w:lineRule="atLeast"/>
    </w:pPr>
    <w:rPr>
      <w:rFonts w:cs="Times New Roman"/>
      <w:color w:val="auto"/>
    </w:rPr>
  </w:style>
  <w:style w:type="paragraph" w:customStyle="1" w:styleId="CM20">
    <w:name w:val="CM20"/>
    <w:basedOn w:val="Default"/>
    <w:next w:val="Default"/>
    <w:uiPriority w:val="99"/>
    <w:rsid w:val="0019250C"/>
    <w:pPr>
      <w:spacing w:line="240" w:lineRule="atLeast"/>
    </w:pPr>
    <w:rPr>
      <w:rFonts w:cs="Times New Roman"/>
      <w:color w:val="auto"/>
    </w:rPr>
  </w:style>
  <w:style w:type="paragraph" w:customStyle="1" w:styleId="CM21">
    <w:name w:val="CM21"/>
    <w:basedOn w:val="Default"/>
    <w:next w:val="Default"/>
    <w:uiPriority w:val="99"/>
    <w:rsid w:val="0019250C"/>
    <w:rPr>
      <w:rFonts w:cs="Times New Roman"/>
      <w:color w:val="auto"/>
    </w:rPr>
  </w:style>
  <w:style w:type="paragraph" w:customStyle="1" w:styleId="CM23">
    <w:name w:val="CM23"/>
    <w:basedOn w:val="Default"/>
    <w:next w:val="Default"/>
    <w:uiPriority w:val="99"/>
    <w:rsid w:val="0019250C"/>
    <w:pPr>
      <w:spacing w:line="191" w:lineRule="atLeast"/>
    </w:pPr>
    <w:rPr>
      <w:rFonts w:cs="Times New Roman"/>
      <w:color w:val="auto"/>
    </w:rPr>
  </w:style>
  <w:style w:type="paragraph" w:customStyle="1" w:styleId="CM27">
    <w:name w:val="CM27"/>
    <w:basedOn w:val="Default"/>
    <w:next w:val="Default"/>
    <w:uiPriority w:val="99"/>
    <w:rsid w:val="0019250C"/>
    <w:pPr>
      <w:spacing w:line="191" w:lineRule="atLeast"/>
    </w:pPr>
    <w:rPr>
      <w:rFonts w:cs="Times New Roman"/>
      <w:color w:val="auto"/>
    </w:rPr>
  </w:style>
  <w:style w:type="paragraph" w:customStyle="1" w:styleId="CM28">
    <w:name w:val="CM28"/>
    <w:basedOn w:val="Default"/>
    <w:next w:val="Default"/>
    <w:uiPriority w:val="99"/>
    <w:rsid w:val="0019250C"/>
    <w:pPr>
      <w:spacing w:line="191" w:lineRule="atLeast"/>
    </w:pPr>
    <w:rPr>
      <w:rFonts w:cs="Times New Roman"/>
      <w:color w:val="auto"/>
    </w:rPr>
  </w:style>
  <w:style w:type="paragraph" w:customStyle="1" w:styleId="CM36">
    <w:name w:val="CM36"/>
    <w:basedOn w:val="Default"/>
    <w:next w:val="Default"/>
    <w:uiPriority w:val="99"/>
    <w:rsid w:val="0019250C"/>
    <w:rPr>
      <w:rFonts w:cs="Times New Roman"/>
      <w:color w:val="auto"/>
    </w:rPr>
  </w:style>
  <w:style w:type="paragraph" w:customStyle="1" w:styleId="CM37">
    <w:name w:val="CM37"/>
    <w:basedOn w:val="Default"/>
    <w:next w:val="Default"/>
    <w:uiPriority w:val="99"/>
    <w:rsid w:val="0019250C"/>
    <w:pPr>
      <w:spacing w:line="191" w:lineRule="atLeast"/>
    </w:pPr>
    <w:rPr>
      <w:rFonts w:cs="Times New Roman"/>
      <w:color w:val="auto"/>
    </w:rPr>
  </w:style>
  <w:style w:type="paragraph" w:customStyle="1" w:styleId="CM39">
    <w:name w:val="CM39"/>
    <w:basedOn w:val="Default"/>
    <w:next w:val="Default"/>
    <w:uiPriority w:val="99"/>
    <w:rsid w:val="0019250C"/>
    <w:pPr>
      <w:spacing w:line="191" w:lineRule="atLeast"/>
    </w:pPr>
    <w:rPr>
      <w:rFonts w:cs="Times New Roman"/>
      <w:color w:val="auto"/>
    </w:rPr>
  </w:style>
  <w:style w:type="paragraph" w:customStyle="1" w:styleId="CM41">
    <w:name w:val="CM41"/>
    <w:basedOn w:val="Default"/>
    <w:next w:val="Default"/>
    <w:uiPriority w:val="99"/>
    <w:rsid w:val="0019250C"/>
    <w:pPr>
      <w:spacing w:line="191" w:lineRule="atLeast"/>
    </w:pPr>
    <w:rPr>
      <w:rFonts w:cs="Times New Roman"/>
      <w:color w:val="auto"/>
    </w:rPr>
  </w:style>
  <w:style w:type="paragraph" w:customStyle="1" w:styleId="CM43">
    <w:name w:val="CM43"/>
    <w:basedOn w:val="Default"/>
    <w:next w:val="Default"/>
    <w:uiPriority w:val="99"/>
    <w:rsid w:val="0019250C"/>
    <w:pPr>
      <w:spacing w:line="191" w:lineRule="atLeast"/>
    </w:pPr>
    <w:rPr>
      <w:rFonts w:cs="Times New Roman"/>
      <w:color w:val="auto"/>
    </w:rPr>
  </w:style>
  <w:style w:type="paragraph" w:customStyle="1" w:styleId="CM48">
    <w:name w:val="CM48"/>
    <w:basedOn w:val="Default"/>
    <w:next w:val="Default"/>
    <w:uiPriority w:val="99"/>
    <w:rsid w:val="0019250C"/>
    <w:pPr>
      <w:spacing w:line="191" w:lineRule="atLeast"/>
    </w:pPr>
    <w:rPr>
      <w:rFonts w:cs="Times New Roman"/>
      <w:color w:val="auto"/>
    </w:rPr>
  </w:style>
  <w:style w:type="paragraph" w:customStyle="1" w:styleId="CM49">
    <w:name w:val="CM49"/>
    <w:basedOn w:val="Default"/>
    <w:next w:val="Default"/>
    <w:uiPriority w:val="99"/>
    <w:rsid w:val="0019250C"/>
    <w:pPr>
      <w:spacing w:line="191" w:lineRule="atLeast"/>
    </w:pPr>
    <w:rPr>
      <w:rFonts w:cs="Times New Roman"/>
      <w:color w:val="auto"/>
    </w:rPr>
  </w:style>
  <w:style w:type="paragraph" w:customStyle="1" w:styleId="CM50">
    <w:name w:val="CM50"/>
    <w:basedOn w:val="Default"/>
    <w:next w:val="Default"/>
    <w:uiPriority w:val="99"/>
    <w:rsid w:val="0019250C"/>
    <w:pPr>
      <w:spacing w:line="191" w:lineRule="atLeast"/>
    </w:pPr>
    <w:rPr>
      <w:rFonts w:cs="Times New Roman"/>
      <w:color w:val="auto"/>
    </w:rPr>
  </w:style>
  <w:style w:type="paragraph" w:customStyle="1" w:styleId="CM51">
    <w:name w:val="CM51"/>
    <w:basedOn w:val="Default"/>
    <w:next w:val="Default"/>
    <w:uiPriority w:val="99"/>
    <w:rsid w:val="0019250C"/>
    <w:pPr>
      <w:spacing w:line="191" w:lineRule="atLeast"/>
    </w:pPr>
    <w:rPr>
      <w:rFonts w:cs="Times New Roman"/>
      <w:color w:val="auto"/>
    </w:rPr>
  </w:style>
  <w:style w:type="paragraph" w:customStyle="1" w:styleId="CM52">
    <w:name w:val="CM52"/>
    <w:basedOn w:val="Default"/>
    <w:next w:val="Default"/>
    <w:uiPriority w:val="99"/>
    <w:rsid w:val="0019250C"/>
    <w:pPr>
      <w:spacing w:line="191" w:lineRule="atLeast"/>
    </w:pPr>
    <w:rPr>
      <w:rFonts w:cs="Times New Roman"/>
      <w:color w:val="auto"/>
    </w:rPr>
  </w:style>
  <w:style w:type="paragraph" w:customStyle="1" w:styleId="CM55">
    <w:name w:val="CM55"/>
    <w:basedOn w:val="Default"/>
    <w:next w:val="Default"/>
    <w:uiPriority w:val="99"/>
    <w:rsid w:val="0019250C"/>
    <w:pPr>
      <w:spacing w:line="191" w:lineRule="atLeast"/>
    </w:pPr>
    <w:rPr>
      <w:rFonts w:cs="Times New Roman"/>
      <w:color w:val="auto"/>
    </w:rPr>
  </w:style>
  <w:style w:type="paragraph" w:customStyle="1" w:styleId="CM56">
    <w:name w:val="CM56"/>
    <w:basedOn w:val="Default"/>
    <w:next w:val="Default"/>
    <w:uiPriority w:val="99"/>
    <w:rsid w:val="0019250C"/>
    <w:pPr>
      <w:spacing w:line="191" w:lineRule="atLeast"/>
    </w:pPr>
    <w:rPr>
      <w:rFonts w:cs="Times New Roman"/>
      <w:color w:val="auto"/>
    </w:rPr>
  </w:style>
  <w:style w:type="paragraph" w:customStyle="1" w:styleId="CM57">
    <w:name w:val="CM57"/>
    <w:basedOn w:val="Default"/>
    <w:next w:val="Default"/>
    <w:uiPriority w:val="99"/>
    <w:rsid w:val="0019250C"/>
    <w:pPr>
      <w:spacing w:line="191" w:lineRule="atLeast"/>
    </w:pPr>
    <w:rPr>
      <w:rFonts w:cs="Times New Roman"/>
      <w:color w:val="auto"/>
    </w:rPr>
  </w:style>
  <w:style w:type="paragraph" w:customStyle="1" w:styleId="CM60">
    <w:name w:val="CM60"/>
    <w:basedOn w:val="Default"/>
    <w:next w:val="Default"/>
    <w:uiPriority w:val="99"/>
    <w:rsid w:val="0019250C"/>
    <w:rPr>
      <w:rFonts w:cs="Times New Roman"/>
      <w:color w:val="auto"/>
    </w:rPr>
  </w:style>
  <w:style w:type="paragraph" w:customStyle="1" w:styleId="CM61">
    <w:name w:val="CM61"/>
    <w:basedOn w:val="Default"/>
    <w:next w:val="Default"/>
    <w:uiPriority w:val="99"/>
    <w:rsid w:val="0019250C"/>
    <w:pPr>
      <w:spacing w:line="191" w:lineRule="atLeast"/>
    </w:pPr>
    <w:rPr>
      <w:rFonts w:cs="Times New Roman"/>
      <w:color w:val="auto"/>
    </w:rPr>
  </w:style>
  <w:style w:type="paragraph" w:customStyle="1" w:styleId="CM62">
    <w:name w:val="CM62"/>
    <w:basedOn w:val="Default"/>
    <w:next w:val="Default"/>
    <w:uiPriority w:val="99"/>
    <w:rsid w:val="0019250C"/>
    <w:pPr>
      <w:spacing w:line="191" w:lineRule="atLeast"/>
    </w:pPr>
    <w:rPr>
      <w:rFonts w:cs="Times New Roman"/>
      <w:color w:val="auto"/>
    </w:rPr>
  </w:style>
  <w:style w:type="paragraph" w:customStyle="1" w:styleId="CM63">
    <w:name w:val="CM63"/>
    <w:basedOn w:val="Default"/>
    <w:next w:val="Default"/>
    <w:uiPriority w:val="99"/>
    <w:rsid w:val="0019250C"/>
    <w:pPr>
      <w:spacing w:line="191" w:lineRule="atLeast"/>
    </w:pPr>
    <w:rPr>
      <w:rFonts w:cs="Times New Roman"/>
      <w:color w:val="auto"/>
    </w:rPr>
  </w:style>
  <w:style w:type="paragraph" w:customStyle="1" w:styleId="CM64">
    <w:name w:val="CM64"/>
    <w:basedOn w:val="Default"/>
    <w:next w:val="Default"/>
    <w:uiPriority w:val="99"/>
    <w:rsid w:val="0019250C"/>
    <w:pPr>
      <w:spacing w:line="191" w:lineRule="atLeast"/>
    </w:pPr>
    <w:rPr>
      <w:rFonts w:cs="Times New Roman"/>
      <w:color w:val="auto"/>
    </w:rPr>
  </w:style>
  <w:style w:type="paragraph" w:customStyle="1" w:styleId="CM65">
    <w:name w:val="CM65"/>
    <w:basedOn w:val="Default"/>
    <w:next w:val="Default"/>
    <w:uiPriority w:val="99"/>
    <w:rsid w:val="0019250C"/>
    <w:rPr>
      <w:rFonts w:cs="Times New Roman"/>
      <w:color w:val="auto"/>
    </w:rPr>
  </w:style>
  <w:style w:type="paragraph" w:customStyle="1" w:styleId="CM68">
    <w:name w:val="CM68"/>
    <w:basedOn w:val="Default"/>
    <w:next w:val="Default"/>
    <w:uiPriority w:val="99"/>
    <w:rsid w:val="0019250C"/>
    <w:rPr>
      <w:rFonts w:cs="Times New Roman"/>
      <w:color w:val="auto"/>
    </w:rPr>
  </w:style>
  <w:style w:type="paragraph" w:customStyle="1" w:styleId="CM69">
    <w:name w:val="CM69"/>
    <w:basedOn w:val="Default"/>
    <w:next w:val="Default"/>
    <w:uiPriority w:val="99"/>
    <w:rsid w:val="0019250C"/>
    <w:pPr>
      <w:spacing w:line="191" w:lineRule="atLeast"/>
    </w:pPr>
    <w:rPr>
      <w:rFonts w:cs="Times New Roman"/>
      <w:color w:val="auto"/>
    </w:rPr>
  </w:style>
  <w:style w:type="paragraph" w:styleId="PlainText">
    <w:name w:val="Plain Text"/>
    <w:basedOn w:val="Normal"/>
    <w:link w:val="PlainTextChar"/>
    <w:uiPriority w:val="99"/>
    <w:unhideWhenUsed/>
    <w:rsid w:val="00BC3490"/>
    <w:pPr>
      <w:spacing w:before="0" w:after="0"/>
    </w:pPr>
    <w:rPr>
      <w:rFonts w:ascii="Calibri" w:hAnsi="Calibri"/>
      <w:szCs w:val="21"/>
    </w:rPr>
  </w:style>
  <w:style w:type="character" w:customStyle="1" w:styleId="PlainTextChar">
    <w:name w:val="Plain Text Char"/>
    <w:basedOn w:val="DefaultParagraphFont"/>
    <w:link w:val="PlainText"/>
    <w:uiPriority w:val="99"/>
    <w:rsid w:val="00BC3490"/>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50C"/>
    <w:pPr>
      <w:spacing w:before="120" w:line="240" w:lineRule="auto"/>
    </w:pPr>
  </w:style>
  <w:style w:type="paragraph" w:styleId="Heading1">
    <w:name w:val="heading 1"/>
    <w:next w:val="Normal"/>
    <w:link w:val="Heading1Char"/>
    <w:autoRedefine/>
    <w:uiPriority w:val="9"/>
    <w:qFormat/>
    <w:rsid w:val="0019250C"/>
    <w:pPr>
      <w:keepNext/>
      <w:keepLines/>
      <w:numPr>
        <w:numId w:val="26"/>
      </w:numPr>
      <w:spacing w:before="480" w:after="0"/>
      <w:outlineLvl w:val="0"/>
    </w:pPr>
    <w:rPr>
      <w:rFonts w:asciiTheme="majorHAnsi" w:eastAsiaTheme="majorEastAsia" w:hAnsiTheme="majorHAnsi" w:cstheme="majorBidi"/>
      <w:b/>
      <w:bCs/>
      <w:sz w:val="36"/>
      <w:szCs w:val="28"/>
    </w:rPr>
  </w:style>
  <w:style w:type="paragraph" w:styleId="Heading2">
    <w:name w:val="heading 2"/>
    <w:basedOn w:val="Heading1"/>
    <w:next w:val="Normal"/>
    <w:link w:val="Heading2Char"/>
    <w:autoRedefine/>
    <w:uiPriority w:val="9"/>
    <w:unhideWhenUsed/>
    <w:qFormat/>
    <w:rsid w:val="0019250C"/>
    <w:pPr>
      <w:numPr>
        <w:ilvl w:val="1"/>
      </w:numPr>
      <w:spacing w:before="200"/>
      <w:outlineLvl w:val="1"/>
    </w:pPr>
    <w:rPr>
      <w:bCs w:val="0"/>
      <w:sz w:val="32"/>
      <w:szCs w:val="26"/>
    </w:rPr>
  </w:style>
  <w:style w:type="paragraph" w:styleId="Heading3">
    <w:name w:val="heading 3"/>
    <w:basedOn w:val="Heading2"/>
    <w:next w:val="Normal"/>
    <w:link w:val="Heading3Char"/>
    <w:autoRedefine/>
    <w:uiPriority w:val="9"/>
    <w:unhideWhenUsed/>
    <w:qFormat/>
    <w:rsid w:val="0019250C"/>
    <w:pPr>
      <w:numPr>
        <w:ilvl w:val="2"/>
      </w:numPr>
      <w:spacing w:line="271" w:lineRule="auto"/>
      <w:outlineLvl w:val="2"/>
    </w:pPr>
    <w:rPr>
      <w:bCs/>
      <w:sz w:val="28"/>
    </w:rPr>
  </w:style>
  <w:style w:type="paragraph" w:styleId="Heading4">
    <w:name w:val="heading 4"/>
    <w:basedOn w:val="Heading3"/>
    <w:next w:val="Normal"/>
    <w:link w:val="Heading4Char"/>
    <w:autoRedefine/>
    <w:uiPriority w:val="9"/>
    <w:unhideWhenUsed/>
    <w:qFormat/>
    <w:rsid w:val="0019250C"/>
    <w:pPr>
      <w:numPr>
        <w:ilvl w:val="0"/>
        <w:numId w:val="0"/>
      </w:numPr>
      <w:ind w:left="72" w:hanging="72"/>
      <w:outlineLvl w:val="3"/>
    </w:pPr>
    <w:rPr>
      <w:b w:val="0"/>
      <w:bCs w:val="0"/>
      <w:iCs/>
    </w:rPr>
  </w:style>
  <w:style w:type="paragraph" w:styleId="Heading5">
    <w:name w:val="heading 5"/>
    <w:basedOn w:val="Normal"/>
    <w:next w:val="Normal"/>
    <w:link w:val="Heading5Char"/>
    <w:uiPriority w:val="9"/>
    <w:semiHidden/>
    <w:unhideWhenUsed/>
    <w:qFormat/>
    <w:rsid w:val="001925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25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25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250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25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925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250C"/>
  </w:style>
  <w:style w:type="paragraph" w:styleId="Title">
    <w:name w:val="Title"/>
    <w:basedOn w:val="Normal"/>
    <w:next w:val="Normal"/>
    <w:link w:val="TitleChar"/>
    <w:autoRedefine/>
    <w:uiPriority w:val="10"/>
    <w:qFormat/>
    <w:rsid w:val="0019250C"/>
    <w:pPr>
      <w:spacing w:before="720"/>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19250C"/>
    <w:rPr>
      <w:rFonts w:asciiTheme="majorHAnsi" w:eastAsiaTheme="majorEastAsia" w:hAnsiTheme="majorHAnsi" w:cstheme="majorBidi"/>
      <w:b/>
      <w:spacing w:val="5"/>
      <w:sz w:val="52"/>
      <w:szCs w:val="52"/>
    </w:rPr>
  </w:style>
  <w:style w:type="paragraph" w:styleId="Subtitle">
    <w:name w:val="Subtitle"/>
    <w:basedOn w:val="Normal"/>
    <w:next w:val="Normal"/>
    <w:link w:val="SubtitleChar"/>
    <w:autoRedefine/>
    <w:uiPriority w:val="11"/>
    <w:qFormat/>
    <w:rsid w:val="0019250C"/>
    <w:pPr>
      <w:spacing w:after="600"/>
      <w:ind w:left="1440"/>
      <w:contextualSpacing/>
    </w:pPr>
    <w:rPr>
      <w:rFonts w:asciiTheme="majorHAnsi" w:eastAsiaTheme="majorEastAsia" w:hAnsiTheme="majorHAnsi" w:cstheme="majorBidi"/>
      <w:i/>
      <w:iCs/>
      <w:spacing w:val="13"/>
      <w:sz w:val="44"/>
      <w:szCs w:val="24"/>
    </w:rPr>
  </w:style>
  <w:style w:type="character" w:customStyle="1" w:styleId="SubtitleChar">
    <w:name w:val="Subtitle Char"/>
    <w:basedOn w:val="DefaultParagraphFont"/>
    <w:link w:val="Subtitle"/>
    <w:uiPriority w:val="11"/>
    <w:rsid w:val="0019250C"/>
    <w:rPr>
      <w:rFonts w:asciiTheme="majorHAnsi" w:eastAsiaTheme="majorEastAsia" w:hAnsiTheme="majorHAnsi" w:cstheme="majorBidi"/>
      <w:i/>
      <w:iCs/>
      <w:spacing w:val="13"/>
      <w:sz w:val="44"/>
      <w:szCs w:val="24"/>
    </w:rPr>
  </w:style>
  <w:style w:type="paragraph" w:customStyle="1" w:styleId="Appendix">
    <w:name w:val="Appendix"/>
    <w:basedOn w:val="Heading1"/>
    <w:next w:val="Normal"/>
    <w:link w:val="AppendixChar"/>
    <w:rsid w:val="0019250C"/>
    <w:pPr>
      <w:numPr>
        <w:numId w:val="0"/>
      </w:numPr>
      <w:ind w:left="360" w:hanging="360"/>
    </w:pPr>
    <w:rPr>
      <w:rFonts w:ascii="Cambria" w:eastAsia="MS Gothic" w:hAnsi="Cambria" w:cs="Times New Roman"/>
    </w:rPr>
  </w:style>
  <w:style w:type="character" w:customStyle="1" w:styleId="AppendixChar">
    <w:name w:val="Appendix Char"/>
    <w:link w:val="Appendix"/>
    <w:rsid w:val="0019250C"/>
    <w:rPr>
      <w:rFonts w:ascii="Cambria" w:eastAsia="MS Gothic" w:hAnsi="Cambria" w:cs="Times New Roman"/>
      <w:b/>
      <w:bCs/>
      <w:sz w:val="36"/>
      <w:szCs w:val="28"/>
    </w:rPr>
  </w:style>
  <w:style w:type="character" w:customStyle="1" w:styleId="Heading1Char">
    <w:name w:val="Heading 1 Char"/>
    <w:basedOn w:val="DefaultParagraphFont"/>
    <w:link w:val="Heading1"/>
    <w:uiPriority w:val="9"/>
    <w:rsid w:val="0019250C"/>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9250C"/>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19250C"/>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19250C"/>
    <w:pPr>
      <w:tabs>
        <w:tab w:val="center" w:pos="4680"/>
        <w:tab w:val="right" w:pos="9360"/>
      </w:tabs>
      <w:spacing w:after="0"/>
    </w:pPr>
  </w:style>
  <w:style w:type="character" w:customStyle="1" w:styleId="HeaderChar">
    <w:name w:val="Header Char"/>
    <w:basedOn w:val="DefaultParagraphFont"/>
    <w:link w:val="Header"/>
    <w:uiPriority w:val="99"/>
    <w:rsid w:val="0019250C"/>
  </w:style>
  <w:style w:type="paragraph" w:styleId="Footer">
    <w:name w:val="footer"/>
    <w:basedOn w:val="Normal"/>
    <w:link w:val="FooterChar"/>
    <w:uiPriority w:val="99"/>
    <w:unhideWhenUsed/>
    <w:rsid w:val="0019250C"/>
    <w:pPr>
      <w:tabs>
        <w:tab w:val="center" w:pos="4680"/>
        <w:tab w:val="right" w:pos="9360"/>
      </w:tabs>
      <w:spacing w:after="0"/>
    </w:pPr>
  </w:style>
  <w:style w:type="character" w:customStyle="1" w:styleId="FooterChar">
    <w:name w:val="Footer Char"/>
    <w:basedOn w:val="DefaultParagraphFont"/>
    <w:link w:val="Footer"/>
    <w:uiPriority w:val="99"/>
    <w:rsid w:val="0019250C"/>
  </w:style>
  <w:style w:type="paragraph" w:styleId="BalloonText">
    <w:name w:val="Balloon Text"/>
    <w:basedOn w:val="Normal"/>
    <w:link w:val="BalloonTextChar"/>
    <w:uiPriority w:val="99"/>
    <w:semiHidden/>
    <w:unhideWhenUsed/>
    <w:rsid w:val="001925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0C"/>
    <w:rPr>
      <w:rFonts w:ascii="Tahoma" w:hAnsi="Tahoma" w:cs="Tahoma"/>
      <w:sz w:val="16"/>
      <w:szCs w:val="16"/>
    </w:rPr>
  </w:style>
  <w:style w:type="paragraph" w:styleId="NoSpacing">
    <w:name w:val="No Spacing"/>
    <w:link w:val="NoSpacingChar"/>
    <w:uiPriority w:val="1"/>
    <w:qFormat/>
    <w:rsid w:val="0019250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250C"/>
    <w:rPr>
      <w:rFonts w:eastAsiaTheme="minorEastAsia"/>
      <w:lang w:eastAsia="ja-JP"/>
    </w:rPr>
  </w:style>
  <w:style w:type="character" w:styleId="PlaceholderText">
    <w:name w:val="Placeholder Text"/>
    <w:basedOn w:val="DefaultParagraphFont"/>
    <w:uiPriority w:val="99"/>
    <w:semiHidden/>
    <w:rsid w:val="0019250C"/>
    <w:rPr>
      <w:color w:val="808080"/>
    </w:rPr>
  </w:style>
  <w:style w:type="table" w:styleId="TableGrid">
    <w:name w:val="Table Grid"/>
    <w:basedOn w:val="TableNormal"/>
    <w:uiPriority w:val="59"/>
    <w:rsid w:val="001925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250C"/>
    <w:rPr>
      <w:color w:val="0000FF" w:themeColor="hyperlink"/>
      <w:u w:val="single"/>
    </w:rPr>
  </w:style>
  <w:style w:type="character" w:styleId="Emphasis">
    <w:name w:val="Emphasis"/>
    <w:basedOn w:val="DefaultParagraphFont"/>
    <w:uiPriority w:val="20"/>
    <w:qFormat/>
    <w:rsid w:val="0019250C"/>
    <w:rPr>
      <w:i/>
      <w:iCs/>
    </w:rPr>
  </w:style>
  <w:style w:type="paragraph" w:customStyle="1" w:styleId="XML1">
    <w:name w:val="XML1"/>
    <w:basedOn w:val="BodyText"/>
    <w:link w:val="XML1Char"/>
    <w:autoRedefine/>
    <w:qFormat/>
    <w:rsid w:val="0019250C"/>
    <w:pPr>
      <w:spacing w:before="0" w:after="0"/>
      <w:ind w:left="216" w:hanging="216"/>
    </w:pPr>
    <w:rPr>
      <w:rFonts w:ascii="Courier New" w:eastAsia="Times New Roman" w:hAnsi="Courier New" w:cs="Courier New"/>
      <w:sz w:val="20"/>
      <w:szCs w:val="20"/>
    </w:rPr>
  </w:style>
  <w:style w:type="character" w:customStyle="1" w:styleId="XML1Char">
    <w:name w:val="XML1 Char"/>
    <w:basedOn w:val="DefaultParagraphFont"/>
    <w:link w:val="XML1"/>
    <w:rsid w:val="0019250C"/>
    <w:rPr>
      <w:rFonts w:ascii="Courier New" w:eastAsia="Times New Roman" w:hAnsi="Courier New" w:cs="Courier New"/>
      <w:sz w:val="20"/>
      <w:szCs w:val="20"/>
    </w:rPr>
  </w:style>
  <w:style w:type="paragraph" w:styleId="BodyText">
    <w:name w:val="Body Text"/>
    <w:basedOn w:val="Normal"/>
    <w:link w:val="BodyTextChar"/>
    <w:uiPriority w:val="99"/>
    <w:unhideWhenUsed/>
    <w:rsid w:val="0019250C"/>
    <w:pPr>
      <w:spacing w:after="120"/>
    </w:pPr>
  </w:style>
  <w:style w:type="character" w:customStyle="1" w:styleId="BodyTextChar">
    <w:name w:val="Body Text Char"/>
    <w:basedOn w:val="DefaultParagraphFont"/>
    <w:link w:val="BodyText"/>
    <w:uiPriority w:val="99"/>
    <w:rsid w:val="0019250C"/>
  </w:style>
  <w:style w:type="paragraph" w:customStyle="1" w:styleId="XML2">
    <w:name w:val="XML2"/>
    <w:basedOn w:val="XML1"/>
    <w:link w:val="XML2Char"/>
    <w:qFormat/>
    <w:rsid w:val="0019250C"/>
    <w:pPr>
      <w:ind w:left="504"/>
    </w:pPr>
  </w:style>
  <w:style w:type="character" w:customStyle="1" w:styleId="XML2Char">
    <w:name w:val="XML2 Char"/>
    <w:basedOn w:val="DefaultParagraphFont"/>
    <w:link w:val="XML2"/>
    <w:rsid w:val="0019250C"/>
    <w:rPr>
      <w:rFonts w:ascii="Courier New" w:eastAsia="Times New Roman" w:hAnsi="Courier New" w:cs="Courier New"/>
      <w:sz w:val="20"/>
      <w:szCs w:val="20"/>
    </w:rPr>
  </w:style>
  <w:style w:type="paragraph" w:customStyle="1" w:styleId="XML3">
    <w:name w:val="XML3"/>
    <w:basedOn w:val="XML1"/>
    <w:link w:val="XML3Char"/>
    <w:autoRedefine/>
    <w:qFormat/>
    <w:rsid w:val="0019250C"/>
    <w:pPr>
      <w:ind w:left="720" w:right="288"/>
    </w:pPr>
  </w:style>
  <w:style w:type="character" w:customStyle="1" w:styleId="XML3Char">
    <w:name w:val="XML3 Char"/>
    <w:basedOn w:val="XML1Char"/>
    <w:link w:val="XML3"/>
    <w:rsid w:val="0019250C"/>
    <w:rPr>
      <w:rFonts w:ascii="Courier New" w:eastAsia="Times New Roman" w:hAnsi="Courier New" w:cs="Courier New"/>
      <w:sz w:val="20"/>
      <w:szCs w:val="20"/>
    </w:rPr>
  </w:style>
  <w:style w:type="paragraph" w:customStyle="1" w:styleId="XML4">
    <w:name w:val="XML4"/>
    <w:basedOn w:val="XML1"/>
    <w:link w:val="XML4Char"/>
    <w:autoRedefine/>
    <w:qFormat/>
    <w:rsid w:val="0019250C"/>
    <w:pPr>
      <w:ind w:left="936" w:right="360"/>
    </w:pPr>
  </w:style>
  <w:style w:type="character" w:customStyle="1" w:styleId="XML4Char">
    <w:name w:val="XML4 Char"/>
    <w:basedOn w:val="XML1Char"/>
    <w:link w:val="XML4"/>
    <w:rsid w:val="0019250C"/>
    <w:rPr>
      <w:rFonts w:ascii="Courier New" w:eastAsia="Times New Roman" w:hAnsi="Courier New" w:cs="Courier New"/>
      <w:sz w:val="20"/>
      <w:szCs w:val="20"/>
    </w:rPr>
  </w:style>
  <w:style w:type="paragraph" w:customStyle="1" w:styleId="XML5">
    <w:name w:val="XML5"/>
    <w:basedOn w:val="XML1"/>
    <w:link w:val="XML5Char"/>
    <w:autoRedefine/>
    <w:qFormat/>
    <w:rsid w:val="0019250C"/>
    <w:pPr>
      <w:ind w:left="1152"/>
    </w:pPr>
  </w:style>
  <w:style w:type="character" w:customStyle="1" w:styleId="XML5Char">
    <w:name w:val="XML5 Char"/>
    <w:basedOn w:val="DefaultParagraphFont"/>
    <w:link w:val="XML5"/>
    <w:rsid w:val="0019250C"/>
    <w:rPr>
      <w:rFonts w:ascii="Courier New" w:eastAsia="Times New Roman" w:hAnsi="Courier New" w:cs="Courier New"/>
      <w:sz w:val="20"/>
      <w:szCs w:val="20"/>
    </w:rPr>
  </w:style>
  <w:style w:type="paragraph" w:customStyle="1" w:styleId="XML6">
    <w:name w:val="XML6"/>
    <w:basedOn w:val="XML1"/>
    <w:link w:val="XML6Char"/>
    <w:autoRedefine/>
    <w:qFormat/>
    <w:rsid w:val="0019250C"/>
    <w:pPr>
      <w:ind w:left="1368"/>
    </w:pPr>
  </w:style>
  <w:style w:type="character" w:customStyle="1" w:styleId="XML6Char">
    <w:name w:val="XML6 Char"/>
    <w:basedOn w:val="XML1Char"/>
    <w:link w:val="XML6"/>
    <w:rsid w:val="0019250C"/>
    <w:rPr>
      <w:rFonts w:ascii="Courier New" w:eastAsia="Times New Roman" w:hAnsi="Courier New" w:cs="Courier New"/>
      <w:sz w:val="20"/>
      <w:szCs w:val="20"/>
    </w:rPr>
  </w:style>
  <w:style w:type="paragraph" w:customStyle="1" w:styleId="XML7">
    <w:name w:val="XML7"/>
    <w:basedOn w:val="XML1"/>
    <w:link w:val="XML7Char"/>
    <w:autoRedefine/>
    <w:qFormat/>
    <w:rsid w:val="0019250C"/>
    <w:pPr>
      <w:ind w:left="1656"/>
    </w:pPr>
  </w:style>
  <w:style w:type="character" w:customStyle="1" w:styleId="XML7Char">
    <w:name w:val="XML7 Char"/>
    <w:basedOn w:val="XML6Char"/>
    <w:link w:val="XML7"/>
    <w:rsid w:val="0019250C"/>
    <w:rPr>
      <w:rFonts w:ascii="Courier New" w:eastAsia="Times New Roman" w:hAnsi="Courier New" w:cs="Courier New"/>
      <w:sz w:val="20"/>
      <w:szCs w:val="20"/>
    </w:rPr>
  </w:style>
  <w:style w:type="table" w:customStyle="1" w:styleId="XMLtable">
    <w:name w:val="XML table"/>
    <w:basedOn w:val="TableNormal"/>
    <w:uiPriority w:val="99"/>
    <w:rsid w:val="0019250C"/>
    <w:pPr>
      <w:spacing w:after="0" w:line="240" w:lineRule="auto"/>
    </w:pPr>
    <w:tblPr>
      <w:tblInd w:w="0" w:type="dxa"/>
      <w:tblCellMar>
        <w:top w:w="0" w:type="dxa"/>
        <w:left w:w="108" w:type="dxa"/>
        <w:bottom w:w="0" w:type="dxa"/>
        <w:right w:w="108" w:type="dxa"/>
      </w:tblCellMar>
    </w:tblPr>
    <w:tcPr>
      <w:shd w:val="clear" w:color="auto" w:fill="D7F6C2"/>
    </w:tcPr>
  </w:style>
  <w:style w:type="paragraph" w:styleId="TOCHeading">
    <w:name w:val="TOC Heading"/>
    <w:basedOn w:val="Heading1"/>
    <w:next w:val="Normal"/>
    <w:uiPriority w:val="39"/>
    <w:unhideWhenUsed/>
    <w:qFormat/>
    <w:rsid w:val="0019250C"/>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qFormat/>
    <w:rsid w:val="0019250C"/>
    <w:pPr>
      <w:spacing w:after="100"/>
    </w:pPr>
  </w:style>
  <w:style w:type="paragraph" w:styleId="TOC2">
    <w:name w:val="toc 2"/>
    <w:basedOn w:val="Normal"/>
    <w:next w:val="Normal"/>
    <w:autoRedefine/>
    <w:uiPriority w:val="39"/>
    <w:unhideWhenUsed/>
    <w:qFormat/>
    <w:rsid w:val="0019250C"/>
    <w:pPr>
      <w:spacing w:after="100"/>
      <w:ind w:left="220"/>
    </w:pPr>
  </w:style>
  <w:style w:type="paragraph" w:styleId="TOC3">
    <w:name w:val="toc 3"/>
    <w:basedOn w:val="Normal"/>
    <w:next w:val="Normal"/>
    <w:autoRedefine/>
    <w:uiPriority w:val="39"/>
    <w:unhideWhenUsed/>
    <w:qFormat/>
    <w:rsid w:val="0019250C"/>
    <w:pPr>
      <w:spacing w:after="100"/>
      <w:ind w:left="440"/>
    </w:pPr>
  </w:style>
  <w:style w:type="character" w:customStyle="1" w:styleId="Heading4Char">
    <w:name w:val="Heading 4 Char"/>
    <w:basedOn w:val="DefaultParagraphFont"/>
    <w:link w:val="Heading4"/>
    <w:uiPriority w:val="9"/>
    <w:rsid w:val="0019250C"/>
    <w:rPr>
      <w:rFonts w:asciiTheme="majorHAnsi" w:eastAsiaTheme="majorEastAsia" w:hAnsiTheme="majorHAnsi" w:cstheme="majorBidi"/>
      <w:iCs/>
      <w:sz w:val="28"/>
      <w:szCs w:val="26"/>
    </w:rPr>
  </w:style>
  <w:style w:type="numbering" w:customStyle="1" w:styleId="Headings0">
    <w:name w:val="Headings"/>
    <w:uiPriority w:val="99"/>
    <w:rsid w:val="003A0B13"/>
  </w:style>
  <w:style w:type="character" w:customStyle="1" w:styleId="Heading5Char">
    <w:name w:val="Heading 5 Char"/>
    <w:basedOn w:val="DefaultParagraphFont"/>
    <w:link w:val="Heading5"/>
    <w:uiPriority w:val="9"/>
    <w:semiHidden/>
    <w:rsid w:val="001925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25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25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25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25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9250C"/>
    <w:rPr>
      <w:rFonts w:ascii="Arial" w:eastAsiaTheme="minorEastAsia" w:hAnsi="Arial"/>
      <w:b/>
      <w:bCs/>
      <w:color w:val="4F81BD" w:themeColor="accent1"/>
      <w:sz w:val="18"/>
      <w:szCs w:val="18"/>
      <w:lang w:bidi="en-US"/>
    </w:rPr>
  </w:style>
  <w:style w:type="character" w:styleId="SubtleEmphasis">
    <w:name w:val="Subtle Emphasis"/>
    <w:basedOn w:val="DefaultParagraphFont"/>
    <w:uiPriority w:val="19"/>
    <w:qFormat/>
    <w:rsid w:val="0019250C"/>
    <w:rPr>
      <w:rFonts w:cs="Times New Roman"/>
      <w:i/>
    </w:rPr>
  </w:style>
  <w:style w:type="paragraph" w:customStyle="1" w:styleId="XML9">
    <w:name w:val="XML9"/>
    <w:basedOn w:val="XML1"/>
    <w:link w:val="XML9Char"/>
    <w:qFormat/>
    <w:rsid w:val="0019250C"/>
    <w:pPr>
      <w:ind w:left="2160"/>
    </w:pPr>
    <w:rPr>
      <w:rFonts w:eastAsiaTheme="minorEastAsia"/>
    </w:rPr>
  </w:style>
  <w:style w:type="character" w:customStyle="1" w:styleId="XML9Char">
    <w:name w:val="XML9 Char"/>
    <w:link w:val="XML9"/>
    <w:rsid w:val="0019250C"/>
    <w:rPr>
      <w:rFonts w:ascii="Courier New" w:eastAsiaTheme="minorEastAsia" w:hAnsi="Courier New" w:cs="Courier New"/>
      <w:sz w:val="20"/>
      <w:szCs w:val="20"/>
    </w:rPr>
  </w:style>
  <w:style w:type="numbering" w:customStyle="1" w:styleId="Headings">
    <w:name w:val="Headings"/>
    <w:uiPriority w:val="99"/>
    <w:rsid w:val="0019250C"/>
    <w:pPr>
      <w:numPr>
        <w:numId w:val="20"/>
      </w:numPr>
    </w:pPr>
  </w:style>
  <w:style w:type="paragraph" w:customStyle="1" w:styleId="XML8">
    <w:name w:val="XML8"/>
    <w:basedOn w:val="XML1"/>
    <w:link w:val="XML8Char"/>
    <w:autoRedefine/>
    <w:qFormat/>
    <w:rsid w:val="0019250C"/>
    <w:pPr>
      <w:ind w:left="1872"/>
    </w:pPr>
    <w:rPr>
      <w:rFonts w:eastAsiaTheme="minorEastAsia"/>
    </w:rPr>
  </w:style>
  <w:style w:type="character" w:customStyle="1" w:styleId="XML8Char">
    <w:name w:val="XML8 Char"/>
    <w:link w:val="XML8"/>
    <w:rsid w:val="0019250C"/>
    <w:rPr>
      <w:rFonts w:ascii="Courier New" w:eastAsiaTheme="minorEastAsia" w:hAnsi="Courier New" w:cs="Courier New"/>
      <w:sz w:val="20"/>
      <w:szCs w:val="20"/>
    </w:rPr>
  </w:style>
  <w:style w:type="numbering" w:customStyle="1" w:styleId="Appendices">
    <w:name w:val="Appendices"/>
    <w:uiPriority w:val="99"/>
    <w:rsid w:val="0019250C"/>
    <w:pPr>
      <w:numPr>
        <w:numId w:val="13"/>
      </w:numPr>
    </w:pPr>
  </w:style>
  <w:style w:type="character" w:styleId="Strong">
    <w:name w:val="Strong"/>
    <w:basedOn w:val="DefaultParagraphFont"/>
    <w:uiPriority w:val="22"/>
    <w:qFormat/>
    <w:rsid w:val="0019250C"/>
    <w:rPr>
      <w:rFonts w:cs="Times New Roman"/>
      <w:b/>
    </w:rPr>
  </w:style>
  <w:style w:type="paragraph" w:styleId="ListParagraph">
    <w:name w:val="List Paragraph"/>
    <w:basedOn w:val="Normal"/>
    <w:uiPriority w:val="34"/>
    <w:qFormat/>
    <w:rsid w:val="0019250C"/>
    <w:pPr>
      <w:ind w:left="720"/>
      <w:contextualSpacing/>
    </w:pPr>
    <w:rPr>
      <w:rFonts w:ascii="Arial" w:eastAsiaTheme="minorEastAsia" w:hAnsi="Arial"/>
      <w:lang w:bidi="en-US"/>
    </w:rPr>
  </w:style>
  <w:style w:type="paragraph" w:styleId="Quote">
    <w:name w:val="Quote"/>
    <w:basedOn w:val="Normal"/>
    <w:next w:val="Normal"/>
    <w:link w:val="QuoteChar"/>
    <w:uiPriority w:val="29"/>
    <w:qFormat/>
    <w:rsid w:val="0019250C"/>
    <w:pPr>
      <w:spacing w:before="200" w:after="0" w:line="276" w:lineRule="auto"/>
      <w:ind w:left="360" w:right="360"/>
    </w:pPr>
    <w:rPr>
      <w:rFonts w:ascii="Calibri" w:eastAsiaTheme="minorEastAsia" w:hAnsi="Calibri" w:cs="Times New Roman"/>
      <w:i/>
      <w:iCs/>
    </w:rPr>
  </w:style>
  <w:style w:type="character" w:customStyle="1" w:styleId="QuoteChar">
    <w:name w:val="Quote Char"/>
    <w:basedOn w:val="DefaultParagraphFont"/>
    <w:link w:val="Quote"/>
    <w:uiPriority w:val="29"/>
    <w:rsid w:val="0019250C"/>
    <w:rPr>
      <w:rFonts w:ascii="Calibri" w:eastAsiaTheme="minorEastAsia" w:hAnsi="Calibri" w:cs="Times New Roman"/>
      <w:i/>
      <w:iCs/>
    </w:rPr>
  </w:style>
  <w:style w:type="paragraph" w:styleId="IntenseQuote">
    <w:name w:val="Intense Quote"/>
    <w:basedOn w:val="Normal"/>
    <w:next w:val="Normal"/>
    <w:link w:val="IntenseQuoteChar"/>
    <w:uiPriority w:val="30"/>
    <w:qFormat/>
    <w:rsid w:val="0019250C"/>
    <w:pPr>
      <w:pBdr>
        <w:bottom w:val="single" w:sz="4" w:space="1" w:color="auto"/>
      </w:pBdr>
      <w:spacing w:before="200" w:after="280" w:line="276" w:lineRule="auto"/>
      <w:ind w:left="1008" w:right="1152"/>
      <w:jc w:val="both"/>
    </w:pPr>
    <w:rPr>
      <w:rFonts w:ascii="Calibri" w:eastAsiaTheme="minorEastAsia" w:hAnsi="Calibri" w:cs="Times New Roman"/>
      <w:b/>
      <w:bCs/>
      <w:i/>
      <w:iCs/>
    </w:rPr>
  </w:style>
  <w:style w:type="character" w:customStyle="1" w:styleId="IntenseQuoteChar">
    <w:name w:val="Intense Quote Char"/>
    <w:basedOn w:val="DefaultParagraphFont"/>
    <w:link w:val="IntenseQuote"/>
    <w:uiPriority w:val="30"/>
    <w:rsid w:val="0019250C"/>
    <w:rPr>
      <w:rFonts w:ascii="Calibri" w:eastAsiaTheme="minorEastAsia" w:hAnsi="Calibri" w:cs="Times New Roman"/>
      <w:b/>
      <w:bCs/>
      <w:i/>
      <w:iCs/>
    </w:rPr>
  </w:style>
  <w:style w:type="character" w:styleId="IntenseEmphasis">
    <w:name w:val="Intense Emphasis"/>
    <w:basedOn w:val="DefaultParagraphFont"/>
    <w:uiPriority w:val="21"/>
    <w:qFormat/>
    <w:rsid w:val="0019250C"/>
    <w:rPr>
      <w:rFonts w:cs="Times New Roman"/>
      <w:b/>
    </w:rPr>
  </w:style>
  <w:style w:type="character" w:styleId="SubtleReference">
    <w:name w:val="Subtle Reference"/>
    <w:basedOn w:val="DefaultParagraphFont"/>
    <w:uiPriority w:val="31"/>
    <w:qFormat/>
    <w:rsid w:val="0019250C"/>
    <w:rPr>
      <w:rFonts w:cs="Times New Roman"/>
      <w:smallCaps/>
    </w:rPr>
  </w:style>
  <w:style w:type="character" w:styleId="IntenseReference">
    <w:name w:val="Intense Reference"/>
    <w:basedOn w:val="DefaultParagraphFont"/>
    <w:uiPriority w:val="32"/>
    <w:qFormat/>
    <w:rsid w:val="0019250C"/>
    <w:rPr>
      <w:rFonts w:cs="Times New Roman"/>
      <w:smallCaps/>
      <w:spacing w:val="5"/>
      <w:u w:val="single"/>
    </w:rPr>
  </w:style>
  <w:style w:type="character" w:styleId="BookTitle">
    <w:name w:val="Book Title"/>
    <w:basedOn w:val="DefaultParagraphFont"/>
    <w:uiPriority w:val="33"/>
    <w:qFormat/>
    <w:rsid w:val="0019250C"/>
    <w:rPr>
      <w:rFonts w:cs="Times New Roman"/>
      <w:i/>
      <w:smallCaps/>
      <w:spacing w:val="5"/>
    </w:rPr>
  </w:style>
  <w:style w:type="character" w:styleId="FollowedHyperlink">
    <w:name w:val="FollowedHyperlink"/>
    <w:basedOn w:val="DefaultParagraphFont"/>
    <w:uiPriority w:val="99"/>
    <w:semiHidden/>
    <w:unhideWhenUsed/>
    <w:rsid w:val="0019250C"/>
    <w:rPr>
      <w:rFonts w:cs="Times New Roman"/>
      <w:color w:val="800080"/>
      <w:u w:val="single"/>
    </w:rPr>
  </w:style>
  <w:style w:type="character" w:styleId="CommentReference">
    <w:name w:val="annotation reference"/>
    <w:basedOn w:val="DefaultParagraphFont"/>
    <w:uiPriority w:val="99"/>
    <w:semiHidden/>
    <w:unhideWhenUsed/>
    <w:rsid w:val="0019250C"/>
    <w:rPr>
      <w:rFonts w:cs="Times New Roman"/>
      <w:sz w:val="16"/>
    </w:rPr>
  </w:style>
  <w:style w:type="paragraph" w:styleId="CommentText">
    <w:name w:val="annotation text"/>
    <w:basedOn w:val="Normal"/>
    <w:link w:val="CommentTextChar"/>
    <w:uiPriority w:val="99"/>
    <w:semiHidden/>
    <w:unhideWhenUsed/>
    <w:rsid w:val="0019250C"/>
    <w:pPr>
      <w:spacing w:before="0"/>
    </w:pPr>
    <w:rPr>
      <w:rFonts w:ascii="Arial" w:eastAsiaTheme="minorEastAsia" w:hAnsi="Arial" w:cs="Times New Roman"/>
      <w:sz w:val="20"/>
      <w:szCs w:val="20"/>
    </w:rPr>
  </w:style>
  <w:style w:type="character" w:customStyle="1" w:styleId="CommentTextChar">
    <w:name w:val="Comment Text Char"/>
    <w:basedOn w:val="DefaultParagraphFont"/>
    <w:link w:val="CommentText"/>
    <w:uiPriority w:val="99"/>
    <w:semiHidden/>
    <w:rsid w:val="0019250C"/>
    <w:rPr>
      <w:rFonts w:ascii="Arial" w:eastAsiaTheme="minorEastAsia" w:hAnsi="Arial" w:cs="Times New Roman"/>
      <w:sz w:val="20"/>
      <w:szCs w:val="20"/>
    </w:rPr>
  </w:style>
  <w:style w:type="paragraph" w:styleId="CommentSubject">
    <w:name w:val="annotation subject"/>
    <w:basedOn w:val="CommentText"/>
    <w:next w:val="CommentText"/>
    <w:link w:val="CommentSubjectChar"/>
    <w:uiPriority w:val="99"/>
    <w:semiHidden/>
    <w:unhideWhenUsed/>
    <w:rsid w:val="0019250C"/>
    <w:rPr>
      <w:b/>
      <w:bCs/>
    </w:rPr>
  </w:style>
  <w:style w:type="character" w:customStyle="1" w:styleId="CommentSubjectChar">
    <w:name w:val="Comment Subject Char"/>
    <w:basedOn w:val="CommentTextChar"/>
    <w:link w:val="CommentSubject"/>
    <w:uiPriority w:val="99"/>
    <w:semiHidden/>
    <w:rsid w:val="0019250C"/>
    <w:rPr>
      <w:rFonts w:ascii="Arial" w:eastAsiaTheme="minorEastAsia" w:hAnsi="Arial" w:cs="Times New Roman"/>
      <w:b/>
      <w:bCs/>
      <w:sz w:val="20"/>
      <w:szCs w:val="20"/>
    </w:rPr>
  </w:style>
  <w:style w:type="paragraph" w:styleId="Revision">
    <w:name w:val="Revision"/>
    <w:hidden/>
    <w:uiPriority w:val="99"/>
    <w:semiHidden/>
    <w:rsid w:val="0019250C"/>
    <w:pPr>
      <w:spacing w:after="0" w:line="240" w:lineRule="auto"/>
    </w:pPr>
    <w:rPr>
      <w:rFonts w:ascii="Cambria" w:eastAsiaTheme="minorEastAsia" w:hAnsi="Cambria" w:cs="Times New Roman"/>
    </w:rPr>
  </w:style>
  <w:style w:type="paragraph" w:styleId="DocumentMap">
    <w:name w:val="Document Map"/>
    <w:basedOn w:val="Normal"/>
    <w:link w:val="DocumentMapChar"/>
    <w:uiPriority w:val="99"/>
    <w:semiHidden/>
    <w:unhideWhenUsed/>
    <w:rsid w:val="0019250C"/>
    <w:pPr>
      <w:spacing w:before="0" w:after="0"/>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19250C"/>
    <w:rPr>
      <w:rFonts w:ascii="Tahoma" w:eastAsiaTheme="minorEastAsia" w:hAnsi="Tahoma" w:cs="Tahoma"/>
      <w:sz w:val="16"/>
      <w:szCs w:val="16"/>
    </w:rPr>
  </w:style>
  <w:style w:type="paragraph" w:customStyle="1" w:styleId="XMLExample1">
    <w:name w:val="XML Example1"/>
    <w:basedOn w:val="Normal"/>
    <w:link w:val="XMLExample1Char"/>
    <w:rsid w:val="0019250C"/>
    <w:pPr>
      <w:pBdr>
        <w:top w:val="single" w:sz="4" w:space="1" w:color="auto"/>
        <w:left w:val="single" w:sz="4" w:space="4" w:color="auto"/>
        <w:bottom w:val="single" w:sz="4" w:space="1" w:color="auto"/>
        <w:right w:val="single" w:sz="4" w:space="4" w:color="auto"/>
      </w:pBdr>
      <w:shd w:val="clear" w:color="auto" w:fill="CCFFCC"/>
      <w:spacing w:before="0" w:after="0"/>
      <w:ind w:left="360" w:right="360"/>
    </w:pPr>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19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9250C"/>
    <w:rPr>
      <w:rFonts w:ascii="Courier New" w:eastAsiaTheme="minorEastAsia" w:hAnsi="Courier New" w:cs="Courier New"/>
      <w:sz w:val="20"/>
      <w:szCs w:val="20"/>
    </w:rPr>
  </w:style>
  <w:style w:type="character" w:customStyle="1" w:styleId="BodyTextChar1">
    <w:name w:val="Body Text Char1"/>
    <w:basedOn w:val="DefaultParagraphFont"/>
    <w:uiPriority w:val="99"/>
    <w:rsid w:val="00F71F36"/>
    <w:rPr>
      <w:rFonts w:ascii="Arial" w:eastAsia="Times New Roman" w:hAnsi="Arial" w:cs="Times New Roman"/>
      <w:sz w:val="20"/>
      <w:szCs w:val="20"/>
      <w:lang w:bidi="ar-SA"/>
    </w:rPr>
  </w:style>
  <w:style w:type="paragraph" w:styleId="Bibliography">
    <w:name w:val="Bibliography"/>
    <w:basedOn w:val="Normal"/>
    <w:next w:val="Normal"/>
    <w:uiPriority w:val="37"/>
    <w:unhideWhenUsed/>
    <w:rsid w:val="0019250C"/>
    <w:pPr>
      <w:spacing w:before="0" w:line="276" w:lineRule="auto"/>
    </w:pPr>
    <w:rPr>
      <w:rFonts w:ascii="Arial" w:eastAsiaTheme="minorEastAsia" w:hAnsi="Arial" w:cs="Times New Roman"/>
    </w:rPr>
  </w:style>
  <w:style w:type="paragraph" w:customStyle="1" w:styleId="XMLExample2">
    <w:name w:val="XML Example2"/>
    <w:basedOn w:val="XMLExample1"/>
    <w:link w:val="XMLExample2Char"/>
    <w:rsid w:val="0019250C"/>
  </w:style>
  <w:style w:type="character" w:customStyle="1" w:styleId="XMLExample1Char">
    <w:name w:val="XML Example1 Char"/>
    <w:link w:val="XMLExample1"/>
    <w:rsid w:val="0019250C"/>
    <w:rPr>
      <w:rFonts w:ascii="Courier New" w:eastAsiaTheme="minorEastAsia" w:hAnsi="Courier New" w:cs="Courier New"/>
      <w:sz w:val="20"/>
      <w:szCs w:val="20"/>
      <w:shd w:val="clear" w:color="auto" w:fill="CCFFCC"/>
    </w:rPr>
  </w:style>
  <w:style w:type="character" w:customStyle="1" w:styleId="XMLExample2Char">
    <w:name w:val="XML Example2 Char"/>
    <w:link w:val="XMLExample2"/>
    <w:rsid w:val="0019250C"/>
    <w:rPr>
      <w:rFonts w:ascii="Courier New" w:eastAsiaTheme="minorEastAsia" w:hAnsi="Courier New" w:cs="Courier New"/>
      <w:sz w:val="20"/>
      <w:szCs w:val="20"/>
      <w:shd w:val="clear" w:color="auto" w:fill="CCFFCC"/>
    </w:rPr>
  </w:style>
  <w:style w:type="paragraph" w:customStyle="1" w:styleId="XMLIndent2">
    <w:name w:val="XMLIndent2"/>
    <w:basedOn w:val="XML3"/>
    <w:link w:val="XMLIndent2Char"/>
    <w:qFormat/>
    <w:rsid w:val="0019250C"/>
    <w:pPr>
      <w:ind w:left="2088" w:hanging="1584"/>
    </w:pPr>
    <w:rPr>
      <w:rFonts w:eastAsiaTheme="minorEastAsia"/>
    </w:rPr>
  </w:style>
  <w:style w:type="paragraph" w:customStyle="1" w:styleId="XMLIndent1">
    <w:name w:val="XMLIndent1"/>
    <w:basedOn w:val="XML1"/>
    <w:link w:val="XMLIndent1Char"/>
    <w:autoRedefine/>
    <w:qFormat/>
    <w:rsid w:val="0019250C"/>
    <w:pPr>
      <w:ind w:left="1584" w:hanging="1584"/>
    </w:pPr>
    <w:rPr>
      <w:rFonts w:eastAsiaTheme="minorEastAsia"/>
    </w:rPr>
  </w:style>
  <w:style w:type="character" w:customStyle="1" w:styleId="XMLIndent2Char">
    <w:name w:val="XMLIndent2 Char"/>
    <w:link w:val="XMLIndent2"/>
    <w:rsid w:val="0019250C"/>
    <w:rPr>
      <w:rFonts w:ascii="Courier New" w:eastAsiaTheme="minorEastAsia" w:hAnsi="Courier New" w:cs="Courier New"/>
      <w:sz w:val="20"/>
      <w:szCs w:val="20"/>
    </w:rPr>
  </w:style>
  <w:style w:type="character" w:customStyle="1" w:styleId="XMLIndent1Char">
    <w:name w:val="XMLIndent1 Char"/>
    <w:link w:val="XMLIndent1"/>
    <w:rsid w:val="0019250C"/>
    <w:rPr>
      <w:rFonts w:ascii="Courier New" w:eastAsiaTheme="minorEastAsia" w:hAnsi="Courier New" w:cs="Courier New"/>
      <w:sz w:val="20"/>
      <w:szCs w:val="20"/>
    </w:rPr>
  </w:style>
  <w:style w:type="paragraph" w:customStyle="1" w:styleId="XMLIndent3">
    <w:name w:val="XMLIndent3"/>
    <w:basedOn w:val="XMLIndent2"/>
    <w:link w:val="XMLIndent3Char"/>
    <w:qFormat/>
    <w:rsid w:val="0019250C"/>
    <w:pPr>
      <w:ind w:left="2592"/>
    </w:pPr>
  </w:style>
  <w:style w:type="paragraph" w:customStyle="1" w:styleId="XMLIndent4">
    <w:name w:val="XMLIndent4"/>
    <w:basedOn w:val="XMLIndent3"/>
    <w:link w:val="XMLIndent4Char"/>
    <w:qFormat/>
    <w:rsid w:val="0019250C"/>
    <w:pPr>
      <w:ind w:left="3024"/>
    </w:pPr>
  </w:style>
  <w:style w:type="character" w:customStyle="1" w:styleId="XMLIndent3Char">
    <w:name w:val="XMLIndent3 Char"/>
    <w:link w:val="XMLIndent3"/>
    <w:rsid w:val="0019250C"/>
    <w:rPr>
      <w:rFonts w:ascii="Courier New" w:eastAsiaTheme="minorEastAsia" w:hAnsi="Courier New" w:cs="Courier New"/>
      <w:sz w:val="20"/>
      <w:szCs w:val="20"/>
    </w:rPr>
  </w:style>
  <w:style w:type="character" w:customStyle="1" w:styleId="XMLIndent4Char">
    <w:name w:val="XMLIndent4 Char"/>
    <w:link w:val="XMLIndent4"/>
    <w:rsid w:val="0019250C"/>
    <w:rPr>
      <w:rFonts w:ascii="Courier New" w:eastAsiaTheme="minorEastAsia" w:hAnsi="Courier New" w:cs="Courier New"/>
      <w:sz w:val="20"/>
      <w:szCs w:val="20"/>
    </w:rPr>
  </w:style>
  <w:style w:type="paragraph" w:customStyle="1" w:styleId="XML20">
    <w:name w:val="XML 2"/>
    <w:basedOn w:val="XML3"/>
    <w:link w:val="XML2Char0"/>
    <w:rsid w:val="0019250C"/>
    <w:pPr>
      <w:ind w:left="288"/>
    </w:pPr>
    <w:rPr>
      <w:rFonts w:eastAsiaTheme="minorEastAsia"/>
    </w:rPr>
  </w:style>
  <w:style w:type="character" w:customStyle="1" w:styleId="XML2Char0">
    <w:name w:val="XML 2 Char"/>
    <w:link w:val="XML20"/>
    <w:rsid w:val="0019250C"/>
    <w:rPr>
      <w:rFonts w:ascii="Courier New" w:eastAsiaTheme="minorEastAsia" w:hAnsi="Courier New" w:cs="Courier New"/>
      <w:sz w:val="20"/>
      <w:szCs w:val="20"/>
    </w:rPr>
  </w:style>
  <w:style w:type="paragraph" w:customStyle="1" w:styleId="Heading2-BoldIndigoAllcaps">
    <w:name w:val="Heading 2 - Bold Indigo All caps"/>
    <w:basedOn w:val="Heading2"/>
    <w:next w:val="Normal"/>
    <w:autoRedefine/>
    <w:rsid w:val="0019250C"/>
    <w:pPr>
      <w:numPr>
        <w:ilvl w:val="0"/>
        <w:numId w:val="0"/>
      </w:numPr>
      <w:spacing w:before="240" w:after="60" w:line="240" w:lineRule="auto"/>
    </w:pPr>
    <w:rPr>
      <w:rFonts w:ascii="Cambria" w:eastAsiaTheme="minorEastAsia" w:hAnsi="Cambria" w:cs="Times New Roman"/>
      <w:b w:val="0"/>
      <w:iCs/>
      <w:caps/>
      <w:color w:val="002060"/>
      <w:sz w:val="28"/>
      <w:szCs w:val="28"/>
    </w:rPr>
  </w:style>
  <w:style w:type="paragraph" w:customStyle="1" w:styleId="Heading3-BoldDarkBlue">
    <w:name w:val="Heading 3- Bold Dark Blue"/>
    <w:basedOn w:val="Heading3"/>
    <w:autoRedefine/>
    <w:rsid w:val="0019250C"/>
    <w:pPr>
      <w:numPr>
        <w:ilvl w:val="0"/>
        <w:numId w:val="0"/>
      </w:numPr>
      <w:spacing w:before="240" w:after="60" w:line="240" w:lineRule="auto"/>
    </w:pPr>
    <w:rPr>
      <w:rFonts w:ascii="Cambria" w:eastAsiaTheme="minorEastAsia" w:hAnsi="Cambria" w:cs="Arial"/>
      <w:b w:val="0"/>
      <w:color w:val="000080"/>
      <w:sz w:val="24"/>
      <w:lang w:eastAsia="ko-KR"/>
    </w:rPr>
  </w:style>
  <w:style w:type="paragraph" w:styleId="ListBullet">
    <w:name w:val="List Bullet"/>
    <w:basedOn w:val="Normal"/>
    <w:uiPriority w:val="99"/>
    <w:rsid w:val="0019250C"/>
    <w:pPr>
      <w:keepLines/>
      <w:numPr>
        <w:numId w:val="15"/>
      </w:numPr>
      <w:spacing w:before="0" w:after="120"/>
      <w:contextualSpacing/>
    </w:pPr>
    <w:rPr>
      <w:rFonts w:ascii="Times New Roman" w:eastAsiaTheme="minorEastAsia" w:hAnsi="Times New Roman" w:cs="Times New Roman"/>
      <w:sz w:val="24"/>
      <w:szCs w:val="24"/>
    </w:rPr>
  </w:style>
  <w:style w:type="character" w:customStyle="1" w:styleId="comment1">
    <w:name w:val="comment1"/>
    <w:rsid w:val="0019250C"/>
    <w:rPr>
      <w:rFonts w:ascii="Verdana" w:hAnsi="Verdana"/>
      <w:sz w:val="18"/>
    </w:rPr>
  </w:style>
  <w:style w:type="paragraph" w:styleId="ListBullet2">
    <w:name w:val="List Bullet 2"/>
    <w:basedOn w:val="Normal"/>
    <w:uiPriority w:val="99"/>
    <w:rsid w:val="0019250C"/>
    <w:pPr>
      <w:keepNext/>
      <w:keepLines/>
      <w:numPr>
        <w:numId w:val="16"/>
      </w:numPr>
      <w:tabs>
        <w:tab w:val="clear" w:pos="720"/>
      </w:tabs>
      <w:spacing w:before="0" w:after="0"/>
      <w:contextualSpacing/>
    </w:pPr>
    <w:rPr>
      <w:rFonts w:ascii="Times New Roman" w:eastAsiaTheme="minorEastAsia" w:hAnsi="Times New Roman" w:cs="Times New Roman"/>
      <w:sz w:val="24"/>
      <w:szCs w:val="24"/>
    </w:rPr>
  </w:style>
  <w:style w:type="paragraph" w:styleId="ListBullet3">
    <w:name w:val="List Bullet 3"/>
    <w:basedOn w:val="Normal"/>
    <w:uiPriority w:val="99"/>
    <w:rsid w:val="0019250C"/>
    <w:pPr>
      <w:keepLines/>
      <w:numPr>
        <w:numId w:val="17"/>
      </w:numPr>
      <w:tabs>
        <w:tab w:val="clear" w:pos="1080"/>
      </w:tabs>
      <w:spacing w:before="0" w:after="120"/>
      <w:contextualSpacing/>
    </w:pPr>
    <w:rPr>
      <w:rFonts w:ascii="Times New Roman" w:eastAsiaTheme="minorEastAsia" w:hAnsi="Times New Roman" w:cs="Times New Roman"/>
      <w:sz w:val="24"/>
      <w:szCs w:val="24"/>
    </w:rPr>
  </w:style>
  <w:style w:type="paragraph" w:customStyle="1" w:styleId="StyleVerdana9ptLeft025After10ptLinespacingMu1">
    <w:name w:val="Style Verdana 9 pt Left:  0.25&quot; After:  10 pt Line spacing:  Mu...1"/>
    <w:basedOn w:val="Normal"/>
    <w:autoRedefine/>
    <w:rsid w:val="0019250C"/>
    <w:pPr>
      <w:spacing w:before="0" w:after="60"/>
    </w:pPr>
    <w:rPr>
      <w:rFonts w:ascii="Verdana" w:eastAsiaTheme="minorEastAsia" w:hAnsi="Verdana" w:cs="Times New Roman"/>
      <w:sz w:val="18"/>
      <w:szCs w:val="20"/>
    </w:rPr>
  </w:style>
  <w:style w:type="paragraph" w:styleId="TOC4">
    <w:name w:val="toc 4"/>
    <w:basedOn w:val="Normal"/>
    <w:next w:val="Normal"/>
    <w:autoRedefine/>
    <w:uiPriority w:val="39"/>
    <w:unhideWhenUsed/>
    <w:rsid w:val="0019250C"/>
    <w:pPr>
      <w:spacing w:before="0" w:after="100" w:line="276" w:lineRule="auto"/>
      <w:ind w:left="660"/>
    </w:pPr>
    <w:rPr>
      <w:rFonts w:ascii="Calibri" w:eastAsiaTheme="minorEastAsia" w:hAnsi="Calibri" w:cs="Times New Roman"/>
    </w:rPr>
  </w:style>
  <w:style w:type="paragraph" w:styleId="TOC5">
    <w:name w:val="toc 5"/>
    <w:basedOn w:val="Normal"/>
    <w:next w:val="Normal"/>
    <w:autoRedefine/>
    <w:uiPriority w:val="39"/>
    <w:unhideWhenUsed/>
    <w:rsid w:val="0019250C"/>
    <w:pPr>
      <w:spacing w:before="0" w:after="100" w:line="276" w:lineRule="auto"/>
      <w:ind w:left="880"/>
    </w:pPr>
    <w:rPr>
      <w:rFonts w:ascii="Calibri" w:eastAsiaTheme="minorEastAsia" w:hAnsi="Calibri" w:cs="Times New Roman"/>
    </w:rPr>
  </w:style>
  <w:style w:type="paragraph" w:styleId="TOC6">
    <w:name w:val="toc 6"/>
    <w:basedOn w:val="Normal"/>
    <w:next w:val="Normal"/>
    <w:autoRedefine/>
    <w:uiPriority w:val="39"/>
    <w:unhideWhenUsed/>
    <w:rsid w:val="0019250C"/>
    <w:pPr>
      <w:spacing w:before="0" w:after="100" w:line="276" w:lineRule="auto"/>
      <w:ind w:left="1100"/>
    </w:pPr>
    <w:rPr>
      <w:rFonts w:ascii="Calibri" w:eastAsiaTheme="minorEastAsia" w:hAnsi="Calibri" w:cs="Times New Roman"/>
    </w:rPr>
  </w:style>
  <w:style w:type="paragraph" w:styleId="TOC7">
    <w:name w:val="toc 7"/>
    <w:basedOn w:val="Normal"/>
    <w:next w:val="Normal"/>
    <w:autoRedefine/>
    <w:uiPriority w:val="39"/>
    <w:unhideWhenUsed/>
    <w:rsid w:val="0019250C"/>
    <w:pPr>
      <w:spacing w:before="0" w:after="100" w:line="276" w:lineRule="auto"/>
      <w:ind w:left="1320"/>
    </w:pPr>
    <w:rPr>
      <w:rFonts w:ascii="Calibri" w:eastAsiaTheme="minorEastAsia" w:hAnsi="Calibri" w:cs="Times New Roman"/>
    </w:rPr>
  </w:style>
  <w:style w:type="paragraph" w:styleId="TOC8">
    <w:name w:val="toc 8"/>
    <w:basedOn w:val="Normal"/>
    <w:next w:val="Normal"/>
    <w:autoRedefine/>
    <w:uiPriority w:val="39"/>
    <w:unhideWhenUsed/>
    <w:rsid w:val="0019250C"/>
    <w:pPr>
      <w:spacing w:before="0" w:after="100" w:line="276" w:lineRule="auto"/>
      <w:ind w:left="1540"/>
    </w:pPr>
    <w:rPr>
      <w:rFonts w:ascii="Calibri" w:eastAsiaTheme="minorEastAsia" w:hAnsi="Calibri" w:cs="Times New Roman"/>
    </w:rPr>
  </w:style>
  <w:style w:type="paragraph" w:styleId="TOC9">
    <w:name w:val="toc 9"/>
    <w:basedOn w:val="Normal"/>
    <w:next w:val="Normal"/>
    <w:autoRedefine/>
    <w:uiPriority w:val="39"/>
    <w:unhideWhenUsed/>
    <w:rsid w:val="0019250C"/>
    <w:pPr>
      <w:spacing w:before="0" w:after="100" w:line="276" w:lineRule="auto"/>
      <w:ind w:left="1760"/>
    </w:pPr>
    <w:rPr>
      <w:rFonts w:ascii="Calibri" w:eastAsiaTheme="minorEastAsia" w:hAnsi="Calibri" w:cs="Times New Roman"/>
    </w:rPr>
  </w:style>
  <w:style w:type="paragraph" w:customStyle="1" w:styleId="Appx2">
    <w:name w:val="Appx2"/>
    <w:basedOn w:val="Appx"/>
    <w:next w:val="Normal"/>
    <w:link w:val="Appx2Char"/>
    <w:autoRedefine/>
    <w:qFormat/>
    <w:rsid w:val="0019250C"/>
    <w:pPr>
      <w:numPr>
        <w:ilvl w:val="1"/>
        <w:numId w:val="27"/>
      </w:numPr>
    </w:pPr>
    <w:rPr>
      <w:sz w:val="32"/>
    </w:rPr>
  </w:style>
  <w:style w:type="character" w:customStyle="1" w:styleId="Appx2Char">
    <w:name w:val="Appx2 Char"/>
    <w:basedOn w:val="AppxChar"/>
    <w:link w:val="Appx2"/>
    <w:rsid w:val="0019250C"/>
    <w:rPr>
      <w:rFonts w:asciiTheme="majorHAnsi" w:eastAsiaTheme="majorEastAsia" w:hAnsiTheme="majorHAnsi" w:cstheme="majorBidi"/>
      <w:b/>
      <w:bCs/>
      <w:sz w:val="32"/>
      <w:szCs w:val="32"/>
    </w:rPr>
  </w:style>
  <w:style w:type="paragraph" w:customStyle="1" w:styleId="Appx">
    <w:name w:val="Appx"/>
    <w:next w:val="Normal"/>
    <w:link w:val="AppxChar"/>
    <w:autoRedefine/>
    <w:qFormat/>
    <w:rsid w:val="0019250C"/>
    <w:pPr>
      <w:numPr>
        <w:numId w:val="28"/>
      </w:numPr>
      <w:spacing w:before="480"/>
      <w:contextualSpacing/>
      <w:outlineLvl w:val="1"/>
    </w:pPr>
    <w:rPr>
      <w:rFonts w:asciiTheme="majorHAnsi" w:eastAsiaTheme="majorEastAsia" w:hAnsiTheme="majorHAnsi" w:cstheme="majorBidi"/>
      <w:b/>
      <w:bCs/>
      <w:sz w:val="36"/>
      <w:szCs w:val="32"/>
    </w:rPr>
  </w:style>
  <w:style w:type="character" w:customStyle="1" w:styleId="AppxChar">
    <w:name w:val="Appx Char"/>
    <w:basedOn w:val="Heading1Char"/>
    <w:link w:val="Appx"/>
    <w:rsid w:val="0019250C"/>
    <w:rPr>
      <w:rFonts w:asciiTheme="majorHAnsi" w:eastAsiaTheme="majorEastAsia" w:hAnsiTheme="majorHAnsi" w:cstheme="majorBidi"/>
      <w:b/>
      <w:bCs/>
      <w:sz w:val="36"/>
      <w:szCs w:val="32"/>
    </w:rPr>
  </w:style>
  <w:style w:type="numbering" w:customStyle="1" w:styleId="Appendixes">
    <w:name w:val="Appendixes"/>
    <w:uiPriority w:val="99"/>
    <w:rsid w:val="0019250C"/>
    <w:pPr>
      <w:numPr>
        <w:numId w:val="19"/>
      </w:numPr>
    </w:pPr>
  </w:style>
  <w:style w:type="paragraph" w:customStyle="1" w:styleId="code">
    <w:name w:val="code"/>
    <w:basedOn w:val="Normal"/>
    <w:link w:val="codeChar"/>
    <w:qFormat/>
    <w:rsid w:val="00E53A91"/>
    <w:rPr>
      <w:rFonts w:ascii="Courier New" w:hAnsi="Courier New" w:cs="Courier New"/>
    </w:rPr>
  </w:style>
  <w:style w:type="character" w:customStyle="1" w:styleId="codeChar">
    <w:name w:val="code Char"/>
    <w:basedOn w:val="DefaultParagraphFont"/>
    <w:link w:val="code"/>
    <w:rsid w:val="00E53A91"/>
    <w:rPr>
      <w:rFonts w:ascii="Courier New" w:hAnsi="Courier New" w:cs="Courier New"/>
    </w:rPr>
  </w:style>
  <w:style w:type="paragraph" w:customStyle="1" w:styleId="CM73">
    <w:name w:val="CM73"/>
    <w:basedOn w:val="Normal"/>
    <w:next w:val="Normal"/>
    <w:uiPriority w:val="99"/>
    <w:rsid w:val="0019250C"/>
    <w:pPr>
      <w:widowControl w:val="0"/>
      <w:autoSpaceDE w:val="0"/>
      <w:autoSpaceDN w:val="0"/>
      <w:adjustRightInd w:val="0"/>
      <w:spacing w:after="0"/>
    </w:pPr>
    <w:rPr>
      <w:rFonts w:ascii="CM R 17" w:eastAsiaTheme="minorEastAsia" w:hAnsi="CM R 17" w:cs="Times New Roman"/>
      <w:sz w:val="24"/>
      <w:szCs w:val="24"/>
    </w:rPr>
  </w:style>
  <w:style w:type="paragraph" w:customStyle="1" w:styleId="Default">
    <w:name w:val="Default"/>
    <w:rsid w:val="0019250C"/>
    <w:pPr>
      <w:widowControl w:val="0"/>
      <w:autoSpaceDE w:val="0"/>
      <w:autoSpaceDN w:val="0"/>
      <w:adjustRightInd w:val="0"/>
      <w:spacing w:after="0" w:line="240" w:lineRule="auto"/>
    </w:pPr>
    <w:rPr>
      <w:rFonts w:ascii="CM R 17" w:eastAsiaTheme="minorEastAsia" w:hAnsi="CM R 17" w:cs="CM R 17"/>
      <w:color w:val="000000"/>
      <w:sz w:val="24"/>
      <w:szCs w:val="24"/>
    </w:rPr>
  </w:style>
  <w:style w:type="paragraph" w:customStyle="1" w:styleId="CM7">
    <w:name w:val="CM7"/>
    <w:basedOn w:val="Default"/>
    <w:next w:val="Default"/>
    <w:uiPriority w:val="99"/>
    <w:rsid w:val="0019250C"/>
    <w:pPr>
      <w:spacing w:line="240" w:lineRule="atLeast"/>
    </w:pPr>
    <w:rPr>
      <w:rFonts w:cs="Times New Roman"/>
      <w:color w:val="auto"/>
    </w:rPr>
  </w:style>
  <w:style w:type="paragraph" w:customStyle="1" w:styleId="Appx3">
    <w:name w:val="Appx3"/>
    <w:basedOn w:val="Appx2"/>
    <w:next w:val="Normal"/>
    <w:link w:val="Appx3Char"/>
    <w:qFormat/>
    <w:rsid w:val="0019250C"/>
    <w:pPr>
      <w:numPr>
        <w:ilvl w:val="2"/>
      </w:numPr>
    </w:pPr>
    <w:rPr>
      <w:sz w:val="28"/>
    </w:rPr>
  </w:style>
  <w:style w:type="paragraph" w:customStyle="1" w:styleId="Appx4">
    <w:name w:val="Appx4"/>
    <w:basedOn w:val="Appx3"/>
    <w:next w:val="Normal"/>
    <w:link w:val="Appx4Char"/>
    <w:autoRedefine/>
    <w:qFormat/>
    <w:rsid w:val="0019250C"/>
    <w:pPr>
      <w:numPr>
        <w:ilvl w:val="3"/>
      </w:numPr>
    </w:pPr>
  </w:style>
  <w:style w:type="character" w:customStyle="1" w:styleId="Appx3Char">
    <w:name w:val="Appx3 Char"/>
    <w:basedOn w:val="Appx2Char"/>
    <w:link w:val="Appx3"/>
    <w:rsid w:val="0019250C"/>
    <w:rPr>
      <w:rFonts w:asciiTheme="majorHAnsi" w:eastAsiaTheme="majorEastAsia" w:hAnsiTheme="majorHAnsi" w:cstheme="majorBidi"/>
      <w:b/>
      <w:bCs/>
      <w:sz w:val="28"/>
      <w:szCs w:val="32"/>
    </w:rPr>
  </w:style>
  <w:style w:type="paragraph" w:customStyle="1" w:styleId="CM71">
    <w:name w:val="CM71"/>
    <w:basedOn w:val="Default"/>
    <w:next w:val="Default"/>
    <w:uiPriority w:val="99"/>
    <w:rsid w:val="0019250C"/>
    <w:rPr>
      <w:rFonts w:cs="Times New Roman"/>
      <w:color w:val="auto"/>
    </w:rPr>
  </w:style>
  <w:style w:type="character" w:customStyle="1" w:styleId="Appx4Char">
    <w:name w:val="Appx4 Char"/>
    <w:basedOn w:val="Appx3Char"/>
    <w:link w:val="Appx4"/>
    <w:rsid w:val="0019250C"/>
    <w:rPr>
      <w:rFonts w:asciiTheme="majorHAnsi" w:eastAsiaTheme="majorEastAsia" w:hAnsiTheme="majorHAnsi" w:cstheme="majorBidi"/>
      <w:b/>
      <w:bCs/>
      <w:sz w:val="28"/>
      <w:szCs w:val="32"/>
    </w:rPr>
  </w:style>
  <w:style w:type="paragraph" w:customStyle="1" w:styleId="CM19">
    <w:name w:val="CM19"/>
    <w:basedOn w:val="Default"/>
    <w:next w:val="Default"/>
    <w:uiPriority w:val="99"/>
    <w:rsid w:val="0019250C"/>
    <w:pPr>
      <w:spacing w:line="236" w:lineRule="atLeast"/>
    </w:pPr>
    <w:rPr>
      <w:rFonts w:cs="Times New Roman"/>
      <w:color w:val="auto"/>
    </w:rPr>
  </w:style>
  <w:style w:type="paragraph" w:customStyle="1" w:styleId="CM24">
    <w:name w:val="CM24"/>
    <w:basedOn w:val="Default"/>
    <w:next w:val="Default"/>
    <w:uiPriority w:val="99"/>
    <w:rsid w:val="0019250C"/>
    <w:pPr>
      <w:spacing w:line="191" w:lineRule="atLeast"/>
    </w:pPr>
    <w:rPr>
      <w:rFonts w:cs="Times New Roman"/>
      <w:color w:val="auto"/>
    </w:rPr>
  </w:style>
  <w:style w:type="paragraph" w:customStyle="1" w:styleId="CM25">
    <w:name w:val="CM25"/>
    <w:basedOn w:val="Default"/>
    <w:next w:val="Default"/>
    <w:uiPriority w:val="99"/>
    <w:rsid w:val="0019250C"/>
    <w:pPr>
      <w:spacing w:line="188" w:lineRule="atLeast"/>
    </w:pPr>
    <w:rPr>
      <w:rFonts w:cs="Times New Roman"/>
      <w:color w:val="auto"/>
    </w:rPr>
  </w:style>
  <w:style w:type="paragraph" w:customStyle="1" w:styleId="CM26">
    <w:name w:val="CM26"/>
    <w:basedOn w:val="Default"/>
    <w:next w:val="Default"/>
    <w:uiPriority w:val="99"/>
    <w:rsid w:val="0019250C"/>
    <w:pPr>
      <w:spacing w:line="191" w:lineRule="atLeast"/>
    </w:pPr>
    <w:rPr>
      <w:rFonts w:cs="Times New Roman"/>
      <w:color w:val="auto"/>
    </w:rPr>
  </w:style>
  <w:style w:type="paragraph" w:customStyle="1" w:styleId="CM30">
    <w:name w:val="CM30"/>
    <w:basedOn w:val="Default"/>
    <w:next w:val="Default"/>
    <w:uiPriority w:val="99"/>
    <w:rsid w:val="0019250C"/>
    <w:pPr>
      <w:spacing w:line="191" w:lineRule="atLeast"/>
    </w:pPr>
    <w:rPr>
      <w:rFonts w:cs="Times New Roman"/>
      <w:color w:val="auto"/>
    </w:rPr>
  </w:style>
  <w:style w:type="paragraph" w:customStyle="1" w:styleId="CM31">
    <w:name w:val="CM31"/>
    <w:basedOn w:val="Default"/>
    <w:next w:val="Default"/>
    <w:uiPriority w:val="99"/>
    <w:rsid w:val="0019250C"/>
    <w:pPr>
      <w:spacing w:line="191" w:lineRule="atLeast"/>
    </w:pPr>
    <w:rPr>
      <w:rFonts w:cs="Times New Roman"/>
      <w:color w:val="auto"/>
    </w:rPr>
  </w:style>
  <w:style w:type="paragraph" w:customStyle="1" w:styleId="CM84">
    <w:name w:val="CM84"/>
    <w:basedOn w:val="Normal"/>
    <w:next w:val="Normal"/>
    <w:uiPriority w:val="99"/>
    <w:rsid w:val="0019250C"/>
    <w:pPr>
      <w:widowControl w:val="0"/>
      <w:autoSpaceDE w:val="0"/>
      <w:autoSpaceDN w:val="0"/>
      <w:adjustRightInd w:val="0"/>
      <w:spacing w:after="0"/>
    </w:pPr>
    <w:rPr>
      <w:rFonts w:ascii="CM R 17" w:eastAsiaTheme="minorEastAsia" w:hAnsi="CM R 17" w:cs="Times New Roman"/>
      <w:sz w:val="24"/>
      <w:szCs w:val="24"/>
    </w:rPr>
  </w:style>
  <w:style w:type="paragraph" w:customStyle="1" w:styleId="CM2">
    <w:name w:val="CM2"/>
    <w:basedOn w:val="Default"/>
    <w:next w:val="Default"/>
    <w:uiPriority w:val="99"/>
    <w:rsid w:val="0019250C"/>
    <w:rPr>
      <w:rFonts w:cs="Times New Roman"/>
      <w:color w:val="auto"/>
    </w:rPr>
  </w:style>
  <w:style w:type="paragraph" w:customStyle="1" w:styleId="CM76">
    <w:name w:val="CM76"/>
    <w:basedOn w:val="Default"/>
    <w:next w:val="Default"/>
    <w:uiPriority w:val="99"/>
    <w:rsid w:val="0019250C"/>
    <w:rPr>
      <w:rFonts w:cs="Times New Roman"/>
      <w:color w:val="auto"/>
    </w:rPr>
  </w:style>
  <w:style w:type="paragraph" w:customStyle="1" w:styleId="CM12">
    <w:name w:val="CM12"/>
    <w:basedOn w:val="Default"/>
    <w:next w:val="Default"/>
    <w:uiPriority w:val="99"/>
    <w:rsid w:val="0019250C"/>
    <w:rPr>
      <w:rFonts w:cs="Times New Roman"/>
      <w:color w:val="auto"/>
    </w:rPr>
  </w:style>
  <w:style w:type="paragraph" w:customStyle="1" w:styleId="CM32">
    <w:name w:val="CM32"/>
    <w:basedOn w:val="Default"/>
    <w:next w:val="Default"/>
    <w:uiPriority w:val="99"/>
    <w:rsid w:val="0019250C"/>
    <w:pPr>
      <w:spacing w:line="191" w:lineRule="atLeast"/>
    </w:pPr>
    <w:rPr>
      <w:rFonts w:cs="Times New Roman"/>
      <w:color w:val="auto"/>
    </w:rPr>
  </w:style>
  <w:style w:type="paragraph" w:customStyle="1" w:styleId="CM33">
    <w:name w:val="CM33"/>
    <w:basedOn w:val="Default"/>
    <w:next w:val="Default"/>
    <w:uiPriority w:val="99"/>
    <w:rsid w:val="0019250C"/>
    <w:pPr>
      <w:spacing w:line="188" w:lineRule="atLeast"/>
    </w:pPr>
    <w:rPr>
      <w:rFonts w:cs="Times New Roman"/>
      <w:color w:val="auto"/>
    </w:rPr>
  </w:style>
  <w:style w:type="paragraph" w:customStyle="1" w:styleId="CM75">
    <w:name w:val="CM75"/>
    <w:basedOn w:val="Default"/>
    <w:next w:val="Default"/>
    <w:uiPriority w:val="99"/>
    <w:rsid w:val="0019250C"/>
    <w:rPr>
      <w:rFonts w:cs="Times New Roman"/>
      <w:color w:val="auto"/>
    </w:rPr>
  </w:style>
  <w:style w:type="paragraph" w:customStyle="1" w:styleId="CM10">
    <w:name w:val="CM10"/>
    <w:basedOn w:val="Default"/>
    <w:next w:val="Default"/>
    <w:uiPriority w:val="99"/>
    <w:rsid w:val="0019250C"/>
    <w:pPr>
      <w:spacing w:line="240" w:lineRule="atLeast"/>
    </w:pPr>
    <w:rPr>
      <w:rFonts w:cs="Times New Roman"/>
      <w:color w:val="auto"/>
    </w:rPr>
  </w:style>
  <w:style w:type="paragraph" w:customStyle="1" w:styleId="CM35">
    <w:name w:val="CM35"/>
    <w:basedOn w:val="Default"/>
    <w:next w:val="Default"/>
    <w:uiPriority w:val="99"/>
    <w:rsid w:val="0019250C"/>
    <w:rPr>
      <w:rFonts w:cs="Times New Roman"/>
      <w:color w:val="auto"/>
    </w:rPr>
  </w:style>
  <w:style w:type="paragraph" w:customStyle="1" w:styleId="CM22">
    <w:name w:val="CM22"/>
    <w:basedOn w:val="Default"/>
    <w:next w:val="Default"/>
    <w:uiPriority w:val="99"/>
    <w:rsid w:val="0019250C"/>
    <w:pPr>
      <w:spacing w:line="191" w:lineRule="atLeast"/>
    </w:pPr>
    <w:rPr>
      <w:rFonts w:cs="Times New Roman"/>
      <w:color w:val="auto"/>
    </w:rPr>
  </w:style>
  <w:style w:type="paragraph" w:customStyle="1" w:styleId="CM38">
    <w:name w:val="CM38"/>
    <w:basedOn w:val="Default"/>
    <w:next w:val="Default"/>
    <w:uiPriority w:val="99"/>
    <w:rsid w:val="0019250C"/>
    <w:pPr>
      <w:spacing w:line="191" w:lineRule="atLeast"/>
    </w:pPr>
    <w:rPr>
      <w:rFonts w:cs="Times New Roman"/>
      <w:color w:val="auto"/>
    </w:rPr>
  </w:style>
  <w:style w:type="paragraph" w:customStyle="1" w:styleId="CM40">
    <w:name w:val="CM40"/>
    <w:basedOn w:val="Default"/>
    <w:next w:val="Default"/>
    <w:uiPriority w:val="99"/>
    <w:rsid w:val="0019250C"/>
    <w:pPr>
      <w:spacing w:line="191" w:lineRule="atLeast"/>
    </w:pPr>
    <w:rPr>
      <w:rFonts w:cs="Times New Roman"/>
      <w:color w:val="auto"/>
    </w:rPr>
  </w:style>
  <w:style w:type="paragraph" w:customStyle="1" w:styleId="CM29">
    <w:name w:val="CM29"/>
    <w:basedOn w:val="Default"/>
    <w:next w:val="Default"/>
    <w:uiPriority w:val="99"/>
    <w:rsid w:val="0019250C"/>
    <w:pPr>
      <w:spacing w:line="191" w:lineRule="atLeast"/>
    </w:pPr>
    <w:rPr>
      <w:rFonts w:cs="Times New Roman"/>
      <w:color w:val="auto"/>
    </w:rPr>
  </w:style>
  <w:style w:type="paragraph" w:customStyle="1" w:styleId="CM44">
    <w:name w:val="CM44"/>
    <w:basedOn w:val="Default"/>
    <w:next w:val="Default"/>
    <w:uiPriority w:val="99"/>
    <w:rsid w:val="0019250C"/>
    <w:pPr>
      <w:spacing w:line="188" w:lineRule="atLeast"/>
    </w:pPr>
    <w:rPr>
      <w:rFonts w:cs="Times New Roman"/>
      <w:color w:val="auto"/>
    </w:rPr>
  </w:style>
  <w:style w:type="paragraph" w:customStyle="1" w:styleId="CM45">
    <w:name w:val="CM45"/>
    <w:basedOn w:val="Default"/>
    <w:next w:val="Default"/>
    <w:uiPriority w:val="99"/>
    <w:rsid w:val="0019250C"/>
    <w:pPr>
      <w:spacing w:line="191" w:lineRule="atLeast"/>
    </w:pPr>
    <w:rPr>
      <w:rFonts w:cs="Times New Roman"/>
      <w:color w:val="auto"/>
    </w:rPr>
  </w:style>
  <w:style w:type="paragraph" w:customStyle="1" w:styleId="CM46">
    <w:name w:val="CM46"/>
    <w:basedOn w:val="Default"/>
    <w:next w:val="Default"/>
    <w:uiPriority w:val="99"/>
    <w:rsid w:val="0019250C"/>
    <w:pPr>
      <w:spacing w:line="191" w:lineRule="atLeast"/>
    </w:pPr>
    <w:rPr>
      <w:rFonts w:cs="Times New Roman"/>
      <w:color w:val="auto"/>
    </w:rPr>
  </w:style>
  <w:style w:type="paragraph" w:customStyle="1" w:styleId="CM47">
    <w:name w:val="CM47"/>
    <w:basedOn w:val="Default"/>
    <w:next w:val="Default"/>
    <w:uiPriority w:val="99"/>
    <w:rsid w:val="0019250C"/>
    <w:pPr>
      <w:spacing w:line="191" w:lineRule="atLeast"/>
    </w:pPr>
    <w:rPr>
      <w:rFonts w:cs="Times New Roman"/>
      <w:color w:val="auto"/>
    </w:rPr>
  </w:style>
  <w:style w:type="paragraph" w:customStyle="1" w:styleId="CM18">
    <w:name w:val="CM18"/>
    <w:basedOn w:val="Default"/>
    <w:next w:val="Default"/>
    <w:uiPriority w:val="99"/>
    <w:rsid w:val="0019250C"/>
    <w:pPr>
      <w:spacing w:line="238" w:lineRule="atLeast"/>
    </w:pPr>
    <w:rPr>
      <w:rFonts w:cs="Times New Roman"/>
      <w:color w:val="auto"/>
    </w:rPr>
  </w:style>
  <w:style w:type="paragraph" w:customStyle="1" w:styleId="CM1">
    <w:name w:val="CM1"/>
    <w:basedOn w:val="Default"/>
    <w:next w:val="Default"/>
    <w:uiPriority w:val="99"/>
    <w:rsid w:val="0019250C"/>
    <w:rPr>
      <w:rFonts w:cs="Times New Roman"/>
      <w:color w:val="auto"/>
    </w:rPr>
  </w:style>
  <w:style w:type="paragraph" w:customStyle="1" w:styleId="CM72">
    <w:name w:val="CM72"/>
    <w:basedOn w:val="Default"/>
    <w:next w:val="Default"/>
    <w:uiPriority w:val="99"/>
    <w:rsid w:val="0019250C"/>
    <w:rPr>
      <w:rFonts w:cs="Times New Roman"/>
      <w:color w:val="auto"/>
    </w:rPr>
  </w:style>
  <w:style w:type="paragraph" w:customStyle="1" w:styleId="CM3">
    <w:name w:val="CM3"/>
    <w:basedOn w:val="Default"/>
    <w:next w:val="Default"/>
    <w:uiPriority w:val="99"/>
    <w:rsid w:val="0019250C"/>
    <w:rPr>
      <w:rFonts w:cs="Times New Roman"/>
      <w:color w:val="auto"/>
    </w:rPr>
  </w:style>
  <w:style w:type="paragraph" w:customStyle="1" w:styleId="CM4">
    <w:name w:val="CM4"/>
    <w:basedOn w:val="Default"/>
    <w:next w:val="Default"/>
    <w:uiPriority w:val="99"/>
    <w:rsid w:val="0019250C"/>
    <w:rPr>
      <w:rFonts w:cs="Times New Roman"/>
      <w:color w:val="auto"/>
    </w:rPr>
  </w:style>
  <w:style w:type="paragraph" w:customStyle="1" w:styleId="CM5">
    <w:name w:val="CM5"/>
    <w:basedOn w:val="Default"/>
    <w:next w:val="Default"/>
    <w:uiPriority w:val="99"/>
    <w:rsid w:val="0019250C"/>
    <w:pPr>
      <w:spacing w:line="240" w:lineRule="atLeast"/>
    </w:pPr>
    <w:rPr>
      <w:rFonts w:cs="Times New Roman"/>
      <w:color w:val="auto"/>
    </w:rPr>
  </w:style>
  <w:style w:type="paragraph" w:customStyle="1" w:styleId="CM6">
    <w:name w:val="CM6"/>
    <w:basedOn w:val="Default"/>
    <w:next w:val="Default"/>
    <w:uiPriority w:val="99"/>
    <w:rsid w:val="0019250C"/>
    <w:rPr>
      <w:rFonts w:cs="Times New Roman"/>
      <w:color w:val="auto"/>
    </w:rPr>
  </w:style>
  <w:style w:type="paragraph" w:customStyle="1" w:styleId="CM77">
    <w:name w:val="CM77"/>
    <w:basedOn w:val="Default"/>
    <w:next w:val="Default"/>
    <w:uiPriority w:val="99"/>
    <w:rsid w:val="0019250C"/>
    <w:rPr>
      <w:rFonts w:cs="Times New Roman"/>
      <w:color w:val="auto"/>
    </w:rPr>
  </w:style>
  <w:style w:type="paragraph" w:customStyle="1" w:styleId="CM8">
    <w:name w:val="CM8"/>
    <w:basedOn w:val="Default"/>
    <w:next w:val="Default"/>
    <w:uiPriority w:val="99"/>
    <w:rsid w:val="0019250C"/>
    <w:pPr>
      <w:spacing w:line="240" w:lineRule="atLeast"/>
    </w:pPr>
    <w:rPr>
      <w:rFonts w:cs="Times New Roman"/>
      <w:color w:val="auto"/>
    </w:rPr>
  </w:style>
  <w:style w:type="paragraph" w:customStyle="1" w:styleId="CM78">
    <w:name w:val="CM78"/>
    <w:basedOn w:val="Default"/>
    <w:next w:val="Default"/>
    <w:uiPriority w:val="99"/>
    <w:rsid w:val="0019250C"/>
    <w:rPr>
      <w:rFonts w:cs="Times New Roman"/>
      <w:color w:val="auto"/>
    </w:rPr>
  </w:style>
  <w:style w:type="paragraph" w:customStyle="1" w:styleId="CM74">
    <w:name w:val="CM74"/>
    <w:basedOn w:val="Default"/>
    <w:next w:val="Default"/>
    <w:uiPriority w:val="99"/>
    <w:rsid w:val="0019250C"/>
    <w:rPr>
      <w:rFonts w:cs="Times New Roman"/>
      <w:color w:val="auto"/>
    </w:rPr>
  </w:style>
  <w:style w:type="paragraph" w:customStyle="1" w:styleId="CM16">
    <w:name w:val="CM16"/>
    <w:basedOn w:val="Default"/>
    <w:next w:val="Default"/>
    <w:uiPriority w:val="99"/>
    <w:rsid w:val="0019250C"/>
    <w:pPr>
      <w:spacing w:line="240" w:lineRule="atLeast"/>
    </w:pPr>
    <w:rPr>
      <w:rFonts w:cs="Times New Roman"/>
      <w:color w:val="auto"/>
    </w:rPr>
  </w:style>
  <w:style w:type="paragraph" w:customStyle="1" w:styleId="CM83">
    <w:name w:val="CM83"/>
    <w:basedOn w:val="Default"/>
    <w:next w:val="Default"/>
    <w:uiPriority w:val="99"/>
    <w:rsid w:val="0019250C"/>
    <w:rPr>
      <w:rFonts w:cs="Times New Roman"/>
      <w:color w:val="auto"/>
    </w:rPr>
  </w:style>
  <w:style w:type="paragraph" w:customStyle="1" w:styleId="CM17">
    <w:name w:val="CM17"/>
    <w:basedOn w:val="Default"/>
    <w:next w:val="Default"/>
    <w:uiPriority w:val="99"/>
    <w:rsid w:val="0019250C"/>
    <w:pPr>
      <w:spacing w:line="240" w:lineRule="atLeast"/>
    </w:pPr>
    <w:rPr>
      <w:rFonts w:cs="Times New Roman"/>
      <w:color w:val="auto"/>
    </w:rPr>
  </w:style>
  <w:style w:type="paragraph" w:customStyle="1" w:styleId="CM20">
    <w:name w:val="CM20"/>
    <w:basedOn w:val="Default"/>
    <w:next w:val="Default"/>
    <w:uiPriority w:val="99"/>
    <w:rsid w:val="0019250C"/>
    <w:pPr>
      <w:spacing w:line="240" w:lineRule="atLeast"/>
    </w:pPr>
    <w:rPr>
      <w:rFonts w:cs="Times New Roman"/>
      <w:color w:val="auto"/>
    </w:rPr>
  </w:style>
  <w:style w:type="paragraph" w:customStyle="1" w:styleId="CM21">
    <w:name w:val="CM21"/>
    <w:basedOn w:val="Default"/>
    <w:next w:val="Default"/>
    <w:uiPriority w:val="99"/>
    <w:rsid w:val="0019250C"/>
    <w:rPr>
      <w:rFonts w:cs="Times New Roman"/>
      <w:color w:val="auto"/>
    </w:rPr>
  </w:style>
  <w:style w:type="paragraph" w:customStyle="1" w:styleId="CM23">
    <w:name w:val="CM23"/>
    <w:basedOn w:val="Default"/>
    <w:next w:val="Default"/>
    <w:uiPriority w:val="99"/>
    <w:rsid w:val="0019250C"/>
    <w:pPr>
      <w:spacing w:line="191" w:lineRule="atLeast"/>
    </w:pPr>
    <w:rPr>
      <w:rFonts w:cs="Times New Roman"/>
      <w:color w:val="auto"/>
    </w:rPr>
  </w:style>
  <w:style w:type="paragraph" w:customStyle="1" w:styleId="CM27">
    <w:name w:val="CM27"/>
    <w:basedOn w:val="Default"/>
    <w:next w:val="Default"/>
    <w:uiPriority w:val="99"/>
    <w:rsid w:val="0019250C"/>
    <w:pPr>
      <w:spacing w:line="191" w:lineRule="atLeast"/>
    </w:pPr>
    <w:rPr>
      <w:rFonts w:cs="Times New Roman"/>
      <w:color w:val="auto"/>
    </w:rPr>
  </w:style>
  <w:style w:type="paragraph" w:customStyle="1" w:styleId="CM28">
    <w:name w:val="CM28"/>
    <w:basedOn w:val="Default"/>
    <w:next w:val="Default"/>
    <w:uiPriority w:val="99"/>
    <w:rsid w:val="0019250C"/>
    <w:pPr>
      <w:spacing w:line="191" w:lineRule="atLeast"/>
    </w:pPr>
    <w:rPr>
      <w:rFonts w:cs="Times New Roman"/>
      <w:color w:val="auto"/>
    </w:rPr>
  </w:style>
  <w:style w:type="paragraph" w:customStyle="1" w:styleId="CM36">
    <w:name w:val="CM36"/>
    <w:basedOn w:val="Default"/>
    <w:next w:val="Default"/>
    <w:uiPriority w:val="99"/>
    <w:rsid w:val="0019250C"/>
    <w:rPr>
      <w:rFonts w:cs="Times New Roman"/>
      <w:color w:val="auto"/>
    </w:rPr>
  </w:style>
  <w:style w:type="paragraph" w:customStyle="1" w:styleId="CM37">
    <w:name w:val="CM37"/>
    <w:basedOn w:val="Default"/>
    <w:next w:val="Default"/>
    <w:uiPriority w:val="99"/>
    <w:rsid w:val="0019250C"/>
    <w:pPr>
      <w:spacing w:line="191" w:lineRule="atLeast"/>
    </w:pPr>
    <w:rPr>
      <w:rFonts w:cs="Times New Roman"/>
      <w:color w:val="auto"/>
    </w:rPr>
  </w:style>
  <w:style w:type="paragraph" w:customStyle="1" w:styleId="CM39">
    <w:name w:val="CM39"/>
    <w:basedOn w:val="Default"/>
    <w:next w:val="Default"/>
    <w:uiPriority w:val="99"/>
    <w:rsid w:val="0019250C"/>
    <w:pPr>
      <w:spacing w:line="191" w:lineRule="atLeast"/>
    </w:pPr>
    <w:rPr>
      <w:rFonts w:cs="Times New Roman"/>
      <w:color w:val="auto"/>
    </w:rPr>
  </w:style>
  <w:style w:type="paragraph" w:customStyle="1" w:styleId="CM41">
    <w:name w:val="CM41"/>
    <w:basedOn w:val="Default"/>
    <w:next w:val="Default"/>
    <w:uiPriority w:val="99"/>
    <w:rsid w:val="0019250C"/>
    <w:pPr>
      <w:spacing w:line="191" w:lineRule="atLeast"/>
    </w:pPr>
    <w:rPr>
      <w:rFonts w:cs="Times New Roman"/>
      <w:color w:val="auto"/>
    </w:rPr>
  </w:style>
  <w:style w:type="paragraph" w:customStyle="1" w:styleId="CM43">
    <w:name w:val="CM43"/>
    <w:basedOn w:val="Default"/>
    <w:next w:val="Default"/>
    <w:uiPriority w:val="99"/>
    <w:rsid w:val="0019250C"/>
    <w:pPr>
      <w:spacing w:line="191" w:lineRule="atLeast"/>
    </w:pPr>
    <w:rPr>
      <w:rFonts w:cs="Times New Roman"/>
      <w:color w:val="auto"/>
    </w:rPr>
  </w:style>
  <w:style w:type="paragraph" w:customStyle="1" w:styleId="CM48">
    <w:name w:val="CM48"/>
    <w:basedOn w:val="Default"/>
    <w:next w:val="Default"/>
    <w:uiPriority w:val="99"/>
    <w:rsid w:val="0019250C"/>
    <w:pPr>
      <w:spacing w:line="191" w:lineRule="atLeast"/>
    </w:pPr>
    <w:rPr>
      <w:rFonts w:cs="Times New Roman"/>
      <w:color w:val="auto"/>
    </w:rPr>
  </w:style>
  <w:style w:type="paragraph" w:customStyle="1" w:styleId="CM49">
    <w:name w:val="CM49"/>
    <w:basedOn w:val="Default"/>
    <w:next w:val="Default"/>
    <w:uiPriority w:val="99"/>
    <w:rsid w:val="0019250C"/>
    <w:pPr>
      <w:spacing w:line="191" w:lineRule="atLeast"/>
    </w:pPr>
    <w:rPr>
      <w:rFonts w:cs="Times New Roman"/>
      <w:color w:val="auto"/>
    </w:rPr>
  </w:style>
  <w:style w:type="paragraph" w:customStyle="1" w:styleId="CM50">
    <w:name w:val="CM50"/>
    <w:basedOn w:val="Default"/>
    <w:next w:val="Default"/>
    <w:uiPriority w:val="99"/>
    <w:rsid w:val="0019250C"/>
    <w:pPr>
      <w:spacing w:line="191" w:lineRule="atLeast"/>
    </w:pPr>
    <w:rPr>
      <w:rFonts w:cs="Times New Roman"/>
      <w:color w:val="auto"/>
    </w:rPr>
  </w:style>
  <w:style w:type="paragraph" w:customStyle="1" w:styleId="CM51">
    <w:name w:val="CM51"/>
    <w:basedOn w:val="Default"/>
    <w:next w:val="Default"/>
    <w:uiPriority w:val="99"/>
    <w:rsid w:val="0019250C"/>
    <w:pPr>
      <w:spacing w:line="191" w:lineRule="atLeast"/>
    </w:pPr>
    <w:rPr>
      <w:rFonts w:cs="Times New Roman"/>
      <w:color w:val="auto"/>
    </w:rPr>
  </w:style>
  <w:style w:type="paragraph" w:customStyle="1" w:styleId="CM52">
    <w:name w:val="CM52"/>
    <w:basedOn w:val="Default"/>
    <w:next w:val="Default"/>
    <w:uiPriority w:val="99"/>
    <w:rsid w:val="0019250C"/>
    <w:pPr>
      <w:spacing w:line="191" w:lineRule="atLeast"/>
    </w:pPr>
    <w:rPr>
      <w:rFonts w:cs="Times New Roman"/>
      <w:color w:val="auto"/>
    </w:rPr>
  </w:style>
  <w:style w:type="paragraph" w:customStyle="1" w:styleId="CM55">
    <w:name w:val="CM55"/>
    <w:basedOn w:val="Default"/>
    <w:next w:val="Default"/>
    <w:uiPriority w:val="99"/>
    <w:rsid w:val="0019250C"/>
    <w:pPr>
      <w:spacing w:line="191" w:lineRule="atLeast"/>
    </w:pPr>
    <w:rPr>
      <w:rFonts w:cs="Times New Roman"/>
      <w:color w:val="auto"/>
    </w:rPr>
  </w:style>
  <w:style w:type="paragraph" w:customStyle="1" w:styleId="CM56">
    <w:name w:val="CM56"/>
    <w:basedOn w:val="Default"/>
    <w:next w:val="Default"/>
    <w:uiPriority w:val="99"/>
    <w:rsid w:val="0019250C"/>
    <w:pPr>
      <w:spacing w:line="191" w:lineRule="atLeast"/>
    </w:pPr>
    <w:rPr>
      <w:rFonts w:cs="Times New Roman"/>
      <w:color w:val="auto"/>
    </w:rPr>
  </w:style>
  <w:style w:type="paragraph" w:customStyle="1" w:styleId="CM57">
    <w:name w:val="CM57"/>
    <w:basedOn w:val="Default"/>
    <w:next w:val="Default"/>
    <w:uiPriority w:val="99"/>
    <w:rsid w:val="0019250C"/>
    <w:pPr>
      <w:spacing w:line="191" w:lineRule="atLeast"/>
    </w:pPr>
    <w:rPr>
      <w:rFonts w:cs="Times New Roman"/>
      <w:color w:val="auto"/>
    </w:rPr>
  </w:style>
  <w:style w:type="paragraph" w:customStyle="1" w:styleId="CM60">
    <w:name w:val="CM60"/>
    <w:basedOn w:val="Default"/>
    <w:next w:val="Default"/>
    <w:uiPriority w:val="99"/>
    <w:rsid w:val="0019250C"/>
    <w:rPr>
      <w:rFonts w:cs="Times New Roman"/>
      <w:color w:val="auto"/>
    </w:rPr>
  </w:style>
  <w:style w:type="paragraph" w:customStyle="1" w:styleId="CM61">
    <w:name w:val="CM61"/>
    <w:basedOn w:val="Default"/>
    <w:next w:val="Default"/>
    <w:uiPriority w:val="99"/>
    <w:rsid w:val="0019250C"/>
    <w:pPr>
      <w:spacing w:line="191" w:lineRule="atLeast"/>
    </w:pPr>
    <w:rPr>
      <w:rFonts w:cs="Times New Roman"/>
      <w:color w:val="auto"/>
    </w:rPr>
  </w:style>
  <w:style w:type="paragraph" w:customStyle="1" w:styleId="CM62">
    <w:name w:val="CM62"/>
    <w:basedOn w:val="Default"/>
    <w:next w:val="Default"/>
    <w:uiPriority w:val="99"/>
    <w:rsid w:val="0019250C"/>
    <w:pPr>
      <w:spacing w:line="191" w:lineRule="atLeast"/>
    </w:pPr>
    <w:rPr>
      <w:rFonts w:cs="Times New Roman"/>
      <w:color w:val="auto"/>
    </w:rPr>
  </w:style>
  <w:style w:type="paragraph" w:customStyle="1" w:styleId="CM63">
    <w:name w:val="CM63"/>
    <w:basedOn w:val="Default"/>
    <w:next w:val="Default"/>
    <w:uiPriority w:val="99"/>
    <w:rsid w:val="0019250C"/>
    <w:pPr>
      <w:spacing w:line="191" w:lineRule="atLeast"/>
    </w:pPr>
    <w:rPr>
      <w:rFonts w:cs="Times New Roman"/>
      <w:color w:val="auto"/>
    </w:rPr>
  </w:style>
  <w:style w:type="paragraph" w:customStyle="1" w:styleId="CM64">
    <w:name w:val="CM64"/>
    <w:basedOn w:val="Default"/>
    <w:next w:val="Default"/>
    <w:uiPriority w:val="99"/>
    <w:rsid w:val="0019250C"/>
    <w:pPr>
      <w:spacing w:line="191" w:lineRule="atLeast"/>
    </w:pPr>
    <w:rPr>
      <w:rFonts w:cs="Times New Roman"/>
      <w:color w:val="auto"/>
    </w:rPr>
  </w:style>
  <w:style w:type="paragraph" w:customStyle="1" w:styleId="CM65">
    <w:name w:val="CM65"/>
    <w:basedOn w:val="Default"/>
    <w:next w:val="Default"/>
    <w:uiPriority w:val="99"/>
    <w:rsid w:val="0019250C"/>
    <w:rPr>
      <w:rFonts w:cs="Times New Roman"/>
      <w:color w:val="auto"/>
    </w:rPr>
  </w:style>
  <w:style w:type="paragraph" w:customStyle="1" w:styleId="CM68">
    <w:name w:val="CM68"/>
    <w:basedOn w:val="Default"/>
    <w:next w:val="Default"/>
    <w:uiPriority w:val="99"/>
    <w:rsid w:val="0019250C"/>
    <w:rPr>
      <w:rFonts w:cs="Times New Roman"/>
      <w:color w:val="auto"/>
    </w:rPr>
  </w:style>
  <w:style w:type="paragraph" w:customStyle="1" w:styleId="CM69">
    <w:name w:val="CM69"/>
    <w:basedOn w:val="Default"/>
    <w:next w:val="Default"/>
    <w:uiPriority w:val="99"/>
    <w:rsid w:val="0019250C"/>
    <w:pPr>
      <w:spacing w:line="191" w:lineRule="atLeast"/>
    </w:pPr>
    <w:rPr>
      <w:rFonts w:cs="Times New Roman"/>
      <w:color w:val="auto"/>
    </w:rPr>
  </w:style>
  <w:style w:type="paragraph" w:styleId="PlainText">
    <w:name w:val="Plain Text"/>
    <w:basedOn w:val="Normal"/>
    <w:link w:val="PlainTextChar"/>
    <w:uiPriority w:val="99"/>
    <w:unhideWhenUsed/>
    <w:rsid w:val="00BC3490"/>
    <w:pPr>
      <w:spacing w:before="0" w:after="0"/>
    </w:pPr>
    <w:rPr>
      <w:rFonts w:ascii="Calibri" w:hAnsi="Calibri"/>
      <w:szCs w:val="21"/>
    </w:rPr>
  </w:style>
  <w:style w:type="character" w:customStyle="1" w:styleId="PlainTextChar">
    <w:name w:val="Plain Text Char"/>
    <w:basedOn w:val="DefaultParagraphFont"/>
    <w:link w:val="PlainText"/>
    <w:uiPriority w:val="99"/>
    <w:rsid w:val="00BC349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5015">
      <w:bodyDiv w:val="1"/>
      <w:marLeft w:val="0"/>
      <w:marRight w:val="0"/>
      <w:marTop w:val="0"/>
      <w:marBottom w:val="0"/>
      <w:divBdr>
        <w:top w:val="none" w:sz="0" w:space="0" w:color="auto"/>
        <w:left w:val="none" w:sz="0" w:space="0" w:color="auto"/>
        <w:bottom w:val="none" w:sz="0" w:space="0" w:color="auto"/>
        <w:right w:val="none" w:sz="0" w:space="0" w:color="auto"/>
      </w:divBdr>
    </w:div>
    <w:div w:id="812648128">
      <w:bodyDiv w:val="1"/>
      <w:marLeft w:val="0"/>
      <w:marRight w:val="0"/>
      <w:marTop w:val="0"/>
      <w:marBottom w:val="0"/>
      <w:divBdr>
        <w:top w:val="none" w:sz="0" w:space="0" w:color="auto"/>
        <w:left w:val="none" w:sz="0" w:space="0" w:color="auto"/>
        <w:bottom w:val="none" w:sz="0" w:space="0" w:color="auto"/>
        <w:right w:val="none" w:sz="0" w:space="0" w:color="auto"/>
      </w:divBdr>
    </w:div>
    <w:div w:id="88764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hyperlink" Target="http://www.opennetworking.org" TargetMode="External"/><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5.emf"/><Relationship Id="rId22"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ONF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Enn11</b:Tag>
    <b:SourceType>DocumentFromInternetSite</b:SourceType>
    <b:Guid>{E2ABA21C-0146-4B03-B562-587D149FDE6D}</b:Guid>
    <b:Author>
      <b:Author>
        <b:NameList>
          <b:Person>
            <b:Last>Enns</b:Last>
          </b:Person>
          <b:Person>
            <b:Last>Bjorklund</b:Last>
          </b:Person>
          <b:Person>
            <b:Last>Schoenwaelder</b:Last>
          </b:Person>
          <b:Person>
            <b:Last>Bierman</b:Last>
          </b:Person>
        </b:NameList>
      </b:Author>
    </b:Author>
    <b:Title>RFC 6241</b:Title>
    <b:InternetSiteTitle>IETF</b:InternetSiteTitle>
    <b:Year>2011</b:Year>
    <b:Month>June</b:Month>
    <b:URL>http://tools.ietf.org/rfc/rfc6241.txt</b:URL>
    <b:RefOrder>4</b:RefOrder>
  </b:Source>
  <b:Source>
    <b:Tag>Ope1</b:Tag>
    <b:SourceType>JournalArticle</b:SourceType>
    <b:Guid>{4E81435E-D9B9-4CB7-83CF-B61C0D666636}</b:Guid>
    <b:Author>
      <b:Author>
        <b:Corporate>Open Networking Foundation</b:Corporate>
      </b:Author>
    </b:Author>
    <b:Title>OpenFlow Specification 1.2</b:Title>
    <b:Year>2011</b:Year>
    <b:RefOrder>1</b:RefOrder>
  </b:Source>
  <b:Source>
    <b:Tag>McK08</b:Tag>
    <b:SourceType>JournalArticle</b:SourceType>
    <b:Guid>{1AF3B088-0D33-4A97-9B2F-A2789CCB7DFF}</b:Guid>
    <b:Author>
      <b:Author>
        <b:NameList>
          <b:Person>
            <b:Last>McKeown</b:Last>
            <b:First>Nick</b:First>
          </b:Person>
          <b:Person>
            <b:Last>Anderson</b:Last>
            <b:First>Tom</b:First>
          </b:Person>
          <b:Person>
            <b:Last>Balakrishnan</b:Last>
            <b:First>Hari</b:First>
          </b:Person>
          <b:Person>
            <b:Last>Parulkar</b:Last>
            <b:First>Guru</b:First>
          </b:Person>
          <b:Person>
            <b:Last>Peterson</b:Last>
            <b:First>Larry</b:First>
          </b:Person>
          <b:Person>
            <b:Last>Rexford</b:Last>
            <b:First>Jennifer</b:First>
          </b:Person>
          <b:Person>
            <b:Last>Shenker</b:Last>
            <b:First>Scott</b:First>
          </b:Person>
          <b:Person>
            <b:Last>Turner</b:Last>
            <b:First>Jonathan</b:First>
          </b:Person>
        </b:NameList>
      </b:Author>
    </b:Author>
    <b:Title>OpenFlow: enabling innovation in campus networks</b:Title>
    <b:Year>2008</b:Year>
    <b:JournalName>ACM SIGCOMM Computer Communication Review</b:JournalName>
    <b:Pages>69-74</b:Pages>
    <b:RefOrder>2</b:RefOrder>
  </b:Source>
  <b:Source>
    <b:Tag>Bra97</b:Tag>
    <b:SourceType>DocumentFromInternetSite</b:SourceType>
    <b:Guid>{1381863F-BF95-4223-A9D3-BEAF94997E16}</b:Guid>
    <b:Author>
      <b:Author>
        <b:NameList>
          <b:Person>
            <b:Last>Bradner</b:Last>
            <b:First>S</b:First>
          </b:Person>
        </b:NameList>
      </b:Author>
    </b:Author>
    <b:Title>RFC 2119</b:Title>
    <b:Year>1997</b:Year>
    <b:Month>March</b:Month>
    <b:InternetSiteTitle>IETF</b:InternetSiteTitle>
    <b:URL>http://www.ietf.org/rfc/rfc2119.txt</b:URL>
    <b:RefOrder>3</b:RefOrder>
  </b:Source>
</b:Sources>
</file>

<file path=customXml/itemProps1.xml><?xml version="1.0" encoding="utf-8"?>
<ds:datastoreItem xmlns:ds="http://schemas.openxmlformats.org/officeDocument/2006/customXml" ds:itemID="{CF2618AC-7CCE-4BD4-95FF-946C84B7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ONF_document_template.dotx</Template>
  <TotalTime>1921</TotalTime>
  <Pages>103</Pages>
  <Words>23204</Words>
  <Characters>132268</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OF-CONFIG 1.1</vt:lpstr>
    </vt:vector>
  </TitlesOfParts>
  <Company>Open Networking Foundation</Company>
  <LinksUpToDate>false</LinksUpToDate>
  <CharactersWithSpaces>155162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OF-CONFIG 1.1</dc:title>
  <dc:subject>OpenFlow Management and Configuration Protocol</dc:subject>
  <dc:creator>Carl</dc:creator>
  <cp:lastModifiedBy>Carl</cp:lastModifiedBy>
  <cp:revision>91</cp:revision>
  <dcterms:created xsi:type="dcterms:W3CDTF">2012-03-08T14:35:00Z</dcterms:created>
  <dcterms:modified xsi:type="dcterms:W3CDTF">2012-03-19T00:29:00Z</dcterms:modified>
</cp:coreProperties>
</file>